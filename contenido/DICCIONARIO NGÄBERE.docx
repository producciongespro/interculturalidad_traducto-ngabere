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FC8" w:rsidRPr="00787248" w:rsidRDefault="00327FC8" w:rsidP="00004EE0">
      <w:pPr>
        <w:rPr>
          <w:rFonts w:ascii="Batang" w:eastAsia="Batang" w:hAnsi="Batang"/>
          <w:b/>
          <w:sz w:val="32"/>
          <w:szCs w:val="32"/>
        </w:rPr>
      </w:pPr>
    </w:p>
    <w:p w:rsidR="00327FC8" w:rsidRPr="00787248" w:rsidRDefault="004D3AF4" w:rsidP="004D3AF4">
      <w:pPr>
        <w:jc w:val="center"/>
        <w:rPr>
          <w:rFonts w:ascii="Batang" w:eastAsia="Batang" w:hAnsi="Batang"/>
          <w:b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52A29" wp14:editId="6FBF2E26">
                <wp:simplePos x="0" y="0"/>
                <wp:positionH relativeFrom="column">
                  <wp:posOffset>3915516</wp:posOffset>
                </wp:positionH>
                <wp:positionV relativeFrom="paragraph">
                  <wp:posOffset>337761</wp:posOffset>
                </wp:positionV>
                <wp:extent cx="840701" cy="679731"/>
                <wp:effectExtent l="57150" t="57150" r="55245" b="1206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01" cy="6797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0BC" w:rsidRPr="00BE1C68" w:rsidRDefault="006C00BC" w:rsidP="00BE1C6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C68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52A2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08.3pt;margin-top:26.6pt;width:66.2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C00BC" w:rsidRPr="00BE1C68" w:rsidRDefault="006C00BC" w:rsidP="00BE1C6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1C68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27FC8" w:rsidRPr="00787248">
        <w:rPr>
          <w:rFonts w:ascii="Batang" w:eastAsia="Batang" w:hAnsi="Batang"/>
          <w:b/>
          <w:sz w:val="32"/>
          <w:szCs w:val="32"/>
        </w:rPr>
        <w:t>DICCIONARIO NGÄBERE – SULIARE</w:t>
      </w:r>
    </w:p>
    <w:p w:rsidR="008A2037" w:rsidRPr="00787248" w:rsidRDefault="008A2037" w:rsidP="004D3AF4">
      <w:pPr>
        <w:jc w:val="center"/>
        <w:rPr>
          <w:rFonts w:ascii="Batang" w:eastAsia="Batang" w:hAnsi="Batang"/>
          <w:b/>
          <w:sz w:val="32"/>
          <w:szCs w:val="32"/>
        </w:rPr>
      </w:pPr>
    </w:p>
    <w:p w:rsidR="008A2037" w:rsidRPr="00787248" w:rsidRDefault="008A2037" w:rsidP="003F7E42">
      <w:pPr>
        <w:rPr>
          <w:rFonts w:ascii="Batang" w:eastAsia="Batang" w:hAnsi="Batang"/>
          <w:b/>
          <w:sz w:val="32"/>
          <w:szCs w:val="32"/>
        </w:rPr>
      </w:pPr>
    </w:p>
    <w:tbl>
      <w:tblPr>
        <w:tblStyle w:val="Tablaconcuadrcula"/>
        <w:tblW w:w="15026" w:type="dxa"/>
        <w:tblInd w:w="-714" w:type="dxa"/>
        <w:tblLook w:val="04A0" w:firstRow="1" w:lastRow="0" w:firstColumn="1" w:lastColumn="0" w:noHBand="0" w:noVBand="1"/>
      </w:tblPr>
      <w:tblGrid>
        <w:gridCol w:w="1985"/>
        <w:gridCol w:w="2835"/>
        <w:gridCol w:w="4253"/>
        <w:gridCol w:w="5953"/>
      </w:tblGrid>
      <w:tr w:rsidR="008A2037" w:rsidRPr="00787248" w:rsidTr="00A32FBF">
        <w:tc>
          <w:tcPr>
            <w:tcW w:w="1985" w:type="dxa"/>
          </w:tcPr>
          <w:p w:rsidR="008A2037" w:rsidRPr="00787248" w:rsidRDefault="008A2037" w:rsidP="004D3AF4">
            <w:pPr>
              <w:jc w:val="center"/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Ngäbere</w:t>
            </w:r>
          </w:p>
        </w:tc>
        <w:tc>
          <w:tcPr>
            <w:tcW w:w="2835" w:type="dxa"/>
          </w:tcPr>
          <w:p w:rsidR="008A2037" w:rsidRPr="00787248" w:rsidRDefault="008A2037" w:rsidP="004D3AF4">
            <w:pPr>
              <w:jc w:val="center"/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Suliare</w:t>
            </w:r>
          </w:p>
        </w:tc>
        <w:tc>
          <w:tcPr>
            <w:tcW w:w="4253" w:type="dxa"/>
          </w:tcPr>
          <w:p w:rsidR="008A2037" w:rsidRPr="00787248" w:rsidRDefault="008A2037" w:rsidP="004D3AF4">
            <w:pPr>
              <w:jc w:val="center"/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Ngäbere</w:t>
            </w:r>
          </w:p>
        </w:tc>
        <w:tc>
          <w:tcPr>
            <w:tcW w:w="5953" w:type="dxa"/>
          </w:tcPr>
          <w:p w:rsidR="008A2037" w:rsidRPr="00787248" w:rsidRDefault="008A2037" w:rsidP="004D3AF4">
            <w:pPr>
              <w:jc w:val="center"/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Suliare</w:t>
            </w:r>
          </w:p>
        </w:tc>
      </w:tr>
      <w:tr w:rsidR="008A2037" w:rsidRPr="00787248" w:rsidTr="00A32FBF">
        <w:tc>
          <w:tcPr>
            <w:tcW w:w="1985" w:type="dxa"/>
          </w:tcPr>
          <w:p w:rsidR="008A2037" w:rsidRPr="00787248" w:rsidRDefault="008A2037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Andalán</w:t>
            </w:r>
          </w:p>
        </w:tc>
        <w:tc>
          <w:tcPr>
            <w:tcW w:w="2835" w:type="dxa"/>
          </w:tcPr>
          <w:p w:rsidR="008A2037" w:rsidRPr="00787248" w:rsidRDefault="008A2037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Gallo</w:t>
            </w:r>
          </w:p>
        </w:tc>
        <w:tc>
          <w:tcPr>
            <w:tcW w:w="4253" w:type="dxa"/>
          </w:tcPr>
          <w:p w:rsidR="008A2037" w:rsidRPr="00787248" w:rsidRDefault="008A2037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Andalan tigwe</w:t>
            </w:r>
          </w:p>
        </w:tc>
        <w:tc>
          <w:tcPr>
            <w:tcW w:w="5953" w:type="dxa"/>
          </w:tcPr>
          <w:p w:rsidR="008A2037" w:rsidRPr="00787248" w:rsidRDefault="008A2037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Mi gallo</w:t>
            </w:r>
          </w:p>
        </w:tc>
      </w:tr>
      <w:tr w:rsidR="008A2037" w:rsidRPr="00787248" w:rsidTr="00A32FBF">
        <w:tc>
          <w:tcPr>
            <w:tcW w:w="1985" w:type="dxa"/>
          </w:tcPr>
          <w:p w:rsidR="008A2037" w:rsidRPr="00787248" w:rsidRDefault="008A2037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Ani</w:t>
            </w:r>
          </w:p>
        </w:tc>
        <w:tc>
          <w:tcPr>
            <w:tcW w:w="2835" w:type="dxa"/>
          </w:tcPr>
          <w:p w:rsidR="008A2037" w:rsidRPr="00787248" w:rsidRDefault="008A2037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Vamos</w:t>
            </w:r>
          </w:p>
        </w:tc>
        <w:tc>
          <w:tcPr>
            <w:tcW w:w="4253" w:type="dxa"/>
          </w:tcPr>
          <w:p w:rsidR="008A2037" w:rsidRPr="00787248" w:rsidRDefault="004D3AF4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Ani mröre </w:t>
            </w:r>
          </w:p>
        </w:tc>
        <w:tc>
          <w:tcPr>
            <w:tcW w:w="5953" w:type="dxa"/>
          </w:tcPr>
          <w:p w:rsidR="008A2037" w:rsidRPr="00787248" w:rsidRDefault="004D3AF4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Vamos comer </w:t>
            </w:r>
          </w:p>
        </w:tc>
      </w:tr>
      <w:tr w:rsidR="004D3AF4" w:rsidRPr="00787248" w:rsidTr="00A32FBF">
        <w:tc>
          <w:tcPr>
            <w:tcW w:w="1985" w:type="dxa"/>
          </w:tcPr>
          <w:p w:rsidR="004D3AF4" w:rsidRPr="00787248" w:rsidRDefault="004D3AF4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Aibe</w:t>
            </w:r>
          </w:p>
        </w:tc>
        <w:tc>
          <w:tcPr>
            <w:tcW w:w="2835" w:type="dxa"/>
          </w:tcPr>
          <w:p w:rsidR="004D3AF4" w:rsidRPr="00787248" w:rsidRDefault="004D3AF4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Solamente</w:t>
            </w:r>
          </w:p>
        </w:tc>
        <w:tc>
          <w:tcPr>
            <w:tcW w:w="4253" w:type="dxa"/>
          </w:tcPr>
          <w:p w:rsidR="004D3AF4" w:rsidRPr="00787248" w:rsidRDefault="009C4DE0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Ngwian aibe </w:t>
            </w:r>
          </w:p>
        </w:tc>
        <w:tc>
          <w:tcPr>
            <w:tcW w:w="5953" w:type="dxa"/>
          </w:tcPr>
          <w:p w:rsidR="004D3AF4" w:rsidRPr="00787248" w:rsidRDefault="009C4DE0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Solamente plata </w:t>
            </w:r>
          </w:p>
        </w:tc>
      </w:tr>
      <w:tr w:rsidR="009C4DE0" w:rsidRPr="00787248" w:rsidTr="00A32FBF">
        <w:trPr>
          <w:trHeight w:val="460"/>
        </w:trPr>
        <w:tc>
          <w:tcPr>
            <w:tcW w:w="1985" w:type="dxa"/>
          </w:tcPr>
          <w:p w:rsidR="009C4DE0" w:rsidRPr="00787248" w:rsidRDefault="009C4DE0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Ame</w:t>
            </w:r>
          </w:p>
        </w:tc>
        <w:tc>
          <w:tcPr>
            <w:tcW w:w="2835" w:type="dxa"/>
          </w:tcPr>
          <w:p w:rsidR="009C4DE0" w:rsidRPr="00787248" w:rsidRDefault="009C4DE0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Deme </w:t>
            </w:r>
          </w:p>
        </w:tc>
        <w:tc>
          <w:tcPr>
            <w:tcW w:w="4253" w:type="dxa"/>
          </w:tcPr>
          <w:p w:rsidR="009C4DE0" w:rsidRPr="00787248" w:rsidRDefault="009C4DE0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Ñö ame</w:t>
            </w:r>
            <w:r w:rsidR="002D0B4A" w:rsidRPr="00787248">
              <w:rPr>
                <w:rFonts w:ascii="Batang" w:eastAsia="Batang" w:hAnsi="Batang"/>
                <w:sz w:val="32"/>
                <w:szCs w:val="32"/>
              </w:rPr>
              <w:t xml:space="preserve"> tie </w:t>
            </w:r>
          </w:p>
        </w:tc>
        <w:tc>
          <w:tcPr>
            <w:tcW w:w="5953" w:type="dxa"/>
          </w:tcPr>
          <w:p w:rsidR="009C4DE0" w:rsidRPr="00787248" w:rsidRDefault="009C4DE0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Deme agua. </w:t>
            </w:r>
          </w:p>
        </w:tc>
      </w:tr>
      <w:tr w:rsidR="009C4DE0" w:rsidRPr="00787248" w:rsidTr="00A32FBF">
        <w:tc>
          <w:tcPr>
            <w:tcW w:w="1985" w:type="dxa"/>
          </w:tcPr>
          <w:p w:rsidR="009C4DE0" w:rsidRPr="00787248" w:rsidRDefault="00BB3170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Arabe</w:t>
            </w:r>
          </w:p>
        </w:tc>
        <w:tc>
          <w:tcPr>
            <w:tcW w:w="2835" w:type="dxa"/>
          </w:tcPr>
          <w:p w:rsidR="009C4DE0" w:rsidRPr="00787248" w:rsidRDefault="008D5C67" w:rsidP="009C4DE0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Semejante </w:t>
            </w:r>
          </w:p>
        </w:tc>
        <w:tc>
          <w:tcPr>
            <w:tcW w:w="4253" w:type="dxa"/>
          </w:tcPr>
          <w:p w:rsidR="009C4DE0" w:rsidRPr="00787248" w:rsidRDefault="008D5C67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Ju </w:t>
            </w:r>
            <w:r w:rsidR="002D0B4A" w:rsidRPr="00787248">
              <w:rPr>
                <w:rFonts w:ascii="Batang" w:eastAsia="Batang" w:hAnsi="Batang"/>
                <w:sz w:val="32"/>
                <w:szCs w:val="32"/>
              </w:rPr>
              <w:t>árabe bä</w:t>
            </w:r>
            <w:r w:rsidR="007417B9" w:rsidRPr="00787248"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5953" w:type="dxa"/>
          </w:tcPr>
          <w:p w:rsidR="009C4DE0" w:rsidRPr="00787248" w:rsidRDefault="008D5C67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Semejante a la casa </w:t>
            </w:r>
          </w:p>
        </w:tc>
      </w:tr>
      <w:tr w:rsidR="008D5C67" w:rsidRPr="00787248" w:rsidTr="00A32FBF">
        <w:tc>
          <w:tcPr>
            <w:tcW w:w="1985" w:type="dxa"/>
          </w:tcPr>
          <w:p w:rsidR="008D5C67" w:rsidRPr="00787248" w:rsidRDefault="008D5C67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Arato</w:t>
            </w:r>
          </w:p>
        </w:tc>
        <w:tc>
          <w:tcPr>
            <w:tcW w:w="2835" w:type="dxa"/>
          </w:tcPr>
          <w:p w:rsidR="008D5C67" w:rsidRPr="00787248" w:rsidRDefault="008D5C67" w:rsidP="009C4DE0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También</w:t>
            </w:r>
          </w:p>
        </w:tc>
        <w:tc>
          <w:tcPr>
            <w:tcW w:w="4253" w:type="dxa"/>
          </w:tcPr>
          <w:p w:rsidR="008D5C67" w:rsidRPr="00787248" w:rsidRDefault="008D5C67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Kwe arato</w:t>
            </w:r>
            <w:r w:rsidR="002D0B4A" w:rsidRPr="00787248">
              <w:rPr>
                <w:rFonts w:ascii="Batang" w:eastAsia="Batang" w:hAnsi="Batang"/>
                <w:sz w:val="32"/>
                <w:szCs w:val="32"/>
              </w:rPr>
              <w:t xml:space="preserve"> tare tigwe 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5953" w:type="dxa"/>
          </w:tcPr>
          <w:p w:rsidR="008D5C67" w:rsidRPr="00787248" w:rsidRDefault="008D5C67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El  también </w:t>
            </w:r>
            <w:r w:rsidR="002D0B4A" w:rsidRPr="00787248">
              <w:rPr>
                <w:rFonts w:ascii="Batang" w:eastAsia="Batang" w:hAnsi="Batang"/>
                <w:sz w:val="32"/>
                <w:szCs w:val="32"/>
              </w:rPr>
              <w:t>yo lo quiero</w:t>
            </w:r>
          </w:p>
        </w:tc>
      </w:tr>
      <w:tr w:rsidR="008D5C67" w:rsidRPr="00787248" w:rsidTr="00A32FBF">
        <w:tc>
          <w:tcPr>
            <w:tcW w:w="1985" w:type="dxa"/>
          </w:tcPr>
          <w:p w:rsidR="008D5C67" w:rsidRPr="00787248" w:rsidRDefault="008D5C67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Aisete</w:t>
            </w:r>
          </w:p>
        </w:tc>
        <w:tc>
          <w:tcPr>
            <w:tcW w:w="2835" w:type="dxa"/>
          </w:tcPr>
          <w:p w:rsidR="008D5C67" w:rsidRPr="00787248" w:rsidRDefault="008D5C67" w:rsidP="009C4DE0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Por</w:t>
            </w:r>
            <w:r w:rsidR="00F83645" w:rsidRPr="00787248">
              <w:rPr>
                <w:rFonts w:ascii="Batang" w:eastAsia="Batang" w:hAnsi="Batang"/>
                <w:sz w:val="32"/>
                <w:szCs w:val="32"/>
              </w:rPr>
              <w:t xml:space="preserve"> eso</w:t>
            </w:r>
          </w:p>
        </w:tc>
        <w:tc>
          <w:tcPr>
            <w:tcW w:w="4253" w:type="dxa"/>
          </w:tcPr>
          <w:p w:rsidR="008D5C67" w:rsidRPr="00787248" w:rsidRDefault="00F83645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Aisete nemani bren </w:t>
            </w:r>
          </w:p>
        </w:tc>
        <w:tc>
          <w:tcPr>
            <w:tcW w:w="5953" w:type="dxa"/>
          </w:tcPr>
          <w:p w:rsidR="008D5C67" w:rsidRPr="00787248" w:rsidRDefault="00F83645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Por eso se enfermo </w:t>
            </w:r>
          </w:p>
        </w:tc>
      </w:tr>
      <w:tr w:rsidR="008D5C67" w:rsidRPr="00787248" w:rsidTr="00A32FBF">
        <w:tc>
          <w:tcPr>
            <w:tcW w:w="1985" w:type="dxa"/>
          </w:tcPr>
          <w:p w:rsidR="008D5C67" w:rsidRPr="00787248" w:rsidRDefault="008D5C67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Agwa</w:t>
            </w:r>
          </w:p>
        </w:tc>
        <w:tc>
          <w:tcPr>
            <w:tcW w:w="2835" w:type="dxa"/>
          </w:tcPr>
          <w:p w:rsidR="008D5C67" w:rsidRPr="00787248" w:rsidRDefault="008D5C67" w:rsidP="009C4DE0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Pero</w:t>
            </w:r>
          </w:p>
        </w:tc>
        <w:tc>
          <w:tcPr>
            <w:tcW w:w="4253" w:type="dxa"/>
          </w:tcPr>
          <w:p w:rsidR="008D5C67" w:rsidRPr="00787248" w:rsidRDefault="002D0B4A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Nugrä kri </w:t>
            </w:r>
            <w:r w:rsidR="00F83645" w:rsidRPr="00787248">
              <w:rPr>
                <w:rFonts w:ascii="Batang" w:eastAsia="Batang" w:hAnsi="Batang"/>
                <w:sz w:val="32"/>
                <w:szCs w:val="32"/>
              </w:rPr>
              <w:t xml:space="preserve">agwa 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>jäme</w:t>
            </w:r>
          </w:p>
        </w:tc>
        <w:tc>
          <w:tcPr>
            <w:tcW w:w="5953" w:type="dxa"/>
          </w:tcPr>
          <w:p w:rsidR="008D5C67" w:rsidRPr="00787248" w:rsidRDefault="002D0B4A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El perro es grande pero manso</w:t>
            </w:r>
          </w:p>
        </w:tc>
      </w:tr>
      <w:tr w:rsidR="008D5C67" w:rsidRPr="00787248" w:rsidTr="00A32FBF">
        <w:trPr>
          <w:trHeight w:val="79"/>
        </w:trPr>
        <w:tc>
          <w:tcPr>
            <w:tcW w:w="1985" w:type="dxa"/>
          </w:tcPr>
          <w:p w:rsidR="008D5C67" w:rsidRPr="00787248" w:rsidRDefault="008D5C67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Aro</w:t>
            </w:r>
          </w:p>
        </w:tc>
        <w:tc>
          <w:tcPr>
            <w:tcW w:w="2835" w:type="dxa"/>
          </w:tcPr>
          <w:p w:rsidR="008D5C67" w:rsidRPr="00787248" w:rsidRDefault="008D5C67" w:rsidP="009C4DE0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Arroz</w:t>
            </w:r>
          </w:p>
        </w:tc>
        <w:tc>
          <w:tcPr>
            <w:tcW w:w="4253" w:type="dxa"/>
          </w:tcPr>
          <w:p w:rsidR="008D5C67" w:rsidRPr="00787248" w:rsidRDefault="00294B1F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Aro rien chitani</w:t>
            </w:r>
          </w:p>
        </w:tc>
        <w:tc>
          <w:tcPr>
            <w:tcW w:w="5953" w:type="dxa"/>
          </w:tcPr>
          <w:p w:rsidR="008D5C67" w:rsidRPr="00787248" w:rsidRDefault="00294B1F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Haga poquito arroz </w:t>
            </w:r>
          </w:p>
        </w:tc>
      </w:tr>
      <w:tr w:rsidR="008D5C67" w:rsidRPr="00787248" w:rsidTr="00A32FBF">
        <w:tc>
          <w:tcPr>
            <w:tcW w:w="1985" w:type="dxa"/>
          </w:tcPr>
          <w:p w:rsidR="008D5C67" w:rsidRPr="00787248" w:rsidRDefault="008D5C67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Ara</w:t>
            </w:r>
          </w:p>
        </w:tc>
        <w:tc>
          <w:tcPr>
            <w:tcW w:w="2835" w:type="dxa"/>
          </w:tcPr>
          <w:p w:rsidR="008D5C67" w:rsidRPr="00787248" w:rsidRDefault="003A6C41" w:rsidP="009C4DE0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Igual </w:t>
            </w:r>
          </w:p>
        </w:tc>
        <w:tc>
          <w:tcPr>
            <w:tcW w:w="4253" w:type="dxa"/>
          </w:tcPr>
          <w:p w:rsidR="008D5C67" w:rsidRPr="00787248" w:rsidRDefault="002D0B4A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Dän bä</w:t>
            </w:r>
            <w:r w:rsidR="00294B1F" w:rsidRPr="00787248">
              <w:rPr>
                <w:rFonts w:ascii="Batang" w:eastAsia="Batang" w:hAnsi="Batang"/>
                <w:sz w:val="32"/>
                <w:szCs w:val="32"/>
              </w:rPr>
              <w:t xml:space="preserve"> ara ye  </w:t>
            </w:r>
          </w:p>
        </w:tc>
        <w:tc>
          <w:tcPr>
            <w:tcW w:w="5953" w:type="dxa"/>
          </w:tcPr>
          <w:p w:rsidR="008D5C67" w:rsidRPr="00787248" w:rsidRDefault="002D0B4A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Es el mismo color de ropa </w:t>
            </w:r>
          </w:p>
        </w:tc>
      </w:tr>
      <w:tr w:rsidR="003A6C41" w:rsidRPr="00787248" w:rsidTr="00A32FBF">
        <w:tc>
          <w:tcPr>
            <w:tcW w:w="1985" w:type="dxa"/>
          </w:tcPr>
          <w:p w:rsidR="003A6C41" w:rsidRPr="00787248" w:rsidRDefault="003A6C41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Arie</w:t>
            </w:r>
          </w:p>
        </w:tc>
        <w:tc>
          <w:tcPr>
            <w:tcW w:w="2835" w:type="dxa"/>
          </w:tcPr>
          <w:p w:rsidR="003A6C41" w:rsidRPr="00787248" w:rsidRDefault="003A6C41" w:rsidP="009C4DE0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Exclamación de dolor</w:t>
            </w:r>
          </w:p>
        </w:tc>
        <w:tc>
          <w:tcPr>
            <w:tcW w:w="4253" w:type="dxa"/>
          </w:tcPr>
          <w:p w:rsidR="003A6C41" w:rsidRPr="00787248" w:rsidRDefault="002D0B4A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Arie ti ngoto nibi bren </w:t>
            </w:r>
          </w:p>
        </w:tc>
        <w:tc>
          <w:tcPr>
            <w:tcW w:w="5953" w:type="dxa"/>
          </w:tcPr>
          <w:p w:rsidR="003A6C41" w:rsidRPr="00787248" w:rsidRDefault="002D0B4A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Ay mis pies están enfermo. </w:t>
            </w:r>
          </w:p>
        </w:tc>
      </w:tr>
      <w:tr w:rsidR="003A6C41" w:rsidRPr="00787248" w:rsidTr="00A32FBF">
        <w:tc>
          <w:tcPr>
            <w:tcW w:w="1985" w:type="dxa"/>
          </w:tcPr>
          <w:p w:rsidR="003A6C41" w:rsidRPr="00787248" w:rsidRDefault="003A6C41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lastRenderedPageBreak/>
              <w:t>Abogän</w:t>
            </w:r>
          </w:p>
        </w:tc>
        <w:tc>
          <w:tcPr>
            <w:tcW w:w="2835" w:type="dxa"/>
          </w:tcPr>
          <w:p w:rsidR="003A6C41" w:rsidRPr="00787248" w:rsidRDefault="003A6C41" w:rsidP="009C4DE0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Entonces</w:t>
            </w:r>
          </w:p>
        </w:tc>
        <w:tc>
          <w:tcPr>
            <w:tcW w:w="4253" w:type="dxa"/>
          </w:tcPr>
          <w:p w:rsidR="003A6C41" w:rsidRPr="003D681C" w:rsidRDefault="003A6C41" w:rsidP="008A2037">
            <w:pPr>
              <w:rPr>
                <w:rFonts w:ascii="Batang" w:eastAsia="Batang" w:hAnsi="Batang"/>
                <w:sz w:val="32"/>
                <w:szCs w:val="32"/>
                <w:lang w:val="en-US"/>
              </w:rPr>
            </w:pPr>
            <w:r w:rsidRPr="003D681C">
              <w:rPr>
                <w:rFonts w:ascii="Batang" w:eastAsia="Batang" w:hAnsi="Batang"/>
                <w:sz w:val="32"/>
                <w:szCs w:val="32"/>
                <w:lang w:val="en-US"/>
              </w:rPr>
              <w:t xml:space="preserve">Gwa </w:t>
            </w:r>
            <w:r w:rsidR="00004EE0" w:rsidRPr="003D681C">
              <w:rPr>
                <w:rFonts w:ascii="Batang" w:eastAsia="Batang" w:hAnsi="Batang"/>
                <w:sz w:val="32"/>
                <w:szCs w:val="32"/>
                <w:lang w:val="en-US"/>
              </w:rPr>
              <w:t>yegwe abogän kri kru</w:t>
            </w:r>
            <w:r w:rsidRPr="003D681C">
              <w:rPr>
                <w:rFonts w:ascii="Batang" w:eastAsia="Batang" w:hAnsi="Batang"/>
                <w:sz w:val="32"/>
                <w:szCs w:val="32"/>
                <w:lang w:val="en-US"/>
              </w:rPr>
              <w:t xml:space="preserve">bate. </w:t>
            </w:r>
          </w:p>
        </w:tc>
        <w:tc>
          <w:tcPr>
            <w:tcW w:w="5953" w:type="dxa"/>
          </w:tcPr>
          <w:p w:rsidR="003A6C41" w:rsidRPr="00787248" w:rsidRDefault="003A6C41" w:rsidP="008A2037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Entonces el pescado era muy grande.</w:t>
            </w:r>
          </w:p>
        </w:tc>
      </w:tr>
      <w:tr w:rsidR="003A6C41" w:rsidRPr="00787248" w:rsidTr="00A32FBF">
        <w:tc>
          <w:tcPr>
            <w:tcW w:w="1985" w:type="dxa"/>
          </w:tcPr>
          <w:p w:rsidR="003A6C41" w:rsidRPr="00787248" w:rsidRDefault="003A6C41" w:rsidP="00974E6F">
            <w:pPr>
              <w:jc w:val="center"/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Ngäbere</w:t>
            </w:r>
          </w:p>
        </w:tc>
        <w:tc>
          <w:tcPr>
            <w:tcW w:w="2835" w:type="dxa"/>
          </w:tcPr>
          <w:p w:rsidR="003A6C41" w:rsidRPr="00787248" w:rsidRDefault="003A6C41" w:rsidP="00974E6F">
            <w:pPr>
              <w:jc w:val="center"/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Suliare</w:t>
            </w:r>
          </w:p>
        </w:tc>
        <w:tc>
          <w:tcPr>
            <w:tcW w:w="4253" w:type="dxa"/>
          </w:tcPr>
          <w:p w:rsidR="003A6C41" w:rsidRPr="00787248" w:rsidRDefault="003A6C41" w:rsidP="00974E6F">
            <w:pPr>
              <w:jc w:val="center"/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Ngäbere</w:t>
            </w:r>
          </w:p>
        </w:tc>
        <w:tc>
          <w:tcPr>
            <w:tcW w:w="5953" w:type="dxa"/>
          </w:tcPr>
          <w:p w:rsidR="003A6C41" w:rsidRPr="00787248" w:rsidRDefault="003A6C41" w:rsidP="00974E6F">
            <w:pPr>
              <w:jc w:val="center"/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Suliare</w:t>
            </w:r>
          </w:p>
        </w:tc>
      </w:tr>
      <w:tr w:rsidR="003A6C41" w:rsidRPr="00787248" w:rsidTr="00A32FBF">
        <w:tc>
          <w:tcPr>
            <w:tcW w:w="1985" w:type="dxa"/>
          </w:tcPr>
          <w:p w:rsidR="003A6C41" w:rsidRPr="00787248" w:rsidRDefault="003A6C41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Asana</w:t>
            </w:r>
          </w:p>
        </w:tc>
        <w:tc>
          <w:tcPr>
            <w:tcW w:w="2835" w:type="dxa"/>
          </w:tcPr>
          <w:p w:rsidR="003A6C41" w:rsidRPr="00787248" w:rsidRDefault="003A6C41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Hoja comestible</w:t>
            </w:r>
          </w:p>
        </w:tc>
        <w:tc>
          <w:tcPr>
            <w:tcW w:w="4253" w:type="dxa"/>
          </w:tcPr>
          <w:p w:rsidR="003A6C41" w:rsidRPr="00787248" w:rsidRDefault="00004EE0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Asana ye rien kwetara</w:t>
            </w:r>
          </w:p>
        </w:tc>
        <w:tc>
          <w:tcPr>
            <w:tcW w:w="5953" w:type="dxa"/>
          </w:tcPr>
          <w:p w:rsidR="003A6C41" w:rsidRPr="00787248" w:rsidRDefault="00974E6F" w:rsidP="00004EE0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Cocine la asana </w:t>
            </w:r>
            <w:r w:rsidR="00004EE0" w:rsidRPr="00787248">
              <w:rPr>
                <w:rFonts w:ascii="Batang" w:eastAsia="Batang" w:hAnsi="Batang"/>
                <w:sz w:val="32"/>
                <w:szCs w:val="32"/>
              </w:rPr>
              <w:t xml:space="preserve">para comerlo </w:t>
            </w:r>
          </w:p>
        </w:tc>
      </w:tr>
      <w:tr w:rsidR="003A6C41" w:rsidRPr="00787248" w:rsidTr="00A32FBF">
        <w:tc>
          <w:tcPr>
            <w:tcW w:w="1985" w:type="dxa"/>
          </w:tcPr>
          <w:p w:rsidR="003A6C41" w:rsidRPr="00787248" w:rsidRDefault="001A66BE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Asua</w:t>
            </w:r>
          </w:p>
        </w:tc>
        <w:tc>
          <w:tcPr>
            <w:tcW w:w="2835" w:type="dxa"/>
          </w:tcPr>
          <w:p w:rsidR="003A6C41" w:rsidRPr="00787248" w:rsidRDefault="001A66BE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Babosa</w:t>
            </w:r>
          </w:p>
        </w:tc>
        <w:tc>
          <w:tcPr>
            <w:tcW w:w="4253" w:type="dxa"/>
          </w:tcPr>
          <w:p w:rsidR="003A6C41" w:rsidRPr="00787248" w:rsidRDefault="00004EE0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Asua ye bä dobrore </w:t>
            </w:r>
          </w:p>
        </w:tc>
        <w:tc>
          <w:tcPr>
            <w:tcW w:w="5953" w:type="dxa"/>
          </w:tcPr>
          <w:p w:rsidR="003A6C41" w:rsidRPr="00787248" w:rsidRDefault="00004EE0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La babosa es de color café</w:t>
            </w:r>
          </w:p>
        </w:tc>
      </w:tr>
      <w:tr w:rsidR="003A6C41" w:rsidRPr="00787248" w:rsidTr="00A32FBF">
        <w:tc>
          <w:tcPr>
            <w:tcW w:w="1985" w:type="dxa"/>
          </w:tcPr>
          <w:p w:rsidR="003A6C41" w:rsidRPr="00787248" w:rsidRDefault="001A66BE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Ainta</w:t>
            </w:r>
          </w:p>
        </w:tc>
        <w:tc>
          <w:tcPr>
            <w:tcW w:w="2835" w:type="dxa"/>
          </w:tcPr>
          <w:p w:rsidR="003A6C41" w:rsidRPr="00787248" w:rsidRDefault="001A66BE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Gavilán de rio</w:t>
            </w:r>
          </w:p>
        </w:tc>
        <w:tc>
          <w:tcPr>
            <w:tcW w:w="4253" w:type="dxa"/>
          </w:tcPr>
          <w:p w:rsidR="003A6C41" w:rsidRPr="00787248" w:rsidRDefault="00974E6F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Ainta ye turi tigwe</w:t>
            </w:r>
          </w:p>
        </w:tc>
        <w:tc>
          <w:tcPr>
            <w:tcW w:w="5953" w:type="dxa"/>
          </w:tcPr>
          <w:p w:rsidR="003A6C41" w:rsidRPr="00787248" w:rsidRDefault="007F3B0C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Yo logre ver un gavilán de rio </w:t>
            </w:r>
          </w:p>
        </w:tc>
      </w:tr>
      <w:tr w:rsidR="003A6C41" w:rsidRPr="00787248" w:rsidTr="00A32FBF">
        <w:trPr>
          <w:trHeight w:val="460"/>
        </w:trPr>
        <w:tc>
          <w:tcPr>
            <w:tcW w:w="1985" w:type="dxa"/>
          </w:tcPr>
          <w:p w:rsidR="003A6C41" w:rsidRPr="00787248" w:rsidRDefault="001A66BE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Abiti</w:t>
            </w:r>
          </w:p>
        </w:tc>
        <w:tc>
          <w:tcPr>
            <w:tcW w:w="2835" w:type="dxa"/>
          </w:tcPr>
          <w:p w:rsidR="003A6C41" w:rsidRPr="00787248" w:rsidRDefault="001A66BE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Después</w:t>
            </w:r>
          </w:p>
        </w:tc>
        <w:tc>
          <w:tcPr>
            <w:tcW w:w="4253" w:type="dxa"/>
          </w:tcPr>
          <w:p w:rsidR="003A6C41" w:rsidRPr="00787248" w:rsidRDefault="00974E6F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Nigren abiti blite</w:t>
            </w:r>
            <w:r w:rsidR="007F3B0C" w:rsidRPr="00787248">
              <w:rPr>
                <w:rFonts w:ascii="Batang" w:eastAsia="Batang" w:hAnsi="Batang"/>
                <w:sz w:val="32"/>
                <w:szCs w:val="32"/>
              </w:rPr>
              <w:t xml:space="preserve"> tibe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5953" w:type="dxa"/>
          </w:tcPr>
          <w:p w:rsidR="003A6C41" w:rsidRPr="00787248" w:rsidRDefault="00974E6F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Observe después hable</w:t>
            </w:r>
            <w:r w:rsidR="007F3B0C" w:rsidRPr="00787248">
              <w:rPr>
                <w:rFonts w:ascii="Batang" w:eastAsia="Batang" w:hAnsi="Batang"/>
                <w:sz w:val="32"/>
                <w:szCs w:val="32"/>
              </w:rPr>
              <w:t xml:space="preserve"> conmigo</w:t>
            </w:r>
          </w:p>
        </w:tc>
      </w:tr>
      <w:tr w:rsidR="003A6C41" w:rsidRPr="00787248" w:rsidTr="00A32FBF">
        <w:tc>
          <w:tcPr>
            <w:tcW w:w="1985" w:type="dxa"/>
          </w:tcPr>
          <w:p w:rsidR="003A6C41" w:rsidRPr="00787248" w:rsidRDefault="001A66BE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Angwane</w:t>
            </w:r>
          </w:p>
        </w:tc>
        <w:tc>
          <w:tcPr>
            <w:tcW w:w="2835" w:type="dxa"/>
          </w:tcPr>
          <w:p w:rsidR="003A6C41" w:rsidRPr="00787248" w:rsidRDefault="007F3B0C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Cuando </w:t>
            </w:r>
          </w:p>
        </w:tc>
        <w:tc>
          <w:tcPr>
            <w:tcW w:w="4253" w:type="dxa"/>
          </w:tcPr>
          <w:p w:rsidR="003A6C41" w:rsidRPr="00787248" w:rsidRDefault="007F3B0C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Ti </w:t>
            </w:r>
            <w:r w:rsidR="00FA6E4E" w:rsidRPr="00787248">
              <w:rPr>
                <w:rFonts w:ascii="Batang" w:eastAsia="Batang" w:hAnsi="Batang"/>
                <w:sz w:val="32"/>
                <w:szCs w:val="32"/>
              </w:rPr>
              <w:t xml:space="preserve">rugaba 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agwane tigwe blitaba. </w:t>
            </w:r>
          </w:p>
        </w:tc>
        <w:tc>
          <w:tcPr>
            <w:tcW w:w="5953" w:type="dxa"/>
          </w:tcPr>
          <w:p w:rsidR="003A6C41" w:rsidRPr="00787248" w:rsidRDefault="00FA6E4E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Cuando yo llegue hable </w:t>
            </w:r>
            <w:bookmarkStart w:id="0" w:name="_GoBack"/>
            <w:bookmarkEnd w:id="0"/>
          </w:p>
        </w:tc>
      </w:tr>
      <w:tr w:rsidR="003A6C41" w:rsidRPr="00787248" w:rsidTr="00A32FBF">
        <w:tc>
          <w:tcPr>
            <w:tcW w:w="1985" w:type="dxa"/>
          </w:tcPr>
          <w:p w:rsidR="003A6C41" w:rsidRPr="00787248" w:rsidRDefault="001A66BE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Agu</w:t>
            </w:r>
          </w:p>
        </w:tc>
        <w:tc>
          <w:tcPr>
            <w:tcW w:w="2835" w:type="dxa"/>
          </w:tcPr>
          <w:p w:rsidR="003A6C41" w:rsidRPr="00787248" w:rsidRDefault="001A66BE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Aguja</w:t>
            </w:r>
          </w:p>
        </w:tc>
        <w:tc>
          <w:tcPr>
            <w:tcW w:w="4253" w:type="dxa"/>
          </w:tcPr>
          <w:p w:rsidR="003A6C41" w:rsidRPr="00787248" w:rsidRDefault="00FA6E4E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Agu ye ngwen tie </w:t>
            </w:r>
          </w:p>
        </w:tc>
        <w:tc>
          <w:tcPr>
            <w:tcW w:w="5953" w:type="dxa"/>
          </w:tcPr>
          <w:p w:rsidR="003A6C41" w:rsidRPr="00787248" w:rsidRDefault="00FA6E4E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Deme  la aguja </w:t>
            </w:r>
          </w:p>
        </w:tc>
      </w:tr>
      <w:tr w:rsidR="003A6C41" w:rsidRPr="00787248" w:rsidTr="00A32FBF">
        <w:tc>
          <w:tcPr>
            <w:tcW w:w="1985" w:type="dxa"/>
          </w:tcPr>
          <w:p w:rsidR="003A6C41" w:rsidRPr="00787248" w:rsidRDefault="001A66BE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Ana</w:t>
            </w:r>
          </w:p>
        </w:tc>
        <w:tc>
          <w:tcPr>
            <w:tcW w:w="2835" w:type="dxa"/>
          </w:tcPr>
          <w:p w:rsidR="003A6C41" w:rsidRPr="00787248" w:rsidRDefault="00FA6E4E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Cresta </w:t>
            </w:r>
          </w:p>
        </w:tc>
        <w:tc>
          <w:tcPr>
            <w:tcW w:w="4253" w:type="dxa"/>
          </w:tcPr>
          <w:p w:rsidR="003A6C41" w:rsidRPr="00787248" w:rsidRDefault="00FA6E4E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Andalan ye  asana bä tain </w:t>
            </w:r>
          </w:p>
        </w:tc>
        <w:tc>
          <w:tcPr>
            <w:tcW w:w="5953" w:type="dxa"/>
          </w:tcPr>
          <w:p w:rsidR="003A6C41" w:rsidRPr="00787248" w:rsidRDefault="00FA6E4E" w:rsidP="00974E6F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Ese gallo tiene la creta de color rojo. </w:t>
            </w:r>
          </w:p>
        </w:tc>
      </w:tr>
    </w:tbl>
    <w:p w:rsidR="001A66BE" w:rsidRPr="00787248" w:rsidRDefault="001A66BE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   </w:t>
      </w:r>
    </w:p>
    <w:p w:rsidR="001A66BE" w:rsidRPr="00787248" w:rsidRDefault="001A66BE" w:rsidP="00327FC8">
      <w:pPr>
        <w:rPr>
          <w:rFonts w:ascii="Batang" w:eastAsia="Batang" w:hAnsi="Batang"/>
          <w:sz w:val="32"/>
          <w:szCs w:val="32"/>
        </w:rPr>
      </w:pPr>
    </w:p>
    <w:p w:rsidR="00A32FBF" w:rsidRPr="00787248" w:rsidRDefault="00A32FBF" w:rsidP="00327FC8">
      <w:pPr>
        <w:rPr>
          <w:rFonts w:ascii="Batang" w:eastAsia="Batang" w:hAnsi="Batang"/>
          <w:sz w:val="32"/>
          <w:szCs w:val="32"/>
        </w:rPr>
      </w:pPr>
    </w:p>
    <w:p w:rsidR="00A32FBF" w:rsidRPr="00787248" w:rsidRDefault="00A32FBF" w:rsidP="00327FC8">
      <w:pPr>
        <w:rPr>
          <w:rFonts w:ascii="Batang" w:eastAsia="Batang" w:hAnsi="Batang"/>
          <w:sz w:val="32"/>
          <w:szCs w:val="32"/>
        </w:rPr>
      </w:pPr>
    </w:p>
    <w:p w:rsidR="001A66BE" w:rsidRPr="00787248" w:rsidRDefault="001A66BE" w:rsidP="00327FC8">
      <w:pPr>
        <w:rPr>
          <w:rFonts w:ascii="Batang" w:eastAsia="Batang" w:hAnsi="Batang"/>
          <w:sz w:val="32"/>
          <w:szCs w:val="32"/>
        </w:rPr>
      </w:pPr>
    </w:p>
    <w:p w:rsidR="00327FC8" w:rsidRPr="00787248" w:rsidRDefault="00327FC8" w:rsidP="00327FC8">
      <w:pPr>
        <w:rPr>
          <w:rFonts w:ascii="Batang" w:eastAsia="Batang" w:hAnsi="Batang"/>
          <w:b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ab/>
        <w:t xml:space="preserve"> </w:t>
      </w:r>
    </w:p>
    <w:p w:rsidR="00327FC8" w:rsidRPr="00787248" w:rsidRDefault="00BE1C6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D4E18" wp14:editId="3419B7C6">
                <wp:simplePos x="0" y="0"/>
                <wp:positionH relativeFrom="column">
                  <wp:posOffset>4153535</wp:posOffset>
                </wp:positionH>
                <wp:positionV relativeFrom="paragraph">
                  <wp:posOffset>57150</wp:posOffset>
                </wp:positionV>
                <wp:extent cx="702310" cy="1828800"/>
                <wp:effectExtent l="57150" t="57150" r="78740" b="10858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0BC" w:rsidRPr="00BE1C68" w:rsidRDefault="006C00BC" w:rsidP="00A32FB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C68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D4E18" id="Cuadro de texto 2" o:spid="_x0000_s1027" type="#_x0000_t202" style="position:absolute;margin-left:327.05pt;margin-top:4.5pt;width:55.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C00BC" w:rsidRPr="00BE1C68" w:rsidRDefault="006C00BC" w:rsidP="00A32FBF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1C68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1C68" w:rsidRPr="00787248" w:rsidRDefault="00BE1C68" w:rsidP="00327FC8">
      <w:pPr>
        <w:rPr>
          <w:rFonts w:ascii="Batang" w:eastAsia="Batang" w:hAnsi="Batang"/>
          <w:sz w:val="32"/>
          <w:szCs w:val="32"/>
        </w:rPr>
      </w:pPr>
    </w:p>
    <w:p w:rsidR="00D9495C" w:rsidRPr="00787248" w:rsidRDefault="00D9495C" w:rsidP="00327FC8">
      <w:pPr>
        <w:rPr>
          <w:rFonts w:ascii="Batang" w:eastAsia="Batang" w:hAnsi="Batang"/>
          <w:sz w:val="32"/>
          <w:szCs w:val="32"/>
        </w:r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1838"/>
        <w:gridCol w:w="2977"/>
        <w:gridCol w:w="4252"/>
        <w:gridCol w:w="5245"/>
      </w:tblGrid>
      <w:tr w:rsidR="00D9495C" w:rsidRPr="00787248" w:rsidTr="00C94EE6">
        <w:tc>
          <w:tcPr>
            <w:tcW w:w="1838" w:type="dxa"/>
          </w:tcPr>
          <w:p w:rsidR="00D9495C" w:rsidRPr="00787248" w:rsidRDefault="00D9495C" w:rsidP="00C94EE6">
            <w:pPr>
              <w:jc w:val="center"/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Ngäbere</w:t>
            </w:r>
          </w:p>
        </w:tc>
        <w:tc>
          <w:tcPr>
            <w:tcW w:w="2977" w:type="dxa"/>
          </w:tcPr>
          <w:p w:rsidR="00D9495C" w:rsidRPr="00787248" w:rsidRDefault="00D9495C" w:rsidP="00C94EE6">
            <w:pPr>
              <w:jc w:val="center"/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Suliare</w:t>
            </w:r>
          </w:p>
        </w:tc>
        <w:tc>
          <w:tcPr>
            <w:tcW w:w="4252" w:type="dxa"/>
          </w:tcPr>
          <w:p w:rsidR="00D9495C" w:rsidRPr="00787248" w:rsidRDefault="00D9495C" w:rsidP="00C94EE6">
            <w:pPr>
              <w:jc w:val="center"/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Ngäbere</w:t>
            </w:r>
          </w:p>
        </w:tc>
        <w:tc>
          <w:tcPr>
            <w:tcW w:w="5245" w:type="dxa"/>
          </w:tcPr>
          <w:p w:rsidR="00D9495C" w:rsidRPr="00787248" w:rsidRDefault="00D9495C" w:rsidP="00C94EE6">
            <w:pPr>
              <w:jc w:val="center"/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Suliare</w:t>
            </w:r>
          </w:p>
        </w:tc>
      </w:tr>
      <w:tr w:rsidR="00D9495C" w:rsidRPr="00787248" w:rsidTr="00C94EE6">
        <w:tc>
          <w:tcPr>
            <w:tcW w:w="1838" w:type="dxa"/>
          </w:tcPr>
          <w:p w:rsidR="00D9495C" w:rsidRPr="00787248" w:rsidRDefault="00D9495C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Baran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    </w:t>
            </w:r>
          </w:p>
        </w:tc>
        <w:tc>
          <w:tcPr>
            <w:tcW w:w="2977" w:type="dxa"/>
          </w:tcPr>
          <w:p w:rsidR="00D9495C" w:rsidRPr="00787248" w:rsidRDefault="00D9495C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banano</w:t>
            </w:r>
          </w:p>
        </w:tc>
        <w:tc>
          <w:tcPr>
            <w:tcW w:w="4252" w:type="dxa"/>
          </w:tcPr>
          <w:p w:rsidR="00D9495C" w:rsidRPr="00787248" w:rsidRDefault="00A32FBF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Baran tain ye kwete </w:t>
            </w:r>
          </w:p>
        </w:tc>
        <w:tc>
          <w:tcPr>
            <w:tcW w:w="5245" w:type="dxa"/>
          </w:tcPr>
          <w:p w:rsidR="00D9495C" w:rsidRPr="00787248" w:rsidRDefault="00A32FBF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Coma</w:t>
            </w:r>
            <w:r w:rsidR="001B34D7" w:rsidRPr="00787248">
              <w:rPr>
                <w:rFonts w:ascii="Batang" w:eastAsia="Batang" w:hAnsi="Batang"/>
                <w:sz w:val="32"/>
                <w:szCs w:val="32"/>
              </w:rPr>
              <w:t>mos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</w:t>
            </w:r>
            <w:r w:rsidR="001B34D7" w:rsidRPr="00787248">
              <w:rPr>
                <w:rFonts w:ascii="Batang" w:eastAsia="Batang" w:hAnsi="Batang"/>
                <w:sz w:val="32"/>
                <w:szCs w:val="32"/>
              </w:rPr>
              <w:t>ese</w:t>
            </w:r>
            <w:r w:rsidR="00186689" w:rsidRPr="00787248">
              <w:rPr>
                <w:rFonts w:ascii="Batang" w:eastAsia="Batang" w:hAnsi="Batang"/>
                <w:sz w:val="32"/>
                <w:szCs w:val="32"/>
              </w:rPr>
              <w:t xml:space="preserve"> banano maduro. </w:t>
            </w:r>
          </w:p>
        </w:tc>
      </w:tr>
      <w:tr w:rsidR="00D9495C" w:rsidRPr="00787248" w:rsidTr="00C94EE6">
        <w:tc>
          <w:tcPr>
            <w:tcW w:w="1838" w:type="dxa"/>
          </w:tcPr>
          <w:p w:rsidR="00D9495C" w:rsidRPr="00787248" w:rsidRDefault="00D9495C" w:rsidP="00414113">
            <w:pPr>
              <w:tabs>
                <w:tab w:val="left" w:pos="1245"/>
              </w:tabs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Babi</w:t>
            </w:r>
            <w:r w:rsidR="00414113" w:rsidRPr="00787248">
              <w:rPr>
                <w:rFonts w:ascii="Batang" w:eastAsia="Batang" w:hAnsi="Batang"/>
                <w:b/>
                <w:sz w:val="32"/>
                <w:szCs w:val="32"/>
              </w:rPr>
              <w:tab/>
            </w:r>
          </w:p>
        </w:tc>
        <w:tc>
          <w:tcPr>
            <w:tcW w:w="2977" w:type="dxa"/>
          </w:tcPr>
          <w:p w:rsidR="00D9495C" w:rsidRPr="00787248" w:rsidRDefault="00414113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Chompipe</w:t>
            </w:r>
          </w:p>
        </w:tc>
        <w:tc>
          <w:tcPr>
            <w:tcW w:w="4252" w:type="dxa"/>
          </w:tcPr>
          <w:p w:rsidR="00D9495C" w:rsidRPr="00787248" w:rsidRDefault="0018668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Babi ye nibi bren</w:t>
            </w:r>
            <w:r w:rsidR="00EF49A0" w:rsidRPr="00787248">
              <w:rPr>
                <w:rFonts w:ascii="Batang" w:eastAsia="Batang" w:hAnsi="Batang"/>
                <w:sz w:val="32"/>
                <w:szCs w:val="32"/>
              </w:rPr>
              <w:t xml:space="preserve">. 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5245" w:type="dxa"/>
          </w:tcPr>
          <w:p w:rsidR="00D9495C" w:rsidRPr="00787248" w:rsidRDefault="0018668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Ese chompipe está enfermo</w:t>
            </w:r>
          </w:p>
        </w:tc>
      </w:tr>
      <w:tr w:rsidR="00D9495C" w:rsidRPr="00787248" w:rsidTr="00C94EE6">
        <w:trPr>
          <w:trHeight w:val="460"/>
        </w:trPr>
        <w:tc>
          <w:tcPr>
            <w:tcW w:w="1838" w:type="dxa"/>
          </w:tcPr>
          <w:p w:rsidR="00D9495C" w:rsidRPr="00787248" w:rsidRDefault="00D9495C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Bätete</w:t>
            </w:r>
          </w:p>
        </w:tc>
        <w:tc>
          <w:tcPr>
            <w:tcW w:w="2977" w:type="dxa"/>
          </w:tcPr>
          <w:p w:rsidR="00D9495C" w:rsidRPr="00787248" w:rsidRDefault="00414113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Lavar</w:t>
            </w:r>
          </w:p>
        </w:tc>
        <w:tc>
          <w:tcPr>
            <w:tcW w:w="4252" w:type="dxa"/>
          </w:tcPr>
          <w:p w:rsidR="00D9495C" w:rsidRPr="00787248" w:rsidRDefault="0018668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Ja </w:t>
            </w:r>
            <w:r w:rsidR="00EF49A0" w:rsidRPr="00787248">
              <w:rPr>
                <w:rFonts w:ascii="Batang" w:eastAsia="Batang" w:hAnsi="Batang"/>
                <w:sz w:val="32"/>
                <w:szCs w:val="32"/>
              </w:rPr>
              <w:t xml:space="preserve">tu ye bätete kuin. </w:t>
            </w:r>
          </w:p>
        </w:tc>
        <w:tc>
          <w:tcPr>
            <w:tcW w:w="5245" w:type="dxa"/>
          </w:tcPr>
          <w:p w:rsidR="00D9495C" w:rsidRPr="00787248" w:rsidRDefault="0018668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Lávese los dientes muy bien </w:t>
            </w:r>
          </w:p>
        </w:tc>
      </w:tr>
      <w:tr w:rsidR="00D9495C" w:rsidRPr="00787248" w:rsidTr="00C94EE6">
        <w:tc>
          <w:tcPr>
            <w:tcW w:w="1838" w:type="dxa"/>
          </w:tcPr>
          <w:p w:rsidR="00D9495C" w:rsidRPr="00787248" w:rsidRDefault="00D9495C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Bani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 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ab/>
            </w:r>
          </w:p>
        </w:tc>
        <w:tc>
          <w:tcPr>
            <w:tcW w:w="2977" w:type="dxa"/>
          </w:tcPr>
          <w:p w:rsidR="00D9495C" w:rsidRPr="00787248" w:rsidRDefault="00D9495C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Lata</w:t>
            </w:r>
          </w:p>
        </w:tc>
        <w:tc>
          <w:tcPr>
            <w:tcW w:w="4252" w:type="dxa"/>
          </w:tcPr>
          <w:p w:rsidR="00D9495C" w:rsidRPr="00787248" w:rsidRDefault="0018668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Bani </w:t>
            </w:r>
            <w:r w:rsidR="00EF49A0" w:rsidRPr="00787248">
              <w:rPr>
                <w:rFonts w:ascii="Batang" w:eastAsia="Batang" w:hAnsi="Batang"/>
                <w:sz w:val="32"/>
                <w:szCs w:val="32"/>
              </w:rPr>
              <w:t xml:space="preserve">ye kitegä käburiete. </w:t>
            </w:r>
          </w:p>
        </w:tc>
        <w:tc>
          <w:tcPr>
            <w:tcW w:w="5245" w:type="dxa"/>
          </w:tcPr>
          <w:p w:rsidR="00D9495C" w:rsidRPr="00787248" w:rsidRDefault="0018668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Bote esa lata al basurero. </w:t>
            </w:r>
          </w:p>
        </w:tc>
      </w:tr>
      <w:tr w:rsidR="00D9495C" w:rsidRPr="00787248" w:rsidTr="00C94EE6">
        <w:tc>
          <w:tcPr>
            <w:tcW w:w="1838" w:type="dxa"/>
          </w:tcPr>
          <w:p w:rsidR="00D9495C" w:rsidRPr="00787248" w:rsidRDefault="00D9495C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Bati</w:t>
            </w:r>
          </w:p>
        </w:tc>
        <w:tc>
          <w:tcPr>
            <w:tcW w:w="2977" w:type="dxa"/>
          </w:tcPr>
          <w:p w:rsidR="00D9495C" w:rsidRPr="00787248" w:rsidRDefault="00D9495C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</w:t>
            </w:r>
            <w:r w:rsidR="00186689" w:rsidRPr="00787248">
              <w:rPr>
                <w:rFonts w:ascii="Batang" w:eastAsia="Batang" w:hAnsi="Batang"/>
                <w:sz w:val="32"/>
                <w:szCs w:val="32"/>
              </w:rPr>
              <w:t>Joven,</w:t>
            </w:r>
          </w:p>
        </w:tc>
        <w:tc>
          <w:tcPr>
            <w:tcW w:w="4252" w:type="dxa"/>
          </w:tcPr>
          <w:p w:rsidR="00D9495C" w:rsidRPr="00787248" w:rsidRDefault="0018668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Kwe ngwäre bati</w:t>
            </w:r>
            <w:r w:rsidR="00EF49A0" w:rsidRPr="00787248">
              <w:rPr>
                <w:rFonts w:ascii="Batang" w:eastAsia="Batang" w:hAnsi="Batang"/>
                <w:sz w:val="32"/>
                <w:szCs w:val="32"/>
              </w:rPr>
              <w:t xml:space="preserve">. 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5245" w:type="dxa"/>
          </w:tcPr>
          <w:p w:rsidR="00D9495C" w:rsidRPr="00787248" w:rsidRDefault="0018668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Él tiene la cara joven. </w:t>
            </w:r>
          </w:p>
        </w:tc>
      </w:tr>
      <w:tr w:rsidR="00186689" w:rsidRPr="00787248" w:rsidTr="00C94EE6">
        <w:tc>
          <w:tcPr>
            <w:tcW w:w="1838" w:type="dxa"/>
          </w:tcPr>
          <w:p w:rsidR="00186689" w:rsidRPr="00787248" w:rsidRDefault="00186689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 xml:space="preserve">Bati </w:t>
            </w:r>
          </w:p>
        </w:tc>
        <w:tc>
          <w:tcPr>
            <w:tcW w:w="2977" w:type="dxa"/>
          </w:tcPr>
          <w:p w:rsidR="00186689" w:rsidRPr="00787248" w:rsidRDefault="0018668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Una vez </w:t>
            </w:r>
          </w:p>
        </w:tc>
        <w:tc>
          <w:tcPr>
            <w:tcW w:w="4252" w:type="dxa"/>
          </w:tcPr>
          <w:p w:rsidR="00186689" w:rsidRPr="00787248" w:rsidRDefault="0018668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Bati kwe gwa tuani</w:t>
            </w:r>
            <w:r w:rsidR="00EF49A0" w:rsidRPr="00787248">
              <w:rPr>
                <w:rFonts w:ascii="Batang" w:eastAsia="Batang" w:hAnsi="Batang"/>
                <w:sz w:val="32"/>
                <w:szCs w:val="32"/>
              </w:rPr>
              <w:t>.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</w:t>
            </w:r>
          </w:p>
        </w:tc>
        <w:tc>
          <w:tcPr>
            <w:tcW w:w="5245" w:type="dxa"/>
          </w:tcPr>
          <w:p w:rsidR="00186689" w:rsidRPr="00787248" w:rsidRDefault="0018668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Un</w:t>
            </w:r>
            <w:r w:rsidR="00EF49A0" w:rsidRPr="00787248">
              <w:rPr>
                <w:rFonts w:ascii="Batang" w:eastAsia="Batang" w:hAnsi="Batang"/>
                <w:sz w:val="32"/>
                <w:szCs w:val="32"/>
              </w:rPr>
              <w:t xml:space="preserve">a vez, 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el </w:t>
            </w:r>
            <w:r w:rsidR="00EF49A0" w:rsidRPr="00787248">
              <w:rPr>
                <w:rFonts w:ascii="Batang" w:eastAsia="Batang" w:hAnsi="Batang"/>
                <w:sz w:val="32"/>
                <w:szCs w:val="32"/>
              </w:rPr>
              <w:t>vio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un pescado. </w:t>
            </w:r>
          </w:p>
        </w:tc>
      </w:tr>
      <w:tr w:rsidR="005B1BA9" w:rsidRPr="00787248" w:rsidTr="005B1BA9">
        <w:trPr>
          <w:trHeight w:val="463"/>
        </w:trPr>
        <w:tc>
          <w:tcPr>
            <w:tcW w:w="1838" w:type="dxa"/>
          </w:tcPr>
          <w:p w:rsidR="005B1BA9" w:rsidRPr="00787248" w:rsidRDefault="005B1BA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Bali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 </w:t>
            </w:r>
          </w:p>
        </w:tc>
        <w:tc>
          <w:tcPr>
            <w:tcW w:w="2977" w:type="dxa"/>
          </w:tcPr>
          <w:p w:rsidR="005B1BA9" w:rsidRPr="00787248" w:rsidRDefault="005B1BA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Bolsillo.</w:t>
            </w:r>
          </w:p>
        </w:tc>
        <w:tc>
          <w:tcPr>
            <w:tcW w:w="4252" w:type="dxa"/>
          </w:tcPr>
          <w:p w:rsidR="005B1BA9" w:rsidRPr="00787248" w:rsidRDefault="005B1BA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Kise migue bali ye te. </w:t>
            </w:r>
          </w:p>
        </w:tc>
        <w:tc>
          <w:tcPr>
            <w:tcW w:w="5245" w:type="dxa"/>
          </w:tcPr>
          <w:p w:rsidR="005B1BA9" w:rsidRPr="00787248" w:rsidRDefault="005B1BA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Meta la mano en el bolsillo. </w:t>
            </w:r>
          </w:p>
        </w:tc>
      </w:tr>
      <w:tr w:rsidR="005B1BA9" w:rsidRPr="00787248" w:rsidTr="00414113">
        <w:trPr>
          <w:trHeight w:val="413"/>
        </w:trPr>
        <w:tc>
          <w:tcPr>
            <w:tcW w:w="1838" w:type="dxa"/>
          </w:tcPr>
          <w:p w:rsidR="005B1BA9" w:rsidRPr="00787248" w:rsidRDefault="005B1BA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Bato</w:t>
            </w:r>
          </w:p>
        </w:tc>
        <w:tc>
          <w:tcPr>
            <w:tcW w:w="2977" w:type="dxa"/>
          </w:tcPr>
          <w:p w:rsidR="005B1BA9" w:rsidRPr="00787248" w:rsidRDefault="00414113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pato</w:t>
            </w:r>
          </w:p>
        </w:tc>
        <w:tc>
          <w:tcPr>
            <w:tcW w:w="4252" w:type="dxa"/>
          </w:tcPr>
          <w:p w:rsidR="005B1BA9" w:rsidRPr="00787248" w:rsidRDefault="005B1BA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Bato ye bä ngwen </w:t>
            </w:r>
          </w:p>
        </w:tc>
        <w:tc>
          <w:tcPr>
            <w:tcW w:w="5245" w:type="dxa"/>
          </w:tcPr>
          <w:p w:rsidR="005B1BA9" w:rsidRPr="00787248" w:rsidRDefault="005B1BA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El pato es de color blanco. </w:t>
            </w:r>
          </w:p>
        </w:tc>
      </w:tr>
      <w:tr w:rsidR="004F3BA1" w:rsidRPr="00787248" w:rsidTr="00C94EE6">
        <w:tc>
          <w:tcPr>
            <w:tcW w:w="1838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Bäsi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ab/>
            </w:r>
          </w:p>
        </w:tc>
        <w:tc>
          <w:tcPr>
            <w:tcW w:w="2977" w:type="dxa"/>
          </w:tcPr>
          <w:p w:rsidR="004F3BA1" w:rsidRPr="00787248" w:rsidRDefault="004F3BA1" w:rsidP="00D9495C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Casi</w:t>
            </w:r>
          </w:p>
        </w:tc>
        <w:tc>
          <w:tcPr>
            <w:tcW w:w="4252" w:type="dxa"/>
          </w:tcPr>
          <w:p w:rsidR="004F3BA1" w:rsidRPr="00787248" w:rsidRDefault="005B1BA9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Ni ye bäsi </w:t>
            </w:r>
            <w:r w:rsidR="00414113" w:rsidRPr="00787248">
              <w:rPr>
                <w:rFonts w:ascii="Batang" w:eastAsia="Batang" w:hAnsi="Batang"/>
                <w:sz w:val="32"/>
                <w:szCs w:val="32"/>
              </w:rPr>
              <w:t xml:space="preserve">ngataba  </w:t>
            </w:r>
          </w:p>
        </w:tc>
        <w:tc>
          <w:tcPr>
            <w:tcW w:w="5245" w:type="dxa"/>
          </w:tcPr>
          <w:p w:rsidR="004F3BA1" w:rsidRPr="00787248" w:rsidRDefault="00414113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El casi se muere. </w:t>
            </w:r>
          </w:p>
        </w:tc>
      </w:tr>
      <w:tr w:rsidR="004F3BA1" w:rsidRPr="00787248" w:rsidTr="00C94EE6">
        <w:tc>
          <w:tcPr>
            <w:tcW w:w="1838" w:type="dxa"/>
          </w:tcPr>
          <w:p w:rsidR="004F3BA1" w:rsidRPr="00787248" w:rsidRDefault="00414113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Bas</w:t>
            </w:r>
            <w:r w:rsidR="004F3BA1" w:rsidRPr="00787248">
              <w:rPr>
                <w:rFonts w:ascii="Batang" w:eastAsia="Batang" w:hAnsi="Batang"/>
                <w:b/>
                <w:sz w:val="32"/>
                <w:szCs w:val="32"/>
              </w:rPr>
              <w:t>are</w:t>
            </w:r>
            <w:r w:rsidR="004F3BA1" w:rsidRPr="00787248">
              <w:rPr>
                <w:rFonts w:ascii="Batang" w:eastAsia="Batang" w:hAnsi="Batang"/>
                <w:sz w:val="32"/>
                <w:szCs w:val="32"/>
              </w:rPr>
              <w:t xml:space="preserve">   </w:t>
            </w:r>
          </w:p>
        </w:tc>
        <w:tc>
          <w:tcPr>
            <w:tcW w:w="2977" w:type="dxa"/>
          </w:tcPr>
          <w:p w:rsidR="004F3BA1" w:rsidRPr="00787248" w:rsidRDefault="007B06F2" w:rsidP="00D9495C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Pasea</w:t>
            </w:r>
          </w:p>
        </w:tc>
        <w:tc>
          <w:tcPr>
            <w:tcW w:w="4252" w:type="dxa"/>
          </w:tcPr>
          <w:p w:rsidR="004F3BA1" w:rsidRPr="00787248" w:rsidRDefault="00414113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Ani basare dere tibe </w:t>
            </w:r>
          </w:p>
        </w:tc>
        <w:tc>
          <w:tcPr>
            <w:tcW w:w="5245" w:type="dxa"/>
          </w:tcPr>
          <w:p w:rsidR="004F3BA1" w:rsidRPr="00787248" w:rsidRDefault="00414113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Vamos a pasear </w:t>
            </w:r>
            <w:r w:rsidR="00C94EE6" w:rsidRPr="00787248">
              <w:rPr>
                <w:rFonts w:ascii="Batang" w:eastAsia="Batang" w:hAnsi="Batang"/>
                <w:sz w:val="32"/>
                <w:szCs w:val="32"/>
              </w:rPr>
              <w:t>en la tarde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</w:t>
            </w:r>
            <w:r w:rsidR="00C94EE6" w:rsidRPr="00787248">
              <w:rPr>
                <w:rFonts w:ascii="Batang" w:eastAsia="Batang" w:hAnsi="Batang"/>
                <w:sz w:val="32"/>
                <w:szCs w:val="32"/>
              </w:rPr>
              <w:t>conmigo</w:t>
            </w:r>
          </w:p>
        </w:tc>
      </w:tr>
      <w:tr w:rsidR="004F3BA1" w:rsidRPr="00787248" w:rsidTr="00C94EE6">
        <w:tc>
          <w:tcPr>
            <w:tcW w:w="1838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Bäse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      </w:t>
            </w:r>
          </w:p>
        </w:tc>
        <w:tc>
          <w:tcPr>
            <w:tcW w:w="2977" w:type="dxa"/>
          </w:tcPr>
          <w:p w:rsidR="004F3BA1" w:rsidRPr="00787248" w:rsidRDefault="00C94EE6" w:rsidP="00D9495C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Lamer</w:t>
            </w:r>
          </w:p>
        </w:tc>
        <w:tc>
          <w:tcPr>
            <w:tcW w:w="4252" w:type="dxa"/>
          </w:tcPr>
          <w:p w:rsidR="004F3BA1" w:rsidRPr="003D681C" w:rsidRDefault="00C94EE6" w:rsidP="00C94EE6">
            <w:pPr>
              <w:rPr>
                <w:rFonts w:ascii="Batang" w:eastAsia="Batang" w:hAnsi="Batang"/>
                <w:sz w:val="32"/>
                <w:szCs w:val="32"/>
                <w:lang w:val="en-US"/>
              </w:rPr>
            </w:pPr>
            <w:r w:rsidRPr="003D681C">
              <w:rPr>
                <w:rFonts w:ascii="Batang" w:eastAsia="Batang" w:hAnsi="Batang"/>
                <w:sz w:val="32"/>
                <w:szCs w:val="32"/>
                <w:lang w:val="en-US"/>
              </w:rPr>
              <w:t xml:space="preserve">Minchi tä  ti kise bäse  </w:t>
            </w:r>
          </w:p>
        </w:tc>
        <w:tc>
          <w:tcPr>
            <w:tcW w:w="5245" w:type="dxa"/>
          </w:tcPr>
          <w:p w:rsidR="004F3BA1" w:rsidRPr="00787248" w:rsidRDefault="00C94EE6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El gato lame mi mano. </w:t>
            </w:r>
          </w:p>
        </w:tc>
      </w:tr>
      <w:tr w:rsidR="004F3BA1" w:rsidRPr="00787248" w:rsidTr="00C94EE6">
        <w:tc>
          <w:tcPr>
            <w:tcW w:w="1838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Bäre</w:t>
            </w: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ab/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            </w:t>
            </w:r>
          </w:p>
        </w:tc>
        <w:tc>
          <w:tcPr>
            <w:tcW w:w="2977" w:type="dxa"/>
          </w:tcPr>
          <w:p w:rsidR="004F3BA1" w:rsidRPr="00787248" w:rsidRDefault="004F3BA1" w:rsidP="00D9495C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Alrededor</w:t>
            </w:r>
          </w:p>
        </w:tc>
        <w:tc>
          <w:tcPr>
            <w:tcW w:w="4252" w:type="dxa"/>
          </w:tcPr>
          <w:p w:rsidR="004F3BA1" w:rsidRPr="00787248" w:rsidRDefault="001B34D7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Kwe tä kri  bäre </w:t>
            </w:r>
          </w:p>
        </w:tc>
        <w:tc>
          <w:tcPr>
            <w:tcW w:w="5245" w:type="dxa"/>
          </w:tcPr>
          <w:p w:rsidR="004F3BA1" w:rsidRPr="00787248" w:rsidRDefault="001B34D7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Él está cerca del árbol.</w:t>
            </w:r>
          </w:p>
        </w:tc>
      </w:tr>
      <w:tr w:rsidR="001B34D7" w:rsidRPr="00787248" w:rsidTr="00C94EE6">
        <w:tc>
          <w:tcPr>
            <w:tcW w:w="1838" w:type="dxa"/>
          </w:tcPr>
          <w:p w:rsidR="001B34D7" w:rsidRPr="00787248" w:rsidRDefault="001B34D7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 xml:space="preserve">Bäre </w:t>
            </w:r>
          </w:p>
        </w:tc>
        <w:tc>
          <w:tcPr>
            <w:tcW w:w="2977" w:type="dxa"/>
          </w:tcPr>
          <w:p w:rsidR="001B34D7" w:rsidRPr="00787248" w:rsidRDefault="001B34D7" w:rsidP="004F3BA1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A fuera </w:t>
            </w:r>
          </w:p>
        </w:tc>
        <w:tc>
          <w:tcPr>
            <w:tcW w:w="4252" w:type="dxa"/>
          </w:tcPr>
          <w:p w:rsidR="001B34D7" w:rsidRPr="00787248" w:rsidRDefault="001B34D7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Jabe Ju tigwe bäre </w:t>
            </w:r>
          </w:p>
        </w:tc>
        <w:tc>
          <w:tcPr>
            <w:tcW w:w="5245" w:type="dxa"/>
          </w:tcPr>
          <w:p w:rsidR="001B34D7" w:rsidRPr="00787248" w:rsidRDefault="001B34D7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Venga a fuera de mi casa</w:t>
            </w:r>
          </w:p>
        </w:tc>
      </w:tr>
      <w:tr w:rsidR="004F3BA1" w:rsidRPr="00787248" w:rsidTr="00C94EE6">
        <w:tc>
          <w:tcPr>
            <w:tcW w:w="1838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lastRenderedPageBreak/>
              <w:t>Bäine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     </w:t>
            </w:r>
          </w:p>
        </w:tc>
        <w:tc>
          <w:tcPr>
            <w:tcW w:w="2977" w:type="dxa"/>
          </w:tcPr>
          <w:p w:rsidR="004F3BA1" w:rsidRPr="00787248" w:rsidRDefault="00541493" w:rsidP="00D9495C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Dieta </w:t>
            </w:r>
          </w:p>
        </w:tc>
        <w:tc>
          <w:tcPr>
            <w:tcW w:w="4252" w:type="dxa"/>
          </w:tcPr>
          <w:p w:rsidR="004F3BA1" w:rsidRPr="00787248" w:rsidRDefault="00541493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Ani mrö ye bäine </w:t>
            </w:r>
          </w:p>
        </w:tc>
        <w:tc>
          <w:tcPr>
            <w:tcW w:w="5245" w:type="dxa"/>
          </w:tcPr>
          <w:p w:rsidR="004F3BA1" w:rsidRPr="00787248" w:rsidRDefault="00541493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Vamos hacer dietas de la   comida. </w:t>
            </w:r>
          </w:p>
        </w:tc>
      </w:tr>
      <w:tr w:rsidR="004F3BA1" w:rsidRPr="00787248" w:rsidTr="00C94EE6">
        <w:tc>
          <w:tcPr>
            <w:tcW w:w="1838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Bänänte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     </w:t>
            </w:r>
          </w:p>
        </w:tc>
        <w:tc>
          <w:tcPr>
            <w:tcW w:w="2977" w:type="dxa"/>
          </w:tcPr>
          <w:p w:rsidR="004F3BA1" w:rsidRPr="00787248" w:rsidRDefault="00541493" w:rsidP="00D9495C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Sabroso </w:t>
            </w:r>
          </w:p>
        </w:tc>
        <w:tc>
          <w:tcPr>
            <w:tcW w:w="4252" w:type="dxa"/>
          </w:tcPr>
          <w:p w:rsidR="004F3BA1" w:rsidRPr="00787248" w:rsidRDefault="00541493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Muä ye bänänte krubate </w:t>
            </w:r>
          </w:p>
        </w:tc>
        <w:tc>
          <w:tcPr>
            <w:tcW w:w="5245" w:type="dxa"/>
          </w:tcPr>
          <w:p w:rsidR="004F3BA1" w:rsidRPr="00787248" w:rsidRDefault="00541493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Esa piña es muy sabroso. </w:t>
            </w:r>
          </w:p>
        </w:tc>
      </w:tr>
      <w:tr w:rsidR="004F3BA1" w:rsidRPr="00787248" w:rsidTr="00C94EE6">
        <w:tc>
          <w:tcPr>
            <w:tcW w:w="1838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Bämä</w:t>
            </w:r>
          </w:p>
        </w:tc>
        <w:tc>
          <w:tcPr>
            <w:tcW w:w="2977" w:type="dxa"/>
          </w:tcPr>
          <w:p w:rsidR="004F3BA1" w:rsidRPr="00787248" w:rsidRDefault="007B06F2" w:rsidP="004F3BA1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Semana</w:t>
            </w:r>
          </w:p>
        </w:tc>
        <w:tc>
          <w:tcPr>
            <w:tcW w:w="4252" w:type="dxa"/>
          </w:tcPr>
          <w:p w:rsidR="004F3BA1" w:rsidRPr="00787248" w:rsidRDefault="00541493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Bämä ne btä nigwe jadaigä. </w:t>
            </w:r>
          </w:p>
        </w:tc>
        <w:tc>
          <w:tcPr>
            <w:tcW w:w="5245" w:type="dxa"/>
          </w:tcPr>
          <w:p w:rsidR="004F3BA1" w:rsidRPr="00787248" w:rsidRDefault="00541493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Esta semana vamos a jugar. </w:t>
            </w:r>
          </w:p>
        </w:tc>
      </w:tr>
      <w:tr w:rsidR="00790CD2" w:rsidRPr="00787248" w:rsidTr="00787248">
        <w:trPr>
          <w:trHeight w:val="1177"/>
        </w:trPr>
        <w:tc>
          <w:tcPr>
            <w:tcW w:w="1838" w:type="dxa"/>
          </w:tcPr>
          <w:p w:rsidR="00790CD2" w:rsidRPr="00787248" w:rsidRDefault="00790CD2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Bäbe</w:t>
            </w:r>
          </w:p>
        </w:tc>
        <w:tc>
          <w:tcPr>
            <w:tcW w:w="2977" w:type="dxa"/>
          </w:tcPr>
          <w:p w:rsidR="00790CD2" w:rsidRPr="00787248" w:rsidRDefault="00790CD2" w:rsidP="004F3BA1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Cuantas veces (tiempos). </w:t>
            </w:r>
          </w:p>
        </w:tc>
        <w:tc>
          <w:tcPr>
            <w:tcW w:w="4252" w:type="dxa"/>
          </w:tcPr>
          <w:p w:rsidR="00790CD2" w:rsidRPr="00787248" w:rsidRDefault="00790CD2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Ni ye nü bäbe nete </w:t>
            </w:r>
          </w:p>
        </w:tc>
        <w:tc>
          <w:tcPr>
            <w:tcW w:w="5245" w:type="dxa"/>
          </w:tcPr>
          <w:p w:rsidR="00790CD2" w:rsidRPr="00787248" w:rsidRDefault="00790CD2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Cuantas veces llego esa persona. </w:t>
            </w:r>
          </w:p>
        </w:tc>
      </w:tr>
      <w:tr w:rsidR="004F3BA1" w:rsidRPr="00787248" w:rsidTr="00C94EE6">
        <w:tc>
          <w:tcPr>
            <w:tcW w:w="1838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Bä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          </w:t>
            </w:r>
          </w:p>
        </w:tc>
        <w:tc>
          <w:tcPr>
            <w:tcW w:w="2977" w:type="dxa"/>
          </w:tcPr>
          <w:p w:rsidR="004F3BA1" w:rsidRPr="00787248" w:rsidRDefault="00787248" w:rsidP="004F3BA1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Negación</w:t>
            </w:r>
          </w:p>
        </w:tc>
        <w:tc>
          <w:tcPr>
            <w:tcW w:w="4252" w:type="dxa"/>
          </w:tcPr>
          <w:p w:rsidR="004F3BA1" w:rsidRPr="00787248" w:rsidRDefault="00787248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Mägwe tuabä? bä </w:t>
            </w:r>
          </w:p>
        </w:tc>
        <w:tc>
          <w:tcPr>
            <w:tcW w:w="5245" w:type="dxa"/>
          </w:tcPr>
          <w:p w:rsidR="004F3BA1" w:rsidRPr="00787248" w:rsidRDefault="00787248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Lo viste? no </w:t>
            </w:r>
          </w:p>
        </w:tc>
      </w:tr>
      <w:tr w:rsidR="00787248" w:rsidRPr="00787248" w:rsidTr="00C94EE6">
        <w:tc>
          <w:tcPr>
            <w:tcW w:w="1838" w:type="dxa"/>
          </w:tcPr>
          <w:p w:rsidR="00787248" w:rsidRPr="00787248" w:rsidRDefault="00787248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 xml:space="preserve">Bä </w:t>
            </w:r>
          </w:p>
        </w:tc>
        <w:tc>
          <w:tcPr>
            <w:tcW w:w="2977" w:type="dxa"/>
          </w:tcPr>
          <w:p w:rsidR="00787248" w:rsidRPr="00787248" w:rsidRDefault="00787248" w:rsidP="004F3BA1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Color  </w:t>
            </w:r>
          </w:p>
        </w:tc>
        <w:tc>
          <w:tcPr>
            <w:tcW w:w="4252" w:type="dxa"/>
          </w:tcPr>
          <w:p w:rsidR="00787248" w:rsidRPr="00787248" w:rsidRDefault="00787248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Ö ye bä ngwen </w:t>
            </w:r>
          </w:p>
        </w:tc>
        <w:tc>
          <w:tcPr>
            <w:tcW w:w="5245" w:type="dxa"/>
          </w:tcPr>
          <w:p w:rsidR="00787248" w:rsidRPr="00787248" w:rsidRDefault="00787248" w:rsidP="00C94EE6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La yuca es de color blanco. </w:t>
            </w:r>
          </w:p>
        </w:tc>
      </w:tr>
      <w:tr w:rsidR="00787248" w:rsidRPr="00787248" w:rsidTr="00C94EE6">
        <w:tc>
          <w:tcPr>
            <w:tcW w:w="1838" w:type="dxa"/>
          </w:tcPr>
          <w:p w:rsidR="00787248" w:rsidRPr="00787248" w:rsidRDefault="00787248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bä</w:t>
            </w:r>
          </w:p>
        </w:tc>
        <w:tc>
          <w:tcPr>
            <w:tcW w:w="2977" w:type="dxa"/>
          </w:tcPr>
          <w:p w:rsidR="00787248" w:rsidRPr="00787248" w:rsidRDefault="00787248" w:rsidP="004F3BA1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Forma </w:t>
            </w:r>
          </w:p>
        </w:tc>
        <w:tc>
          <w:tcPr>
            <w:tcW w:w="4252" w:type="dxa"/>
          </w:tcPr>
          <w:p w:rsidR="00787248" w:rsidRPr="00787248" w:rsidRDefault="00491996" w:rsidP="00C94EE6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Ti ngwäre bä bolore </w:t>
            </w:r>
          </w:p>
        </w:tc>
        <w:tc>
          <w:tcPr>
            <w:tcW w:w="5245" w:type="dxa"/>
          </w:tcPr>
          <w:p w:rsidR="00787248" w:rsidRPr="00787248" w:rsidRDefault="00491996" w:rsidP="00C94EE6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Mi cara tiene una forma redonda.  </w:t>
            </w:r>
          </w:p>
        </w:tc>
      </w:tr>
      <w:tr w:rsidR="004F3BA1" w:rsidRPr="00787248" w:rsidTr="00C94EE6">
        <w:tc>
          <w:tcPr>
            <w:tcW w:w="1838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Bägue</w:t>
            </w:r>
          </w:p>
        </w:tc>
        <w:tc>
          <w:tcPr>
            <w:tcW w:w="2977" w:type="dxa"/>
          </w:tcPr>
          <w:p w:rsidR="004F3BA1" w:rsidRPr="00787248" w:rsidRDefault="007B06F2" w:rsidP="004F3BA1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Llenar</w:t>
            </w:r>
          </w:p>
        </w:tc>
        <w:tc>
          <w:tcPr>
            <w:tcW w:w="4252" w:type="dxa"/>
          </w:tcPr>
          <w:p w:rsidR="004F3BA1" w:rsidRPr="00787248" w:rsidRDefault="00491996" w:rsidP="00C94EE6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Siä ye bägue chitani </w:t>
            </w:r>
          </w:p>
        </w:tc>
        <w:tc>
          <w:tcPr>
            <w:tcW w:w="5245" w:type="dxa"/>
          </w:tcPr>
          <w:p w:rsidR="004F3BA1" w:rsidRPr="00787248" w:rsidRDefault="00491996" w:rsidP="00C94EE6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Llene un poquito la jícara. </w:t>
            </w:r>
          </w:p>
        </w:tc>
      </w:tr>
      <w:tr w:rsidR="004F3BA1" w:rsidRPr="00787248" w:rsidTr="00C94EE6">
        <w:tc>
          <w:tcPr>
            <w:tcW w:w="1838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Bäri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         </w:t>
            </w:r>
          </w:p>
        </w:tc>
        <w:tc>
          <w:tcPr>
            <w:tcW w:w="2977" w:type="dxa"/>
          </w:tcPr>
          <w:p w:rsidR="004F3BA1" w:rsidRPr="00787248" w:rsidRDefault="004F3BA1" w:rsidP="004F3BA1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Llenaron,</w:t>
            </w:r>
          </w:p>
        </w:tc>
        <w:tc>
          <w:tcPr>
            <w:tcW w:w="4252" w:type="dxa"/>
          </w:tcPr>
          <w:p w:rsidR="004F3BA1" w:rsidRPr="00787248" w:rsidRDefault="006C00BC" w:rsidP="00C94EE6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Tigwe mrü ye bäri teta jerekä </w:t>
            </w:r>
          </w:p>
        </w:tc>
        <w:tc>
          <w:tcPr>
            <w:tcW w:w="5245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</w:tr>
      <w:tr w:rsidR="004F3BA1" w:rsidRPr="00787248" w:rsidTr="00C94EE6">
        <w:tc>
          <w:tcPr>
            <w:tcW w:w="1838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Bänä</w:t>
            </w:r>
          </w:p>
        </w:tc>
        <w:tc>
          <w:tcPr>
            <w:tcW w:w="2977" w:type="dxa"/>
          </w:tcPr>
          <w:p w:rsidR="004F3BA1" w:rsidRPr="00787248" w:rsidRDefault="004F3BA1" w:rsidP="004F3BA1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sabor</w:t>
            </w:r>
          </w:p>
          <w:p w:rsidR="004F3BA1" w:rsidRPr="00787248" w:rsidRDefault="004F3BA1" w:rsidP="004F3BA1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4252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5245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</w:tr>
      <w:tr w:rsidR="004F3BA1" w:rsidRPr="00787248" w:rsidTr="00C94EE6">
        <w:tc>
          <w:tcPr>
            <w:tcW w:w="1838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b/>
                <w:sz w:val="32"/>
                <w:szCs w:val="32"/>
              </w:rPr>
              <w:t>Bän:</w:t>
            </w:r>
            <w:r w:rsidRPr="00787248">
              <w:rPr>
                <w:rFonts w:ascii="Batang" w:eastAsia="Batang" w:hAnsi="Batang"/>
                <w:sz w:val="32"/>
                <w:szCs w:val="32"/>
              </w:rPr>
              <w:t xml:space="preserve">          </w:t>
            </w:r>
          </w:p>
        </w:tc>
        <w:tc>
          <w:tcPr>
            <w:tcW w:w="2977" w:type="dxa"/>
          </w:tcPr>
          <w:p w:rsidR="004F3BA1" w:rsidRPr="00787248" w:rsidRDefault="004F3BA1" w:rsidP="004F3BA1">
            <w:pPr>
              <w:rPr>
                <w:rFonts w:ascii="Batang" w:eastAsia="Batang" w:hAnsi="Batang"/>
                <w:sz w:val="32"/>
                <w:szCs w:val="32"/>
              </w:rPr>
            </w:pPr>
            <w:r w:rsidRPr="00787248">
              <w:rPr>
                <w:rFonts w:ascii="Batang" w:eastAsia="Batang" w:hAnsi="Batang"/>
                <w:sz w:val="32"/>
                <w:szCs w:val="32"/>
              </w:rPr>
              <w:t>Fibra de cabuya</w:t>
            </w:r>
          </w:p>
        </w:tc>
        <w:tc>
          <w:tcPr>
            <w:tcW w:w="4252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5245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</w:tr>
      <w:tr w:rsidR="004F3BA1" w:rsidRPr="00787248" w:rsidTr="00C94EE6">
        <w:tc>
          <w:tcPr>
            <w:tcW w:w="1838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4F3BA1" w:rsidRPr="00787248" w:rsidRDefault="004F3BA1" w:rsidP="004F3BA1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4252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5245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</w:tr>
      <w:tr w:rsidR="004F3BA1" w:rsidRPr="00787248" w:rsidTr="00C94EE6">
        <w:tc>
          <w:tcPr>
            <w:tcW w:w="1838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4F3BA1" w:rsidRPr="00787248" w:rsidRDefault="004F3BA1" w:rsidP="004F3BA1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4252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5245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</w:tr>
      <w:tr w:rsidR="004F3BA1" w:rsidRPr="00787248" w:rsidTr="00C94EE6">
        <w:tc>
          <w:tcPr>
            <w:tcW w:w="1838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4F3BA1" w:rsidRPr="00787248" w:rsidRDefault="004F3BA1" w:rsidP="004F3BA1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4252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5245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</w:tr>
      <w:tr w:rsidR="004F3BA1" w:rsidRPr="00787248" w:rsidTr="00C94EE6">
        <w:tc>
          <w:tcPr>
            <w:tcW w:w="1838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4F3BA1" w:rsidRPr="00787248" w:rsidRDefault="004F3BA1" w:rsidP="004F3BA1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4252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5245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</w:tr>
      <w:tr w:rsidR="004F3BA1" w:rsidRPr="00787248" w:rsidTr="00C94EE6">
        <w:tc>
          <w:tcPr>
            <w:tcW w:w="1838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b/>
                <w:sz w:val="32"/>
                <w:szCs w:val="32"/>
              </w:rPr>
            </w:pPr>
          </w:p>
        </w:tc>
        <w:tc>
          <w:tcPr>
            <w:tcW w:w="2977" w:type="dxa"/>
          </w:tcPr>
          <w:p w:rsidR="004F3BA1" w:rsidRPr="00787248" w:rsidRDefault="004F3BA1" w:rsidP="004F3BA1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4252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5245" w:type="dxa"/>
          </w:tcPr>
          <w:p w:rsidR="004F3BA1" w:rsidRPr="00787248" w:rsidRDefault="004F3BA1" w:rsidP="00C94EE6">
            <w:pPr>
              <w:rPr>
                <w:rFonts w:ascii="Batang" w:eastAsia="Batang" w:hAnsi="Batang"/>
                <w:sz w:val="32"/>
                <w:szCs w:val="32"/>
              </w:rPr>
            </w:pPr>
          </w:p>
        </w:tc>
      </w:tr>
    </w:tbl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, cana de cabello.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Bäni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ab/>
        <w:t>Lindo, hermosa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Bäin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ab/>
        <w:t>Prohibir algo de comer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Bätä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ab/>
        <w:t>pegado, también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Bätrite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  <w:t>Lavaron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Bäire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  Segundo cosecha de producto                  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Bere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ab/>
        <w:t>Fruta de pan</w:t>
      </w:r>
    </w:p>
    <w:p w:rsidR="00327FC8" w:rsidRPr="00787248" w:rsidRDefault="00BE1C6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Betig</w:t>
      </w:r>
      <w:r w:rsidR="00327FC8" w:rsidRPr="00787248">
        <w:rPr>
          <w:rFonts w:ascii="Batang" w:eastAsia="Batang" w:hAnsi="Batang"/>
          <w:b/>
          <w:sz w:val="32"/>
          <w:szCs w:val="32"/>
        </w:rPr>
        <w:t>o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>Nombre en ngäbere</w:t>
      </w:r>
    </w:p>
    <w:p w:rsidR="00327FC8" w:rsidRPr="00787248" w:rsidRDefault="00BE1C6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Beteg</w:t>
      </w:r>
      <w:r w:rsidR="00327FC8" w:rsidRPr="00787248">
        <w:rPr>
          <w:rFonts w:ascii="Batang" w:eastAsia="Batang" w:hAnsi="Batang"/>
          <w:b/>
          <w:sz w:val="32"/>
          <w:szCs w:val="32"/>
        </w:rPr>
        <w:t>ä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 </w:t>
      </w:r>
      <w:r w:rsidR="00327FC8" w:rsidRPr="00787248">
        <w:rPr>
          <w:rFonts w:ascii="Batang" w:eastAsia="Batang" w:hAnsi="Batang"/>
          <w:sz w:val="32"/>
          <w:szCs w:val="32"/>
        </w:rPr>
        <w:tab/>
        <w:t>Corra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Betete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Moverse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Bete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</w:r>
      <w:r w:rsidR="00D110E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>Explotar, reventar</w:t>
      </w:r>
    </w:p>
    <w:p w:rsidR="00327FC8" w:rsidRPr="00787248" w:rsidRDefault="00BE1C6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Beg</w:t>
      </w:r>
      <w:r w:rsidR="00327FC8" w:rsidRPr="00787248">
        <w:rPr>
          <w:rFonts w:ascii="Batang" w:eastAsia="Batang" w:hAnsi="Batang"/>
          <w:b/>
          <w:sz w:val="32"/>
          <w:szCs w:val="32"/>
        </w:rPr>
        <w:t>ä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    </w:t>
      </w:r>
      <w:r w:rsidR="00327FC8" w:rsidRPr="00787248">
        <w:rPr>
          <w:rFonts w:ascii="Batang" w:eastAsia="Batang" w:hAnsi="Batang"/>
          <w:sz w:val="32"/>
          <w:szCs w:val="32"/>
        </w:rPr>
        <w:tab/>
        <w:t>Safar, salió, caer,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Bentre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ab/>
        <w:t>Con ellos/as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Beria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Veragua, manchas,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Beriare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AE1921" w:rsidRPr="00787248">
        <w:rPr>
          <w:rFonts w:ascii="Batang" w:eastAsia="Batang" w:hAnsi="Batang"/>
          <w:sz w:val="32"/>
          <w:szCs w:val="32"/>
        </w:rPr>
        <w:t>veraguado</w:t>
      </w:r>
    </w:p>
    <w:p w:rsidR="00327FC8" w:rsidRPr="00787248" w:rsidRDefault="00BE1C6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</w:t>
      </w:r>
      <w:r w:rsidR="00327FC8" w:rsidRPr="00787248">
        <w:rPr>
          <w:rFonts w:ascii="Batang" w:eastAsia="Batang" w:hAnsi="Batang"/>
          <w:b/>
          <w:sz w:val="32"/>
          <w:szCs w:val="32"/>
        </w:rPr>
        <w:t>ela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 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Pollo sin pluma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Bi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       </w:t>
      </w:r>
      <w:r w:rsidRPr="00787248">
        <w:rPr>
          <w:rFonts w:ascii="Batang" w:eastAsia="Batang" w:hAnsi="Batang"/>
          <w:sz w:val="32"/>
          <w:szCs w:val="32"/>
        </w:rPr>
        <w:tab/>
        <w:t>Suegra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Biti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     </w:t>
      </w:r>
      <w:r w:rsidRPr="00787248">
        <w:rPr>
          <w:rFonts w:ascii="Batang" w:eastAsia="Batang" w:hAnsi="Batang"/>
          <w:sz w:val="32"/>
          <w:szCs w:val="32"/>
        </w:rPr>
        <w:tab/>
        <w:t>Después, encima,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Bisi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      </w:t>
      </w:r>
      <w:r w:rsidR="00AE1921" w:rsidRPr="00787248">
        <w:rPr>
          <w:rFonts w:ascii="Batang" w:eastAsia="Batang" w:hAnsi="Batang"/>
          <w:sz w:val="32"/>
          <w:szCs w:val="32"/>
        </w:rPr>
        <w:tab/>
        <w:t>P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Bian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ab/>
        <w:t>Mujeres blanca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Bigue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>Hacerse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Bilon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ab/>
        <w:t>Pilón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Bilöngrä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>Mano de pilón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Bichö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  <w:t>Mujer blanca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Biyo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</w:t>
      </w:r>
      <w:r w:rsidR="00BE1C68" w:rsidRPr="00787248">
        <w:rPr>
          <w:rFonts w:ascii="Batang" w:eastAsia="Batang" w:hAnsi="Batang"/>
          <w:sz w:val="32"/>
          <w:szCs w:val="32"/>
        </w:rPr>
        <w:tab/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Anciana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Bini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     </w:t>
      </w:r>
      <w:r w:rsidRPr="00787248">
        <w:rPr>
          <w:rFonts w:ascii="Batang" w:eastAsia="Batang" w:hAnsi="Batang"/>
          <w:sz w:val="32"/>
          <w:szCs w:val="32"/>
        </w:rPr>
        <w:tab/>
        <w:t>Se lo dio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Biani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>Dado</w:t>
      </w:r>
    </w:p>
    <w:p w:rsidR="00327FC8" w:rsidRPr="00787248" w:rsidRDefault="00BE1C6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</w:t>
      </w:r>
      <w:r w:rsidR="00327FC8" w:rsidRPr="00787248">
        <w:rPr>
          <w:rFonts w:ascii="Batang" w:eastAsia="Batang" w:hAnsi="Batang"/>
          <w:b/>
          <w:sz w:val="32"/>
          <w:szCs w:val="32"/>
        </w:rPr>
        <w:t>iguera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 </w:t>
      </w:r>
      <w:r w:rsidR="00327FC8" w:rsidRPr="00787248">
        <w:rPr>
          <w:rFonts w:ascii="Batang" w:eastAsia="Batang" w:hAnsi="Batang"/>
          <w:sz w:val="32"/>
          <w:szCs w:val="32"/>
        </w:rPr>
        <w:tab/>
        <w:t>Ya casi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Biguin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  <w:t xml:space="preserve">Venas, helecho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Bininda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ab/>
        <w:t>Devolver</w:t>
      </w:r>
    </w:p>
    <w:p w:rsidR="00327FC8" w:rsidRPr="00787248" w:rsidRDefault="00BE1C6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Bobu:</w:t>
      </w:r>
      <w:r w:rsidRPr="00787248">
        <w:rPr>
          <w:rFonts w:ascii="Batang" w:eastAsia="Batang" w:hAnsi="Batang"/>
          <w:sz w:val="32"/>
          <w:szCs w:val="32"/>
        </w:rPr>
        <w:tab/>
        <w:t xml:space="preserve">   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Repetir </w:t>
      </w:r>
    </w:p>
    <w:p w:rsidR="00327FC8" w:rsidRPr="00787248" w:rsidRDefault="00BE1C6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</w:t>
      </w:r>
      <w:r w:rsidR="00327FC8" w:rsidRPr="00787248">
        <w:rPr>
          <w:rFonts w:ascii="Batang" w:eastAsia="Batang" w:hAnsi="Batang"/>
          <w:b/>
          <w:sz w:val="32"/>
          <w:szCs w:val="32"/>
        </w:rPr>
        <w:t>oboda</w:t>
      </w:r>
      <w:r w:rsidRPr="00787248">
        <w:rPr>
          <w:rFonts w:ascii="Batang" w:eastAsia="Batang" w:hAnsi="Batang"/>
          <w:sz w:val="32"/>
          <w:szCs w:val="32"/>
        </w:rPr>
        <w:t xml:space="preserve">: </w:t>
      </w:r>
      <w:r w:rsidR="00D110E9" w:rsidRPr="00787248">
        <w:rPr>
          <w:rFonts w:ascii="Batang" w:eastAsia="Batang" w:hAnsi="Batang"/>
          <w:sz w:val="32"/>
          <w:szCs w:val="32"/>
        </w:rPr>
        <w:t xml:space="preserve">         </w:t>
      </w:r>
      <w:r w:rsidR="00327FC8" w:rsidRPr="00787248">
        <w:rPr>
          <w:rFonts w:ascii="Batang" w:eastAsia="Batang" w:hAnsi="Batang"/>
          <w:sz w:val="32"/>
          <w:szCs w:val="32"/>
        </w:rPr>
        <w:t>Sapo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Boda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>Tipo banano cuadrado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Bode</w:t>
      </w:r>
      <w:r w:rsidR="00BE1C68" w:rsidRPr="00787248">
        <w:rPr>
          <w:rFonts w:ascii="Batang" w:eastAsia="Batang" w:hAnsi="Batang"/>
          <w:b/>
          <w:sz w:val="32"/>
          <w:szCs w:val="32"/>
        </w:rPr>
        <w:t>:</w:t>
      </w:r>
      <w:r w:rsidR="00BE1C68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>Manosear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Bodo</w:t>
      </w:r>
      <w:r w:rsidR="00BE1C68" w:rsidRPr="00787248">
        <w:rPr>
          <w:rFonts w:ascii="Batang" w:eastAsia="Batang" w:hAnsi="Batang"/>
          <w:b/>
          <w:sz w:val="32"/>
          <w:szCs w:val="32"/>
        </w:rPr>
        <w:t xml:space="preserve">: </w:t>
      </w:r>
      <w:r w:rsidR="00BE1C68" w:rsidRPr="00787248">
        <w:rPr>
          <w:rFonts w:ascii="Batang" w:eastAsia="Batang" w:hAnsi="Batang"/>
          <w:sz w:val="32"/>
          <w:szCs w:val="32"/>
        </w:rPr>
        <w:tab/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Fruta medicinal, </w:t>
      </w:r>
      <w:r w:rsidR="00BE1C68" w:rsidRPr="00787248">
        <w:rPr>
          <w:rFonts w:ascii="Batang" w:eastAsia="Batang" w:hAnsi="Batang"/>
          <w:sz w:val="32"/>
          <w:szCs w:val="32"/>
        </w:rPr>
        <w:t>comestible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Bolore</w:t>
      </w:r>
      <w:r w:rsidR="00D110E9" w:rsidRPr="00787248">
        <w:rPr>
          <w:rFonts w:ascii="Batang" w:eastAsia="Batang" w:hAnsi="Batang"/>
          <w:b/>
          <w:sz w:val="32"/>
          <w:szCs w:val="32"/>
        </w:rPr>
        <w:t>:</w:t>
      </w:r>
      <w:r w:rsidR="00D110E9" w:rsidRPr="00787248">
        <w:rPr>
          <w:rFonts w:ascii="Batang" w:eastAsia="Batang" w:hAnsi="Batang"/>
          <w:sz w:val="32"/>
          <w:szCs w:val="32"/>
        </w:rPr>
        <w:tab/>
        <w:t xml:space="preserve">        </w:t>
      </w:r>
      <w:r w:rsidRPr="00787248">
        <w:rPr>
          <w:rFonts w:ascii="Batang" w:eastAsia="Batang" w:hAnsi="Batang"/>
          <w:sz w:val="32"/>
          <w:szCs w:val="32"/>
        </w:rPr>
        <w:t>Redondo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Boglo</w:t>
      </w:r>
      <w:r w:rsidR="00D110E9" w:rsidRPr="00787248">
        <w:rPr>
          <w:rFonts w:ascii="Batang" w:eastAsia="Batang" w:hAnsi="Batang"/>
          <w:b/>
          <w:sz w:val="32"/>
          <w:szCs w:val="32"/>
        </w:rPr>
        <w:t>:</w:t>
      </w:r>
      <w:r w:rsidR="00D110E9" w:rsidRPr="00787248">
        <w:rPr>
          <w:rFonts w:ascii="Batang" w:eastAsia="Batang" w:hAnsi="Batang"/>
          <w:sz w:val="32"/>
          <w:szCs w:val="32"/>
        </w:rPr>
        <w:tab/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Unión de </w:t>
      </w:r>
      <w:r w:rsidR="00A27C2A" w:rsidRPr="00787248">
        <w:rPr>
          <w:rFonts w:ascii="Batang" w:eastAsia="Batang" w:hAnsi="Batang"/>
          <w:sz w:val="32"/>
          <w:szCs w:val="32"/>
        </w:rPr>
        <w:t>dos frutas</w:t>
      </w:r>
      <w:r w:rsidRPr="00787248">
        <w:rPr>
          <w:rFonts w:ascii="Batang" w:eastAsia="Batang" w:hAnsi="Batang"/>
          <w:sz w:val="32"/>
          <w:szCs w:val="32"/>
        </w:rPr>
        <w:t xml:space="preserve">.                             </w:t>
      </w:r>
    </w:p>
    <w:p w:rsidR="00327FC8" w:rsidRPr="00787248" w:rsidRDefault="00D110E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Bolo:</w:t>
      </w:r>
      <w:r w:rsidRPr="00787248">
        <w:rPr>
          <w:rFonts w:ascii="Batang" w:eastAsia="Batang" w:hAnsi="Batang"/>
          <w:sz w:val="32"/>
          <w:szCs w:val="32"/>
        </w:rPr>
        <w:t xml:space="preserve">          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  Bejuco, banano  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Bobu</w:t>
      </w:r>
      <w:r w:rsidR="00D110E9" w:rsidRPr="00787248">
        <w:rPr>
          <w:rFonts w:ascii="Batang" w:eastAsia="Batang" w:hAnsi="Batang"/>
          <w:b/>
          <w:sz w:val="32"/>
          <w:szCs w:val="32"/>
        </w:rPr>
        <w:t>:</w:t>
      </w:r>
      <w:r w:rsidR="00D110E9" w:rsidRPr="00787248">
        <w:rPr>
          <w:rFonts w:ascii="Batang" w:eastAsia="Batang" w:hAnsi="Batang"/>
          <w:sz w:val="32"/>
          <w:szCs w:val="32"/>
        </w:rPr>
        <w:tab/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  Dos veces   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Bonen</w:t>
      </w:r>
      <w:r w:rsidR="00D110E9" w:rsidRPr="00787248">
        <w:rPr>
          <w:rFonts w:ascii="Batang" w:eastAsia="Batang" w:hAnsi="Batang"/>
          <w:b/>
          <w:sz w:val="32"/>
          <w:szCs w:val="32"/>
        </w:rPr>
        <w:t>:</w:t>
      </w:r>
      <w:r w:rsidR="00D110E9" w:rsidRPr="00787248">
        <w:rPr>
          <w:rFonts w:ascii="Batang" w:eastAsia="Batang" w:hAnsi="Batang"/>
          <w:sz w:val="32"/>
          <w:szCs w:val="32"/>
        </w:rPr>
        <w:t xml:space="preserve"> </w:t>
      </w:r>
      <w:r w:rsidR="00D110E9" w:rsidRPr="00787248">
        <w:rPr>
          <w:rFonts w:ascii="Batang" w:eastAsia="Batang" w:hAnsi="Batang"/>
          <w:sz w:val="32"/>
          <w:szCs w:val="32"/>
        </w:rPr>
        <w:tab/>
        <w:t xml:space="preserve">          </w:t>
      </w:r>
      <w:r w:rsidRPr="00787248">
        <w:rPr>
          <w:rFonts w:ascii="Batang" w:eastAsia="Batang" w:hAnsi="Batang"/>
          <w:sz w:val="32"/>
          <w:szCs w:val="32"/>
        </w:rPr>
        <w:t xml:space="preserve">preciosa          </w:t>
      </w:r>
    </w:p>
    <w:p w:rsidR="00327FC8" w:rsidRPr="00787248" w:rsidRDefault="00D110E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Bosi:</w:t>
      </w:r>
      <w:r w:rsidRPr="00787248">
        <w:rPr>
          <w:rFonts w:ascii="Batang" w:eastAsia="Batang" w:hAnsi="Batang"/>
          <w:sz w:val="32"/>
          <w:szCs w:val="32"/>
        </w:rPr>
        <w:t xml:space="preserve">                  </w:t>
      </w:r>
      <w:r w:rsidR="00327FC8" w:rsidRPr="00787248">
        <w:rPr>
          <w:rFonts w:ascii="Batang" w:eastAsia="Batang" w:hAnsi="Batang"/>
          <w:sz w:val="32"/>
          <w:szCs w:val="32"/>
        </w:rPr>
        <w:t>Nuera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Bogän</w:t>
      </w:r>
      <w:r w:rsidR="00D110E9" w:rsidRPr="00787248">
        <w:rPr>
          <w:rFonts w:ascii="Batang" w:eastAsia="Batang" w:hAnsi="Batang"/>
          <w:b/>
          <w:sz w:val="32"/>
          <w:szCs w:val="32"/>
        </w:rPr>
        <w:t>:</w:t>
      </w:r>
      <w:r w:rsidR="00D110E9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Cierto</w:t>
      </w:r>
    </w:p>
    <w:p w:rsidR="00327FC8" w:rsidRPr="00787248" w:rsidRDefault="00D110E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</w:t>
      </w:r>
      <w:r w:rsidR="00327FC8" w:rsidRPr="00787248">
        <w:rPr>
          <w:rFonts w:ascii="Batang" w:eastAsia="Batang" w:hAnsi="Batang"/>
          <w:b/>
          <w:sz w:val="32"/>
          <w:szCs w:val="32"/>
        </w:rPr>
        <w:t>ongrabe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   </w:t>
      </w:r>
      <w:r w:rsidR="00327FC8" w:rsidRPr="00787248">
        <w:rPr>
          <w:rFonts w:ascii="Batang" w:eastAsia="Batang" w:hAnsi="Batang"/>
          <w:sz w:val="32"/>
          <w:szCs w:val="32"/>
        </w:rPr>
        <w:tab/>
        <w:t>Lindo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Botare</w:t>
      </w:r>
      <w:r w:rsidR="00D110E9" w:rsidRPr="00787248">
        <w:rPr>
          <w:rFonts w:ascii="Batang" w:eastAsia="Batang" w:hAnsi="Batang"/>
          <w:b/>
          <w:sz w:val="32"/>
          <w:szCs w:val="32"/>
        </w:rPr>
        <w:t>:</w:t>
      </w:r>
      <w:r w:rsidR="00D110E9" w:rsidRPr="00787248">
        <w:rPr>
          <w:rFonts w:ascii="Batang" w:eastAsia="Batang" w:hAnsi="Batang"/>
          <w:sz w:val="32"/>
          <w:szCs w:val="32"/>
        </w:rPr>
        <w:t xml:space="preserve">           </w:t>
      </w:r>
      <w:r w:rsidRPr="00787248">
        <w:rPr>
          <w:rFonts w:ascii="Batang" w:eastAsia="Batang" w:hAnsi="Batang"/>
          <w:sz w:val="32"/>
          <w:szCs w:val="32"/>
        </w:rPr>
        <w:tab/>
        <w:t>Despacio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Bökän</w:t>
      </w:r>
      <w:r w:rsidR="00D110E9" w:rsidRPr="00787248">
        <w:rPr>
          <w:rFonts w:ascii="Batang" w:eastAsia="Batang" w:hAnsi="Batang"/>
          <w:b/>
          <w:sz w:val="32"/>
          <w:szCs w:val="32"/>
        </w:rPr>
        <w:t>:</w:t>
      </w:r>
      <w:r w:rsidR="00D110E9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Enserio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Bura</w:t>
      </w:r>
      <w:r w:rsidRPr="00787248">
        <w:rPr>
          <w:rFonts w:ascii="Batang" w:eastAsia="Batang" w:hAnsi="Batang"/>
          <w:b/>
          <w:sz w:val="32"/>
          <w:szCs w:val="32"/>
        </w:rPr>
        <w:tab/>
      </w:r>
      <w:r w:rsidR="00D110E9" w:rsidRPr="00787248">
        <w:rPr>
          <w:rFonts w:ascii="Batang" w:eastAsia="Batang" w:hAnsi="Batang"/>
          <w:b/>
          <w:sz w:val="32"/>
          <w:szCs w:val="32"/>
        </w:rPr>
        <w:t>:</w:t>
      </w:r>
      <w:r w:rsidR="00D110E9" w:rsidRPr="00787248">
        <w:rPr>
          <w:rFonts w:ascii="Batang" w:eastAsia="Batang" w:hAnsi="Batang"/>
          <w:sz w:val="32"/>
          <w:szCs w:val="32"/>
        </w:rPr>
        <w:t xml:space="preserve">               </w:t>
      </w:r>
      <w:r w:rsidRPr="00787248">
        <w:rPr>
          <w:rFonts w:ascii="Batang" w:eastAsia="Batang" w:hAnsi="Batang"/>
          <w:sz w:val="32"/>
          <w:szCs w:val="32"/>
        </w:rPr>
        <w:t>Venado</w:t>
      </w:r>
    </w:p>
    <w:p w:rsidR="00D110E9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Bure</w:t>
      </w:r>
      <w:r w:rsidR="00D110E9" w:rsidRPr="00787248">
        <w:rPr>
          <w:rFonts w:ascii="Batang" w:eastAsia="Batang" w:hAnsi="Batang"/>
          <w:b/>
          <w:sz w:val="32"/>
          <w:szCs w:val="32"/>
        </w:rPr>
        <w:t>:</w:t>
      </w:r>
      <w:r w:rsidR="00D110E9" w:rsidRPr="00787248">
        <w:rPr>
          <w:rFonts w:ascii="Batang" w:eastAsia="Batang" w:hAnsi="Batang"/>
          <w:sz w:val="32"/>
          <w:szCs w:val="32"/>
        </w:rPr>
        <w:tab/>
        <w:t xml:space="preserve">       Productos perennes. </w:t>
      </w:r>
    </w:p>
    <w:p w:rsidR="00327FC8" w:rsidRPr="00787248" w:rsidRDefault="00D110E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Bugue:</w:t>
      </w:r>
      <w:r w:rsidRPr="00787248">
        <w:rPr>
          <w:rFonts w:ascii="Batang" w:eastAsia="Batang" w:hAnsi="Batang"/>
          <w:sz w:val="32"/>
          <w:szCs w:val="32"/>
        </w:rPr>
        <w:tab/>
        <w:t xml:space="preserve"> 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  comer</w:t>
      </w:r>
    </w:p>
    <w:p w:rsidR="00327FC8" w:rsidRPr="00787248" w:rsidRDefault="00D110E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</w:t>
      </w:r>
      <w:r w:rsidR="00327FC8" w:rsidRPr="00787248">
        <w:rPr>
          <w:rFonts w:ascii="Batang" w:eastAsia="Batang" w:hAnsi="Batang"/>
          <w:b/>
          <w:sz w:val="32"/>
          <w:szCs w:val="32"/>
        </w:rPr>
        <w:t>ugare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 </w:t>
      </w:r>
      <w:r w:rsidR="00327FC8" w:rsidRPr="00787248">
        <w:rPr>
          <w:rFonts w:ascii="Batang" w:eastAsia="Batang" w:hAnsi="Batang"/>
          <w:sz w:val="32"/>
          <w:szCs w:val="32"/>
        </w:rPr>
        <w:tab/>
        <w:t>Dale de comer</w:t>
      </w:r>
    </w:p>
    <w:p w:rsidR="00327FC8" w:rsidRPr="00787248" w:rsidRDefault="00D110E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</w:t>
      </w:r>
      <w:r w:rsidR="00327FC8" w:rsidRPr="00787248">
        <w:rPr>
          <w:rFonts w:ascii="Batang" w:eastAsia="Batang" w:hAnsi="Batang"/>
          <w:b/>
          <w:sz w:val="32"/>
          <w:szCs w:val="32"/>
        </w:rPr>
        <w:t>ugadre</w:t>
      </w:r>
      <w:r w:rsidRPr="00787248">
        <w:rPr>
          <w:rFonts w:ascii="Batang" w:eastAsia="Batang" w:hAnsi="Batang"/>
          <w:sz w:val="32"/>
          <w:szCs w:val="32"/>
        </w:rPr>
        <w:t xml:space="preserve">: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Dar de comer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Bun</w:t>
      </w:r>
      <w:r w:rsidR="00D110E9" w:rsidRPr="00787248">
        <w:rPr>
          <w:rFonts w:ascii="Batang" w:eastAsia="Batang" w:hAnsi="Batang"/>
          <w:b/>
          <w:sz w:val="32"/>
          <w:szCs w:val="32"/>
        </w:rPr>
        <w:t>:</w:t>
      </w:r>
      <w:r w:rsidR="00D110E9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ab/>
        <w:t>Nieta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Bugo</w:t>
      </w:r>
      <w:r w:rsidR="00D110E9" w:rsidRPr="00787248">
        <w:rPr>
          <w:rFonts w:ascii="Batang" w:eastAsia="Batang" w:hAnsi="Batang"/>
          <w:b/>
          <w:sz w:val="32"/>
          <w:szCs w:val="32"/>
        </w:rPr>
        <w:t>:</w:t>
      </w:r>
      <w:r w:rsidR="00D110E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Fecha, pescado chupa piedra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Butie</w:t>
      </w:r>
      <w:r w:rsidR="00D110E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Piel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Buri</w:t>
      </w:r>
      <w:r w:rsidR="00D110E9" w:rsidRPr="00787248">
        <w:rPr>
          <w:rFonts w:ascii="Batang" w:eastAsia="Batang" w:hAnsi="Batang"/>
          <w:b/>
          <w:sz w:val="32"/>
          <w:szCs w:val="32"/>
        </w:rPr>
        <w:t>:</w:t>
      </w:r>
      <w:r w:rsidR="00D110E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Comió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Bugle</w:t>
      </w:r>
      <w:r w:rsidR="00D110E9" w:rsidRPr="00787248">
        <w:rPr>
          <w:rFonts w:ascii="Batang" w:eastAsia="Batang" w:hAnsi="Batang"/>
          <w:b/>
          <w:sz w:val="32"/>
          <w:szCs w:val="32"/>
        </w:rPr>
        <w:t>:</w:t>
      </w:r>
      <w:r w:rsidR="00D110E9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  <w:t>Sabanero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Bule</w:t>
      </w:r>
      <w:r w:rsidR="00D110E9" w:rsidRPr="00787248">
        <w:rPr>
          <w:rFonts w:ascii="Batang" w:eastAsia="Batang" w:hAnsi="Batang"/>
          <w:b/>
          <w:sz w:val="32"/>
          <w:szCs w:val="32"/>
        </w:rPr>
        <w:t>:</w:t>
      </w:r>
      <w:r w:rsidR="00D110E9"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D110E9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>Pansa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Bügun</w:t>
      </w:r>
      <w:r w:rsidR="00D110E9" w:rsidRPr="00787248">
        <w:rPr>
          <w:rFonts w:ascii="Batang" w:eastAsia="Batang" w:hAnsi="Batang"/>
          <w:b/>
          <w:sz w:val="32"/>
          <w:szCs w:val="32"/>
        </w:rPr>
        <w:t>:</w:t>
      </w:r>
      <w:r w:rsidR="00D110E9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Pequeñito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Buguere</w:t>
      </w:r>
      <w:r w:rsidR="00D110E9" w:rsidRPr="00787248">
        <w:rPr>
          <w:rFonts w:ascii="Batang" w:eastAsia="Batang" w:hAnsi="Batang"/>
          <w:b/>
          <w:sz w:val="32"/>
          <w:szCs w:val="32"/>
        </w:rPr>
        <w:t xml:space="preserve">: </w:t>
      </w:r>
      <w:r w:rsidR="00D110E9" w:rsidRPr="00787248">
        <w:rPr>
          <w:rFonts w:ascii="Batang" w:eastAsia="Batang" w:hAnsi="Batang"/>
          <w:sz w:val="32"/>
          <w:szCs w:val="32"/>
        </w:rPr>
        <w:tab/>
        <w:t xml:space="preserve"> </w:t>
      </w:r>
      <w:r w:rsidRPr="00787248">
        <w:rPr>
          <w:rFonts w:ascii="Batang" w:eastAsia="Batang" w:hAnsi="Batang"/>
          <w:sz w:val="32"/>
          <w:szCs w:val="32"/>
        </w:rPr>
        <w:t>Gris, celeste</w:t>
      </w:r>
    </w:p>
    <w:p w:rsidR="00327FC8" w:rsidRPr="00787248" w:rsidRDefault="00A27C2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DBFC5" wp14:editId="75629C1D">
                <wp:simplePos x="0" y="0"/>
                <wp:positionH relativeFrom="column">
                  <wp:posOffset>2653030</wp:posOffset>
                </wp:positionH>
                <wp:positionV relativeFrom="paragraph">
                  <wp:posOffset>180340</wp:posOffset>
                </wp:positionV>
                <wp:extent cx="983615" cy="923290"/>
                <wp:effectExtent l="76200" t="57150" r="83185" b="10541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923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0BC" w:rsidRPr="00A27C2A" w:rsidRDefault="006C00BC" w:rsidP="00A27C2A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7C2A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DBFC5" id="Cuadro de texto 3" o:spid="_x0000_s1028" type="#_x0000_t202" style="position:absolute;margin-left:208.9pt;margin-top:14.2pt;width:77.45pt;height:7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C00BC" w:rsidRPr="00A27C2A" w:rsidRDefault="006C00BC" w:rsidP="00A27C2A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7C2A"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A27C2A" w:rsidRPr="00787248" w:rsidRDefault="00A27C2A" w:rsidP="00327FC8">
      <w:pPr>
        <w:rPr>
          <w:rFonts w:ascii="Batang" w:eastAsia="Batang" w:hAnsi="Batang"/>
          <w:sz w:val="32"/>
          <w:szCs w:val="32"/>
        </w:rPr>
      </w:pPr>
    </w:p>
    <w:p w:rsidR="00A27C2A" w:rsidRPr="00787248" w:rsidRDefault="00A27C2A" w:rsidP="00327FC8">
      <w:pPr>
        <w:rPr>
          <w:rFonts w:ascii="Batang" w:eastAsia="Batang" w:hAnsi="Batang"/>
          <w:sz w:val="32"/>
          <w:szCs w:val="32"/>
        </w:rPr>
      </w:pPr>
    </w:p>
    <w:p w:rsidR="003F49B5" w:rsidRPr="00787248" w:rsidRDefault="003F49B5" w:rsidP="003F49B5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Chala:</w:t>
      </w:r>
      <w:r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ab/>
        <w:t xml:space="preserve">Pollo sin plumas </w:t>
      </w:r>
    </w:p>
    <w:p w:rsidR="003F49B5" w:rsidRPr="00787248" w:rsidRDefault="003F49B5" w:rsidP="003F49B5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Chane:</w:t>
      </w:r>
      <w:r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 xml:space="preserve">Orinar </w:t>
      </w:r>
    </w:p>
    <w:p w:rsidR="003F49B5" w:rsidRPr="00787248" w:rsidRDefault="003F49B5" w:rsidP="003F49B5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Chami:</w:t>
      </w:r>
      <w:r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mujer </w:t>
      </w:r>
    </w:p>
    <w:p w:rsidR="003F49B5" w:rsidRPr="00787248" w:rsidRDefault="003F49B5" w:rsidP="003F49B5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Chan:</w:t>
      </w:r>
      <w:r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Pene </w:t>
      </w:r>
    </w:p>
    <w:p w:rsidR="003F49B5" w:rsidRPr="00787248" w:rsidRDefault="003F49B5" w:rsidP="003F49B5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Chaliba:</w:t>
      </w:r>
      <w:r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ab/>
        <w:t xml:space="preserve">Grano de colores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Chaga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ab/>
        <w:t xml:space="preserve">Deteriorado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Cheli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mujer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Chen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Negro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Chedo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hombre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Chi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       </w:t>
      </w:r>
      <w:r w:rsidRPr="00787248">
        <w:rPr>
          <w:rFonts w:ascii="Batang" w:eastAsia="Batang" w:hAnsi="Batang"/>
          <w:sz w:val="32"/>
          <w:szCs w:val="32"/>
        </w:rPr>
        <w:tab/>
        <w:t>Pequeño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Chitani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 xml:space="preserve">Pequeñito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Chigui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ab/>
        <w:t xml:space="preserve">Perrito, cachorro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Chidäin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hombre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Chido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hombre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Chiglan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Esteril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Chibra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hombre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Cholibo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Garza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Chonyo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A27C2A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 xml:space="preserve">(Pájaro)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Chonda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Palma de montaña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Chogali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ab/>
        <w:t xml:space="preserve">Duende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Chogwali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</w:t>
      </w:r>
      <w:r w:rsidR="00A27C2A" w:rsidRPr="00787248">
        <w:rPr>
          <w:rFonts w:ascii="Batang" w:eastAsia="Batang" w:hAnsi="Batang"/>
          <w:sz w:val="32"/>
          <w:szCs w:val="32"/>
        </w:rPr>
        <w:tab/>
      </w:r>
      <w:r w:rsidRPr="00787248">
        <w:rPr>
          <w:rFonts w:ascii="Batang" w:eastAsia="Batang" w:hAnsi="Batang"/>
          <w:sz w:val="32"/>
          <w:szCs w:val="32"/>
        </w:rPr>
        <w:t xml:space="preserve"> Fantasma en muri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Chochi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>Pollito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Chrärä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ab/>
        <w:t xml:space="preserve">Martin pescador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Chomba</w:t>
      </w:r>
      <w:r w:rsidRPr="00787248">
        <w:rPr>
          <w:rFonts w:ascii="Batang" w:eastAsia="Batang" w:hAnsi="Batang"/>
          <w:b/>
          <w:sz w:val="32"/>
          <w:szCs w:val="32"/>
        </w:rPr>
        <w:tab/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 xml:space="preserve">Canfinera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Choi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hombre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Chuchu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ab/>
        <w:t xml:space="preserve">leche en murire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Chuyu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Pecho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Chulube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 xml:space="preserve">Garza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Chui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Personas Desconocido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Chuire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 xml:space="preserve">Aparentar a persona desconocido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b/>
          <w:sz w:val="32"/>
          <w:szCs w:val="32"/>
        </w:rPr>
        <w:t>Chuma</w:t>
      </w:r>
      <w:r w:rsidR="00A27C2A" w:rsidRPr="00787248">
        <w:rPr>
          <w:rFonts w:ascii="Batang" w:eastAsia="Batang" w:hAnsi="Batang"/>
          <w:b/>
          <w:sz w:val="32"/>
          <w:szCs w:val="32"/>
        </w:rPr>
        <w:t>:</w:t>
      </w:r>
      <w:r w:rsidR="00A27C2A"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Hombre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Chuara</w:t>
      </w:r>
      <w:r w:rsidR="00A27C2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ab/>
        <w:t xml:space="preserve">Flor de platanillo </w:t>
      </w:r>
    </w:p>
    <w:p w:rsidR="00327FC8" w:rsidRPr="00787248" w:rsidRDefault="00A27C2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EBB91" wp14:editId="201E8F6E">
                <wp:simplePos x="0" y="0"/>
                <wp:positionH relativeFrom="margin">
                  <wp:posOffset>2202815</wp:posOffset>
                </wp:positionH>
                <wp:positionV relativeFrom="paragraph">
                  <wp:posOffset>385445</wp:posOffset>
                </wp:positionV>
                <wp:extent cx="911860" cy="1828800"/>
                <wp:effectExtent l="57150" t="57150" r="78740" b="10858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0BC" w:rsidRPr="008C616B" w:rsidRDefault="006C00BC" w:rsidP="00A27C2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616B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EBB91" id="Cuadro de texto 4" o:spid="_x0000_s1029" type="#_x0000_t202" style="position:absolute;margin-left:173.45pt;margin-top:30.35pt;width:71.8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C00BC" w:rsidRPr="008C616B" w:rsidRDefault="006C00BC" w:rsidP="00A27C2A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C616B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b/>
          <w:sz w:val="32"/>
          <w:szCs w:val="32"/>
        </w:rPr>
        <w:t>Chuan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>Cuñados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8C616B" w:rsidRPr="00787248" w:rsidRDefault="008C616B" w:rsidP="00327FC8">
      <w:pPr>
        <w:rPr>
          <w:rFonts w:ascii="Batang" w:eastAsia="Batang" w:hAnsi="Batang"/>
          <w:sz w:val="32"/>
          <w:szCs w:val="32"/>
        </w:rPr>
      </w:pPr>
    </w:p>
    <w:p w:rsidR="008C616B" w:rsidRPr="00787248" w:rsidRDefault="008C616B" w:rsidP="00327FC8">
      <w:pPr>
        <w:rPr>
          <w:rFonts w:ascii="Batang" w:eastAsia="Batang" w:hAnsi="Batang"/>
          <w:sz w:val="32"/>
          <w:szCs w:val="32"/>
        </w:rPr>
      </w:pPr>
    </w:p>
    <w:p w:rsidR="003F49B5" w:rsidRPr="00787248" w:rsidRDefault="00327FC8" w:rsidP="00327FC8">
      <w:pPr>
        <w:rPr>
          <w:rFonts w:ascii="Batang" w:eastAsia="Batang" w:hAnsi="Batang"/>
          <w:b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Daba</w:t>
      </w:r>
      <w:r w:rsidR="0041141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pejibaye</w:t>
      </w:r>
      <w:r w:rsidR="003F49B5" w:rsidRPr="00787248">
        <w:rPr>
          <w:rFonts w:ascii="Batang" w:eastAsia="Batang" w:hAnsi="Batang"/>
          <w:b/>
          <w:sz w:val="32"/>
          <w:szCs w:val="32"/>
        </w:rPr>
        <w:t xml:space="preserve"> </w:t>
      </w:r>
    </w:p>
    <w:p w:rsidR="003F49B5" w:rsidRPr="00787248" w:rsidRDefault="003F49B5" w:rsidP="003F49B5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Däri</w:t>
      </w:r>
      <w:r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ab/>
        <w:t>Sangre</w:t>
      </w:r>
    </w:p>
    <w:p w:rsidR="003F49B5" w:rsidRPr="00787248" w:rsidRDefault="003F49B5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Dati</w:t>
      </w:r>
      <w:r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ab/>
        <w:t>Una mata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Deba</w:t>
      </w:r>
      <w:r w:rsidR="0041141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Pejibaye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Dain</w:t>
      </w:r>
      <w:r w:rsidR="0041141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Daño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Dainte</w:t>
      </w:r>
      <w:r w:rsidR="0041141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Dañado </w:t>
      </w:r>
    </w:p>
    <w:p w:rsidR="00327FC8" w:rsidRPr="00787248" w:rsidRDefault="0041141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</w:t>
      </w:r>
      <w:r w:rsidR="00327FC8" w:rsidRPr="00787248">
        <w:rPr>
          <w:rFonts w:ascii="Batang" w:eastAsia="Batang" w:hAnsi="Batang"/>
          <w:b/>
          <w:sz w:val="32"/>
          <w:szCs w:val="32"/>
        </w:rPr>
        <w:t>ärebe</w:t>
      </w:r>
      <w:r w:rsidRPr="00787248">
        <w:rPr>
          <w:rFonts w:ascii="Batang" w:eastAsia="Batang" w:hAnsi="Batang"/>
          <w:sz w:val="32"/>
          <w:szCs w:val="32"/>
        </w:rPr>
        <w:t xml:space="preserve">:   </w:t>
      </w:r>
      <w:r w:rsidR="00327FC8" w:rsidRPr="00787248">
        <w:rPr>
          <w:rFonts w:ascii="Batang" w:eastAsia="Batang" w:hAnsi="Batang"/>
          <w:sz w:val="32"/>
          <w:szCs w:val="32"/>
        </w:rPr>
        <w:tab/>
        <w:t>Suave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Däbe</w:t>
      </w:r>
      <w:r w:rsidR="0041141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Cantidad arboles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Däbe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  <w:t>Avispa papelillo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Däbe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Espuma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Dä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</w:t>
      </w:r>
      <w:r w:rsidR="007F3538" w:rsidRPr="00787248">
        <w:rPr>
          <w:rFonts w:ascii="Batang" w:eastAsia="Batang" w:hAnsi="Batang"/>
          <w:sz w:val="32"/>
          <w:szCs w:val="32"/>
        </w:rPr>
        <w:t xml:space="preserve">   </w:t>
      </w:r>
      <w:r w:rsidR="00411418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ab/>
        <w:t xml:space="preserve">Espuma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Dägue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>Pilar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Dämä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</w:t>
      </w:r>
      <w:r w:rsidR="007F3538"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411418" w:rsidRPr="00787248">
        <w:rPr>
          <w:rFonts w:ascii="Batang" w:eastAsia="Batang" w:hAnsi="Batang"/>
          <w:sz w:val="32"/>
          <w:szCs w:val="32"/>
        </w:rPr>
        <w:t>Tres matas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Därie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>Sangre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Dären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</w:r>
      <w:r w:rsidR="00411418" w:rsidRPr="00787248">
        <w:rPr>
          <w:rFonts w:ascii="Batang" w:eastAsia="Batang" w:hAnsi="Batang"/>
          <w:sz w:val="32"/>
          <w:szCs w:val="32"/>
        </w:rPr>
        <w:t>Cocinado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Dän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ab/>
        <w:t>Ropa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Dätere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>Coser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Därira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ab/>
        <w:t xml:space="preserve">Sangrado </w:t>
      </w:r>
    </w:p>
    <w:p w:rsidR="00327FC8" w:rsidRPr="00787248" w:rsidRDefault="0041141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</w:t>
      </w:r>
      <w:r w:rsidR="00327FC8" w:rsidRPr="00787248">
        <w:rPr>
          <w:rFonts w:ascii="Batang" w:eastAsia="Batang" w:hAnsi="Batang"/>
          <w:b/>
          <w:sz w:val="32"/>
          <w:szCs w:val="32"/>
        </w:rPr>
        <w:t>ärene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Nacer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Däriene</w:t>
      </w:r>
      <w:r w:rsidR="0041141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ab/>
        <w:t xml:space="preserve">Maíz Tierno </w:t>
      </w:r>
    </w:p>
    <w:p w:rsidR="00327FC8" w:rsidRPr="00787248" w:rsidRDefault="0041141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</w:t>
      </w:r>
      <w:r w:rsidR="00327FC8" w:rsidRPr="00787248">
        <w:rPr>
          <w:rFonts w:ascii="Batang" w:eastAsia="Batang" w:hAnsi="Batang"/>
          <w:b/>
          <w:sz w:val="32"/>
          <w:szCs w:val="32"/>
        </w:rPr>
        <w:t>ägäre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</w:t>
      </w:r>
      <w:r w:rsidR="00327FC8" w:rsidRPr="00787248">
        <w:rPr>
          <w:rFonts w:ascii="Batang" w:eastAsia="Batang" w:hAnsi="Batang"/>
          <w:sz w:val="32"/>
          <w:szCs w:val="32"/>
        </w:rPr>
        <w:tab/>
        <w:t>Para pilar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Däri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ab/>
        <w:t>Sangre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Däguien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Jefe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Dere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>Tarde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Debe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Bien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Dengä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ab/>
      </w:r>
      <w:r w:rsidR="007F3538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>Quítelo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Dente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ab/>
        <w:t>Sáquelo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Deme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  <w:t>Con cuidado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Deu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ab/>
        <w:t>De noche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Dite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   </w:t>
      </w:r>
      <w:r w:rsidRPr="00787248">
        <w:rPr>
          <w:rFonts w:ascii="Batang" w:eastAsia="Batang" w:hAnsi="Batang"/>
          <w:sz w:val="32"/>
          <w:szCs w:val="32"/>
        </w:rPr>
        <w:tab/>
        <w:t>Fuerte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Dime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  <w:t>Socado, amarga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Dibire</w:t>
      </w:r>
      <w:r w:rsidR="0041141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Durante la noche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Digue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  <w:t>Color, cerrar, coser</w:t>
      </w:r>
    </w:p>
    <w:p w:rsidR="00327FC8" w:rsidRPr="00787248" w:rsidRDefault="0041141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</w:t>
      </w:r>
      <w:r w:rsidR="00327FC8" w:rsidRPr="00787248">
        <w:rPr>
          <w:rFonts w:ascii="Batang" w:eastAsia="Batang" w:hAnsi="Batang"/>
          <w:b/>
          <w:sz w:val="32"/>
          <w:szCs w:val="32"/>
        </w:rPr>
        <w:t>ininte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 xml:space="preserve">Sacaron </w:t>
      </w:r>
    </w:p>
    <w:p w:rsidR="00327FC8" w:rsidRPr="00787248" w:rsidRDefault="0041141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Diguegä:</w:t>
      </w:r>
      <w:r w:rsidRPr="00787248">
        <w:rPr>
          <w:rFonts w:ascii="Batang" w:eastAsia="Batang" w:hAnsi="Batang"/>
          <w:sz w:val="32"/>
          <w:szCs w:val="32"/>
        </w:rPr>
        <w:t xml:space="preserve">       </w:t>
      </w:r>
      <w:r w:rsidR="00327FC8" w:rsidRPr="00787248">
        <w:rPr>
          <w:rFonts w:ascii="Batang" w:eastAsia="Batang" w:hAnsi="Batang"/>
          <w:sz w:val="32"/>
          <w:szCs w:val="32"/>
        </w:rPr>
        <w:t>Caminando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Dini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   </w:t>
      </w:r>
      <w:r w:rsidRPr="00787248">
        <w:rPr>
          <w:rFonts w:ascii="Batang" w:eastAsia="Batang" w:hAnsi="Batang"/>
          <w:sz w:val="32"/>
          <w:szCs w:val="32"/>
        </w:rPr>
        <w:tab/>
        <w:t>Agarrar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Dine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Semilla dañado por gorgojo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Diri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   </w:t>
      </w:r>
      <w:r w:rsidRPr="00787248">
        <w:rPr>
          <w:rFonts w:ascii="Batang" w:eastAsia="Batang" w:hAnsi="Batang"/>
          <w:sz w:val="32"/>
          <w:szCs w:val="32"/>
        </w:rPr>
        <w:tab/>
        <w:t>Cerrar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Direre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</w:r>
      <w:r w:rsidR="00411418" w:rsidRPr="00787248">
        <w:rPr>
          <w:rFonts w:ascii="Batang" w:eastAsia="Batang" w:hAnsi="Batang"/>
          <w:sz w:val="32"/>
          <w:szCs w:val="32"/>
        </w:rPr>
        <w:t>Enséñalo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Dirita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Avisar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Dirigä</w:t>
      </w:r>
      <w:r w:rsidR="0041141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Maestro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41141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</w:t>
      </w:r>
      <w:r w:rsidR="00327FC8" w:rsidRPr="00787248">
        <w:rPr>
          <w:rFonts w:ascii="Batang" w:eastAsia="Batang" w:hAnsi="Batang"/>
          <w:b/>
          <w:sz w:val="32"/>
          <w:szCs w:val="32"/>
        </w:rPr>
        <w:t>iguima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>Banano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Dobu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411418" w:rsidRPr="00787248">
        <w:rPr>
          <w:rFonts w:ascii="Batang" w:eastAsia="Batang" w:hAnsi="Batang"/>
          <w:sz w:val="32"/>
          <w:szCs w:val="32"/>
        </w:rPr>
        <w:t>Dos matas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Dobo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>Tierra</w:t>
      </w:r>
    </w:p>
    <w:p w:rsidR="00327FC8" w:rsidRPr="00787248" w:rsidRDefault="0041141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</w:t>
      </w:r>
      <w:r w:rsidR="00327FC8" w:rsidRPr="00787248">
        <w:rPr>
          <w:rFonts w:ascii="Batang" w:eastAsia="Batang" w:hAnsi="Batang"/>
          <w:b/>
          <w:sz w:val="32"/>
          <w:szCs w:val="32"/>
        </w:rPr>
        <w:t>obore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</w:t>
      </w:r>
      <w:r w:rsidR="00327FC8" w:rsidRPr="00787248">
        <w:rPr>
          <w:rFonts w:ascii="Batang" w:eastAsia="Batang" w:hAnsi="Batang"/>
          <w:sz w:val="32"/>
          <w:szCs w:val="32"/>
        </w:rPr>
        <w:tab/>
        <w:t>Café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Doin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Chupar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Doen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Pertenencia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Dobogo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Pesado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Dobäin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Ajos </w:t>
      </w:r>
    </w:p>
    <w:p w:rsidR="00327FC8" w:rsidRPr="00787248" w:rsidRDefault="0041141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</w:t>
      </w:r>
      <w:r w:rsidR="00327FC8" w:rsidRPr="00787248">
        <w:rPr>
          <w:rFonts w:ascii="Batang" w:eastAsia="Batang" w:hAnsi="Batang"/>
          <w:b/>
          <w:sz w:val="32"/>
          <w:szCs w:val="32"/>
        </w:rPr>
        <w:t>obänä</w:t>
      </w:r>
      <w:r w:rsidRPr="00787248">
        <w:rPr>
          <w:rFonts w:ascii="Batang" w:eastAsia="Batang" w:hAnsi="Batang"/>
          <w:b/>
          <w:sz w:val="32"/>
          <w:szCs w:val="32"/>
        </w:rPr>
        <w:t xml:space="preserve">: 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Muela </w:t>
      </w:r>
    </w:p>
    <w:p w:rsidR="00327FC8" w:rsidRPr="00787248" w:rsidRDefault="0041141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</w:t>
      </w:r>
      <w:r w:rsidR="00327FC8" w:rsidRPr="00787248">
        <w:rPr>
          <w:rFonts w:ascii="Batang" w:eastAsia="Batang" w:hAnsi="Batang"/>
          <w:b/>
          <w:sz w:val="32"/>
          <w:szCs w:val="32"/>
        </w:rPr>
        <w:t>ogwäi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ab/>
        <w:t xml:space="preserve">  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 persona con discapacidad</w:t>
      </w:r>
    </w:p>
    <w:p w:rsidR="00327FC8" w:rsidRPr="00787248" w:rsidRDefault="0041141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Dogwä:</w:t>
      </w:r>
      <w:r w:rsidR="00327FC8" w:rsidRPr="00787248">
        <w:rPr>
          <w:rFonts w:ascii="Batang" w:eastAsia="Batang" w:hAnsi="Batang"/>
          <w:sz w:val="32"/>
          <w:szCs w:val="32"/>
        </w:rPr>
        <w:tab/>
      </w:r>
      <w:r w:rsidRPr="00787248">
        <w:rPr>
          <w:rFonts w:ascii="Batang" w:eastAsia="Batang" w:hAnsi="Batang"/>
          <w:sz w:val="32"/>
          <w:szCs w:val="32"/>
        </w:rPr>
        <w:t xml:space="preserve">        </w:t>
      </w:r>
      <w:r w:rsidR="00327FC8" w:rsidRPr="00787248">
        <w:rPr>
          <w:rFonts w:ascii="Batang" w:eastAsia="Batang" w:hAnsi="Batang"/>
          <w:sz w:val="32"/>
          <w:szCs w:val="32"/>
        </w:rPr>
        <w:t>Cabeza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Dobro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Charco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Doboi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ab/>
        <w:t xml:space="preserve">Cementerio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Dö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   </w:t>
      </w:r>
      <w:r w:rsidRPr="00787248">
        <w:rPr>
          <w:rFonts w:ascii="Batang" w:eastAsia="Batang" w:hAnsi="Batang"/>
          <w:sz w:val="32"/>
          <w:szCs w:val="32"/>
        </w:rPr>
        <w:tab/>
      </w:r>
      <w:r w:rsidR="007F3538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>Chic</w:t>
      </w:r>
      <w:r w:rsidR="00411418" w:rsidRPr="00787248">
        <w:rPr>
          <w:rFonts w:ascii="Batang" w:eastAsia="Batang" w:hAnsi="Batang"/>
          <w:sz w:val="32"/>
          <w:szCs w:val="32"/>
        </w:rPr>
        <w:t>h</w:t>
      </w:r>
      <w:r w:rsidRPr="00787248">
        <w:rPr>
          <w:rFonts w:ascii="Batang" w:eastAsia="Batang" w:hAnsi="Batang"/>
          <w:sz w:val="32"/>
          <w:szCs w:val="32"/>
        </w:rPr>
        <w:t>a, guaro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Döre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>Borracho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Doro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Cuello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Durinsi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Periquito de amor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Dube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  <w:t>Sucio</w:t>
      </w:r>
    </w:p>
    <w:p w:rsidR="00327FC8" w:rsidRPr="00787248" w:rsidRDefault="0041141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</w:t>
      </w:r>
      <w:r w:rsidR="00327FC8" w:rsidRPr="00787248">
        <w:rPr>
          <w:rFonts w:ascii="Batang" w:eastAsia="Batang" w:hAnsi="Batang"/>
          <w:b/>
          <w:sz w:val="32"/>
          <w:szCs w:val="32"/>
        </w:rPr>
        <w:t>uguna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</w:t>
      </w:r>
      <w:r w:rsidR="00327FC8" w:rsidRPr="00787248">
        <w:rPr>
          <w:rFonts w:ascii="Batang" w:eastAsia="Batang" w:hAnsi="Batang"/>
          <w:sz w:val="32"/>
          <w:szCs w:val="32"/>
        </w:rPr>
        <w:tab/>
      </w:r>
      <w:r w:rsidRPr="00787248">
        <w:rPr>
          <w:rFonts w:ascii="Batang" w:eastAsia="Batang" w:hAnsi="Batang"/>
          <w:sz w:val="32"/>
          <w:szCs w:val="32"/>
        </w:rPr>
        <w:t>Pava</w:t>
      </w:r>
      <w:r w:rsidR="00327FC8" w:rsidRPr="00787248">
        <w:rPr>
          <w:rFonts w:ascii="Batang" w:eastAsia="Batang" w:hAnsi="Batang"/>
          <w:sz w:val="32"/>
          <w:szCs w:val="32"/>
        </w:rPr>
        <w:t xml:space="preserve"> de gallina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Duga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  <w:t>Aguacate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Duin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Hoja amarrados </w:t>
      </w:r>
    </w:p>
    <w:p w:rsidR="00327FC8" w:rsidRPr="00787248" w:rsidRDefault="0041141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</w:t>
      </w:r>
      <w:r w:rsidR="00327FC8" w:rsidRPr="00787248">
        <w:rPr>
          <w:rFonts w:ascii="Batang" w:eastAsia="Batang" w:hAnsi="Batang"/>
          <w:b/>
          <w:sz w:val="32"/>
          <w:szCs w:val="32"/>
        </w:rPr>
        <w:t>uente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Chupar naranja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Dubun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Enojado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Dubru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Escamas, afrecho </w:t>
      </w:r>
    </w:p>
    <w:p w:rsidR="00327FC8" w:rsidRPr="00787248" w:rsidRDefault="0041141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</w:t>
      </w:r>
      <w:r w:rsidR="00327FC8" w:rsidRPr="00787248">
        <w:rPr>
          <w:rFonts w:ascii="Batang" w:eastAsia="Batang" w:hAnsi="Batang"/>
          <w:b/>
          <w:sz w:val="32"/>
          <w:szCs w:val="32"/>
        </w:rPr>
        <w:t>ubrune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Polvorín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Dubruite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 molina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Duana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7F3538"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Yerno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Duren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ab/>
        <w:t xml:space="preserve">Pelos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Dürüte</w:t>
      </w:r>
      <w:r w:rsidR="00411418" w:rsidRPr="00787248">
        <w:rPr>
          <w:rFonts w:ascii="Batang" w:eastAsia="Batang" w:hAnsi="Batang"/>
          <w:b/>
          <w:sz w:val="32"/>
          <w:szCs w:val="32"/>
        </w:rPr>
        <w:t>:</w:t>
      </w:r>
      <w:r w:rsidR="00411418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Derretir </w:t>
      </w:r>
    </w:p>
    <w:p w:rsidR="00327FC8" w:rsidRPr="00787248" w:rsidRDefault="007F353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4B204" wp14:editId="02AE1F3F">
                <wp:simplePos x="0" y="0"/>
                <wp:positionH relativeFrom="column">
                  <wp:posOffset>2444115</wp:posOffset>
                </wp:positionH>
                <wp:positionV relativeFrom="paragraph">
                  <wp:posOffset>74930</wp:posOffset>
                </wp:positionV>
                <wp:extent cx="1134110" cy="1828800"/>
                <wp:effectExtent l="57150" t="57150" r="85090" b="10858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0BC" w:rsidRPr="007F3538" w:rsidRDefault="006C00BC" w:rsidP="007F353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538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84B204" id="Cuadro de texto 5" o:spid="_x0000_s1030" type="#_x0000_t202" style="position:absolute;margin-left:192.45pt;margin-top:5.9pt;width:89.3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C00BC" w:rsidRPr="007F3538" w:rsidRDefault="006C00BC" w:rsidP="007F3538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3538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7F3538" w:rsidRPr="00787248" w:rsidRDefault="007F3538" w:rsidP="00327FC8">
      <w:pPr>
        <w:rPr>
          <w:rFonts w:ascii="Batang" w:eastAsia="Batang" w:hAnsi="Batang"/>
          <w:sz w:val="32"/>
          <w:szCs w:val="32"/>
        </w:rPr>
      </w:pPr>
    </w:p>
    <w:p w:rsidR="007F3538" w:rsidRPr="00787248" w:rsidRDefault="007F3538" w:rsidP="00327FC8">
      <w:pPr>
        <w:rPr>
          <w:rFonts w:ascii="Batang" w:eastAsia="Batang" w:hAnsi="Batang"/>
          <w:sz w:val="32"/>
          <w:szCs w:val="32"/>
        </w:rPr>
      </w:pPr>
    </w:p>
    <w:p w:rsidR="00117504" w:rsidRPr="00787248" w:rsidRDefault="00327FC8" w:rsidP="00117504">
      <w:pPr>
        <w:rPr>
          <w:rFonts w:ascii="Batang" w:eastAsia="Batang" w:hAnsi="Batang"/>
          <w:b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Eteba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ab/>
        <w:t>Hermano de</w:t>
      </w:r>
      <w:r w:rsidR="00117504" w:rsidRPr="00787248">
        <w:rPr>
          <w:rFonts w:ascii="Batang" w:eastAsia="Batang" w:hAnsi="Batang"/>
          <w:sz w:val="32"/>
          <w:szCs w:val="32"/>
        </w:rPr>
        <w:t>l</w:t>
      </w:r>
      <w:r w:rsidRPr="00787248">
        <w:rPr>
          <w:rFonts w:ascii="Batang" w:eastAsia="Batang" w:hAnsi="Batang"/>
          <w:sz w:val="32"/>
          <w:szCs w:val="32"/>
        </w:rPr>
        <w:t xml:space="preserve"> mismo sexo</w:t>
      </w:r>
      <w:r w:rsidR="00117504" w:rsidRPr="00787248">
        <w:rPr>
          <w:rFonts w:ascii="Batang" w:eastAsia="Batang" w:hAnsi="Batang"/>
          <w:b/>
          <w:sz w:val="32"/>
          <w:szCs w:val="32"/>
        </w:rPr>
        <w:t xml:space="preserve"> </w:t>
      </w:r>
    </w:p>
    <w:p w:rsidR="00117504" w:rsidRPr="00787248" w:rsidRDefault="00117504" w:rsidP="0011750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Ere: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                 Mucho, bastante </w:t>
      </w:r>
    </w:p>
    <w:p w:rsidR="00117504" w:rsidRPr="00787248" w:rsidRDefault="00117504" w:rsidP="0011750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Era:</w:t>
      </w:r>
      <w:r w:rsidRPr="00787248">
        <w:rPr>
          <w:rFonts w:ascii="Batang" w:eastAsia="Batang" w:hAnsi="Batang"/>
          <w:sz w:val="32"/>
          <w:szCs w:val="32"/>
        </w:rPr>
        <w:tab/>
        <w:t xml:space="preserve">                Verdadero </w:t>
      </w:r>
    </w:p>
    <w:p w:rsidR="00327FC8" w:rsidRPr="00787248" w:rsidRDefault="00970D6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Ema:</w:t>
      </w:r>
      <w:r w:rsidRPr="00787248">
        <w:rPr>
          <w:rFonts w:ascii="Batang" w:eastAsia="Batang" w:hAnsi="Batang"/>
          <w:sz w:val="32"/>
          <w:szCs w:val="32"/>
        </w:rPr>
        <w:t xml:space="preserve">        </w:t>
      </w:r>
      <w:r w:rsidR="00327FC8" w:rsidRPr="00787248">
        <w:rPr>
          <w:rFonts w:ascii="Batang" w:eastAsia="Batang" w:hAnsi="Batang"/>
          <w:sz w:val="32"/>
          <w:szCs w:val="32"/>
        </w:rPr>
        <w:tab/>
        <w:t>Nombre de Mujer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E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</w:t>
      </w:r>
      <w:r w:rsidR="00970D61" w:rsidRPr="00787248">
        <w:rPr>
          <w:rFonts w:ascii="Batang" w:eastAsia="Batang" w:hAnsi="Batang"/>
          <w:sz w:val="32"/>
          <w:szCs w:val="32"/>
        </w:rPr>
        <w:tab/>
        <w:t xml:space="preserve">           </w:t>
      </w:r>
      <w:r w:rsidRPr="00787248">
        <w:rPr>
          <w:rFonts w:ascii="Batang" w:eastAsia="Batang" w:hAnsi="Batang"/>
          <w:sz w:val="32"/>
          <w:szCs w:val="32"/>
        </w:rPr>
        <w:t xml:space="preserve">     Sonido de exclamación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Erere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ab/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 Igualmente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Edi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</w:t>
      </w:r>
      <w:r w:rsidR="00970D61" w:rsidRPr="00787248">
        <w:rPr>
          <w:rFonts w:ascii="Batang" w:eastAsia="Batang" w:hAnsi="Batang"/>
          <w:sz w:val="32"/>
          <w:szCs w:val="32"/>
        </w:rPr>
        <w:tab/>
        <w:t xml:space="preserve">  </w:t>
      </w:r>
      <w:r w:rsidRPr="00787248">
        <w:rPr>
          <w:rFonts w:ascii="Batang" w:eastAsia="Batang" w:hAnsi="Batang"/>
          <w:sz w:val="32"/>
          <w:szCs w:val="32"/>
        </w:rPr>
        <w:t xml:space="preserve">      Nombre de mujer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Emai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</w:t>
      </w:r>
      <w:r w:rsidR="00970D61" w:rsidRPr="00787248">
        <w:rPr>
          <w:rFonts w:ascii="Batang" w:eastAsia="Batang" w:hAnsi="Batang"/>
          <w:sz w:val="32"/>
          <w:szCs w:val="32"/>
        </w:rPr>
        <w:tab/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 Granos suave                    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Etebali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</w:t>
      </w:r>
      <w:r w:rsidR="00970D61" w:rsidRPr="00787248">
        <w:rPr>
          <w:rFonts w:ascii="Batang" w:eastAsia="Batang" w:hAnsi="Batang"/>
          <w:sz w:val="32"/>
          <w:szCs w:val="32"/>
        </w:rPr>
        <w:tab/>
        <w:t xml:space="preserve">         </w:t>
      </w:r>
      <w:r w:rsidRPr="00787248">
        <w:rPr>
          <w:rFonts w:ascii="Batang" w:eastAsia="Batang" w:hAnsi="Batang"/>
          <w:sz w:val="32"/>
          <w:szCs w:val="32"/>
        </w:rPr>
        <w:t xml:space="preserve">Invitados especial                    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Eba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</w:t>
      </w:r>
      <w:r w:rsidR="00970D61" w:rsidRPr="00787248">
        <w:rPr>
          <w:rFonts w:ascii="Batang" w:eastAsia="Batang" w:hAnsi="Batang"/>
          <w:sz w:val="32"/>
          <w:szCs w:val="32"/>
        </w:rPr>
        <w:tab/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 Nombre de mujer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Echi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</w:t>
      </w:r>
      <w:r w:rsidR="00970D61" w:rsidRPr="00787248">
        <w:rPr>
          <w:rFonts w:ascii="Batang" w:eastAsia="Batang" w:hAnsi="Batang"/>
          <w:sz w:val="32"/>
          <w:szCs w:val="32"/>
        </w:rPr>
        <w:tab/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 Nombre de mujer </w:t>
      </w:r>
    </w:p>
    <w:p w:rsidR="00327FC8" w:rsidRPr="00787248" w:rsidRDefault="00970D6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82F19" wp14:editId="77639BA9">
                <wp:simplePos x="0" y="0"/>
                <wp:positionH relativeFrom="column">
                  <wp:posOffset>2345055</wp:posOffset>
                </wp:positionH>
                <wp:positionV relativeFrom="paragraph">
                  <wp:posOffset>124460</wp:posOffset>
                </wp:positionV>
                <wp:extent cx="1092200" cy="1828800"/>
                <wp:effectExtent l="57150" t="57150" r="50800" b="10858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0BC" w:rsidRPr="00970D61" w:rsidRDefault="006C00BC" w:rsidP="00970D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0D61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82F19" id="Cuadro de texto 6" o:spid="_x0000_s1031" type="#_x0000_t202" style="position:absolute;margin-left:184.65pt;margin-top:9.8pt;width:86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C00BC" w:rsidRPr="00970D61" w:rsidRDefault="006C00BC" w:rsidP="00970D61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0D61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970D61" w:rsidRPr="00787248" w:rsidRDefault="00970D61" w:rsidP="00327FC8">
      <w:pPr>
        <w:rPr>
          <w:rFonts w:ascii="Batang" w:eastAsia="Batang" w:hAnsi="Batang"/>
          <w:sz w:val="32"/>
          <w:szCs w:val="32"/>
        </w:rPr>
      </w:pPr>
    </w:p>
    <w:p w:rsidR="006A7EA4" w:rsidRPr="00787248" w:rsidRDefault="00327FC8" w:rsidP="006A7EA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Gare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Conocer, saber </w:t>
      </w:r>
    </w:p>
    <w:p w:rsidR="006A7EA4" w:rsidRPr="00787248" w:rsidRDefault="006A7EA4" w:rsidP="006A7EA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Götä:</w:t>
      </w:r>
      <w:r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  <w:t xml:space="preserve">        Reunión </w:t>
      </w:r>
    </w:p>
    <w:p w:rsidR="006A7EA4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Gain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Descubrir </w:t>
      </w:r>
    </w:p>
    <w:p w:rsidR="00327FC8" w:rsidRPr="00787248" w:rsidRDefault="006A7EA4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Ganinte:</w:t>
      </w:r>
      <w:r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>Perder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Ganandre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>Ganar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Gari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Enterarse </w:t>
      </w:r>
    </w:p>
    <w:p w:rsidR="00327FC8" w:rsidRPr="00787248" w:rsidRDefault="00970D6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</w:t>
      </w:r>
      <w:r w:rsidR="00327FC8" w:rsidRPr="00787248">
        <w:rPr>
          <w:rFonts w:ascii="Batang" w:eastAsia="Batang" w:hAnsi="Batang"/>
          <w:b/>
          <w:sz w:val="32"/>
          <w:szCs w:val="32"/>
        </w:rPr>
        <w:t>ani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Conoció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Garbo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Negación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Gebe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Simple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Gebegä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 xml:space="preserve">Soltar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Giriere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Diarrea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Gobran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Presidente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Goini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Robaron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Gore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Robar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Gotore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Caminar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Goi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Robaran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Gogä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  <w:t xml:space="preserve">Ladrón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Gota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Pertenece a la Comida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Gure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Juntados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Gü</w:t>
      </w:r>
      <w:r w:rsidR="00970D61" w:rsidRPr="00787248">
        <w:rPr>
          <w:rFonts w:ascii="Batang" w:eastAsia="Batang" w:hAnsi="Batang"/>
          <w:b/>
          <w:sz w:val="32"/>
          <w:szCs w:val="32"/>
        </w:rPr>
        <w:t>:</w:t>
      </w:r>
      <w:r w:rsidR="00970D61" w:rsidRPr="00787248">
        <w:rPr>
          <w:rFonts w:ascii="Batang" w:eastAsia="Batang" w:hAnsi="Batang"/>
          <w:sz w:val="32"/>
          <w:szCs w:val="32"/>
        </w:rPr>
        <w:t xml:space="preserve">                   búho </w:t>
      </w:r>
      <w:r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970D6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6C721" wp14:editId="76620644">
                <wp:simplePos x="0" y="0"/>
                <wp:positionH relativeFrom="column">
                  <wp:posOffset>1980565</wp:posOffset>
                </wp:positionH>
                <wp:positionV relativeFrom="paragraph">
                  <wp:posOffset>67945</wp:posOffset>
                </wp:positionV>
                <wp:extent cx="1057910" cy="1828800"/>
                <wp:effectExtent l="57150" t="57150" r="85090" b="10858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0BC" w:rsidRPr="00970D61" w:rsidRDefault="006C00BC" w:rsidP="00970D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0D61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6C721" id="Cuadro de texto 7" o:spid="_x0000_s1032" type="#_x0000_t202" style="position:absolute;margin-left:155.95pt;margin-top:5.35pt;width:83.3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C00BC" w:rsidRPr="00970D61" w:rsidRDefault="006C00BC" w:rsidP="00970D61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0D61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970D61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6A7EA4" w:rsidRPr="00787248" w:rsidRDefault="00327FC8" w:rsidP="006A7EA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Jagwe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Venga </w:t>
      </w:r>
    </w:p>
    <w:p w:rsidR="006A7EA4" w:rsidRPr="00787248" w:rsidRDefault="006A7EA4" w:rsidP="006A7EA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Jadengä</w:t>
      </w:r>
      <w:r w:rsidRPr="00787248">
        <w:rPr>
          <w:rFonts w:ascii="Batang" w:eastAsia="Batang" w:hAnsi="Batang"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ab/>
        <w:t xml:space="preserve">Jugar </w:t>
      </w:r>
    </w:p>
    <w:p w:rsidR="006A7EA4" w:rsidRPr="00787248" w:rsidRDefault="006A7EA4" w:rsidP="006A7EA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Jän:</w:t>
      </w:r>
      <w:r w:rsidRPr="00787248">
        <w:rPr>
          <w:rFonts w:ascii="Batang" w:eastAsia="Batang" w:hAnsi="Batang"/>
          <w:sz w:val="32"/>
          <w:szCs w:val="32"/>
        </w:rPr>
        <w:t xml:space="preserve">                  si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Jadai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Vendrá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Jali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(Pescado)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Jalira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Perro flaco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Jan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Sonido de exclamación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Ja bti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Encima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Jabe</w:t>
      </w:r>
      <w:r w:rsidR="007211E9" w:rsidRPr="00787248">
        <w:rPr>
          <w:rFonts w:ascii="Batang" w:eastAsia="Batang" w:hAnsi="Batang"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ab/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Juntos, acompañados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Jagaire</w:t>
      </w:r>
      <w:r w:rsidR="007211E9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Vergüenza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Jade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Orilla del rio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Jamaga</w:t>
      </w:r>
      <w:r w:rsidR="007211E9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Hacama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Jä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Piedra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Jäme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Manso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Järä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ab/>
        <w:t>Barranco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Jägue</w:t>
      </w:r>
      <w:r w:rsidR="007211E9" w:rsidRPr="00787248">
        <w:rPr>
          <w:rFonts w:ascii="Batang" w:eastAsia="Batang" w:hAnsi="Batang"/>
          <w:sz w:val="32"/>
          <w:szCs w:val="32"/>
        </w:rPr>
        <w:t xml:space="preserve">:  </w:t>
      </w:r>
      <w:r w:rsidR="002C5F91" w:rsidRPr="00787248">
        <w:rPr>
          <w:rFonts w:ascii="Batang" w:eastAsia="Batang" w:hAnsi="Batang"/>
          <w:sz w:val="32"/>
          <w:szCs w:val="32"/>
        </w:rPr>
        <w:t xml:space="preserve"> </w:t>
      </w:r>
      <w:r w:rsidR="007211E9"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 xml:space="preserve">Jalar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Järän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Zancudo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Järi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Jalaron, inhalar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Jäde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Dentro de la piedra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Jädrin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Ayer</w:t>
      </w:r>
    </w:p>
    <w:p w:rsidR="00327FC8" w:rsidRPr="00787248" w:rsidRDefault="007211E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Jene:</w:t>
      </w:r>
      <w:r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</w:r>
      <w:r w:rsidR="00327FC8" w:rsidRPr="00787248">
        <w:rPr>
          <w:rFonts w:ascii="Batang" w:eastAsia="Batang" w:hAnsi="Batang"/>
          <w:sz w:val="32"/>
          <w:szCs w:val="32"/>
        </w:rPr>
        <w:t>Diferente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Jenena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>Particular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Jetebe</w:t>
      </w:r>
      <w:r w:rsidR="007211E9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Mañana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Jedi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Nombre de mujer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Ji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Camino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Jien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Freir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Jie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Rayar, hullas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Jibe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Cosquilla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Jiengä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Fritear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Jide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En el camino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Jidiguin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Chicharra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Jole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Chicharron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Jogue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Cacao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Jodron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Cosas, objetos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Jobe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Lluvioso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Jo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Sonido llamativo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Jolai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Cola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Joron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Zancudo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Joseba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mujer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Juden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Zopilote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Jurin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 xml:space="preserve">Mono </w:t>
      </w:r>
      <w:r w:rsidR="007211E9" w:rsidRPr="00787248">
        <w:rPr>
          <w:rFonts w:ascii="Batang" w:eastAsia="Batang" w:hAnsi="Batang"/>
          <w:sz w:val="32"/>
          <w:szCs w:val="32"/>
        </w:rPr>
        <w:t>Congo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Jurite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Pedir, intercambio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Juröre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Picazón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Juben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Bañar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Jura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Rápido </w:t>
      </w:r>
    </w:p>
    <w:p w:rsidR="00327FC8" w:rsidRPr="00787248" w:rsidRDefault="007211E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</w:t>
      </w:r>
      <w:r w:rsidR="00327FC8" w:rsidRPr="00787248">
        <w:rPr>
          <w:rFonts w:ascii="Batang" w:eastAsia="Batang" w:hAnsi="Batang"/>
          <w:b/>
          <w:sz w:val="32"/>
          <w:szCs w:val="32"/>
        </w:rPr>
        <w:t>ügue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   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Pitar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Jügue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 </w:t>
      </w:r>
      <w:r w:rsidR="007211E9" w:rsidRPr="00787248">
        <w:rPr>
          <w:rFonts w:ascii="Batang" w:eastAsia="Batang" w:hAnsi="Batang"/>
          <w:sz w:val="32"/>
          <w:szCs w:val="32"/>
        </w:rPr>
        <w:tab/>
        <w:t xml:space="preserve">Silvar, sonar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Jugue</w:t>
      </w:r>
      <w:r w:rsidR="007211E9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ab/>
        <w:t xml:space="preserve"> 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Puerta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Jugwe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Puerta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Junu</w:t>
      </w:r>
      <w:r w:rsidR="007211E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Trasero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Juride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Pedir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Jürü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ab/>
        <w:t>Pintaron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Jue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Casa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Juni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Enviar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Jürüte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ab/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Bañé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Jübengä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7211E9" w:rsidRPr="00787248">
        <w:rPr>
          <w:rFonts w:ascii="Batang" w:eastAsia="Batang" w:hAnsi="Batang"/>
          <w:sz w:val="32"/>
          <w:szCs w:val="32"/>
        </w:rPr>
        <w:tab/>
        <w:t xml:space="preserve"> </w:t>
      </w:r>
      <w:r w:rsidRPr="00787248">
        <w:rPr>
          <w:rFonts w:ascii="Batang" w:eastAsia="Batang" w:hAnsi="Batang"/>
          <w:sz w:val="32"/>
          <w:szCs w:val="32"/>
        </w:rPr>
        <w:t xml:space="preserve">Nadar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Jona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Luminilla  (pescado)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Jüda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Huevo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Juta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Pueblo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Jüdai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Nido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Jüben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Bañar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Jürü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Pintar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Jú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    </w:t>
      </w:r>
      <w:r w:rsidRPr="00787248">
        <w:rPr>
          <w:rFonts w:ascii="Batang" w:eastAsia="Batang" w:hAnsi="Batang"/>
          <w:sz w:val="32"/>
          <w:szCs w:val="32"/>
        </w:rPr>
        <w:tab/>
        <w:t>Casa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Ju</w:t>
      </w:r>
      <w:r w:rsidR="007211E9" w:rsidRPr="00787248">
        <w:rPr>
          <w:rFonts w:ascii="Batang" w:eastAsia="Batang" w:hAnsi="Batang"/>
          <w:b/>
          <w:sz w:val="32"/>
          <w:szCs w:val="32"/>
        </w:rPr>
        <w:t>:</w:t>
      </w:r>
      <w:r w:rsidR="007211E9" w:rsidRPr="00787248">
        <w:rPr>
          <w:rFonts w:ascii="Batang" w:eastAsia="Batang" w:hAnsi="Batang"/>
          <w:sz w:val="32"/>
          <w:szCs w:val="32"/>
        </w:rPr>
        <w:t xml:space="preserve">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Cobija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7211E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0CAE66" wp14:editId="798B57FE">
                <wp:simplePos x="0" y="0"/>
                <wp:positionH relativeFrom="margin">
                  <wp:posOffset>2091055</wp:posOffset>
                </wp:positionH>
                <wp:positionV relativeFrom="paragraph">
                  <wp:posOffset>6985</wp:posOffset>
                </wp:positionV>
                <wp:extent cx="1117600" cy="1828800"/>
                <wp:effectExtent l="57150" t="57150" r="82550" b="10858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0BC" w:rsidRPr="007211E9" w:rsidRDefault="006C00BC" w:rsidP="007211E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211E9">
                              <w:rPr>
                                <w:rFonts w:ascii="Century Gothic" w:hAnsi="Century Gothic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CAE66" id="Cuadro de texto 8" o:spid="_x0000_s1033" type="#_x0000_t202" style="position:absolute;margin-left:164.65pt;margin-top:.55pt;width:88pt;height:2in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C00BC" w:rsidRPr="007211E9" w:rsidRDefault="006C00BC" w:rsidP="007211E9">
                      <w:pPr>
                        <w:jc w:val="center"/>
                        <w:rPr>
                          <w:rFonts w:ascii="Century Gothic" w:hAnsi="Century Gothic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211E9">
                        <w:rPr>
                          <w:rFonts w:ascii="Century Gothic" w:hAnsi="Century Gothic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7211E9" w:rsidRPr="00787248" w:rsidRDefault="007211E9" w:rsidP="00327FC8">
      <w:pPr>
        <w:rPr>
          <w:rFonts w:ascii="Batang" w:eastAsia="Batang" w:hAnsi="Batang"/>
          <w:sz w:val="32"/>
          <w:szCs w:val="32"/>
        </w:rPr>
      </w:pPr>
    </w:p>
    <w:p w:rsidR="006A7EA4" w:rsidRPr="00787248" w:rsidRDefault="00327FC8" w:rsidP="006A7EA4">
      <w:pPr>
        <w:rPr>
          <w:rFonts w:ascii="Batang" w:eastAsia="Batang" w:hAnsi="Batang"/>
          <w:b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Ka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2C5F91" w:rsidRPr="00787248">
        <w:rPr>
          <w:rFonts w:ascii="Batang" w:eastAsia="Batang" w:hAnsi="Batang"/>
          <w:sz w:val="32"/>
          <w:szCs w:val="32"/>
        </w:rPr>
        <w:t xml:space="preserve">        </w:t>
      </w:r>
      <w:r w:rsidR="006A7EA4" w:rsidRPr="00787248">
        <w:rPr>
          <w:rFonts w:ascii="Batang" w:eastAsia="Batang" w:hAnsi="Batang"/>
          <w:sz w:val="32"/>
          <w:szCs w:val="32"/>
        </w:rPr>
        <w:t xml:space="preserve">Hoja </w:t>
      </w:r>
      <w:r w:rsidR="006A7EA4" w:rsidRPr="00787248">
        <w:rPr>
          <w:rFonts w:ascii="Batang" w:eastAsia="Batang" w:hAnsi="Batang"/>
          <w:b/>
          <w:sz w:val="32"/>
          <w:szCs w:val="32"/>
        </w:rPr>
        <w:t xml:space="preserve"> </w:t>
      </w:r>
    </w:p>
    <w:p w:rsidR="006A7EA4" w:rsidRPr="00787248" w:rsidRDefault="006A7EA4" w:rsidP="006A7EA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Kada</w:t>
      </w:r>
      <w:r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boca </w:t>
      </w:r>
    </w:p>
    <w:p w:rsidR="006A7EA4" w:rsidRPr="00787248" w:rsidRDefault="006A7EA4" w:rsidP="006A7EA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Kabre</w:t>
      </w:r>
      <w:r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Bastante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Kagra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Para agarrar</w:t>
      </w:r>
    </w:p>
    <w:p w:rsidR="00327FC8" w:rsidRPr="00787248" w:rsidRDefault="002C5F9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</w:t>
      </w:r>
      <w:r w:rsidR="00327FC8" w:rsidRPr="00787248">
        <w:rPr>
          <w:rFonts w:ascii="Batang" w:eastAsia="Batang" w:hAnsi="Batang"/>
          <w:b/>
          <w:sz w:val="32"/>
          <w:szCs w:val="32"/>
        </w:rPr>
        <w:t>aibe</w:t>
      </w:r>
      <w:r w:rsidRPr="00787248">
        <w:rPr>
          <w:rFonts w:ascii="Batang" w:eastAsia="Batang" w:hAnsi="Batang"/>
          <w:sz w:val="32"/>
          <w:szCs w:val="32"/>
        </w:rPr>
        <w:t xml:space="preserve">:      </w:t>
      </w:r>
      <w:r w:rsidR="00327FC8" w:rsidRPr="00787248">
        <w:rPr>
          <w:rFonts w:ascii="Batang" w:eastAsia="Batang" w:hAnsi="Batang"/>
          <w:sz w:val="32"/>
          <w:szCs w:val="32"/>
        </w:rPr>
        <w:tab/>
        <w:t>Solo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Kani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Agarró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Kari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Agarrar,</w:t>
      </w:r>
    </w:p>
    <w:p w:rsidR="00327FC8" w:rsidRPr="00787248" w:rsidRDefault="002C5F9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K</w:t>
      </w:r>
      <w:r w:rsidR="00327FC8" w:rsidRPr="00787248">
        <w:rPr>
          <w:rFonts w:ascii="Batang" w:eastAsia="Batang" w:hAnsi="Batang"/>
          <w:b/>
          <w:sz w:val="32"/>
          <w:szCs w:val="32"/>
        </w:rPr>
        <w:t>aingä</w:t>
      </w:r>
      <w:r w:rsidRPr="00787248">
        <w:rPr>
          <w:rFonts w:ascii="Batang" w:eastAsia="Batang" w:hAnsi="Batang"/>
          <w:sz w:val="32"/>
          <w:szCs w:val="32"/>
        </w:rPr>
        <w:t xml:space="preserve">:   </w:t>
      </w:r>
      <w:r w:rsidR="00327FC8" w:rsidRPr="00787248">
        <w:rPr>
          <w:rFonts w:ascii="Batang" w:eastAsia="Batang" w:hAnsi="Batang"/>
          <w:sz w:val="32"/>
          <w:szCs w:val="32"/>
        </w:rPr>
        <w:tab/>
        <w:t>Alzar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Kabre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Mucho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Kaníndari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Corretear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Kare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Verde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Kabe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Café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Kare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Cantar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Kaba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>Canto, agarró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Kabare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Agarraron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Kadi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Cantaran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Kati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Una hoja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Kagoto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Pipa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Kä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ab/>
        <w:t>Lugar</w:t>
      </w:r>
    </w:p>
    <w:p w:rsidR="00327FC8" w:rsidRPr="00787248" w:rsidRDefault="002C5F9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</w:t>
      </w:r>
      <w:r w:rsidR="00327FC8" w:rsidRPr="00787248">
        <w:rPr>
          <w:rFonts w:ascii="Batang" w:eastAsia="Batang" w:hAnsi="Batang"/>
          <w:b/>
          <w:sz w:val="32"/>
          <w:szCs w:val="32"/>
        </w:rPr>
        <w:t>äre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    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Siempre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Käme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Malo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Känsre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 xml:space="preserve">Coca leca </w:t>
      </w:r>
    </w:p>
    <w:p w:rsidR="00327FC8" w:rsidRPr="00787248" w:rsidRDefault="002C5F9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</w:t>
      </w:r>
      <w:r w:rsidR="00327FC8" w:rsidRPr="00787248">
        <w:rPr>
          <w:rFonts w:ascii="Batang" w:eastAsia="Batang" w:hAnsi="Batang"/>
          <w:b/>
          <w:sz w:val="32"/>
          <w:szCs w:val="32"/>
        </w:rPr>
        <w:t>äsenda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ab/>
      </w:r>
      <w:r w:rsidR="00327FC8" w:rsidRPr="00787248">
        <w:rPr>
          <w:rFonts w:ascii="Batang" w:eastAsia="Batang" w:hAnsi="Batang"/>
          <w:sz w:val="32"/>
          <w:szCs w:val="32"/>
        </w:rPr>
        <w:t>montaña</w:t>
      </w:r>
    </w:p>
    <w:p w:rsidR="00327FC8" w:rsidRPr="00787248" w:rsidRDefault="002C5F9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</w:t>
      </w:r>
      <w:r w:rsidR="00327FC8" w:rsidRPr="00787248">
        <w:rPr>
          <w:rFonts w:ascii="Batang" w:eastAsia="Batang" w:hAnsi="Batang"/>
          <w:b/>
          <w:sz w:val="32"/>
          <w:szCs w:val="32"/>
        </w:rPr>
        <w:t>äde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  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Picante, terminar </w:t>
      </w:r>
    </w:p>
    <w:p w:rsidR="00327FC8" w:rsidRPr="00787248" w:rsidRDefault="002C5F9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</w:t>
      </w:r>
      <w:r w:rsidR="00327FC8" w:rsidRPr="00787248">
        <w:rPr>
          <w:rFonts w:ascii="Batang" w:eastAsia="Batang" w:hAnsi="Batang"/>
          <w:b/>
          <w:sz w:val="32"/>
          <w:szCs w:val="32"/>
        </w:rPr>
        <w:t>äde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  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Dentro de un terreno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Käte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Centro, Picante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Käli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Saliva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Käne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Primero</w:t>
      </w:r>
    </w:p>
    <w:p w:rsidR="00327FC8" w:rsidRPr="00787248" w:rsidRDefault="002C5F9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</w:t>
      </w:r>
      <w:r w:rsidR="00327FC8" w:rsidRPr="00787248">
        <w:rPr>
          <w:rFonts w:ascii="Batang" w:eastAsia="Batang" w:hAnsi="Batang"/>
          <w:b/>
          <w:sz w:val="32"/>
          <w:szCs w:val="32"/>
        </w:rPr>
        <w:t>ämä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  </w:t>
      </w:r>
      <w:r w:rsidR="00327FC8" w:rsidRPr="00787248">
        <w:rPr>
          <w:rFonts w:ascii="Batang" w:eastAsia="Batang" w:hAnsi="Batang"/>
          <w:sz w:val="32"/>
          <w:szCs w:val="32"/>
        </w:rPr>
        <w:tab/>
        <w:t>Tre</w:t>
      </w:r>
      <w:r w:rsidRPr="00787248">
        <w:rPr>
          <w:rFonts w:ascii="Batang" w:eastAsia="Batang" w:hAnsi="Batang"/>
          <w:sz w:val="32"/>
          <w:szCs w:val="32"/>
        </w:rPr>
        <w:t>s</w:t>
      </w:r>
      <w:r w:rsidR="00327FC8" w:rsidRPr="00787248">
        <w:rPr>
          <w:rFonts w:ascii="Batang" w:eastAsia="Batang" w:hAnsi="Batang"/>
          <w:sz w:val="32"/>
          <w:szCs w:val="32"/>
        </w:rPr>
        <w:t xml:space="preserve"> hojas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Käinte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Sacudir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Kärie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Tapa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Känene</w:t>
      </w:r>
      <w:r w:rsidR="002C5F91" w:rsidRPr="00787248">
        <w:rPr>
          <w:rFonts w:ascii="Batang" w:eastAsia="Batang" w:hAnsi="Batang"/>
          <w:b/>
          <w:sz w:val="32"/>
          <w:szCs w:val="32"/>
        </w:rPr>
        <w:t xml:space="preserve">:    </w:t>
      </w:r>
      <w:r w:rsidRPr="00787248">
        <w:rPr>
          <w:rFonts w:ascii="Batang" w:eastAsia="Batang" w:hAnsi="Batang"/>
          <w:b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Buscar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Käburie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Basura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Kädri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Este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Kädriere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Hablar mal de </w:t>
      </w:r>
      <w:r w:rsidR="002C5F91" w:rsidRPr="00787248">
        <w:rPr>
          <w:rFonts w:ascii="Batang" w:eastAsia="Batang" w:hAnsi="Batang"/>
          <w:sz w:val="32"/>
          <w:szCs w:val="32"/>
        </w:rPr>
        <w:t>las personas</w:t>
      </w:r>
    </w:p>
    <w:p w:rsidR="00327FC8" w:rsidRPr="00787248" w:rsidRDefault="002C5F9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Kegue:</w:t>
      </w:r>
      <w:r w:rsidRPr="00787248">
        <w:rPr>
          <w:rFonts w:ascii="Batang" w:eastAsia="Batang" w:hAnsi="Batang"/>
          <w:sz w:val="32"/>
          <w:szCs w:val="32"/>
        </w:rPr>
        <w:t xml:space="preserve">   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Vaciar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Kebe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Camarón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Kebe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Comején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Kegue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Rascar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Keguete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Servir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Keguete</w:t>
      </w:r>
      <w:r w:rsidR="002C5F91" w:rsidRPr="00787248">
        <w:rPr>
          <w:rFonts w:ascii="Batang" w:eastAsia="Batang" w:hAnsi="Batang"/>
          <w:b/>
          <w:sz w:val="32"/>
          <w:szCs w:val="32"/>
        </w:rPr>
        <w:t xml:space="preserve">:   </w:t>
      </w:r>
      <w:r w:rsidRPr="00787248">
        <w:rPr>
          <w:rFonts w:ascii="Batang" w:eastAsia="Batang" w:hAnsi="Batang"/>
          <w:b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Piñizcar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Kena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Primero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Kenguema</w:t>
      </w:r>
      <w:r w:rsidR="002C5F91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Papaya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Kede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Almacigo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Kede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Presionar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Kede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Amontonar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Kedebti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Tapar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Ken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ab/>
        <w:t>A la par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Kedeiti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Una racima</w:t>
      </w:r>
    </w:p>
    <w:p w:rsidR="002C5F91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Kegare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</w:t>
      </w:r>
      <w:r w:rsidR="002C5F91" w:rsidRPr="00787248">
        <w:rPr>
          <w:rFonts w:ascii="Batang" w:eastAsia="Batang" w:hAnsi="Batang"/>
          <w:sz w:val="32"/>
          <w:szCs w:val="32"/>
        </w:rPr>
        <w:tab/>
        <w:t xml:space="preserve">Vaciar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Ki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       </w:t>
      </w:r>
      <w:r w:rsidRPr="00787248">
        <w:rPr>
          <w:rFonts w:ascii="Batang" w:eastAsia="Batang" w:hAnsi="Batang"/>
          <w:sz w:val="32"/>
          <w:szCs w:val="32"/>
        </w:rPr>
        <w:tab/>
        <w:t>Cercar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Kira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Antigua, venir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Kide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ab/>
        <w:t>Mano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Kibe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Venir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Kimu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Sombrilla de pobre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Kidri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Sarna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Kitete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</w:r>
      <w:r w:rsidR="007705FA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>Seleccionar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Kise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Mano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Kine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Poza de agua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Kirire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De medio lado</w:t>
      </w:r>
    </w:p>
    <w:p w:rsidR="00327FC8" w:rsidRPr="00787248" w:rsidRDefault="002C5F9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</w:t>
      </w:r>
      <w:r w:rsidR="00327FC8" w:rsidRPr="00787248">
        <w:rPr>
          <w:rFonts w:ascii="Batang" w:eastAsia="Batang" w:hAnsi="Batang"/>
          <w:b/>
          <w:sz w:val="32"/>
          <w:szCs w:val="32"/>
        </w:rPr>
        <w:t>ide</w:t>
      </w:r>
      <w:r w:rsidRPr="00787248">
        <w:rPr>
          <w:rFonts w:ascii="Batang" w:eastAsia="Batang" w:hAnsi="Batang"/>
          <w:sz w:val="32"/>
          <w:szCs w:val="32"/>
        </w:rPr>
        <w:t xml:space="preserve">: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Mano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Kiadre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niños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Kiala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2C5F91" w:rsidRPr="00787248">
        <w:rPr>
          <w:rFonts w:ascii="Batang" w:eastAsia="Batang" w:hAnsi="Batang"/>
          <w:sz w:val="32"/>
          <w:szCs w:val="32"/>
        </w:rPr>
        <w:t>Tucán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Kian</w:t>
      </w:r>
      <w:r w:rsidR="002C5F91" w:rsidRPr="00787248">
        <w:rPr>
          <w:rFonts w:ascii="Batang" w:eastAsia="Batang" w:hAnsi="Batang"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ab/>
        <w:t>Leche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Kianinte</w:t>
      </w:r>
      <w:r w:rsidR="002C5F91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Regar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Kianinde</w:t>
      </w:r>
      <w:r w:rsidR="002C5F91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ab/>
        <w:t>Rajar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Kirire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De lado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Kite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>Tirar</w:t>
      </w:r>
    </w:p>
    <w:p w:rsidR="002C5F91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Kite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    </w:t>
      </w:r>
      <w:r w:rsidR="002C5F91" w:rsidRPr="00787248">
        <w:rPr>
          <w:rFonts w:ascii="Batang" w:eastAsia="Batang" w:hAnsi="Batang"/>
          <w:sz w:val="32"/>
          <w:szCs w:val="32"/>
        </w:rPr>
        <w:tab/>
        <w:t>Encierro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Köte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7705FA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>Gordo</w:t>
      </w:r>
    </w:p>
    <w:p w:rsidR="00327FC8" w:rsidRPr="00787248" w:rsidRDefault="002C5F9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</w:t>
      </w:r>
      <w:r w:rsidR="00327FC8" w:rsidRPr="00787248">
        <w:rPr>
          <w:rFonts w:ascii="Batang" w:eastAsia="Batang" w:hAnsi="Batang"/>
          <w:b/>
          <w:sz w:val="32"/>
          <w:szCs w:val="32"/>
        </w:rPr>
        <w:t>ö</w:t>
      </w:r>
      <w:r w:rsidRPr="00787248">
        <w:rPr>
          <w:rFonts w:ascii="Batang" w:eastAsia="Batang" w:hAnsi="Batang"/>
          <w:sz w:val="32"/>
          <w:szCs w:val="32"/>
        </w:rPr>
        <w:t xml:space="preserve">: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Mecate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Kore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Siempre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Köre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Atrás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Kona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2C5F91" w:rsidRPr="00787248">
        <w:rPr>
          <w:rFonts w:ascii="Batang" w:eastAsia="Batang" w:hAnsi="Batang"/>
          <w:sz w:val="32"/>
          <w:szCs w:val="32"/>
        </w:rPr>
        <w:t>Gallina de</w:t>
      </w:r>
      <w:r w:rsidRPr="00787248">
        <w:rPr>
          <w:rFonts w:ascii="Batang" w:eastAsia="Batang" w:hAnsi="Batang"/>
          <w:sz w:val="32"/>
          <w:szCs w:val="32"/>
        </w:rPr>
        <w:t xml:space="preserve"> monte</w:t>
      </w:r>
    </w:p>
    <w:p w:rsidR="00327FC8" w:rsidRPr="00787248" w:rsidRDefault="002C5F9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Kodo</w:t>
      </w:r>
      <w:r w:rsidRPr="00787248">
        <w:rPr>
          <w:rFonts w:ascii="Batang" w:eastAsia="Batang" w:hAnsi="Batang"/>
          <w:sz w:val="32"/>
          <w:szCs w:val="32"/>
        </w:rPr>
        <w:t xml:space="preserve">:       </w:t>
      </w:r>
      <w:r w:rsidR="00327FC8" w:rsidRPr="00787248">
        <w:rPr>
          <w:rFonts w:ascii="Batang" w:eastAsia="Batang" w:hAnsi="Batang"/>
          <w:sz w:val="32"/>
          <w:szCs w:val="32"/>
        </w:rPr>
        <w:tab/>
        <w:t>Taparrabo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Kobare</w:t>
      </w:r>
      <w:r w:rsidR="002C5F9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Compadrear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Köbe</w:t>
      </w:r>
      <w:r w:rsidR="002C5F9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Grasoso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Köte</w:t>
      </w:r>
      <w:r w:rsidR="002C5F91" w:rsidRPr="00787248">
        <w:rPr>
          <w:rFonts w:ascii="Batang" w:eastAsia="Batang" w:hAnsi="Batang"/>
          <w:sz w:val="32"/>
          <w:szCs w:val="32"/>
        </w:rPr>
        <w:t xml:space="preserve">:   </w:t>
      </w:r>
      <w:r w:rsidR="007705FA" w:rsidRPr="00787248">
        <w:rPr>
          <w:rFonts w:ascii="Batang" w:eastAsia="Batang" w:hAnsi="Batang"/>
          <w:sz w:val="32"/>
          <w:szCs w:val="32"/>
        </w:rPr>
        <w:t xml:space="preserve"> </w:t>
      </w:r>
      <w:r w:rsidR="002C5F91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>Amarrado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Köte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</w:t>
      </w:r>
      <w:r w:rsidR="007705FA"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Reir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Köte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</w:t>
      </w:r>
      <w:r w:rsidR="007705FA" w:rsidRPr="00787248">
        <w:rPr>
          <w:rFonts w:ascii="Batang" w:eastAsia="Batang" w:hAnsi="Batang"/>
          <w:sz w:val="32"/>
          <w:szCs w:val="32"/>
        </w:rPr>
        <w:t xml:space="preserve"> </w:t>
      </w:r>
      <w:r w:rsidR="002C5F91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>Concho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Köböre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Soñar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Köböti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Días</w:t>
      </w:r>
    </w:p>
    <w:p w:rsidR="00327FC8" w:rsidRPr="00787248" w:rsidRDefault="002C5F9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Ku:</w:t>
      </w:r>
      <w:r w:rsidRPr="00787248">
        <w:rPr>
          <w:rFonts w:ascii="Batang" w:eastAsia="Batang" w:hAnsi="Batang"/>
          <w:sz w:val="32"/>
          <w:szCs w:val="32"/>
        </w:rPr>
        <w:t xml:space="preserve">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Perico ligero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Kuso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Peliar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Kuda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2C5F91" w:rsidRPr="00787248">
        <w:rPr>
          <w:rFonts w:ascii="Batang" w:eastAsia="Batang" w:hAnsi="Batang"/>
          <w:sz w:val="32"/>
          <w:szCs w:val="32"/>
        </w:rPr>
        <w:t>Gusano ratón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Kutuä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  <w:t>Canasta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Kuin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ab/>
        <w:t>Bien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Kun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Piojo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Kuni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Encontró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Kunti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Un pedazo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Kuaite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Ordeñar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Kuri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Quemar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Kurira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ab/>
        <w:t>Quemado</w:t>
      </w:r>
    </w:p>
    <w:p w:rsidR="00327FC8" w:rsidRPr="00787248" w:rsidRDefault="002C5F9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</w:t>
      </w:r>
      <w:r w:rsidR="00327FC8" w:rsidRPr="00787248">
        <w:rPr>
          <w:rFonts w:ascii="Batang" w:eastAsia="Batang" w:hAnsi="Batang"/>
          <w:b/>
          <w:sz w:val="32"/>
          <w:szCs w:val="32"/>
        </w:rPr>
        <w:t>ugwä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>Zorrillo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Kuä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   </w:t>
      </w:r>
      <w:r w:rsidRPr="00787248">
        <w:rPr>
          <w:rFonts w:ascii="Batang" w:eastAsia="Batang" w:hAnsi="Batang"/>
          <w:sz w:val="32"/>
          <w:szCs w:val="32"/>
        </w:rPr>
        <w:tab/>
        <w:t>Semilla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Kure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ab/>
        <w:t>Maduro podrido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Kwän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ab/>
        <w:t>Planta de zorrillo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Kuguän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Pezados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Kuguäne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b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Pedazo de telas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Kürü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ab/>
        <w:t>Arma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Kuru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Comprar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Kuben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Frente, tabano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Küben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Dormir, nombre de mujer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Kubu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Kürüra</w:t>
      </w:r>
      <w:r w:rsidR="002C5F91" w:rsidRPr="00787248">
        <w:rPr>
          <w:rFonts w:ascii="Batang" w:eastAsia="Batang" w:hAnsi="Batang"/>
          <w:b/>
          <w:sz w:val="32"/>
          <w:szCs w:val="32"/>
        </w:rPr>
        <w:t>:</w:t>
      </w:r>
      <w:r w:rsidR="002C5F91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Compró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Kubare</w:t>
      </w:r>
      <w:r w:rsidR="007705FA" w:rsidRPr="00787248">
        <w:rPr>
          <w:rFonts w:ascii="Batang" w:eastAsia="Batang" w:hAnsi="Batang"/>
          <w:b/>
          <w:sz w:val="32"/>
          <w:szCs w:val="32"/>
        </w:rPr>
        <w:t>:</w:t>
      </w:r>
      <w:r w:rsidR="007705FA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Lugar para descanso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Kusogwä</w:t>
      </w:r>
      <w:r w:rsidR="007705FA" w:rsidRPr="00787248">
        <w:rPr>
          <w:rFonts w:ascii="Batang" w:eastAsia="Batang" w:hAnsi="Batang"/>
          <w:b/>
          <w:sz w:val="32"/>
          <w:szCs w:val="32"/>
        </w:rPr>
        <w:t>:</w:t>
      </w:r>
      <w:r w:rsidR="007705FA"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ab/>
        <w:t>Puño, pesuña de vaca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Kure</w:t>
      </w:r>
      <w:r w:rsidR="007705FA" w:rsidRPr="00787248">
        <w:rPr>
          <w:rFonts w:ascii="Batang" w:eastAsia="Batang" w:hAnsi="Batang"/>
          <w:b/>
          <w:sz w:val="32"/>
          <w:szCs w:val="32"/>
        </w:rPr>
        <w:t>:</w:t>
      </w:r>
      <w:r w:rsidR="007705FA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Hediendo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Küre</w:t>
      </w:r>
      <w:r w:rsidR="007705FA" w:rsidRPr="00787248">
        <w:rPr>
          <w:rFonts w:ascii="Batang" w:eastAsia="Batang" w:hAnsi="Batang"/>
          <w:b/>
          <w:sz w:val="32"/>
          <w:szCs w:val="32"/>
        </w:rPr>
        <w:t>:</w:t>
      </w:r>
      <w:r w:rsidR="007705FA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Fallecer</w:t>
      </w:r>
    </w:p>
    <w:p w:rsidR="00922107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Kube</w:t>
      </w:r>
      <w:r w:rsidR="007705FA" w:rsidRPr="00787248">
        <w:rPr>
          <w:rFonts w:ascii="Batang" w:eastAsia="Batang" w:hAnsi="Batang"/>
          <w:b/>
          <w:sz w:val="32"/>
          <w:szCs w:val="32"/>
        </w:rPr>
        <w:t>:</w:t>
      </w:r>
      <w:r w:rsidR="007705FA" w:rsidRPr="00787248">
        <w:rPr>
          <w:rFonts w:ascii="Batang" w:eastAsia="Batang" w:hAnsi="Batang"/>
          <w:sz w:val="32"/>
          <w:szCs w:val="32"/>
        </w:rPr>
        <w:t xml:space="preserve">     </w:t>
      </w:r>
      <w:r w:rsidR="00922107" w:rsidRPr="00787248">
        <w:rPr>
          <w:rFonts w:ascii="Batang" w:eastAsia="Batang" w:hAnsi="Batang"/>
          <w:sz w:val="32"/>
          <w:szCs w:val="32"/>
        </w:rPr>
        <w:t xml:space="preserve"> </w:t>
      </w:r>
      <w:r w:rsidR="00922107" w:rsidRPr="00787248">
        <w:rPr>
          <w:rFonts w:ascii="Batang" w:eastAsia="Batang" w:hAnsi="Batang"/>
          <w:sz w:val="32"/>
          <w:szCs w:val="32"/>
        </w:rPr>
        <w:tab/>
        <w:t>Dormir</w:t>
      </w:r>
    </w:p>
    <w:p w:rsidR="00922107" w:rsidRPr="00787248" w:rsidRDefault="00922107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F11D66" wp14:editId="180184DC">
                <wp:simplePos x="0" y="0"/>
                <wp:positionH relativeFrom="column">
                  <wp:posOffset>1837055</wp:posOffset>
                </wp:positionH>
                <wp:positionV relativeFrom="paragraph">
                  <wp:posOffset>6985</wp:posOffset>
                </wp:positionV>
                <wp:extent cx="1098550" cy="1828800"/>
                <wp:effectExtent l="57150" t="57150" r="82550" b="118745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0BC" w:rsidRPr="00922107" w:rsidRDefault="006C00BC" w:rsidP="0092210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10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11D66" id="Cuadro de texto 9" o:spid="_x0000_s1034" type="#_x0000_t202" style="position:absolute;margin-left:144.65pt;margin-top:.55pt;width:86.5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C00BC" w:rsidRPr="00922107" w:rsidRDefault="006C00BC" w:rsidP="00922107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2107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2107" w:rsidRPr="00787248" w:rsidRDefault="00922107" w:rsidP="00327FC8">
      <w:pPr>
        <w:rPr>
          <w:rFonts w:ascii="Batang" w:eastAsia="Batang" w:hAnsi="Batang"/>
          <w:sz w:val="32"/>
          <w:szCs w:val="32"/>
        </w:rPr>
      </w:pPr>
    </w:p>
    <w:p w:rsidR="00922107" w:rsidRPr="00787248" w:rsidRDefault="00922107" w:rsidP="00327FC8">
      <w:pPr>
        <w:rPr>
          <w:rFonts w:ascii="Batang" w:eastAsia="Batang" w:hAnsi="Batang"/>
          <w:sz w:val="32"/>
          <w:szCs w:val="32"/>
        </w:rPr>
      </w:pP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Laga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Lagarto</w:t>
      </w:r>
    </w:p>
    <w:p w:rsidR="00327FC8" w:rsidRPr="00787248" w:rsidRDefault="00922107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L</w:t>
      </w:r>
      <w:r w:rsidR="00327FC8" w:rsidRPr="00787248">
        <w:rPr>
          <w:rFonts w:ascii="Batang" w:eastAsia="Batang" w:hAnsi="Batang"/>
          <w:sz w:val="32"/>
          <w:szCs w:val="32"/>
        </w:rPr>
        <w:t>imo</w:t>
      </w:r>
      <w:r w:rsidRPr="00787248">
        <w:rPr>
          <w:rFonts w:ascii="Batang" w:eastAsia="Batang" w:hAnsi="Batang"/>
          <w:sz w:val="32"/>
          <w:szCs w:val="32"/>
        </w:rPr>
        <w:t xml:space="preserve">:        </w:t>
      </w:r>
      <w:r w:rsidR="00327FC8" w:rsidRPr="00787248">
        <w:rPr>
          <w:rFonts w:ascii="Batang" w:eastAsia="Batang" w:hAnsi="Batang"/>
          <w:sz w:val="32"/>
          <w:szCs w:val="32"/>
        </w:rPr>
        <w:tab/>
        <w:t>Limón</w:t>
      </w:r>
    </w:p>
    <w:p w:rsidR="00327FC8" w:rsidRPr="00787248" w:rsidRDefault="00922107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8DEF1A" wp14:editId="0B1A7178">
                <wp:simplePos x="0" y="0"/>
                <wp:positionH relativeFrom="column">
                  <wp:posOffset>2005965</wp:posOffset>
                </wp:positionH>
                <wp:positionV relativeFrom="paragraph">
                  <wp:posOffset>372110</wp:posOffset>
                </wp:positionV>
                <wp:extent cx="814070" cy="1828800"/>
                <wp:effectExtent l="57150" t="57150" r="81280" b="10858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0BC" w:rsidRPr="00922107" w:rsidRDefault="006C00BC" w:rsidP="0092210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107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DEF1A" id="Cuadro de texto 10" o:spid="_x0000_s1035" type="#_x0000_t202" style="position:absolute;margin-left:157.95pt;margin-top:29.3pt;width:64.1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C00BC" w:rsidRPr="00922107" w:rsidRDefault="006C00BC" w:rsidP="00922107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2107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:rsidR="00922107" w:rsidRPr="00787248" w:rsidRDefault="00922107" w:rsidP="00327FC8">
      <w:pPr>
        <w:rPr>
          <w:rFonts w:ascii="Batang" w:eastAsia="Batang" w:hAnsi="Batang"/>
          <w:sz w:val="32"/>
          <w:szCs w:val="32"/>
        </w:rPr>
      </w:pPr>
    </w:p>
    <w:p w:rsidR="00922107" w:rsidRPr="00787248" w:rsidRDefault="00922107" w:rsidP="00327FC8">
      <w:pPr>
        <w:rPr>
          <w:rFonts w:ascii="Batang" w:eastAsia="Batang" w:hAnsi="Batang"/>
          <w:sz w:val="32"/>
          <w:szCs w:val="32"/>
        </w:rPr>
      </w:pPr>
    </w:p>
    <w:p w:rsidR="00E45040" w:rsidRPr="00787248" w:rsidRDefault="00E45040" w:rsidP="00E45040">
      <w:pPr>
        <w:rPr>
          <w:rFonts w:ascii="Batang" w:eastAsia="Batang" w:hAnsi="Batang"/>
          <w:b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Mane</w:t>
      </w:r>
      <w:r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Dulce</w:t>
      </w:r>
      <w:r w:rsidRPr="00787248">
        <w:rPr>
          <w:rFonts w:ascii="Batang" w:eastAsia="Batang" w:hAnsi="Batang"/>
          <w:b/>
          <w:sz w:val="32"/>
          <w:szCs w:val="32"/>
        </w:rPr>
        <w:t xml:space="preserve"> </w:t>
      </w:r>
    </w:p>
    <w:p w:rsidR="00E45040" w:rsidRPr="00787248" w:rsidRDefault="00E45040" w:rsidP="00E45040">
      <w:pPr>
        <w:rPr>
          <w:rFonts w:ascii="Batang" w:eastAsia="Batang" w:hAnsi="Batang"/>
          <w:b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Mädä</w:t>
      </w:r>
      <w:r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Caballo</w:t>
      </w:r>
    </w:p>
    <w:p w:rsidR="00E45040" w:rsidRPr="00787248" w:rsidRDefault="00E45040" w:rsidP="00E45040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</w:t>
      </w:r>
      <w:r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Usted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Mare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922107"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>Después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Made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Chocar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Matare</w:t>
      </w:r>
      <w:r w:rsidR="00922107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  </w:t>
      </w:r>
      <w:r w:rsidR="00922107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>Hoy</w:t>
      </w:r>
    </w:p>
    <w:p w:rsidR="00327FC8" w:rsidRPr="00787248" w:rsidRDefault="00922107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</w:t>
      </w:r>
      <w:r w:rsidR="00327FC8" w:rsidRPr="00787248">
        <w:rPr>
          <w:rFonts w:ascii="Batang" w:eastAsia="Batang" w:hAnsi="Batang"/>
          <w:b/>
          <w:sz w:val="32"/>
          <w:szCs w:val="32"/>
        </w:rPr>
        <w:t>gwe</w:t>
      </w:r>
      <w:r w:rsidRPr="00787248">
        <w:rPr>
          <w:rFonts w:ascii="Batang" w:eastAsia="Batang" w:hAnsi="Batang"/>
          <w:sz w:val="32"/>
          <w:szCs w:val="32"/>
        </w:rPr>
        <w:t xml:space="preserve">: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>Suyo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Madi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Chocó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Mago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Guaco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</w:t>
      </w:r>
      <w:r w:rsidR="00922107" w:rsidRPr="00787248">
        <w:rPr>
          <w:rFonts w:ascii="Batang" w:eastAsia="Batang" w:hAnsi="Batang"/>
          <w:b/>
          <w:sz w:val="32"/>
          <w:szCs w:val="32"/>
        </w:rPr>
        <w:t>:</w:t>
      </w:r>
      <w:r w:rsidR="00922107" w:rsidRPr="00787248">
        <w:rPr>
          <w:rFonts w:ascii="Batang" w:eastAsia="Batang" w:hAnsi="Batang"/>
          <w:sz w:val="32"/>
          <w:szCs w:val="32"/>
        </w:rPr>
        <w:t xml:space="preserve">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Usted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Mägue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Mädä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Caballo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Mäguete</w:t>
      </w:r>
      <w:r w:rsidR="00922107" w:rsidRPr="00787248">
        <w:rPr>
          <w:rFonts w:ascii="Batang" w:eastAsia="Batang" w:hAnsi="Batang"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Mäbe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Con usted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Mägäninte</w:t>
      </w:r>
      <w:r w:rsidR="00922107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Amarraron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Märi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Märira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Mägäi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Cuatro días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Mägäre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>Hueco ()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Mägäite</w:t>
      </w:r>
      <w:r w:rsidR="00922107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Lazar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Märite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Amarraron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Suegra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Meye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Mámá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Meri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Mujer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Mete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1C5382"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Pegar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Meda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otro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Meridre</w:t>
      </w:r>
      <w:r w:rsidR="00922107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Mujeres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Mesele</w:t>
      </w:r>
      <w:r w:rsidR="00922107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Cangrejo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Mesi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Nombre de mujer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Mende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Lejos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Medente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Adonde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Mera</w:t>
      </w:r>
      <w:r w:rsidR="00922107" w:rsidRPr="00787248">
        <w:rPr>
          <w:rFonts w:ascii="Batang" w:eastAsia="Batang" w:hAnsi="Batang"/>
          <w:sz w:val="32"/>
          <w:szCs w:val="32"/>
        </w:rPr>
        <w:t xml:space="preserve">.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Libélula, relámpago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Meriare</w:t>
      </w:r>
      <w:r w:rsidR="00922107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Ovalado</w:t>
      </w:r>
    </w:p>
    <w:p w:rsidR="00922107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Mede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="00922107" w:rsidRPr="00787248">
        <w:rPr>
          <w:rFonts w:ascii="Batang" w:eastAsia="Batang" w:hAnsi="Batang"/>
          <w:sz w:val="32"/>
          <w:szCs w:val="32"/>
        </w:rPr>
        <w:tab/>
        <w:t>Hambre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Mayo, camote, morado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Migue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Poner, colocar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Miri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Colocó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Miti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Golpeó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Midra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Palmito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Minchi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Gato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Chilate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Miguete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Dejalo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Miga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Nance</w:t>
      </w:r>
    </w:p>
    <w:p w:rsidR="00327FC8" w:rsidRPr="00787248" w:rsidRDefault="004F400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Mi</w:t>
      </w:r>
      <w:r w:rsidR="00327FC8" w:rsidRPr="00787248">
        <w:rPr>
          <w:rFonts w:ascii="Batang" w:eastAsia="Batang" w:hAnsi="Batang"/>
          <w:b/>
          <w:sz w:val="32"/>
          <w:szCs w:val="32"/>
        </w:rPr>
        <w:t>drin</w:t>
      </w:r>
      <w:r w:rsidR="00922107" w:rsidRPr="00787248">
        <w:rPr>
          <w:rFonts w:ascii="Batang" w:eastAsia="Batang" w:hAnsi="Batang"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922107" w:rsidRPr="00787248">
        <w:rPr>
          <w:rFonts w:ascii="Batang" w:eastAsia="Batang" w:hAnsi="Batang"/>
          <w:sz w:val="32"/>
          <w:szCs w:val="32"/>
        </w:rPr>
        <w:t xml:space="preserve">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Arriba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Mire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Amorado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Minina</w:t>
      </w:r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Mezclado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Mininte</w:t>
      </w:r>
      <w:r w:rsidR="00922107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Envolver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Minende</w:t>
      </w:r>
      <w:r w:rsidR="00922107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Batir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Miniengä</w:t>
      </w:r>
      <w:r w:rsidR="00922107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Meser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Mobe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Lejos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More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Hembra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Moren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Verano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Motori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Sur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Mobe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Lejos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Monso</w:t>
      </w:r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Joven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Mosoloro</w:t>
      </w:r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Gallina de monte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Möre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="004F400A" w:rsidRPr="00787248">
        <w:rPr>
          <w:rFonts w:ascii="Batang" w:eastAsia="Batang" w:hAnsi="Batang"/>
          <w:sz w:val="32"/>
          <w:szCs w:val="32"/>
        </w:rPr>
        <w:tab/>
        <w:t xml:space="preserve">hembra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Mögö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Compañero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Mölöi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Abuela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Modori</w:t>
      </w:r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Abajo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Modo</w:t>
      </w:r>
      <w:r w:rsidR="004F400A" w:rsidRPr="00787248">
        <w:rPr>
          <w:rFonts w:ascii="Batang" w:eastAsia="Batang" w:hAnsi="Batang"/>
          <w:sz w:val="32"/>
          <w:szCs w:val="32"/>
        </w:rPr>
        <w:t xml:space="preserve">: </w:t>
      </w:r>
      <w:r w:rsidR="004F400A" w:rsidRPr="00787248">
        <w:rPr>
          <w:rFonts w:ascii="Batang" w:eastAsia="Batang" w:hAnsi="Batang"/>
          <w:sz w:val="32"/>
          <w:szCs w:val="32"/>
        </w:rPr>
        <w:tab/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Hacia abajo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Moto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Hígado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Mugue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Estrella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Mure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Viento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Mute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Florecer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Mungwä</w:t>
      </w:r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4F400A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>Chaquira</w:t>
      </w:r>
    </w:p>
    <w:p w:rsidR="00327FC8" w:rsidRPr="00787248" w:rsidRDefault="004F400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Mütü</w:t>
      </w:r>
      <w:r w:rsidRPr="00787248">
        <w:rPr>
          <w:rFonts w:ascii="Batang" w:eastAsia="Batang" w:hAnsi="Batang"/>
          <w:sz w:val="32"/>
          <w:szCs w:val="32"/>
        </w:rPr>
        <w:t xml:space="preserve">:       </w:t>
      </w:r>
      <w:r w:rsidR="00327FC8" w:rsidRPr="00787248">
        <w:rPr>
          <w:rFonts w:ascii="Batang" w:eastAsia="Batang" w:hAnsi="Batang"/>
          <w:sz w:val="32"/>
          <w:szCs w:val="32"/>
        </w:rPr>
        <w:tab/>
        <w:t>Chancho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Muria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Cherengä, guatusa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Mun</w:t>
      </w:r>
      <w:r w:rsidRPr="00787248">
        <w:rPr>
          <w:rFonts w:ascii="Batang" w:eastAsia="Batang" w:hAnsi="Batang"/>
          <w:sz w:val="32"/>
          <w:szCs w:val="32"/>
        </w:rPr>
        <w:tab/>
      </w:r>
      <w:r w:rsidR="004F400A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>Ustedes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Mü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Gavilan, semilla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Mugwä</w:t>
      </w:r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Hueco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Mura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Gripe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Muma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Frijol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Murie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Aire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Muta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Nube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Mundiare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Muntear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Mudere</w:t>
      </w:r>
      <w:r w:rsidR="004F400A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Tristeza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Münen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Desgranar, platanillo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Münente</w:t>
      </w:r>
      <w:r w:rsidR="004F400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Apear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Mününe</w:t>
      </w:r>
      <w:r w:rsidR="004F400A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En polvo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Muä</w:t>
      </w:r>
      <w:r w:rsidR="004F400A" w:rsidRPr="00787248">
        <w:rPr>
          <w:rFonts w:ascii="Batang" w:eastAsia="Batang" w:hAnsi="Batang"/>
          <w:b/>
          <w:sz w:val="32"/>
          <w:szCs w:val="32"/>
        </w:rPr>
        <w:t>:</w:t>
      </w:r>
      <w:r w:rsidR="004F400A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Piña</w:t>
      </w:r>
    </w:p>
    <w:p w:rsidR="00327FC8" w:rsidRPr="00787248" w:rsidRDefault="00BD0DAC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FE8F0D" wp14:editId="4CC2D045">
                <wp:simplePos x="0" y="0"/>
                <wp:positionH relativeFrom="margin">
                  <wp:posOffset>2069465</wp:posOffset>
                </wp:positionH>
                <wp:positionV relativeFrom="paragraph">
                  <wp:posOffset>152400</wp:posOffset>
                </wp:positionV>
                <wp:extent cx="1271905" cy="1828800"/>
                <wp:effectExtent l="76200" t="57150" r="99695" b="118745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0BC" w:rsidRPr="00BD0DAC" w:rsidRDefault="006C00BC" w:rsidP="00BD0DA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DA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E8F0D" id="Cuadro de texto 11" o:spid="_x0000_s1036" type="#_x0000_t202" style="position:absolute;margin-left:162.95pt;margin-top:12pt;width:100.15pt;height:2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C00BC" w:rsidRPr="00BD0DAC" w:rsidRDefault="006C00BC" w:rsidP="00BD0DAC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0DAC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BD0DAC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Naran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Naranja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Nagaingä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Volando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Nane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De repente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Nande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Casar, equivocarse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Nainte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Agotado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Naga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Cansarse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Nagani</w:t>
      </w:r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Atrapar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</w:t>
      </w:r>
      <w:r w:rsidR="00BD0DAC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BD0DAC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>Tenga</w:t>
      </w:r>
      <w:r w:rsidR="00BD0DAC" w:rsidRPr="00787248">
        <w:rPr>
          <w:rFonts w:ascii="Batang" w:eastAsia="Batang" w:hAnsi="Batang"/>
          <w:sz w:val="32"/>
          <w:szCs w:val="32"/>
        </w:rPr>
        <w:t>,</w:t>
      </w:r>
      <w:r w:rsidRPr="00787248">
        <w:rPr>
          <w:rFonts w:ascii="Batang" w:eastAsia="Batang" w:hAnsi="Batang"/>
          <w:sz w:val="32"/>
          <w:szCs w:val="32"/>
        </w:rPr>
        <w:t xml:space="preserve"> toma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Nere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Por ahí </w:t>
      </w:r>
    </w:p>
    <w:p w:rsidR="00327FC8" w:rsidRPr="00787248" w:rsidRDefault="00BD0DAC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</w:t>
      </w:r>
      <w:r w:rsidR="00327FC8" w:rsidRPr="00787248">
        <w:rPr>
          <w:rFonts w:ascii="Batang" w:eastAsia="Batang" w:hAnsi="Batang"/>
          <w:sz w:val="32"/>
          <w:szCs w:val="32"/>
        </w:rPr>
        <w:t>de</w:t>
      </w:r>
      <w:r w:rsidRPr="00787248">
        <w:rPr>
          <w:rFonts w:ascii="Batang" w:eastAsia="Batang" w:hAnsi="Batang"/>
          <w:sz w:val="32"/>
          <w:szCs w:val="32"/>
        </w:rPr>
        <w:t xml:space="preserve">:       </w:t>
      </w:r>
      <w:r w:rsidR="00327FC8" w:rsidRPr="00787248">
        <w:rPr>
          <w:rFonts w:ascii="Batang" w:eastAsia="Batang" w:hAnsi="Batang"/>
          <w:sz w:val="32"/>
          <w:szCs w:val="32"/>
        </w:rPr>
        <w:tab/>
        <w:t>Equivocarse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Nedrin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Este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Nebe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Se quedo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Negä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BD0DAC" w:rsidRPr="00787248">
        <w:rPr>
          <w:rFonts w:ascii="Batang" w:eastAsia="Batang" w:hAnsi="Batang"/>
          <w:sz w:val="32"/>
          <w:szCs w:val="32"/>
        </w:rPr>
        <w:t>desapareció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Nete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Aquí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Nengä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>Resbalarse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Neri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es esto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Nen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Correr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Nebete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 </w:t>
      </w:r>
      <w:r w:rsidR="00BD0DAC" w:rsidRPr="00787248">
        <w:rPr>
          <w:rFonts w:ascii="Batang" w:eastAsia="Batang" w:hAnsi="Batang"/>
          <w:sz w:val="32"/>
          <w:szCs w:val="32"/>
        </w:rPr>
        <w:t xml:space="preserve">quedó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Negwäre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Para </w:t>
      </w:r>
      <w:r w:rsidR="00BD0DAC" w:rsidRPr="00787248">
        <w:rPr>
          <w:rFonts w:ascii="Batang" w:eastAsia="Batang" w:hAnsi="Batang"/>
          <w:sz w:val="32"/>
          <w:szCs w:val="32"/>
        </w:rPr>
        <w:t>acá</w:t>
      </w:r>
    </w:p>
    <w:p w:rsidR="00327FC8" w:rsidRPr="00787248" w:rsidRDefault="00BD0DAC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Nedon:    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Abajo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Nedongwäre</w:t>
      </w:r>
      <w:r w:rsidR="00BD0DAC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Para Abajo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Nedringwäre</w:t>
      </w:r>
      <w:r w:rsidR="00BD0DAC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Para arriba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Nebete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Soltar</w:t>
      </w:r>
    </w:p>
    <w:p w:rsidR="00BD0DAC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Nebete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  </w:t>
      </w:r>
      <w:r w:rsidR="00BD0DAC" w:rsidRPr="00787248">
        <w:rPr>
          <w:rFonts w:ascii="Batang" w:eastAsia="Batang" w:hAnsi="Batang"/>
          <w:sz w:val="32"/>
          <w:szCs w:val="32"/>
        </w:rPr>
        <w:tab/>
        <w:t>Asustado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Nosotros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Nire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       </w:t>
      </w:r>
      <w:r w:rsidRPr="00787248">
        <w:rPr>
          <w:rFonts w:ascii="Batang" w:eastAsia="Batang" w:hAnsi="Batang"/>
          <w:sz w:val="32"/>
          <w:szCs w:val="32"/>
        </w:rPr>
        <w:tab/>
        <w:t>Vivo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Nibe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Cuantos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Nise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Señalar persona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Nimä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</w:r>
      <w:r w:rsidR="00BD0DAC" w:rsidRPr="00787248">
        <w:rPr>
          <w:rFonts w:ascii="Batang" w:eastAsia="Batang" w:hAnsi="Batang"/>
          <w:sz w:val="32"/>
          <w:szCs w:val="32"/>
        </w:rPr>
        <w:t xml:space="preserve">tres </w:t>
      </w:r>
      <w:r w:rsidRPr="00787248">
        <w:rPr>
          <w:rFonts w:ascii="Batang" w:eastAsia="Batang" w:hAnsi="Batang"/>
          <w:sz w:val="32"/>
          <w:szCs w:val="32"/>
        </w:rPr>
        <w:t>Persona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Niti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BD0DAC" w:rsidRPr="00787248">
        <w:rPr>
          <w:rFonts w:ascii="Batang" w:eastAsia="Batang" w:hAnsi="Batang"/>
          <w:sz w:val="32"/>
          <w:szCs w:val="32"/>
        </w:rPr>
        <w:t xml:space="preserve">seis </w:t>
      </w:r>
      <w:r w:rsidRPr="00787248">
        <w:rPr>
          <w:rFonts w:ascii="Batang" w:eastAsia="Batang" w:hAnsi="Batang"/>
          <w:sz w:val="32"/>
          <w:szCs w:val="32"/>
        </w:rPr>
        <w:t>Persona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Nibi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Vaca, verbo estar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Nibira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Ya esta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Niré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Quien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Niga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Molestar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Nini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Dijo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Nininda</w:t>
      </w:r>
      <w:r w:rsidR="00BD0DAC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Dijeron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Nigwe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De nosotros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Niri</w:t>
      </w:r>
      <w:r w:rsidR="00BD0DAC" w:rsidRPr="00787248">
        <w:rPr>
          <w:rFonts w:ascii="Batang" w:eastAsia="Batang" w:hAnsi="Batang"/>
          <w:sz w:val="32"/>
          <w:szCs w:val="32"/>
        </w:rPr>
        <w:t xml:space="preserve">:  </w:t>
      </w:r>
      <w:r w:rsidR="00BD0DAC" w:rsidRPr="00787248">
        <w:rPr>
          <w:rFonts w:ascii="Batang" w:eastAsia="Batang" w:hAnsi="Batang"/>
          <w:sz w:val="32"/>
          <w:szCs w:val="32"/>
        </w:rPr>
        <w:tab/>
        <w:t xml:space="preserve">         Lo hiz</w:t>
      </w:r>
      <w:r w:rsidRPr="00787248">
        <w:rPr>
          <w:rFonts w:ascii="Batang" w:eastAsia="Batang" w:hAnsi="Batang"/>
          <w:sz w:val="32"/>
          <w:szCs w:val="32"/>
        </w:rPr>
        <w:t>o</w:t>
      </w:r>
    </w:p>
    <w:p w:rsidR="00327FC8" w:rsidRPr="00787248" w:rsidRDefault="00BD0DAC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</w:t>
      </w:r>
      <w:r w:rsidR="00327FC8" w:rsidRPr="00787248">
        <w:rPr>
          <w:rFonts w:ascii="Batang" w:eastAsia="Batang" w:hAnsi="Batang"/>
          <w:sz w:val="32"/>
          <w:szCs w:val="32"/>
        </w:rPr>
        <w:t>i</w:t>
      </w:r>
      <w:r w:rsidRPr="00787248">
        <w:rPr>
          <w:rFonts w:ascii="Batang" w:eastAsia="Batang" w:hAnsi="Batang"/>
          <w:sz w:val="32"/>
          <w:szCs w:val="32"/>
        </w:rPr>
        <w:t xml:space="preserve">: 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Nosotros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Niente</w:t>
      </w:r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Regarse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Niguen</w:t>
      </w:r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Niguienda</w:t>
      </w:r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 va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Nonda</w:t>
      </w:r>
      <w:r w:rsidR="00BD0DAC" w:rsidRPr="00787248">
        <w:rPr>
          <w:rFonts w:ascii="Batang" w:eastAsia="Batang" w:hAnsi="Batang"/>
          <w:sz w:val="32"/>
          <w:szCs w:val="32"/>
        </w:rPr>
        <w:t xml:space="preserve">:   </w:t>
      </w:r>
      <w:r w:rsidR="0019548A" w:rsidRPr="00787248">
        <w:rPr>
          <w:rFonts w:ascii="Batang" w:eastAsia="Batang" w:hAnsi="Batang"/>
          <w:sz w:val="32"/>
          <w:szCs w:val="32"/>
        </w:rPr>
        <w:t xml:space="preserve"> </w:t>
      </w:r>
      <w:r w:rsidR="0019548A" w:rsidRPr="00787248">
        <w:rPr>
          <w:rFonts w:ascii="Batang" w:eastAsia="Batang" w:hAnsi="Batang"/>
          <w:sz w:val="32"/>
          <w:szCs w:val="32"/>
        </w:rPr>
        <w:tab/>
        <w:t>váyase</w:t>
      </w:r>
    </w:p>
    <w:p w:rsidR="00327FC8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Noin:    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>Caminando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Noinde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Probar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Nö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Cerca, quebró  </w:t>
      </w:r>
    </w:p>
    <w:p w:rsidR="00327FC8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</w:t>
      </w:r>
      <w:r w:rsidR="00327FC8" w:rsidRPr="00787248">
        <w:rPr>
          <w:rFonts w:ascii="Batang" w:eastAsia="Batang" w:hAnsi="Batang"/>
          <w:sz w:val="32"/>
          <w:szCs w:val="32"/>
        </w:rPr>
        <w:t>ö</w:t>
      </w:r>
      <w:r w:rsidRPr="00787248">
        <w:rPr>
          <w:rFonts w:ascii="Batang" w:eastAsia="Batang" w:hAnsi="Batang"/>
          <w:sz w:val="32"/>
          <w:szCs w:val="32"/>
        </w:rPr>
        <w:t xml:space="preserve">: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Sandiguela</w:t>
      </w:r>
    </w:p>
    <w:p w:rsidR="00327FC8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</w:t>
      </w:r>
      <w:r w:rsidR="00327FC8" w:rsidRPr="00787248">
        <w:rPr>
          <w:rFonts w:ascii="Batang" w:eastAsia="Batang" w:hAnsi="Batang"/>
          <w:sz w:val="32"/>
          <w:szCs w:val="32"/>
        </w:rPr>
        <w:t>öte</w:t>
      </w:r>
      <w:r w:rsidRPr="00787248">
        <w:rPr>
          <w:rFonts w:ascii="Batang" w:eastAsia="Batang" w:hAnsi="Batang"/>
          <w:sz w:val="32"/>
          <w:szCs w:val="32"/>
        </w:rPr>
        <w:t xml:space="preserve">:       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Rompió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Nödö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Se rompió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Nöta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Nogo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Señala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Nögö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Sembrar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Nögä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 Quebró </w:t>
      </w:r>
    </w:p>
    <w:p w:rsidR="00327FC8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nu:       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>Perro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nü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Nutria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Nüre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Forma de nutria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Nugwä</w:t>
      </w:r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Pájaro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Nube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Varios perros </w:t>
      </w:r>
    </w:p>
    <w:p w:rsidR="00327FC8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</w:t>
      </w:r>
      <w:r w:rsidR="00327FC8" w:rsidRPr="00787248">
        <w:rPr>
          <w:rFonts w:ascii="Batang" w:eastAsia="Batang" w:hAnsi="Batang"/>
          <w:sz w:val="32"/>
          <w:szCs w:val="32"/>
        </w:rPr>
        <w:t>ugrä</w:t>
      </w:r>
      <w:r w:rsidRPr="00787248">
        <w:rPr>
          <w:rFonts w:ascii="Batang" w:eastAsia="Batang" w:hAnsi="Batang"/>
          <w:sz w:val="32"/>
          <w:szCs w:val="32"/>
        </w:rPr>
        <w:t xml:space="preserve">:      </w:t>
      </w:r>
      <w:r w:rsidR="00327FC8" w:rsidRPr="00787248">
        <w:rPr>
          <w:rFonts w:ascii="Batang" w:eastAsia="Batang" w:hAnsi="Batang"/>
          <w:sz w:val="32"/>
          <w:szCs w:val="32"/>
        </w:rPr>
        <w:tab/>
        <w:t>Para Perro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Nü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llego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Nuchi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Perrito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Nüen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Hicharse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Nuen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Hinchar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Nuri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Tocar,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Nusi</w:t>
      </w:r>
      <w:r w:rsidR="0019548A" w:rsidRPr="00787248">
        <w:rPr>
          <w:rFonts w:ascii="Batang" w:eastAsia="Batang" w:hAnsi="Batang"/>
          <w:sz w:val="32"/>
          <w:szCs w:val="32"/>
        </w:rPr>
        <w:t xml:space="preserve">: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Armadillo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Nunie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Que hiciste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Nüta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Llego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Nugwe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Quemar, desarrollar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Nungwe</w:t>
      </w:r>
      <w:r w:rsidR="0019548A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De nosotros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Nügue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Llegaron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Nurä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>Semilla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Nuli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Caca de gallina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Nun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Nosotro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Nundre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Vosotros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Nüne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Vivir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Nura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Semilla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Nürä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Sobrino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Nubaire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Esperar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Nürun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zompopa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Nubaire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19548A" w:rsidRPr="00787248">
        <w:rPr>
          <w:rFonts w:ascii="Batang" w:eastAsia="Batang" w:hAnsi="Batang"/>
          <w:sz w:val="32"/>
          <w:szCs w:val="32"/>
        </w:rPr>
        <w:t>Soquete:</w:t>
      </w:r>
      <w:r w:rsidRPr="00787248">
        <w:rPr>
          <w:rFonts w:ascii="Batang" w:eastAsia="Batang" w:hAnsi="Batang"/>
          <w:sz w:val="32"/>
          <w:szCs w:val="32"/>
        </w:rPr>
        <w:t xml:space="preserve"> sore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19548A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5EC875" wp14:editId="463D1907">
                <wp:simplePos x="0" y="0"/>
                <wp:positionH relativeFrom="margin">
                  <wp:posOffset>1870710</wp:posOffset>
                </wp:positionH>
                <wp:positionV relativeFrom="paragraph">
                  <wp:posOffset>1270</wp:posOffset>
                </wp:positionV>
                <wp:extent cx="1134110" cy="1828800"/>
                <wp:effectExtent l="57150" t="57150" r="85090" b="108585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0BC" w:rsidRPr="0019548A" w:rsidRDefault="006C00BC" w:rsidP="001954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548A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EC875" id="Cuadro de texto 12" o:spid="_x0000_s1037" type="#_x0000_t202" style="position:absolute;margin-left:147.3pt;margin-top:.1pt;width:89.3pt;height:2in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C00BC" w:rsidRPr="0019548A" w:rsidRDefault="006C00BC" w:rsidP="0019548A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548A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9548A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 </w:t>
      </w:r>
    </w:p>
    <w:p w:rsidR="0019548A" w:rsidRPr="00787248" w:rsidRDefault="0019548A" w:rsidP="00327FC8">
      <w:pPr>
        <w:rPr>
          <w:rFonts w:ascii="Batang" w:eastAsia="Batang" w:hAnsi="Batang"/>
          <w:sz w:val="32"/>
          <w:szCs w:val="32"/>
        </w:rPr>
      </w:pPr>
    </w:p>
    <w:p w:rsidR="00DD3D04" w:rsidRPr="00787248" w:rsidRDefault="00327FC8" w:rsidP="00DD3D0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Ñain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Tomar </w:t>
      </w:r>
    </w:p>
    <w:p w:rsidR="00DD3D04" w:rsidRPr="00787248" w:rsidRDefault="00DD3D04" w:rsidP="00DD3D0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Ñä</w:t>
      </w:r>
      <w:r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Tepescuincle </w:t>
      </w:r>
    </w:p>
    <w:p w:rsidR="00DD3D04" w:rsidRPr="00787248" w:rsidRDefault="00DD3D04" w:rsidP="00DD3D0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Ñäi</w:t>
      </w:r>
      <w:r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ab/>
        <w:t xml:space="preserve">                Grieta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Ñadre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Tomar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Ñare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Para tomar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Ñaba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Tomaba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Ñagare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Ñaña</w:t>
      </w:r>
      <w:r w:rsidR="0019548A" w:rsidRPr="00787248">
        <w:rPr>
          <w:rFonts w:ascii="Batang" w:eastAsia="Batang" w:hAnsi="Batang"/>
          <w:sz w:val="32"/>
          <w:szCs w:val="32"/>
        </w:rPr>
        <w:t xml:space="preserve">: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Sonido de acusación   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Ñai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Consumir </w:t>
      </w:r>
    </w:p>
    <w:p w:rsidR="0019548A" w:rsidRPr="00787248" w:rsidRDefault="0019548A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Ñaingä</w:t>
      </w:r>
      <w:r w:rsidRPr="00787248">
        <w:rPr>
          <w:rFonts w:ascii="Batang" w:eastAsia="Batang" w:hAnsi="Batang"/>
          <w:sz w:val="32"/>
          <w:szCs w:val="32"/>
        </w:rPr>
        <w:t xml:space="preserve">:           tragar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Ñä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Frutas de sombrilla de pobre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Ñägue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</w:t>
      </w:r>
      <w:r w:rsidR="0019548A" w:rsidRPr="00787248">
        <w:rPr>
          <w:rFonts w:ascii="Batang" w:eastAsia="Batang" w:hAnsi="Batang"/>
          <w:sz w:val="32"/>
          <w:szCs w:val="32"/>
        </w:rPr>
        <w:tab/>
        <w:t xml:space="preserve">regañar, decir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Ñägäre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No hay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Ñäite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En medio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Ñäligwä</w:t>
      </w:r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ab/>
        <w:t xml:space="preserve">Frijol poroto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Ñäri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ab/>
        <w:t>Medir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Ñäri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ab/>
        <w:t>Orden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Ñere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Decir, mojado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Ñei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Dirán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Diga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Ñedi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Dirán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Ñegä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Mensajero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Ñotra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Luz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Ñoi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Caldo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Ñori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Como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Ño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ab/>
        <w:t>Rio</w:t>
      </w:r>
      <w:r w:rsidR="0019548A" w:rsidRPr="00787248">
        <w:rPr>
          <w:rFonts w:ascii="Batang" w:eastAsia="Batang" w:hAnsi="Batang"/>
          <w:sz w:val="32"/>
          <w:szCs w:val="32"/>
        </w:rPr>
        <w:t xml:space="preserve">, agua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Ño btä</w:t>
      </w:r>
      <w:r w:rsidR="0019548A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Por que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Ñobo</w:t>
      </w:r>
      <w:r w:rsidR="0019548A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19548A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>Cangrejo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Ñö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Como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lastRenderedPageBreak/>
        <w:t>Ñöte</w:t>
      </w:r>
      <w:r w:rsidR="0019548A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En el rio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Ñü</w:t>
      </w:r>
      <w:r w:rsidR="0019548A" w:rsidRPr="00787248">
        <w:rPr>
          <w:rFonts w:ascii="Batang" w:eastAsia="Batang" w:hAnsi="Batang"/>
          <w:b/>
          <w:sz w:val="32"/>
          <w:szCs w:val="32"/>
        </w:rPr>
        <w:t>:</w:t>
      </w:r>
      <w:r w:rsidR="0019548A" w:rsidRPr="00787248">
        <w:rPr>
          <w:rFonts w:ascii="Batang" w:eastAsia="Batang" w:hAnsi="Batang"/>
          <w:sz w:val="32"/>
          <w:szCs w:val="32"/>
        </w:rPr>
        <w:t xml:space="preserve">            </w:t>
      </w:r>
      <w:r w:rsidRPr="00787248">
        <w:rPr>
          <w:rFonts w:ascii="Batang" w:eastAsia="Batang" w:hAnsi="Batang"/>
          <w:sz w:val="32"/>
          <w:szCs w:val="32"/>
        </w:rPr>
        <w:tab/>
        <w:t>Lluvia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Ñugwä</w:t>
      </w:r>
      <w:r w:rsidR="0019548A" w:rsidRPr="00787248">
        <w:rPr>
          <w:rFonts w:ascii="Batang" w:eastAsia="Batang" w:hAnsi="Batang"/>
          <w:b/>
          <w:sz w:val="32"/>
          <w:szCs w:val="32"/>
        </w:rPr>
        <w:t>:</w:t>
      </w:r>
      <w:r w:rsidR="0019548A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ab/>
        <w:t xml:space="preserve">Fuego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Ñuliä</w:t>
      </w:r>
      <w:r w:rsidR="0019548A" w:rsidRPr="00787248">
        <w:rPr>
          <w:rFonts w:ascii="Batang" w:eastAsia="Batang" w:hAnsi="Batang"/>
          <w:b/>
          <w:sz w:val="32"/>
          <w:szCs w:val="32"/>
        </w:rPr>
        <w:t>:</w:t>
      </w:r>
      <w:r w:rsidR="0019548A" w:rsidRPr="00787248">
        <w:rPr>
          <w:rFonts w:ascii="Batang" w:eastAsia="Batang" w:hAnsi="Batang"/>
          <w:sz w:val="32"/>
          <w:szCs w:val="32"/>
        </w:rPr>
        <w:t xml:space="preserve">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Planta de zorrillo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Ñükwä</w:t>
      </w:r>
      <w:r w:rsidR="0019548A" w:rsidRPr="00787248">
        <w:rPr>
          <w:rFonts w:ascii="Batang" w:eastAsia="Batang" w:hAnsi="Batang"/>
          <w:b/>
          <w:sz w:val="32"/>
          <w:szCs w:val="32"/>
        </w:rPr>
        <w:t>:</w:t>
      </w:r>
      <w:r w:rsidR="0019548A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ab/>
        <w:t>Pájaros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Ñürun</w:t>
      </w:r>
      <w:r w:rsidR="00CB0F79" w:rsidRPr="00787248">
        <w:rPr>
          <w:rFonts w:ascii="Batang" w:eastAsia="Batang" w:hAnsi="Batang"/>
          <w:b/>
          <w:sz w:val="32"/>
          <w:szCs w:val="32"/>
        </w:rPr>
        <w:t>:</w:t>
      </w:r>
      <w:r w:rsidR="00CB0F79" w:rsidRPr="00787248">
        <w:rPr>
          <w:rFonts w:ascii="Batang" w:eastAsia="Batang" w:hAnsi="Batang"/>
          <w:sz w:val="32"/>
          <w:szCs w:val="32"/>
        </w:rPr>
        <w:t xml:space="preserve">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Agua termales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Ñürun</w:t>
      </w:r>
      <w:r w:rsidR="00CB0F79" w:rsidRPr="00787248">
        <w:rPr>
          <w:rFonts w:ascii="Batang" w:eastAsia="Batang" w:hAnsi="Batang"/>
          <w:b/>
          <w:sz w:val="32"/>
          <w:szCs w:val="32"/>
        </w:rPr>
        <w:t>:</w:t>
      </w:r>
      <w:r w:rsidR="00CB0F79" w:rsidRPr="00787248">
        <w:rPr>
          <w:rFonts w:ascii="Batang" w:eastAsia="Batang" w:hAnsi="Batang"/>
          <w:sz w:val="32"/>
          <w:szCs w:val="32"/>
        </w:rPr>
        <w:t xml:space="preserve">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Disciplina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Ñüglun</w:t>
      </w:r>
      <w:r w:rsidR="00CB0F79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Topo</w:t>
      </w:r>
    </w:p>
    <w:p w:rsidR="00327FC8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b/>
          <w:sz w:val="32"/>
          <w:szCs w:val="32"/>
        </w:rPr>
        <w:t>Ñ</w:t>
      </w:r>
      <w:r w:rsidR="00327FC8" w:rsidRPr="00787248">
        <w:rPr>
          <w:rFonts w:ascii="Batang" w:eastAsia="Batang" w:hAnsi="Batang"/>
          <w:b/>
          <w:sz w:val="32"/>
          <w:szCs w:val="32"/>
        </w:rPr>
        <w:t>ürigwä</w:t>
      </w:r>
      <w:r w:rsidRPr="00787248">
        <w:rPr>
          <w:rFonts w:ascii="Batang" w:eastAsia="Batang" w:hAnsi="Batang"/>
          <w:b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 xml:space="preserve">   </w:t>
      </w:r>
      <w:r w:rsidR="00327FC8" w:rsidRPr="00787248">
        <w:rPr>
          <w:rFonts w:ascii="Batang" w:eastAsia="Batang" w:hAnsi="Batang"/>
          <w:sz w:val="32"/>
          <w:szCs w:val="32"/>
        </w:rPr>
        <w:tab/>
        <w:t>Sandijuela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4BA30B" wp14:editId="41BA7D5E">
                <wp:simplePos x="0" y="0"/>
                <wp:positionH relativeFrom="column">
                  <wp:posOffset>1637030</wp:posOffset>
                </wp:positionH>
                <wp:positionV relativeFrom="paragraph">
                  <wp:posOffset>1270</wp:posOffset>
                </wp:positionV>
                <wp:extent cx="1126490" cy="1828800"/>
                <wp:effectExtent l="57150" t="57150" r="54610" b="10858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0BC" w:rsidRPr="00CB0F79" w:rsidRDefault="006C00BC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BA30B" id="Cuadro de texto 13" o:spid="_x0000_s1038" type="#_x0000_t202" style="position:absolute;margin-left:128.9pt;margin-top:.1pt;width:88.7pt;height:2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C00BC" w:rsidRPr="00CB0F79" w:rsidRDefault="006C00BC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Öba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Avispa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Ogwä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Ojos</w:t>
      </w:r>
    </w:p>
    <w:p w:rsidR="00DD3D04" w:rsidRPr="00787248" w:rsidRDefault="00327FC8" w:rsidP="00DD3D0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Ore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Perico</w:t>
      </w:r>
      <w:r w:rsidR="00DD3D04" w:rsidRPr="00787248">
        <w:rPr>
          <w:rFonts w:ascii="Batang" w:eastAsia="Batang" w:hAnsi="Batang"/>
          <w:sz w:val="32"/>
          <w:szCs w:val="32"/>
        </w:rPr>
        <w:t xml:space="preserve"> </w:t>
      </w:r>
    </w:p>
    <w:p w:rsidR="00DD3D04" w:rsidRPr="00787248" w:rsidRDefault="00DD3D04" w:rsidP="00DD3D04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Ogo:         </w:t>
      </w:r>
      <w:r w:rsidRPr="00787248">
        <w:rPr>
          <w:rFonts w:ascii="Batang" w:eastAsia="Batang" w:hAnsi="Batang"/>
          <w:sz w:val="32"/>
          <w:szCs w:val="32"/>
        </w:rPr>
        <w:tab/>
        <w:t>Frente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Olo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ab/>
        <w:t>Oreja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Ochi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Herida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Oto</w:t>
      </w:r>
      <w:r w:rsidR="00CB0F79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CB0F7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>Un pedazo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Otore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Corto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Otoba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 xml:space="preserve">Cacao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Oto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Cosechar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Oro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Oro,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Orore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Brillante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Ore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perico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Onsele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ab/>
        <w:t xml:space="preserve">Cucaracha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Oda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Bejuco medicinal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Odare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Mitad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Ötöiti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Una ropa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Otobu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Dos ropa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Obate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Ardiente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Ö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Yuca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Oreba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Cacao </w:t>
      </w:r>
    </w:p>
    <w:p w:rsidR="00327FC8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658821" wp14:editId="2424650F">
                <wp:simplePos x="0" y="0"/>
                <wp:positionH relativeFrom="column">
                  <wp:posOffset>1835785</wp:posOffset>
                </wp:positionH>
                <wp:positionV relativeFrom="paragraph">
                  <wp:posOffset>5715</wp:posOffset>
                </wp:positionV>
                <wp:extent cx="1022350" cy="1828800"/>
                <wp:effectExtent l="57150" t="57150" r="82550" b="10858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0BC" w:rsidRPr="00CB0F79" w:rsidRDefault="006C00BC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58821" id="Cuadro de texto 14" o:spid="_x0000_s1039" type="#_x0000_t202" style="position:absolute;margin-left:144.55pt;margin-top:.45pt;width:80.5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C00BC" w:rsidRPr="00CB0F79" w:rsidRDefault="006C00BC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:rsidR="00D66E88" w:rsidRPr="00787248" w:rsidRDefault="00CB0F79" w:rsidP="00D66E8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</w:t>
      </w:r>
      <w:r w:rsidR="00327FC8" w:rsidRPr="00787248">
        <w:rPr>
          <w:rFonts w:ascii="Batang" w:eastAsia="Batang" w:hAnsi="Batang"/>
          <w:sz w:val="32"/>
          <w:szCs w:val="32"/>
        </w:rPr>
        <w:t>are</w:t>
      </w:r>
      <w:r w:rsidRPr="00787248">
        <w:rPr>
          <w:rFonts w:ascii="Batang" w:eastAsia="Batang" w:hAnsi="Batang"/>
          <w:sz w:val="32"/>
          <w:szCs w:val="32"/>
        </w:rPr>
        <w:t xml:space="preserve">:    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De dia </w:t>
      </w:r>
    </w:p>
    <w:p w:rsidR="001D35A9" w:rsidRPr="00787248" w:rsidRDefault="00D66E88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 xml:space="preserve">Rä: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Olor </w:t>
      </w:r>
    </w:p>
    <w:p w:rsidR="001D35A9" w:rsidRPr="00787248" w:rsidRDefault="001D35A9" w:rsidP="00D66E8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Rain: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Equivocarse </w:t>
      </w:r>
    </w:p>
    <w:p w:rsidR="00D66E88" w:rsidRPr="00787248" w:rsidRDefault="00D66E88" w:rsidP="00D66E8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Raire: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Demorar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</w:r>
      <w:r w:rsidR="00CB0F79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Sonido de velocidad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Ragaigä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Va suceder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Rane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Cansancio </w:t>
      </w:r>
    </w:p>
    <w:p w:rsidR="00327FC8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</w:t>
      </w:r>
      <w:r w:rsidR="00327FC8" w:rsidRPr="00787248">
        <w:rPr>
          <w:rFonts w:ascii="Batang" w:eastAsia="Batang" w:hAnsi="Batang"/>
          <w:sz w:val="32"/>
          <w:szCs w:val="32"/>
        </w:rPr>
        <w:t>ande</w:t>
      </w:r>
      <w:r w:rsidRPr="00787248">
        <w:rPr>
          <w:rFonts w:ascii="Batang" w:eastAsia="Batang" w:hAnsi="Batang"/>
          <w:sz w:val="32"/>
          <w:szCs w:val="32"/>
        </w:rPr>
        <w:t xml:space="preserve">:    </w:t>
      </w:r>
      <w:r w:rsidR="00327FC8" w:rsidRPr="00787248">
        <w:rPr>
          <w:rFonts w:ascii="Batang" w:eastAsia="Batang" w:hAnsi="Batang"/>
          <w:sz w:val="32"/>
          <w:szCs w:val="32"/>
        </w:rPr>
        <w:t xml:space="preserve">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Cansado, rendido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Rägaingä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>Caerse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Räse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Huélalo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Räbe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Solo olor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Räde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Pisotear, oloroso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Räbä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Esconderse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Räin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Sentir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Räte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Oloroso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Räre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Sanar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Rebe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>Pegajoso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Rebe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Despreciar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Riri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 </w:t>
      </w:r>
      <w:r w:rsidR="00CB0F79" w:rsidRPr="00787248">
        <w:rPr>
          <w:rFonts w:ascii="Batang" w:eastAsia="Batang" w:hAnsi="Batang"/>
          <w:sz w:val="32"/>
          <w:szCs w:val="32"/>
        </w:rPr>
        <w:tab/>
        <w:t xml:space="preserve">Cosino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Ribi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Duro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Rien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</w:t>
      </w:r>
      <w:r w:rsidR="00CB0F79" w:rsidRPr="00787248">
        <w:rPr>
          <w:rFonts w:ascii="Batang" w:eastAsia="Batang" w:hAnsi="Batang"/>
          <w:sz w:val="32"/>
          <w:szCs w:val="32"/>
        </w:rPr>
        <w:tab/>
        <w:t>Cosinar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Ridi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Presentir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Ridigä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Trompezar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Ribo</w:t>
      </w:r>
      <w:r w:rsidRPr="00787248">
        <w:rPr>
          <w:rFonts w:ascii="Batang" w:eastAsia="Batang" w:hAnsi="Batang"/>
          <w:sz w:val="32"/>
          <w:szCs w:val="32"/>
        </w:rPr>
        <w:tab/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      </w:t>
      </w:r>
      <w:r w:rsidRPr="00787248">
        <w:rPr>
          <w:rFonts w:ascii="Batang" w:eastAsia="Batang" w:hAnsi="Batang"/>
          <w:sz w:val="32"/>
          <w:szCs w:val="32"/>
        </w:rPr>
        <w:t xml:space="preserve">Trampa, chinchorro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Riande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Regar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Riande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Partirse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Riaba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Cocinaron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Rö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Iguana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Roro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Cuello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Rörä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>Verde</w:t>
      </w:r>
      <w:r w:rsidR="00CB0F79" w:rsidRPr="00787248">
        <w:rPr>
          <w:rFonts w:ascii="Batang" w:eastAsia="Batang" w:hAnsi="Batang"/>
          <w:sz w:val="32"/>
          <w:szCs w:val="32"/>
        </w:rPr>
        <w:t xml:space="preserve">, cele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Rödö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Secar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Roin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Escuchar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Röga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Lapa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Rubun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Bravo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Ruin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Sentir, escuchar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Ru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Avión, bote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Ruten 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Mariposa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Rü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transporte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Rüre</w:t>
      </w:r>
      <w:r w:rsidRPr="00787248">
        <w:rPr>
          <w:rFonts w:ascii="Batang" w:eastAsia="Batang" w:hAnsi="Batang"/>
          <w:sz w:val="32"/>
          <w:szCs w:val="32"/>
        </w:rPr>
        <w:tab/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Guerra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Rün</w:t>
      </w:r>
      <w:r w:rsidR="00CB0F79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Papa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Rürubäine</w:t>
      </w:r>
      <w:r w:rsidR="00CB0F79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Vender</w:t>
      </w:r>
    </w:p>
    <w:p w:rsidR="00327FC8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6CFB2E" wp14:editId="4CECBE45">
                <wp:simplePos x="0" y="0"/>
                <wp:positionH relativeFrom="margin">
                  <wp:posOffset>2252345</wp:posOffset>
                </wp:positionH>
                <wp:positionV relativeFrom="paragraph">
                  <wp:posOffset>8255</wp:posOffset>
                </wp:positionV>
                <wp:extent cx="1192530" cy="1828800"/>
                <wp:effectExtent l="76200" t="57150" r="83820" b="11874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0BC" w:rsidRPr="00CB0F79" w:rsidRDefault="006C00BC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CFB2E" id="Cuadro de texto 15" o:spid="_x0000_s1040" type="#_x0000_t202" style="position:absolute;margin-left:177.35pt;margin-top:.65pt;width:93.9pt;height:2in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C00BC" w:rsidRPr="00CB0F79" w:rsidRDefault="006C00BC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CB0F79" w:rsidRPr="00787248" w:rsidRDefault="00CB0F79" w:rsidP="00327FC8">
      <w:pPr>
        <w:rPr>
          <w:rFonts w:ascii="Batang" w:eastAsia="Batang" w:hAnsi="Batang"/>
          <w:sz w:val="32"/>
          <w:szCs w:val="32"/>
        </w:rPr>
      </w:pPr>
    </w:p>
    <w:p w:rsidR="001D35A9" w:rsidRPr="00787248" w:rsidRDefault="00327FC8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San</w:t>
      </w:r>
      <w:r w:rsidR="00D10671" w:rsidRPr="00787248">
        <w:rPr>
          <w:rFonts w:ascii="Batang" w:eastAsia="Batang" w:hAnsi="Batang"/>
          <w:sz w:val="32"/>
          <w:szCs w:val="32"/>
        </w:rPr>
        <w:t xml:space="preserve">: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  <w:r w:rsidR="00D10671" w:rsidRPr="00787248">
        <w:rPr>
          <w:rFonts w:ascii="Batang" w:eastAsia="Batang" w:hAnsi="Batang"/>
          <w:sz w:val="32"/>
          <w:szCs w:val="32"/>
        </w:rPr>
        <w:t xml:space="preserve">          </w:t>
      </w:r>
      <w:r w:rsidR="001D35A9" w:rsidRPr="00787248">
        <w:rPr>
          <w:rFonts w:ascii="Batang" w:eastAsia="Batang" w:hAnsi="Batang"/>
          <w:sz w:val="32"/>
          <w:szCs w:val="32"/>
        </w:rPr>
        <w:t xml:space="preserve">serpientes </w:t>
      </w:r>
    </w:p>
    <w:p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Sai: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Musculo </w:t>
      </w:r>
    </w:p>
    <w:p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Sabo:      </w:t>
      </w:r>
      <w:r w:rsidRPr="00787248">
        <w:rPr>
          <w:rFonts w:ascii="Batang" w:eastAsia="Batang" w:hAnsi="Batang"/>
          <w:sz w:val="32"/>
          <w:szCs w:val="32"/>
        </w:rPr>
        <w:tab/>
        <w:t>Zapote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Sarare</w:t>
      </w:r>
      <w:r w:rsidR="00D10671" w:rsidRPr="00787248">
        <w:rPr>
          <w:rFonts w:ascii="Batang" w:eastAsia="Batang" w:hAnsi="Batang"/>
          <w:sz w:val="32"/>
          <w:szCs w:val="32"/>
        </w:rPr>
        <w:t>:</w:t>
      </w:r>
      <w:r w:rsidRPr="00787248">
        <w:rPr>
          <w:rFonts w:ascii="Batang" w:eastAsia="Batang" w:hAnsi="Batang"/>
          <w:sz w:val="32"/>
          <w:szCs w:val="32"/>
        </w:rPr>
        <w:tab/>
      </w:r>
      <w:r w:rsidR="00D10671" w:rsidRPr="00787248">
        <w:rPr>
          <w:rFonts w:ascii="Batang" w:eastAsia="Batang" w:hAnsi="Batang"/>
          <w:sz w:val="32"/>
          <w:szCs w:val="32"/>
        </w:rPr>
        <w:t xml:space="preserve">        </w:t>
      </w:r>
      <w:r w:rsidRPr="00787248">
        <w:rPr>
          <w:rFonts w:ascii="Batang" w:eastAsia="Batang" w:hAnsi="Batang"/>
          <w:sz w:val="32"/>
          <w:szCs w:val="32"/>
        </w:rPr>
        <w:t xml:space="preserve">Combinación de colores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Sarasara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Manchas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>Boyo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Sere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Por alla </w:t>
      </w:r>
    </w:p>
    <w:p w:rsidR="00327FC8" w:rsidRPr="00787248" w:rsidRDefault="00D1067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</w:t>
      </w:r>
      <w:r w:rsidR="00327FC8" w:rsidRPr="00787248">
        <w:rPr>
          <w:rFonts w:ascii="Batang" w:eastAsia="Batang" w:hAnsi="Batang"/>
          <w:sz w:val="32"/>
          <w:szCs w:val="32"/>
        </w:rPr>
        <w:t>ere</w:t>
      </w:r>
      <w:r w:rsidRPr="00787248">
        <w:rPr>
          <w:rFonts w:ascii="Batang" w:eastAsia="Batang" w:hAnsi="Batang"/>
          <w:sz w:val="32"/>
          <w:szCs w:val="32"/>
        </w:rPr>
        <w:t xml:space="preserve">:        </w:t>
      </w:r>
      <w:r w:rsidR="00327FC8" w:rsidRPr="00787248">
        <w:rPr>
          <w:rFonts w:ascii="Batang" w:eastAsia="Batang" w:hAnsi="Batang"/>
          <w:sz w:val="32"/>
          <w:szCs w:val="32"/>
        </w:rPr>
        <w:tab/>
        <w:t>Árbol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Sete</w:t>
      </w:r>
      <w:r w:rsidRPr="00787248">
        <w:rPr>
          <w:rFonts w:ascii="Batang" w:eastAsia="Batang" w:hAnsi="Batang"/>
          <w:sz w:val="32"/>
          <w:szCs w:val="32"/>
        </w:rPr>
        <w:tab/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>Alla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Segwe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 xml:space="preserve">Perdiz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Sera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>Tortuga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Seregwata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Hongo de piel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Seri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Eso es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Sebe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Solo eso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Sense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Pájaro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Serera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Chuchara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Siro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Pájaro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Sisiro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Estrella fugas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Siba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Tambien de persona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Sore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Advertencia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Soire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Problemas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Sodobo</w:t>
      </w:r>
      <w:r w:rsidR="00D10671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Sácate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Solan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papalomoyo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Sö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Luna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Sö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ab/>
        <w:t>Tabaco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Sö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>Mes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Söganingä</w:t>
      </w:r>
      <w:r w:rsidR="00D10671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ab/>
        <w:t>Barrido</w:t>
      </w:r>
    </w:p>
    <w:p w:rsidR="00327FC8" w:rsidRPr="00787248" w:rsidRDefault="00D1067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</w:t>
      </w:r>
      <w:r w:rsidR="00327FC8" w:rsidRPr="00787248">
        <w:rPr>
          <w:rFonts w:ascii="Batang" w:eastAsia="Batang" w:hAnsi="Batang"/>
          <w:sz w:val="32"/>
          <w:szCs w:val="32"/>
        </w:rPr>
        <w:t>ögögä</w:t>
      </w:r>
      <w:r w:rsidRPr="00787248">
        <w:rPr>
          <w:rFonts w:ascii="Batang" w:eastAsia="Batang" w:hAnsi="Batang"/>
          <w:sz w:val="32"/>
          <w:szCs w:val="32"/>
        </w:rPr>
        <w:t xml:space="preserve">:   </w:t>
      </w:r>
      <w:r w:rsidR="00327FC8" w:rsidRPr="00787248">
        <w:rPr>
          <w:rFonts w:ascii="Batang" w:eastAsia="Batang" w:hAnsi="Batang"/>
          <w:sz w:val="32"/>
          <w:szCs w:val="32"/>
        </w:rPr>
        <w:tab/>
        <w:t>Barra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Sögöte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Límpielo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Söga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  </w:t>
      </w:r>
      <w:r w:rsidRPr="00787248">
        <w:rPr>
          <w:rFonts w:ascii="Batang" w:eastAsia="Batang" w:hAnsi="Batang"/>
          <w:sz w:val="32"/>
          <w:szCs w:val="32"/>
        </w:rPr>
        <w:tab/>
        <w:t>Raspar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Sobra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>Termino de desprecio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Sulun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Sobaco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Sulia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Persona no indígena </w:t>
      </w:r>
    </w:p>
    <w:p w:rsidR="00327FC8" w:rsidRPr="00787248" w:rsidRDefault="00D1067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 xml:space="preserve">Sula: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Zorrillo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Suli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 </w:t>
      </w:r>
      <w:r w:rsidRPr="00787248">
        <w:rPr>
          <w:rFonts w:ascii="Batang" w:eastAsia="Batang" w:hAnsi="Batang"/>
          <w:sz w:val="32"/>
          <w:szCs w:val="32"/>
        </w:rPr>
        <w:tab/>
        <w:t>Perico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Suguia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Sukia, chaman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Subrü</w:t>
      </w:r>
      <w:r w:rsidR="00D10671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Jenjibre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Suru suru</w:t>
      </w:r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Limpiar varias veces, sonido de algo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Sübrüre</w:t>
      </w:r>
      <w:r w:rsidR="00D10671" w:rsidRPr="00787248">
        <w:rPr>
          <w:rFonts w:ascii="Batang" w:eastAsia="Batang" w:hAnsi="Batang"/>
          <w:sz w:val="32"/>
          <w:szCs w:val="32"/>
        </w:rPr>
        <w:t xml:space="preserve">:   </w:t>
      </w:r>
      <w:r w:rsidRPr="00787248">
        <w:rPr>
          <w:rFonts w:ascii="Batang" w:eastAsia="Batang" w:hAnsi="Batang"/>
          <w:sz w:val="32"/>
          <w:szCs w:val="32"/>
        </w:rPr>
        <w:tab/>
        <w:t>Amarillo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D10671" w:rsidRPr="00787248" w:rsidRDefault="00D10671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63D7" wp14:editId="4E1F1468">
                <wp:simplePos x="0" y="0"/>
                <wp:positionH relativeFrom="margin">
                  <wp:posOffset>1929130</wp:posOffset>
                </wp:positionH>
                <wp:positionV relativeFrom="paragraph">
                  <wp:posOffset>60960</wp:posOffset>
                </wp:positionV>
                <wp:extent cx="1192530" cy="1828800"/>
                <wp:effectExtent l="76200" t="57150" r="83820" b="118745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6C00BC" w:rsidRPr="00CB0F79" w:rsidRDefault="006C00BC" w:rsidP="00D1067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C63D7" id="Cuadro de texto 16" o:spid="_x0000_s1041" type="#_x0000_t202" style="position:absolute;margin-left:151.9pt;margin-top:4.8pt;width:93.9pt;height:2in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C00BC" w:rsidRPr="00CB0F79" w:rsidRDefault="006C00BC" w:rsidP="00D10671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0671" w:rsidRPr="00787248" w:rsidRDefault="00D10671" w:rsidP="00327FC8">
      <w:pPr>
        <w:rPr>
          <w:rFonts w:ascii="Batang" w:eastAsia="Batang" w:hAnsi="Batang"/>
          <w:sz w:val="32"/>
          <w:szCs w:val="32"/>
        </w:rPr>
      </w:pPr>
    </w:p>
    <w:p w:rsidR="00D10671" w:rsidRPr="00787248" w:rsidRDefault="00D10671" w:rsidP="00327FC8">
      <w:pPr>
        <w:rPr>
          <w:rFonts w:ascii="Batang" w:eastAsia="Batang" w:hAnsi="Batang"/>
          <w:sz w:val="32"/>
          <w:szCs w:val="32"/>
        </w:rPr>
      </w:pPr>
    </w:p>
    <w:p w:rsidR="001D35A9" w:rsidRPr="00787248" w:rsidRDefault="00327FC8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Tain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Rojo</w:t>
      </w:r>
      <w:r w:rsidR="001D35A9" w:rsidRPr="00787248">
        <w:rPr>
          <w:rFonts w:ascii="Batang" w:eastAsia="Batang" w:hAnsi="Batang"/>
          <w:sz w:val="32"/>
          <w:szCs w:val="32"/>
        </w:rPr>
        <w:t xml:space="preserve"> </w:t>
      </w:r>
    </w:p>
    <w:p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Tandu:      </w:t>
      </w:r>
      <w:r w:rsidRPr="00787248">
        <w:rPr>
          <w:rFonts w:ascii="Batang" w:eastAsia="Batang" w:hAnsi="Batang"/>
          <w:sz w:val="32"/>
          <w:szCs w:val="32"/>
        </w:rPr>
        <w:tab/>
        <w:t xml:space="preserve">Luciérnaga </w:t>
      </w:r>
    </w:p>
    <w:p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Tare:         </w:t>
      </w:r>
      <w:r w:rsidRPr="00787248">
        <w:rPr>
          <w:rFonts w:ascii="Batang" w:eastAsia="Batang" w:hAnsi="Batang"/>
          <w:sz w:val="32"/>
          <w:szCs w:val="32"/>
        </w:rPr>
        <w:tab/>
        <w:t>Dolor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Tain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Banano maduro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Tara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Rede para pescar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Tambrere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Moretón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</w:t>
      </w:r>
      <w:r w:rsidR="00327FC8" w:rsidRPr="00787248">
        <w:rPr>
          <w:rFonts w:ascii="Batang" w:eastAsia="Batang" w:hAnsi="Batang"/>
          <w:sz w:val="32"/>
          <w:szCs w:val="32"/>
        </w:rPr>
        <w:t>ä</w:t>
      </w:r>
      <w:r w:rsidRPr="00787248">
        <w:rPr>
          <w:rFonts w:ascii="Batang" w:eastAsia="Batang" w:hAnsi="Batang"/>
          <w:sz w:val="32"/>
          <w:szCs w:val="32"/>
        </w:rPr>
        <w:t xml:space="preserve">: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Tiquizque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</w:t>
      </w:r>
      <w:r w:rsidR="00327FC8" w:rsidRPr="00787248">
        <w:rPr>
          <w:rFonts w:ascii="Batang" w:eastAsia="Batang" w:hAnsi="Batang"/>
          <w:sz w:val="32"/>
          <w:szCs w:val="32"/>
        </w:rPr>
        <w:t>ä</w:t>
      </w:r>
      <w:r w:rsidRPr="00787248">
        <w:rPr>
          <w:rFonts w:ascii="Batang" w:eastAsia="Batang" w:hAnsi="Batang"/>
          <w:sz w:val="32"/>
          <w:szCs w:val="32"/>
        </w:rPr>
        <w:t xml:space="preserve">: 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Huella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Tä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Dormitorio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Tägä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Arqueta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Täine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Contar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Täni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Debajo, estar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Täbe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Huella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Täde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Completo, en el mismo lugar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Tägue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Tirar, sentar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Tärä</w:t>
      </w:r>
      <w:r w:rsidRPr="00787248">
        <w:rPr>
          <w:rFonts w:ascii="Batang" w:eastAsia="Batang" w:hAnsi="Batang"/>
          <w:sz w:val="32"/>
          <w:szCs w:val="32"/>
        </w:rPr>
        <w:tab/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>Letras</w:t>
      </w:r>
      <w:r w:rsidR="00C228D8" w:rsidRPr="00787248">
        <w:rPr>
          <w:rFonts w:ascii="Batang" w:eastAsia="Batang" w:hAnsi="Batang"/>
          <w:sz w:val="32"/>
          <w:szCs w:val="32"/>
        </w:rPr>
        <w:t xml:space="preserve">, cuaderno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Täbä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Cogollo de palma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Tegwe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ab/>
        <w:t xml:space="preserve">Conejo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Teri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Adentro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Tedi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hombre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Tetegweri</w:t>
      </w:r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sukia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Teta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Cruzado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A dentro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Teröäre</w:t>
      </w:r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En el medio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Tebrä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Conjugaciones()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Yo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Tibo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Frio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 mi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Tiro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Chancho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Tibien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Abajo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Tiguegä</w:t>
      </w:r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ab/>
        <w:t xml:space="preserve">Cortar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Tidra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Lengua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Tibi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Dragon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Tigän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Nombre de hombre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Tiri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Abrir puerta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Tiri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</w:t>
      </w:r>
      <w:r w:rsidR="00C228D8" w:rsidRPr="00787248">
        <w:rPr>
          <w:rFonts w:ascii="Batang" w:eastAsia="Batang" w:hAnsi="Batang"/>
          <w:sz w:val="32"/>
          <w:szCs w:val="32"/>
        </w:rPr>
        <w:tab/>
        <w:t xml:space="preserve">Escribió  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Tinani:       </w:t>
      </w:r>
      <w:r w:rsidR="00327FC8" w:rsidRPr="00787248">
        <w:rPr>
          <w:rFonts w:ascii="Batang" w:eastAsia="Batang" w:hAnsi="Batang"/>
          <w:sz w:val="32"/>
          <w:szCs w:val="32"/>
        </w:rPr>
        <w:tab/>
        <w:t>Me equivoque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Toin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Observar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Töbe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Inconsciente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Tomana</w:t>
      </w:r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Bebidas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Tö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Pensamiento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Törö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</w:t>
      </w:r>
      <w:r w:rsidRPr="00787248">
        <w:rPr>
          <w:rFonts w:ascii="Batang" w:eastAsia="Batang" w:hAnsi="Batang"/>
          <w:sz w:val="32"/>
          <w:szCs w:val="32"/>
        </w:rPr>
        <w:tab/>
        <w:t>Recordarse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Töre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Recordar 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Törä:               </w:t>
      </w:r>
      <w:r w:rsidR="00327FC8" w:rsidRPr="00787248">
        <w:rPr>
          <w:rFonts w:ascii="Batang" w:eastAsia="Batang" w:hAnsi="Batang"/>
          <w:sz w:val="32"/>
          <w:szCs w:val="32"/>
        </w:rPr>
        <w:t>Fruta de monte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ab/>
        <w:t>Dientes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Purruja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Tugwe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Ratón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Tuguna</w:t>
      </w:r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Trampa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Tugwä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ab/>
        <w:t>Espina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</w:t>
      </w:r>
      <w:r w:rsidR="00327FC8" w:rsidRPr="00787248">
        <w:rPr>
          <w:rFonts w:ascii="Batang" w:eastAsia="Batang" w:hAnsi="Batang"/>
          <w:sz w:val="32"/>
          <w:szCs w:val="32"/>
        </w:rPr>
        <w:t>ugwä</w:t>
      </w:r>
      <w:r w:rsidRPr="00787248">
        <w:rPr>
          <w:rFonts w:ascii="Batang" w:eastAsia="Batang" w:hAnsi="Batang"/>
          <w:sz w:val="32"/>
          <w:szCs w:val="32"/>
        </w:rPr>
        <w:t xml:space="preserve">:    </w:t>
      </w:r>
      <w:r w:rsidR="00327FC8" w:rsidRPr="00787248">
        <w:rPr>
          <w:rFonts w:ascii="Batang" w:eastAsia="Batang" w:hAnsi="Batang"/>
          <w:sz w:val="32"/>
          <w:szCs w:val="32"/>
        </w:rPr>
        <w:tab/>
        <w:t>Plantas medicinal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Tugwäre</w:t>
      </w:r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ab/>
        <w:t xml:space="preserve">Cólico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Tubie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Sobro ()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Ture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Nacido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Tugwen</w:t>
      </w:r>
      <w:r w:rsidR="00C228D8" w:rsidRPr="00787248">
        <w:rPr>
          <w:rFonts w:ascii="Batang" w:eastAsia="Batang" w:hAnsi="Batang"/>
          <w:sz w:val="32"/>
          <w:szCs w:val="32"/>
        </w:rPr>
        <w:t xml:space="preserve">: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Arco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Turi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</w:t>
      </w:r>
      <w:r w:rsidR="00C228D8" w:rsidRPr="00787248">
        <w:rPr>
          <w:rFonts w:ascii="Batang" w:eastAsia="Batang" w:hAnsi="Batang"/>
          <w:sz w:val="32"/>
          <w:szCs w:val="32"/>
        </w:rPr>
        <w:tab/>
        <w:t xml:space="preserve">vieron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Turure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Joroba()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Tügue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Batir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Tüdra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</w:t>
      </w:r>
      <w:r w:rsidRPr="00787248">
        <w:rPr>
          <w:rFonts w:ascii="Batang" w:eastAsia="Batang" w:hAnsi="Batang"/>
          <w:sz w:val="32"/>
          <w:szCs w:val="32"/>
        </w:rPr>
        <w:tab/>
        <w:t>Lengua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07E939" wp14:editId="768AE67A">
                <wp:simplePos x="0" y="0"/>
                <wp:positionH relativeFrom="margin">
                  <wp:posOffset>1924050</wp:posOffset>
                </wp:positionH>
                <wp:positionV relativeFrom="paragraph">
                  <wp:posOffset>149860</wp:posOffset>
                </wp:positionV>
                <wp:extent cx="1192530" cy="1828800"/>
                <wp:effectExtent l="76200" t="57150" r="83820" b="11874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6C00BC" w:rsidRPr="00CB0F79" w:rsidRDefault="006C00BC" w:rsidP="00C228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07E939" id="Cuadro de texto 17" o:spid="_x0000_s1042" type="#_x0000_t202" style="position:absolute;margin-left:151.5pt;margin-top:11.8pt;width:93.9pt;height:2in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6C00BC" w:rsidRPr="00CB0F79" w:rsidRDefault="006C00BC" w:rsidP="00C228D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C228D8" w:rsidRPr="00787248" w:rsidRDefault="00C228D8" w:rsidP="00327FC8">
      <w:pPr>
        <w:rPr>
          <w:rFonts w:ascii="Batang" w:eastAsia="Batang" w:hAnsi="Batang"/>
          <w:sz w:val="32"/>
          <w:szCs w:val="32"/>
        </w:rPr>
      </w:pPr>
    </w:p>
    <w:p w:rsidR="00C228D8" w:rsidRPr="00787248" w:rsidRDefault="00C228D8" w:rsidP="00327FC8">
      <w:pPr>
        <w:rPr>
          <w:rFonts w:ascii="Batang" w:eastAsia="Batang" w:hAnsi="Batang"/>
          <w:sz w:val="32"/>
          <w:szCs w:val="32"/>
        </w:rPr>
      </w:pPr>
    </w:p>
    <w:p w:rsidR="001D35A9" w:rsidRPr="00787248" w:rsidRDefault="00327FC8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Ugwen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ab/>
        <w:t>Olla</w:t>
      </w:r>
      <w:r w:rsidR="001D35A9" w:rsidRPr="00787248">
        <w:rPr>
          <w:rFonts w:ascii="Batang" w:eastAsia="Batang" w:hAnsi="Batang"/>
          <w:sz w:val="32"/>
          <w:szCs w:val="32"/>
        </w:rPr>
        <w:t xml:space="preserve"> </w:t>
      </w:r>
    </w:p>
    <w:p w:rsidR="001D35A9" w:rsidRPr="00787248" w:rsidRDefault="001D35A9" w:rsidP="001D35A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Uma:               </w:t>
      </w:r>
      <w:r w:rsidRPr="00787248">
        <w:rPr>
          <w:rFonts w:ascii="Batang" w:eastAsia="Batang" w:hAnsi="Batang"/>
          <w:sz w:val="32"/>
          <w:szCs w:val="32"/>
        </w:rPr>
        <w:tab/>
        <w:t>Arena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Ugwe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Moler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Urali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Paguilla ()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Ugue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Molejón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Usun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Nariz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>Ulie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Pierna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Ugwä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Nacido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Suegro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Uchie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Padrastro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Unchi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="00C228D8" w:rsidRPr="00787248">
        <w:rPr>
          <w:rFonts w:ascii="Batang" w:eastAsia="Batang" w:hAnsi="Batang"/>
          <w:sz w:val="32"/>
          <w:szCs w:val="32"/>
        </w:rPr>
        <w:t xml:space="preserve">    </w:t>
      </w:r>
      <w:r w:rsidRPr="00787248">
        <w:rPr>
          <w:rFonts w:ascii="Batang" w:eastAsia="Batang" w:hAnsi="Batang"/>
          <w:sz w:val="32"/>
          <w:szCs w:val="32"/>
        </w:rPr>
        <w:tab/>
        <w:t xml:space="preserve">Trasero en murire 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Ütü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Paloma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Ügue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ab/>
        <w:t>Esconder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Ü</w:t>
      </w:r>
      <w:r w:rsidR="00C228D8" w:rsidRPr="00787248">
        <w:rPr>
          <w:rFonts w:ascii="Batang" w:eastAsia="Batang" w:hAnsi="Batang"/>
          <w:sz w:val="32"/>
          <w:szCs w:val="32"/>
        </w:rPr>
        <w:t xml:space="preserve">:        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Hacha </w:t>
      </w:r>
    </w:p>
    <w:p w:rsidR="00327FC8" w:rsidRPr="00787248" w:rsidRDefault="00C228D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5440A9" wp14:editId="2F4143E0">
                <wp:simplePos x="0" y="0"/>
                <wp:positionH relativeFrom="margin">
                  <wp:posOffset>1914525</wp:posOffset>
                </wp:positionH>
                <wp:positionV relativeFrom="paragraph">
                  <wp:posOffset>210820</wp:posOffset>
                </wp:positionV>
                <wp:extent cx="1173480" cy="828675"/>
                <wp:effectExtent l="76200" t="57150" r="83820" b="123825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828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6C00BC" w:rsidRPr="00CB0F79" w:rsidRDefault="006C00BC" w:rsidP="00C228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40A9" id="Cuadro de texto 18" o:spid="_x0000_s1043" type="#_x0000_t202" style="position:absolute;margin-left:150.75pt;margin-top:16.6pt;width:92.4pt;height:6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C00BC" w:rsidRPr="00CB0F79" w:rsidRDefault="006C00BC" w:rsidP="00C228D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Yaire</w:t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     </w:t>
      </w:r>
      <w:r w:rsidR="00E83B28" w:rsidRPr="00787248">
        <w:rPr>
          <w:rFonts w:ascii="Batang" w:eastAsia="Batang" w:hAnsi="Batang"/>
          <w:sz w:val="32"/>
          <w:szCs w:val="32"/>
        </w:rPr>
        <w:tab/>
        <w:t xml:space="preserve">despreciar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</w:p>
    <w:p w:rsidR="009E72E9" w:rsidRPr="00787248" w:rsidRDefault="00327FC8" w:rsidP="009E72E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yärä</w:t>
      </w:r>
      <w:r w:rsidRPr="00787248">
        <w:rPr>
          <w:rFonts w:ascii="Batang" w:eastAsia="Batang" w:hAnsi="Batang"/>
          <w:sz w:val="32"/>
          <w:szCs w:val="32"/>
        </w:rPr>
        <w:tab/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            </w:t>
      </w:r>
      <w:r w:rsidRPr="00787248">
        <w:rPr>
          <w:rFonts w:ascii="Batang" w:eastAsia="Batang" w:hAnsi="Batang"/>
          <w:sz w:val="32"/>
          <w:szCs w:val="32"/>
        </w:rPr>
        <w:t>Cuñada</w:t>
      </w:r>
      <w:r w:rsidR="009E72E9" w:rsidRPr="00787248">
        <w:rPr>
          <w:rFonts w:ascii="Batang" w:eastAsia="Batang" w:hAnsi="Batang"/>
          <w:sz w:val="32"/>
          <w:szCs w:val="32"/>
        </w:rPr>
        <w:t xml:space="preserve"> </w:t>
      </w:r>
    </w:p>
    <w:p w:rsidR="009E72E9" w:rsidRPr="00787248" w:rsidRDefault="009E72E9" w:rsidP="009E72E9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 xml:space="preserve">Yägue: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A listarse </w:t>
      </w:r>
    </w:p>
    <w:p w:rsidR="009E72E9" w:rsidRPr="00787248" w:rsidRDefault="009E72E9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Ya:     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Interrogar de afirmación.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Ye</w:t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Ese </w:t>
      </w:r>
    </w:p>
    <w:p w:rsidR="00327FC8" w:rsidRPr="00787248" w:rsidRDefault="00E83B2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</w:t>
      </w:r>
      <w:r w:rsidR="00327FC8" w:rsidRPr="00787248">
        <w:rPr>
          <w:rFonts w:ascii="Batang" w:eastAsia="Batang" w:hAnsi="Batang"/>
          <w:sz w:val="32"/>
          <w:szCs w:val="32"/>
        </w:rPr>
        <w:t>en</w:t>
      </w:r>
      <w:r w:rsidRPr="00787248">
        <w:rPr>
          <w:rFonts w:ascii="Batang" w:eastAsia="Batang" w:hAnsi="Batang"/>
          <w:sz w:val="32"/>
          <w:szCs w:val="32"/>
        </w:rPr>
        <w:t xml:space="preserve">:       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>Vomitar</w:t>
      </w:r>
    </w:p>
    <w:p w:rsidR="00327FC8" w:rsidRPr="00787248" w:rsidRDefault="00E83B2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</w:t>
      </w:r>
      <w:r w:rsidR="00327FC8" w:rsidRPr="00787248">
        <w:rPr>
          <w:rFonts w:ascii="Batang" w:eastAsia="Batang" w:hAnsi="Batang"/>
          <w:sz w:val="32"/>
          <w:szCs w:val="32"/>
        </w:rPr>
        <w:t>ere</w:t>
      </w:r>
      <w:r w:rsidRPr="00787248">
        <w:rPr>
          <w:rFonts w:ascii="Batang" w:eastAsia="Batang" w:hAnsi="Batang"/>
          <w:sz w:val="32"/>
          <w:szCs w:val="32"/>
        </w:rPr>
        <w:t xml:space="preserve">:                </w:t>
      </w:r>
      <w:r w:rsidR="00327FC8" w:rsidRPr="00787248">
        <w:rPr>
          <w:rFonts w:ascii="Batang" w:eastAsia="Batang" w:hAnsi="Batang"/>
          <w:sz w:val="32"/>
          <w:szCs w:val="32"/>
        </w:rPr>
        <w:tab/>
        <w:t xml:space="preserve">Por ahí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Yebe</w:t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   </w:t>
      </w:r>
      <w:r w:rsidRPr="00787248">
        <w:rPr>
          <w:rFonts w:ascii="Batang" w:eastAsia="Batang" w:hAnsi="Batang"/>
          <w:sz w:val="32"/>
          <w:szCs w:val="32"/>
        </w:rPr>
        <w:tab/>
        <w:t xml:space="preserve">Solo eso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Yegwe</w:t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 xml:space="preserve">De el 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>Yete</w:t>
      </w:r>
      <w:r w:rsidR="00E83B28" w:rsidRPr="00787248">
        <w:rPr>
          <w:rFonts w:ascii="Batang" w:eastAsia="Batang" w:hAnsi="Batang"/>
          <w:sz w:val="32"/>
          <w:szCs w:val="32"/>
        </w:rPr>
        <w:t xml:space="preserve">:               </w:t>
      </w: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  <w:t>Alli</w:t>
      </w:r>
    </w:p>
    <w:p w:rsidR="00327FC8" w:rsidRPr="00787248" w:rsidRDefault="00327FC8" w:rsidP="00327FC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:rsidR="00271DD2" w:rsidRPr="00787248" w:rsidRDefault="00E83B2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sectPr w:rsidR="00271DD2" w:rsidRPr="00787248" w:rsidSect="00AE1921">
      <w:pgSz w:w="16838" w:h="11906" w:orient="landscape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6F6" w:rsidRDefault="00D976F6" w:rsidP="00AE1921">
      <w:pPr>
        <w:spacing w:after="0" w:line="240" w:lineRule="auto"/>
      </w:pPr>
      <w:r>
        <w:separator/>
      </w:r>
    </w:p>
  </w:endnote>
  <w:endnote w:type="continuationSeparator" w:id="0">
    <w:p w:rsidR="00D976F6" w:rsidRDefault="00D976F6" w:rsidP="00AE1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6F6" w:rsidRDefault="00D976F6" w:rsidP="00AE1921">
      <w:pPr>
        <w:spacing w:after="0" w:line="240" w:lineRule="auto"/>
      </w:pPr>
      <w:r>
        <w:separator/>
      </w:r>
    </w:p>
  </w:footnote>
  <w:footnote w:type="continuationSeparator" w:id="0">
    <w:p w:rsidR="00D976F6" w:rsidRDefault="00D976F6" w:rsidP="00AE1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C8"/>
    <w:rsid w:val="00004EE0"/>
    <w:rsid w:val="00082BC1"/>
    <w:rsid w:val="00117504"/>
    <w:rsid w:val="00186689"/>
    <w:rsid w:val="0019548A"/>
    <w:rsid w:val="001A66BE"/>
    <w:rsid w:val="001B34D7"/>
    <w:rsid w:val="001C5382"/>
    <w:rsid w:val="001D0B1F"/>
    <w:rsid w:val="001D35A9"/>
    <w:rsid w:val="00271DD2"/>
    <w:rsid w:val="00294B1F"/>
    <w:rsid w:val="002C5F91"/>
    <w:rsid w:val="002D0B4A"/>
    <w:rsid w:val="00325E20"/>
    <w:rsid w:val="00327FC8"/>
    <w:rsid w:val="003637C1"/>
    <w:rsid w:val="003A6C41"/>
    <w:rsid w:val="003D681C"/>
    <w:rsid w:val="003F49B5"/>
    <w:rsid w:val="003F7E42"/>
    <w:rsid w:val="00411418"/>
    <w:rsid w:val="00414113"/>
    <w:rsid w:val="00491996"/>
    <w:rsid w:val="004C08BE"/>
    <w:rsid w:val="004D3AF4"/>
    <w:rsid w:val="004F3BA1"/>
    <w:rsid w:val="004F400A"/>
    <w:rsid w:val="00507BB6"/>
    <w:rsid w:val="00541493"/>
    <w:rsid w:val="005B1BA9"/>
    <w:rsid w:val="005E66B2"/>
    <w:rsid w:val="006062B3"/>
    <w:rsid w:val="006774AD"/>
    <w:rsid w:val="006A7EA4"/>
    <w:rsid w:val="006C00BC"/>
    <w:rsid w:val="007211E9"/>
    <w:rsid w:val="007417B9"/>
    <w:rsid w:val="007705FA"/>
    <w:rsid w:val="00787248"/>
    <w:rsid w:val="00790CD2"/>
    <w:rsid w:val="007B06F2"/>
    <w:rsid w:val="007F3538"/>
    <w:rsid w:val="007F3B0C"/>
    <w:rsid w:val="008A2037"/>
    <w:rsid w:val="008C616B"/>
    <w:rsid w:val="008D5C67"/>
    <w:rsid w:val="00922107"/>
    <w:rsid w:val="00970D61"/>
    <w:rsid w:val="00974E6F"/>
    <w:rsid w:val="009B4481"/>
    <w:rsid w:val="009C4DE0"/>
    <w:rsid w:val="009E72E9"/>
    <w:rsid w:val="00A07D74"/>
    <w:rsid w:val="00A27C2A"/>
    <w:rsid w:val="00A32FBF"/>
    <w:rsid w:val="00AD05C8"/>
    <w:rsid w:val="00AE1921"/>
    <w:rsid w:val="00BB3170"/>
    <w:rsid w:val="00BD0DAC"/>
    <w:rsid w:val="00BE1C68"/>
    <w:rsid w:val="00C157CE"/>
    <w:rsid w:val="00C228D8"/>
    <w:rsid w:val="00C94EE6"/>
    <w:rsid w:val="00CB0F79"/>
    <w:rsid w:val="00CB3FCB"/>
    <w:rsid w:val="00D10671"/>
    <w:rsid w:val="00D110E9"/>
    <w:rsid w:val="00D66E88"/>
    <w:rsid w:val="00D9495C"/>
    <w:rsid w:val="00D976F6"/>
    <w:rsid w:val="00DD3D04"/>
    <w:rsid w:val="00E45040"/>
    <w:rsid w:val="00E83B28"/>
    <w:rsid w:val="00EE7971"/>
    <w:rsid w:val="00EF49A0"/>
    <w:rsid w:val="00F720FD"/>
    <w:rsid w:val="00F83645"/>
    <w:rsid w:val="00FA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0EE1FD-2775-49C1-818A-418EB8E5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8A2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1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921"/>
  </w:style>
  <w:style w:type="paragraph" w:styleId="Piedepgina">
    <w:name w:val="footer"/>
    <w:basedOn w:val="Normal"/>
    <w:link w:val="PiedepginaCar"/>
    <w:uiPriority w:val="99"/>
    <w:unhideWhenUsed/>
    <w:rsid w:val="00AE1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7D835-417D-471F-9FED-367377783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</TotalTime>
  <Pages>67</Pages>
  <Words>3271</Words>
  <Characters>17993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GOLLO</dc:creator>
  <cp:keywords/>
  <dc:description/>
  <cp:lastModifiedBy>Patricia Hernandez Conejo</cp:lastModifiedBy>
  <cp:revision>2</cp:revision>
  <dcterms:created xsi:type="dcterms:W3CDTF">2020-02-21T16:10:00Z</dcterms:created>
  <dcterms:modified xsi:type="dcterms:W3CDTF">2020-02-21T16:10:00Z</dcterms:modified>
</cp:coreProperties>
</file>