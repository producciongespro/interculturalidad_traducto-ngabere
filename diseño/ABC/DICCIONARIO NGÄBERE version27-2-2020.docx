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27FC8" w:rsidRPr="00A621D8" w:rsidRDefault="004D3AF4" w:rsidP="006217BD">
      <w:pPr>
        <w:jc w:val="center"/>
        <w:rPr>
          <w:rFonts w:ascii="Century Gothic" w:eastAsia="Batang" w:hAnsi="Century Gothic"/>
          <w:b/>
          <w:sz w:val="28"/>
          <w:szCs w:val="28"/>
        </w:rPr>
      </w:pPr>
      <w:r w:rsidRPr="00A621D8">
        <w:rPr>
          <w:rFonts w:ascii="Century Gothic" w:eastAsia="Batang" w:hAnsi="Century Gothic"/>
          <w:noProof/>
          <w:sz w:val="28"/>
          <w:szCs w:val="28"/>
          <w:lang w:val="es-CR" w:eastAsia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D52A29" wp14:editId="6FBF2E26">
                <wp:simplePos x="0" y="0"/>
                <wp:positionH relativeFrom="column">
                  <wp:posOffset>3915516</wp:posOffset>
                </wp:positionH>
                <wp:positionV relativeFrom="paragraph">
                  <wp:posOffset>337761</wp:posOffset>
                </wp:positionV>
                <wp:extent cx="840701" cy="679731"/>
                <wp:effectExtent l="57150" t="57150" r="55245" b="1206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701" cy="67973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3F8" w:rsidRPr="00BE1C68" w:rsidRDefault="008C23F8" w:rsidP="00BE1C68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1C68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52A29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08.3pt;margin-top:26.6pt;width:66.2pt;height:5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&#13;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C23F8" w:rsidRPr="00BE1C68" w:rsidRDefault="008C23F8" w:rsidP="00BE1C68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1C68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893A94">
        <w:rPr>
          <w:rFonts w:ascii="Century Gothic" w:eastAsia="Batang" w:hAnsi="Century Gothic"/>
          <w:b/>
          <w:sz w:val="28"/>
          <w:szCs w:val="28"/>
        </w:rPr>
        <w:t xml:space="preserve">TRADUCTOR </w:t>
      </w:r>
      <w:r w:rsidR="00327FC8" w:rsidRPr="00A621D8">
        <w:rPr>
          <w:rFonts w:ascii="Century Gothic" w:eastAsia="Batang" w:hAnsi="Century Gothic"/>
          <w:b/>
          <w:sz w:val="28"/>
          <w:szCs w:val="28"/>
        </w:rPr>
        <w:t xml:space="preserve"> NGÄBERE</w:t>
      </w:r>
      <w:proofErr w:type="gramEnd"/>
      <w:r w:rsidR="00327FC8" w:rsidRPr="00A621D8">
        <w:rPr>
          <w:rFonts w:ascii="Century Gothic" w:eastAsia="Batang" w:hAnsi="Century Gothic"/>
          <w:b/>
          <w:sz w:val="28"/>
          <w:szCs w:val="28"/>
        </w:rPr>
        <w:t xml:space="preserve"> – SULIARE</w:t>
      </w:r>
    </w:p>
    <w:p w:rsidR="006217BD" w:rsidRPr="00A621D8" w:rsidRDefault="006217BD" w:rsidP="006217BD">
      <w:pPr>
        <w:rPr>
          <w:rFonts w:ascii="Century Gothic" w:eastAsia="Batang" w:hAnsi="Century Gothic"/>
          <w:b/>
          <w:sz w:val="28"/>
          <w:szCs w:val="28"/>
        </w:rPr>
      </w:pPr>
    </w:p>
    <w:p w:rsidR="008A2037" w:rsidRPr="00A621D8" w:rsidRDefault="008A2037" w:rsidP="003F7E42">
      <w:pPr>
        <w:rPr>
          <w:rFonts w:ascii="Century Gothic" w:eastAsia="Batang" w:hAnsi="Century Gothic"/>
          <w:b/>
          <w:sz w:val="28"/>
          <w:szCs w:val="28"/>
        </w:rPr>
      </w:pPr>
    </w:p>
    <w:tbl>
      <w:tblPr>
        <w:tblStyle w:val="Tablaconcuadrcula"/>
        <w:tblW w:w="15593" w:type="dxa"/>
        <w:tblInd w:w="-714" w:type="dxa"/>
        <w:tblLook w:val="04A0" w:firstRow="1" w:lastRow="0" w:firstColumn="1" w:lastColumn="0" w:noHBand="0" w:noVBand="1"/>
      </w:tblPr>
      <w:tblGrid>
        <w:gridCol w:w="3119"/>
        <w:gridCol w:w="2835"/>
        <w:gridCol w:w="4111"/>
        <w:gridCol w:w="5528"/>
      </w:tblGrid>
      <w:tr w:rsidR="008A2037" w:rsidRPr="00A621D8" w:rsidTr="006C2675">
        <w:tc>
          <w:tcPr>
            <w:tcW w:w="3119" w:type="dxa"/>
          </w:tcPr>
          <w:p w:rsidR="008A2037" w:rsidRPr="00A621D8" w:rsidRDefault="008A2037" w:rsidP="004D3AF4">
            <w:pPr>
              <w:jc w:val="center"/>
              <w:rPr>
                <w:rFonts w:ascii="Century Gothic" w:eastAsia="Batang" w:hAnsi="Century Gothic"/>
                <w:b/>
                <w:sz w:val="28"/>
                <w:szCs w:val="28"/>
              </w:rPr>
            </w:pPr>
            <w:proofErr w:type="spellStart"/>
            <w:r w:rsidRPr="00A621D8">
              <w:rPr>
                <w:rFonts w:ascii="Century Gothic" w:eastAsia="Batang" w:hAnsi="Century Gothic"/>
                <w:b/>
                <w:sz w:val="28"/>
                <w:szCs w:val="28"/>
              </w:rPr>
              <w:t>Ngäbere</w:t>
            </w:r>
            <w:proofErr w:type="spellEnd"/>
          </w:p>
        </w:tc>
        <w:tc>
          <w:tcPr>
            <w:tcW w:w="2835" w:type="dxa"/>
          </w:tcPr>
          <w:p w:rsidR="008A2037" w:rsidRPr="00A621D8" w:rsidRDefault="008A2037" w:rsidP="004D3AF4">
            <w:pPr>
              <w:jc w:val="center"/>
              <w:rPr>
                <w:rFonts w:ascii="Century Gothic" w:eastAsia="Batang" w:hAnsi="Century Gothic"/>
                <w:b/>
                <w:sz w:val="28"/>
                <w:szCs w:val="28"/>
              </w:rPr>
            </w:pPr>
            <w:proofErr w:type="spellStart"/>
            <w:r w:rsidRPr="00A621D8">
              <w:rPr>
                <w:rFonts w:ascii="Century Gothic" w:eastAsia="Batang" w:hAnsi="Century Gothic"/>
                <w:b/>
                <w:sz w:val="28"/>
                <w:szCs w:val="28"/>
              </w:rPr>
              <w:t>Suliare</w:t>
            </w:r>
            <w:proofErr w:type="spellEnd"/>
          </w:p>
        </w:tc>
        <w:tc>
          <w:tcPr>
            <w:tcW w:w="4111" w:type="dxa"/>
          </w:tcPr>
          <w:p w:rsidR="008A2037" w:rsidRPr="00A621D8" w:rsidRDefault="008A2037" w:rsidP="004D3AF4">
            <w:pPr>
              <w:jc w:val="center"/>
              <w:rPr>
                <w:rFonts w:ascii="Century Gothic" w:eastAsia="Batang" w:hAnsi="Century Gothic"/>
                <w:b/>
                <w:sz w:val="28"/>
                <w:szCs w:val="28"/>
              </w:rPr>
            </w:pPr>
            <w:proofErr w:type="spellStart"/>
            <w:r w:rsidRPr="00A621D8">
              <w:rPr>
                <w:rFonts w:ascii="Century Gothic" w:eastAsia="Batang" w:hAnsi="Century Gothic"/>
                <w:b/>
                <w:sz w:val="28"/>
                <w:szCs w:val="28"/>
              </w:rPr>
              <w:t>Ngäbere</w:t>
            </w:r>
            <w:proofErr w:type="spellEnd"/>
          </w:p>
        </w:tc>
        <w:tc>
          <w:tcPr>
            <w:tcW w:w="5528" w:type="dxa"/>
          </w:tcPr>
          <w:p w:rsidR="008A2037" w:rsidRPr="00A621D8" w:rsidRDefault="008A2037" w:rsidP="004D3AF4">
            <w:pPr>
              <w:jc w:val="center"/>
              <w:rPr>
                <w:rFonts w:ascii="Century Gothic" w:eastAsia="Batang" w:hAnsi="Century Gothic"/>
                <w:b/>
                <w:sz w:val="28"/>
                <w:szCs w:val="28"/>
              </w:rPr>
            </w:pPr>
            <w:proofErr w:type="spellStart"/>
            <w:r w:rsidRPr="00A621D8">
              <w:rPr>
                <w:rFonts w:ascii="Century Gothic" w:eastAsia="Batang" w:hAnsi="Century Gothic"/>
                <w:b/>
                <w:sz w:val="28"/>
                <w:szCs w:val="28"/>
              </w:rPr>
              <w:t>Suliare</w:t>
            </w:r>
            <w:proofErr w:type="spellEnd"/>
          </w:p>
        </w:tc>
      </w:tr>
      <w:tr w:rsidR="008A2037" w:rsidRPr="00905950" w:rsidTr="00674CF6">
        <w:tc>
          <w:tcPr>
            <w:tcW w:w="3119" w:type="dxa"/>
            <w:shd w:val="clear" w:color="auto" w:fill="FFFCB2"/>
          </w:tcPr>
          <w:p w:rsidR="008A2037" w:rsidRPr="00674CF6" w:rsidRDefault="008A2037" w:rsidP="00BC075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674C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Andalán</w:t>
            </w:r>
            <w:proofErr w:type="spellEnd"/>
          </w:p>
        </w:tc>
        <w:tc>
          <w:tcPr>
            <w:tcW w:w="2835" w:type="dxa"/>
            <w:shd w:val="clear" w:color="auto" w:fill="FFFCB2"/>
          </w:tcPr>
          <w:p w:rsidR="008A2037" w:rsidRPr="00674CF6" w:rsidRDefault="008A2037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74C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Gallo</w:t>
            </w:r>
          </w:p>
        </w:tc>
        <w:tc>
          <w:tcPr>
            <w:tcW w:w="4111" w:type="dxa"/>
            <w:shd w:val="clear" w:color="auto" w:fill="FFFCB2"/>
          </w:tcPr>
          <w:p w:rsidR="008A2037" w:rsidRPr="00674CF6" w:rsidRDefault="008A2037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674C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Andalan</w:t>
            </w:r>
            <w:proofErr w:type="spellEnd"/>
            <w:r w:rsidRPr="00674C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674C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tigwe</w:t>
            </w:r>
            <w:proofErr w:type="spellEnd"/>
            <w:r w:rsidR="001B5565" w:rsidRPr="00674C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5528" w:type="dxa"/>
            <w:shd w:val="clear" w:color="auto" w:fill="FFFCB2"/>
          </w:tcPr>
          <w:p w:rsidR="008A2037" w:rsidRPr="00674CF6" w:rsidRDefault="008A2037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74C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Mi gallo</w:t>
            </w:r>
          </w:p>
        </w:tc>
      </w:tr>
      <w:tr w:rsidR="00BC075A" w:rsidRPr="00905950" w:rsidTr="00463E97">
        <w:tc>
          <w:tcPr>
            <w:tcW w:w="3119" w:type="dxa"/>
            <w:shd w:val="clear" w:color="auto" w:fill="FFFDB0"/>
          </w:tcPr>
          <w:p w:rsidR="00BC075A" w:rsidRPr="00463E97" w:rsidRDefault="00BC075A" w:rsidP="00BC075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463E9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Ani</w:t>
            </w:r>
            <w:proofErr w:type="spellEnd"/>
            <w:r w:rsidRPr="00463E9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    </w:t>
            </w:r>
          </w:p>
        </w:tc>
        <w:tc>
          <w:tcPr>
            <w:tcW w:w="2835" w:type="dxa"/>
            <w:vMerge w:val="restart"/>
            <w:shd w:val="clear" w:color="auto" w:fill="FFFDB0"/>
          </w:tcPr>
          <w:p w:rsidR="00BC075A" w:rsidRPr="00463E97" w:rsidRDefault="00BC075A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63E9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Vamos</w:t>
            </w:r>
          </w:p>
        </w:tc>
        <w:tc>
          <w:tcPr>
            <w:tcW w:w="4111" w:type="dxa"/>
            <w:vMerge w:val="restart"/>
            <w:shd w:val="clear" w:color="auto" w:fill="FFFDB0"/>
          </w:tcPr>
          <w:p w:rsidR="00BC075A" w:rsidRPr="00463E97" w:rsidRDefault="00BC075A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463E9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Ani</w:t>
            </w:r>
            <w:proofErr w:type="spellEnd"/>
            <w:r w:rsidRPr="00463E9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463E9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mröre</w:t>
            </w:r>
            <w:proofErr w:type="spellEnd"/>
            <w:r w:rsidRPr="00463E9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5528" w:type="dxa"/>
            <w:vMerge w:val="restart"/>
            <w:shd w:val="clear" w:color="auto" w:fill="FFFDB0"/>
          </w:tcPr>
          <w:p w:rsidR="00BC075A" w:rsidRPr="00463E97" w:rsidRDefault="00BC075A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gramStart"/>
            <w:r w:rsidRPr="00463E9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Vamos</w:t>
            </w:r>
            <w:proofErr w:type="gramEnd"/>
            <w:r w:rsidRPr="00463E9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comer </w:t>
            </w:r>
          </w:p>
        </w:tc>
      </w:tr>
      <w:tr w:rsidR="00BC075A" w:rsidRPr="00905950" w:rsidTr="00463E97">
        <w:trPr>
          <w:trHeight w:val="257"/>
        </w:trPr>
        <w:tc>
          <w:tcPr>
            <w:tcW w:w="3119" w:type="dxa"/>
            <w:shd w:val="clear" w:color="auto" w:fill="FFFDB0"/>
          </w:tcPr>
          <w:p w:rsidR="00BC075A" w:rsidRPr="00463E97" w:rsidRDefault="00BC075A" w:rsidP="00BC075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63E9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Ari</w:t>
            </w:r>
          </w:p>
        </w:tc>
        <w:tc>
          <w:tcPr>
            <w:tcW w:w="2835" w:type="dxa"/>
            <w:vMerge/>
            <w:shd w:val="clear" w:color="auto" w:fill="FFFDB0"/>
          </w:tcPr>
          <w:p w:rsidR="00BC075A" w:rsidRPr="00463E97" w:rsidRDefault="00BC075A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4111" w:type="dxa"/>
            <w:vMerge/>
            <w:shd w:val="clear" w:color="auto" w:fill="FFFDB0"/>
          </w:tcPr>
          <w:p w:rsidR="00BC075A" w:rsidRPr="00463E97" w:rsidRDefault="00BC075A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5528" w:type="dxa"/>
            <w:vMerge/>
            <w:shd w:val="clear" w:color="auto" w:fill="FFFDB0"/>
          </w:tcPr>
          <w:p w:rsidR="00BC075A" w:rsidRPr="00463E97" w:rsidRDefault="00BC075A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</w:tr>
      <w:tr w:rsidR="004D3AF4" w:rsidRPr="00905950" w:rsidTr="00532497">
        <w:tc>
          <w:tcPr>
            <w:tcW w:w="3119" w:type="dxa"/>
            <w:shd w:val="clear" w:color="auto" w:fill="FFFDB0"/>
          </w:tcPr>
          <w:p w:rsidR="004D3AF4" w:rsidRPr="00532497" w:rsidRDefault="004D3AF4" w:rsidP="00BC075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53249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Aibe</w:t>
            </w:r>
            <w:proofErr w:type="spellEnd"/>
          </w:p>
        </w:tc>
        <w:tc>
          <w:tcPr>
            <w:tcW w:w="2835" w:type="dxa"/>
            <w:shd w:val="clear" w:color="auto" w:fill="FFFDB0"/>
          </w:tcPr>
          <w:p w:rsidR="004D3AF4" w:rsidRPr="00532497" w:rsidRDefault="004D3AF4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53249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Solamente</w:t>
            </w:r>
          </w:p>
        </w:tc>
        <w:tc>
          <w:tcPr>
            <w:tcW w:w="4111" w:type="dxa"/>
            <w:shd w:val="clear" w:color="auto" w:fill="FFFDB0"/>
          </w:tcPr>
          <w:p w:rsidR="004D3AF4" w:rsidRPr="00532497" w:rsidRDefault="009C4DE0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53249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Ngwian</w:t>
            </w:r>
            <w:proofErr w:type="spellEnd"/>
            <w:r w:rsidRPr="0053249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53249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aibe</w:t>
            </w:r>
            <w:proofErr w:type="spellEnd"/>
            <w:r w:rsidRPr="0053249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5528" w:type="dxa"/>
            <w:shd w:val="clear" w:color="auto" w:fill="FFFDB0"/>
          </w:tcPr>
          <w:p w:rsidR="004D3AF4" w:rsidRPr="00532497" w:rsidRDefault="009C4DE0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53249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Solamente plata </w:t>
            </w:r>
          </w:p>
        </w:tc>
      </w:tr>
      <w:tr w:rsidR="009C4DE0" w:rsidRPr="00905950" w:rsidTr="00FF5F07">
        <w:trPr>
          <w:trHeight w:val="460"/>
        </w:trPr>
        <w:tc>
          <w:tcPr>
            <w:tcW w:w="3119" w:type="dxa"/>
            <w:shd w:val="clear" w:color="auto" w:fill="FFFDB0"/>
          </w:tcPr>
          <w:p w:rsidR="009C4DE0" w:rsidRPr="00FF5F07" w:rsidRDefault="009C4DE0" w:rsidP="00BC075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F5F0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Ame</w:t>
            </w:r>
          </w:p>
        </w:tc>
        <w:tc>
          <w:tcPr>
            <w:tcW w:w="2835" w:type="dxa"/>
            <w:shd w:val="clear" w:color="auto" w:fill="FFFDB0"/>
          </w:tcPr>
          <w:p w:rsidR="009C4DE0" w:rsidRPr="00FF5F07" w:rsidRDefault="00D64345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gramStart"/>
            <w:r w:rsidRPr="00FF5F0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Dónde está?</w:t>
            </w:r>
            <w:proofErr w:type="gramEnd"/>
            <w:r w:rsidRPr="00FF5F0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111" w:type="dxa"/>
            <w:shd w:val="clear" w:color="auto" w:fill="FFFDB0"/>
          </w:tcPr>
          <w:p w:rsidR="009C4DE0" w:rsidRPr="00FF5F07" w:rsidRDefault="0043077E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F5F0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Dän</w:t>
            </w:r>
            <w:proofErr w:type="spellEnd"/>
            <w:r w:rsidRPr="00FF5F0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ame</w:t>
            </w:r>
          </w:p>
        </w:tc>
        <w:tc>
          <w:tcPr>
            <w:tcW w:w="5528" w:type="dxa"/>
            <w:shd w:val="clear" w:color="auto" w:fill="FFFDB0"/>
          </w:tcPr>
          <w:p w:rsidR="009C4DE0" w:rsidRPr="00FF5F07" w:rsidRDefault="0043077E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F5F0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Dónde está la ropa </w:t>
            </w:r>
          </w:p>
        </w:tc>
      </w:tr>
      <w:tr w:rsidR="0043077E" w:rsidRPr="00905950" w:rsidTr="00883F5E">
        <w:trPr>
          <w:trHeight w:val="460"/>
        </w:trPr>
        <w:tc>
          <w:tcPr>
            <w:tcW w:w="3119" w:type="dxa"/>
            <w:shd w:val="clear" w:color="auto" w:fill="FFFCB2"/>
          </w:tcPr>
          <w:p w:rsidR="0043077E" w:rsidRPr="00883F5E" w:rsidRDefault="0043077E" w:rsidP="00BC075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883F5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Amne</w:t>
            </w:r>
            <w:proofErr w:type="spellEnd"/>
            <w:r w:rsidRPr="00883F5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2835" w:type="dxa"/>
            <w:shd w:val="clear" w:color="auto" w:fill="FFFCB2"/>
          </w:tcPr>
          <w:p w:rsidR="0043077E" w:rsidRPr="00883F5E" w:rsidRDefault="0043077E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83F5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 </w:t>
            </w:r>
          </w:p>
        </w:tc>
        <w:tc>
          <w:tcPr>
            <w:tcW w:w="4111" w:type="dxa"/>
            <w:shd w:val="clear" w:color="auto" w:fill="FFFCB2"/>
          </w:tcPr>
          <w:p w:rsidR="0043077E" w:rsidRPr="00883F5E" w:rsidRDefault="0043077E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883F5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Nigren</w:t>
            </w:r>
            <w:proofErr w:type="spellEnd"/>
            <w:r w:rsidRPr="00883F5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883F5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amne</w:t>
            </w:r>
            <w:proofErr w:type="spellEnd"/>
            <w:r w:rsidRPr="00883F5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883F5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näin</w:t>
            </w:r>
            <w:proofErr w:type="spellEnd"/>
            <w:r w:rsidRPr="00883F5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deme</w:t>
            </w:r>
          </w:p>
        </w:tc>
        <w:tc>
          <w:tcPr>
            <w:tcW w:w="5528" w:type="dxa"/>
            <w:shd w:val="clear" w:color="auto" w:fill="FFFCB2"/>
          </w:tcPr>
          <w:p w:rsidR="0043077E" w:rsidRPr="00883F5E" w:rsidRDefault="0043077E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83F5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Observe y camine despacio.  </w:t>
            </w:r>
          </w:p>
        </w:tc>
      </w:tr>
      <w:tr w:rsidR="001D1A97" w:rsidRPr="00905950" w:rsidTr="00883F5E">
        <w:trPr>
          <w:trHeight w:val="460"/>
        </w:trPr>
        <w:tc>
          <w:tcPr>
            <w:tcW w:w="3119" w:type="dxa"/>
            <w:shd w:val="clear" w:color="auto" w:fill="FFFCB2"/>
          </w:tcPr>
          <w:p w:rsidR="001D1A97" w:rsidRPr="00883F5E" w:rsidRDefault="001D1A97" w:rsidP="00BC075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883F5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Abrä</w:t>
            </w:r>
            <w:proofErr w:type="spellEnd"/>
            <w:r w:rsidRPr="00883F5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2835" w:type="dxa"/>
            <w:shd w:val="clear" w:color="auto" w:fill="FFFCB2"/>
          </w:tcPr>
          <w:p w:rsidR="001D1A97" w:rsidRPr="00883F5E" w:rsidRDefault="001D1A97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83F5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Además </w:t>
            </w:r>
          </w:p>
        </w:tc>
        <w:tc>
          <w:tcPr>
            <w:tcW w:w="4111" w:type="dxa"/>
            <w:shd w:val="clear" w:color="auto" w:fill="FFFCB2"/>
          </w:tcPr>
          <w:p w:rsidR="001D1A97" w:rsidRPr="00883F5E" w:rsidRDefault="001D1A97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883F5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Ngwen</w:t>
            </w:r>
            <w:proofErr w:type="spellEnd"/>
            <w:r w:rsidRPr="00883F5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883F5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abrä</w:t>
            </w:r>
            <w:proofErr w:type="spellEnd"/>
            <w:r w:rsidRPr="00883F5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883F5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ogwä</w:t>
            </w:r>
            <w:proofErr w:type="spellEnd"/>
            <w:r w:rsidRPr="00883F5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883F5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drüne</w:t>
            </w:r>
            <w:proofErr w:type="spellEnd"/>
            <w:r w:rsidRPr="00883F5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  </w:t>
            </w:r>
          </w:p>
        </w:tc>
        <w:tc>
          <w:tcPr>
            <w:tcW w:w="5528" w:type="dxa"/>
            <w:shd w:val="clear" w:color="auto" w:fill="FFFCB2"/>
          </w:tcPr>
          <w:p w:rsidR="001D1A97" w:rsidRPr="00883F5E" w:rsidRDefault="001D1A97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83F5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Blanco además con ojos negro </w:t>
            </w:r>
          </w:p>
        </w:tc>
      </w:tr>
      <w:tr w:rsidR="009C4DE0" w:rsidRPr="00905950" w:rsidTr="00674CF6">
        <w:tc>
          <w:tcPr>
            <w:tcW w:w="3119" w:type="dxa"/>
            <w:shd w:val="clear" w:color="auto" w:fill="FFFCB2"/>
          </w:tcPr>
          <w:p w:rsidR="009C4DE0" w:rsidRPr="00674CF6" w:rsidRDefault="00BB3170" w:rsidP="00BC075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674C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Arabe</w:t>
            </w:r>
            <w:proofErr w:type="spellEnd"/>
          </w:p>
        </w:tc>
        <w:tc>
          <w:tcPr>
            <w:tcW w:w="2835" w:type="dxa"/>
            <w:shd w:val="clear" w:color="auto" w:fill="FFFCB2"/>
          </w:tcPr>
          <w:p w:rsidR="009C4DE0" w:rsidRPr="00674CF6" w:rsidRDefault="008D5C67" w:rsidP="009C4DE0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74C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Semejante </w:t>
            </w:r>
          </w:p>
        </w:tc>
        <w:tc>
          <w:tcPr>
            <w:tcW w:w="4111" w:type="dxa"/>
            <w:shd w:val="clear" w:color="auto" w:fill="FFFCB2"/>
          </w:tcPr>
          <w:p w:rsidR="009C4DE0" w:rsidRPr="00674CF6" w:rsidRDefault="008D5C67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74C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Ju </w:t>
            </w:r>
            <w:r w:rsidR="002D0B4A" w:rsidRPr="00674C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árabe </w:t>
            </w:r>
            <w:proofErr w:type="spellStart"/>
            <w:r w:rsidR="002D0B4A" w:rsidRPr="00674C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</w:t>
            </w:r>
            <w:proofErr w:type="spellEnd"/>
            <w:r w:rsidR="007417B9" w:rsidRPr="00674C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5528" w:type="dxa"/>
            <w:shd w:val="clear" w:color="auto" w:fill="FFFCB2"/>
          </w:tcPr>
          <w:p w:rsidR="009C4DE0" w:rsidRPr="00674CF6" w:rsidRDefault="008D5C67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74C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Semejante a la casa </w:t>
            </w:r>
          </w:p>
        </w:tc>
      </w:tr>
      <w:tr w:rsidR="001D1A97" w:rsidRPr="00905950" w:rsidTr="006C2675">
        <w:tc>
          <w:tcPr>
            <w:tcW w:w="3119" w:type="dxa"/>
          </w:tcPr>
          <w:p w:rsidR="001D1A97" w:rsidRPr="00905950" w:rsidRDefault="001D1A97" w:rsidP="00BC075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Abti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2835" w:type="dxa"/>
          </w:tcPr>
          <w:p w:rsidR="001D1A97" w:rsidRPr="00905950" w:rsidRDefault="001D1A97" w:rsidP="009C4DE0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Después </w:t>
            </w:r>
          </w:p>
        </w:tc>
        <w:tc>
          <w:tcPr>
            <w:tcW w:w="4111" w:type="dxa"/>
          </w:tcPr>
          <w:p w:rsidR="001D1A97" w:rsidRPr="00905950" w:rsidRDefault="001D1A97" w:rsidP="008A2037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nigani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abti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nüganinta</w:t>
            </w:r>
            <w:proofErr w:type="spellEnd"/>
          </w:p>
        </w:tc>
        <w:tc>
          <w:tcPr>
            <w:tcW w:w="5528" w:type="dxa"/>
          </w:tcPr>
          <w:p w:rsidR="001D1A97" w:rsidRPr="00905950" w:rsidRDefault="001D1A97" w:rsidP="008A203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Se fue después llego </w:t>
            </w:r>
          </w:p>
        </w:tc>
      </w:tr>
      <w:tr w:rsidR="008D5C67" w:rsidRPr="00905950" w:rsidTr="006C2675">
        <w:tc>
          <w:tcPr>
            <w:tcW w:w="3119" w:type="dxa"/>
          </w:tcPr>
          <w:p w:rsidR="008D5C67" w:rsidRPr="00905950" w:rsidRDefault="008D5C67" w:rsidP="00BC075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Arato</w:t>
            </w:r>
          </w:p>
        </w:tc>
        <w:tc>
          <w:tcPr>
            <w:tcW w:w="2835" w:type="dxa"/>
          </w:tcPr>
          <w:p w:rsidR="008D5C67" w:rsidRPr="00905950" w:rsidRDefault="008D5C67" w:rsidP="009C4DE0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También</w:t>
            </w:r>
          </w:p>
        </w:tc>
        <w:tc>
          <w:tcPr>
            <w:tcW w:w="4111" w:type="dxa"/>
          </w:tcPr>
          <w:p w:rsidR="008D5C67" w:rsidRPr="00905950" w:rsidRDefault="008D5C67" w:rsidP="008A2037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Kwe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arato</w:t>
            </w:r>
            <w:proofErr w:type="spellEnd"/>
            <w:r w:rsidR="002D0B4A" w:rsidRPr="00905950">
              <w:rPr>
                <w:rFonts w:ascii="Century Gothic" w:eastAsia="Batang" w:hAnsi="Century Gothic"/>
                <w:sz w:val="28"/>
                <w:szCs w:val="28"/>
              </w:rPr>
              <w:t xml:space="preserve"> tare </w:t>
            </w:r>
            <w:proofErr w:type="spellStart"/>
            <w:r w:rsidR="002D0B4A" w:rsidRPr="00905950">
              <w:rPr>
                <w:rFonts w:ascii="Century Gothic" w:eastAsia="Batang" w:hAnsi="Century Gothic"/>
                <w:sz w:val="28"/>
                <w:szCs w:val="28"/>
              </w:rPr>
              <w:t>tigwe</w:t>
            </w:r>
            <w:proofErr w:type="spellEnd"/>
            <w:r w:rsidR="002D0B4A"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5528" w:type="dxa"/>
          </w:tcPr>
          <w:p w:rsidR="008D5C67" w:rsidRPr="00905950" w:rsidRDefault="008D5C67" w:rsidP="008A2037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gram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El  también</w:t>
            </w:r>
            <w:proofErr w:type="gram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r w:rsidR="002D0B4A" w:rsidRPr="00905950">
              <w:rPr>
                <w:rFonts w:ascii="Century Gothic" w:eastAsia="Batang" w:hAnsi="Century Gothic"/>
                <w:sz w:val="28"/>
                <w:szCs w:val="28"/>
              </w:rPr>
              <w:t>yo lo quiero</w:t>
            </w:r>
          </w:p>
        </w:tc>
      </w:tr>
      <w:tr w:rsidR="008D5C67" w:rsidRPr="00905950" w:rsidTr="00857111">
        <w:tc>
          <w:tcPr>
            <w:tcW w:w="3119" w:type="dxa"/>
            <w:shd w:val="clear" w:color="auto" w:fill="FFFDB0"/>
          </w:tcPr>
          <w:p w:rsidR="008D5C67" w:rsidRPr="00857111" w:rsidRDefault="008D5C67" w:rsidP="00BC075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85711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Ai</w:t>
            </w:r>
            <w:r w:rsidR="001D1A97" w:rsidRPr="0085711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ki</w:t>
            </w:r>
            <w:r w:rsidRPr="0085711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sete</w:t>
            </w:r>
            <w:proofErr w:type="spellEnd"/>
          </w:p>
        </w:tc>
        <w:tc>
          <w:tcPr>
            <w:tcW w:w="2835" w:type="dxa"/>
            <w:shd w:val="clear" w:color="auto" w:fill="FFFDB0"/>
          </w:tcPr>
          <w:p w:rsidR="001D1A97" w:rsidRPr="00857111" w:rsidRDefault="008D5C67" w:rsidP="009C4DE0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5711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Por</w:t>
            </w:r>
            <w:r w:rsidR="00F83645" w:rsidRPr="0085711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gramStart"/>
            <w:r w:rsidR="00F83645" w:rsidRPr="0085711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eso</w:t>
            </w:r>
            <w:r w:rsidR="00671128" w:rsidRPr="0085711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,  </w:t>
            </w:r>
            <w:r w:rsidR="001D1A97" w:rsidRPr="0085711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Debido</w:t>
            </w:r>
            <w:proofErr w:type="gramEnd"/>
            <w:r w:rsidR="001D1A97" w:rsidRPr="0085711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a </w:t>
            </w:r>
          </w:p>
        </w:tc>
        <w:tc>
          <w:tcPr>
            <w:tcW w:w="4111" w:type="dxa"/>
            <w:shd w:val="clear" w:color="auto" w:fill="FFFDB0"/>
          </w:tcPr>
          <w:p w:rsidR="008D5C67" w:rsidRPr="00857111" w:rsidRDefault="00F83645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85711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Aisete</w:t>
            </w:r>
            <w:proofErr w:type="spellEnd"/>
            <w:r w:rsidRPr="0085711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85711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nemani</w:t>
            </w:r>
            <w:proofErr w:type="spellEnd"/>
            <w:r w:rsidRPr="0085711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85711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bren</w:t>
            </w:r>
            <w:proofErr w:type="spellEnd"/>
            <w:r w:rsidRPr="0085711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5528" w:type="dxa"/>
            <w:shd w:val="clear" w:color="auto" w:fill="FFFDB0"/>
          </w:tcPr>
          <w:p w:rsidR="008D5C67" w:rsidRPr="00857111" w:rsidRDefault="00F83645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5711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Por eso se enfermo </w:t>
            </w:r>
          </w:p>
        </w:tc>
      </w:tr>
      <w:tr w:rsidR="008D5C67" w:rsidRPr="00905950" w:rsidTr="002E1990">
        <w:trPr>
          <w:trHeight w:val="55"/>
        </w:trPr>
        <w:tc>
          <w:tcPr>
            <w:tcW w:w="3119" w:type="dxa"/>
            <w:shd w:val="clear" w:color="auto" w:fill="FFFDB0"/>
          </w:tcPr>
          <w:p w:rsidR="008D5C67" w:rsidRPr="002E1990" w:rsidRDefault="008D5C67" w:rsidP="00BC075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E199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Agwa</w:t>
            </w:r>
            <w:proofErr w:type="spellEnd"/>
          </w:p>
          <w:p w:rsidR="001D1A97" w:rsidRPr="002E1990" w:rsidRDefault="001D1A97" w:rsidP="00BC075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E199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Akwa</w:t>
            </w:r>
            <w:proofErr w:type="spellEnd"/>
            <w:r w:rsidRPr="002E199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2835" w:type="dxa"/>
            <w:shd w:val="clear" w:color="auto" w:fill="FFFDB0"/>
          </w:tcPr>
          <w:p w:rsidR="008D5C67" w:rsidRPr="002E1990" w:rsidRDefault="008D5C67" w:rsidP="009C4DE0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E199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Pero</w:t>
            </w:r>
          </w:p>
        </w:tc>
        <w:tc>
          <w:tcPr>
            <w:tcW w:w="4111" w:type="dxa"/>
            <w:shd w:val="clear" w:color="auto" w:fill="FFFDB0"/>
          </w:tcPr>
          <w:p w:rsidR="008D5C67" w:rsidRPr="002E1990" w:rsidRDefault="002D0B4A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E199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Nugrä</w:t>
            </w:r>
            <w:proofErr w:type="spellEnd"/>
            <w:r w:rsidRPr="002E199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E199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kri</w:t>
            </w:r>
            <w:proofErr w:type="spellEnd"/>
            <w:r w:rsidRPr="002E199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="00F83645" w:rsidRPr="002E199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agwa</w:t>
            </w:r>
            <w:proofErr w:type="spellEnd"/>
            <w:r w:rsidR="00F83645" w:rsidRPr="002E199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E199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jäme</w:t>
            </w:r>
            <w:proofErr w:type="spellEnd"/>
          </w:p>
        </w:tc>
        <w:tc>
          <w:tcPr>
            <w:tcW w:w="5528" w:type="dxa"/>
            <w:shd w:val="clear" w:color="auto" w:fill="FFFDB0"/>
          </w:tcPr>
          <w:p w:rsidR="008D5C67" w:rsidRPr="002E1990" w:rsidRDefault="002D0B4A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E199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El perro es grande pero manso</w:t>
            </w:r>
          </w:p>
          <w:p w:rsidR="00D64345" w:rsidRPr="002E1990" w:rsidRDefault="00D64345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</w:tr>
      <w:tr w:rsidR="00905950" w:rsidRPr="00905950" w:rsidTr="00883F5E">
        <w:trPr>
          <w:trHeight w:val="430"/>
        </w:trPr>
        <w:tc>
          <w:tcPr>
            <w:tcW w:w="3119" w:type="dxa"/>
            <w:shd w:val="clear" w:color="auto" w:fill="FFFCB2"/>
          </w:tcPr>
          <w:p w:rsidR="00905950" w:rsidRPr="00883F5E" w:rsidRDefault="00905950" w:rsidP="008A2037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883F5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Agwe</w:t>
            </w:r>
            <w:proofErr w:type="spellEnd"/>
            <w:r w:rsidRPr="00883F5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2835" w:type="dxa"/>
            <w:vMerge w:val="restart"/>
            <w:shd w:val="clear" w:color="auto" w:fill="FFFCB2"/>
          </w:tcPr>
          <w:p w:rsidR="00905950" w:rsidRPr="00883F5E" w:rsidRDefault="00905950" w:rsidP="009C4DE0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83F5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Por si mismo </w:t>
            </w:r>
          </w:p>
        </w:tc>
        <w:tc>
          <w:tcPr>
            <w:tcW w:w="4111" w:type="dxa"/>
            <w:vMerge w:val="restart"/>
            <w:shd w:val="clear" w:color="auto" w:fill="FFFCB2"/>
          </w:tcPr>
          <w:p w:rsidR="00905950" w:rsidRPr="00883F5E" w:rsidRDefault="00905950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883F5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Kwe</w:t>
            </w:r>
            <w:proofErr w:type="spellEnd"/>
            <w:r w:rsidRPr="00883F5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883F5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sribeba</w:t>
            </w:r>
            <w:proofErr w:type="spellEnd"/>
            <w:r w:rsidRPr="00883F5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883F5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agwle</w:t>
            </w:r>
            <w:proofErr w:type="spellEnd"/>
            <w:r w:rsidRPr="00883F5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.  </w:t>
            </w:r>
          </w:p>
        </w:tc>
        <w:tc>
          <w:tcPr>
            <w:tcW w:w="5528" w:type="dxa"/>
            <w:vMerge w:val="restart"/>
            <w:shd w:val="clear" w:color="auto" w:fill="FFFCB2"/>
          </w:tcPr>
          <w:p w:rsidR="00905950" w:rsidRPr="00883F5E" w:rsidRDefault="00905950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83F5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lo hizo por sí mismo. </w:t>
            </w:r>
          </w:p>
        </w:tc>
      </w:tr>
      <w:tr w:rsidR="00905950" w:rsidRPr="00905950" w:rsidTr="00883F5E">
        <w:tc>
          <w:tcPr>
            <w:tcW w:w="3119" w:type="dxa"/>
            <w:shd w:val="clear" w:color="auto" w:fill="FFFCB2"/>
          </w:tcPr>
          <w:p w:rsidR="00905950" w:rsidRPr="00883F5E" w:rsidRDefault="00905950" w:rsidP="00BC075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883F5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Agwle</w:t>
            </w:r>
            <w:proofErr w:type="spellEnd"/>
          </w:p>
        </w:tc>
        <w:tc>
          <w:tcPr>
            <w:tcW w:w="2835" w:type="dxa"/>
            <w:vMerge/>
            <w:shd w:val="clear" w:color="auto" w:fill="FFFCB2"/>
          </w:tcPr>
          <w:p w:rsidR="00905950" w:rsidRPr="00883F5E" w:rsidRDefault="00905950" w:rsidP="009C4DE0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4111" w:type="dxa"/>
            <w:vMerge/>
            <w:shd w:val="clear" w:color="auto" w:fill="FFFCB2"/>
          </w:tcPr>
          <w:p w:rsidR="00905950" w:rsidRPr="00883F5E" w:rsidRDefault="00905950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5528" w:type="dxa"/>
            <w:vMerge/>
            <w:shd w:val="clear" w:color="auto" w:fill="FFFCB2"/>
          </w:tcPr>
          <w:p w:rsidR="00905950" w:rsidRPr="00883F5E" w:rsidRDefault="00905950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</w:tr>
      <w:tr w:rsidR="008D5C67" w:rsidRPr="00905950" w:rsidTr="00463E97">
        <w:trPr>
          <w:trHeight w:val="79"/>
        </w:trPr>
        <w:tc>
          <w:tcPr>
            <w:tcW w:w="3119" w:type="dxa"/>
            <w:shd w:val="clear" w:color="auto" w:fill="FFFDB0"/>
          </w:tcPr>
          <w:p w:rsidR="008D5C67" w:rsidRPr="00463E97" w:rsidRDefault="008D5C67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63E9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Aro</w:t>
            </w:r>
          </w:p>
        </w:tc>
        <w:tc>
          <w:tcPr>
            <w:tcW w:w="2835" w:type="dxa"/>
            <w:shd w:val="clear" w:color="auto" w:fill="FFFDB0"/>
          </w:tcPr>
          <w:p w:rsidR="008D5C67" w:rsidRPr="00463E97" w:rsidRDefault="008D5C67" w:rsidP="009C4DE0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63E9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Arroz</w:t>
            </w:r>
          </w:p>
        </w:tc>
        <w:tc>
          <w:tcPr>
            <w:tcW w:w="4111" w:type="dxa"/>
            <w:shd w:val="clear" w:color="auto" w:fill="FFFDB0"/>
          </w:tcPr>
          <w:p w:rsidR="008D5C67" w:rsidRPr="00463E97" w:rsidRDefault="00294B1F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63E9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Aro </w:t>
            </w:r>
            <w:proofErr w:type="spellStart"/>
            <w:r w:rsidRPr="00463E9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rien</w:t>
            </w:r>
            <w:proofErr w:type="spellEnd"/>
            <w:r w:rsidRPr="00463E9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463E9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chitani</w:t>
            </w:r>
            <w:proofErr w:type="spellEnd"/>
          </w:p>
        </w:tc>
        <w:tc>
          <w:tcPr>
            <w:tcW w:w="5528" w:type="dxa"/>
            <w:shd w:val="clear" w:color="auto" w:fill="FFFDB0"/>
          </w:tcPr>
          <w:p w:rsidR="008D5C67" w:rsidRPr="00463E97" w:rsidRDefault="00294B1F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63E9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Haga poquito arroz </w:t>
            </w:r>
          </w:p>
          <w:p w:rsidR="006C2675" w:rsidRPr="00463E97" w:rsidRDefault="006C2675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</w:tr>
      <w:tr w:rsidR="00A1323B" w:rsidRPr="00905950" w:rsidTr="00463E97">
        <w:trPr>
          <w:trHeight w:val="558"/>
        </w:trPr>
        <w:tc>
          <w:tcPr>
            <w:tcW w:w="3119" w:type="dxa"/>
            <w:shd w:val="clear" w:color="auto" w:fill="FFFDB0"/>
          </w:tcPr>
          <w:p w:rsidR="00A1323B" w:rsidRPr="003A2774" w:rsidRDefault="00A1323B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A27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lastRenderedPageBreak/>
              <w:t>Ara</w:t>
            </w:r>
          </w:p>
        </w:tc>
        <w:tc>
          <w:tcPr>
            <w:tcW w:w="2835" w:type="dxa"/>
            <w:vMerge w:val="restart"/>
            <w:shd w:val="clear" w:color="auto" w:fill="FFFDB0"/>
          </w:tcPr>
          <w:p w:rsidR="00A1323B" w:rsidRPr="003A2774" w:rsidRDefault="00A1323B" w:rsidP="009C4DE0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A27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Igual </w:t>
            </w:r>
          </w:p>
        </w:tc>
        <w:tc>
          <w:tcPr>
            <w:tcW w:w="4111" w:type="dxa"/>
            <w:vMerge w:val="restart"/>
            <w:shd w:val="clear" w:color="auto" w:fill="FFFDB0"/>
          </w:tcPr>
          <w:p w:rsidR="00A1323B" w:rsidRPr="003A2774" w:rsidRDefault="00A1323B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3A27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Dän</w:t>
            </w:r>
            <w:proofErr w:type="spellEnd"/>
            <w:r w:rsidRPr="003A27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3A27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</w:t>
            </w:r>
            <w:proofErr w:type="spellEnd"/>
            <w:r w:rsidRPr="003A27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ara ye  </w:t>
            </w:r>
          </w:p>
        </w:tc>
        <w:tc>
          <w:tcPr>
            <w:tcW w:w="5528" w:type="dxa"/>
            <w:vMerge w:val="restart"/>
            <w:shd w:val="clear" w:color="auto" w:fill="FFFDB0"/>
          </w:tcPr>
          <w:p w:rsidR="00A1323B" w:rsidRPr="00463E97" w:rsidRDefault="00A1323B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63E9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 el mismo color de ropa </w:t>
            </w:r>
          </w:p>
        </w:tc>
      </w:tr>
      <w:tr w:rsidR="00A1323B" w:rsidRPr="00905950" w:rsidTr="003A2774">
        <w:tc>
          <w:tcPr>
            <w:tcW w:w="3119" w:type="dxa"/>
            <w:shd w:val="clear" w:color="auto" w:fill="FFFDB0"/>
          </w:tcPr>
          <w:p w:rsidR="00A1323B" w:rsidRPr="003A2774" w:rsidRDefault="00A1323B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3A27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Arabe</w:t>
            </w:r>
            <w:proofErr w:type="spellEnd"/>
          </w:p>
        </w:tc>
        <w:tc>
          <w:tcPr>
            <w:tcW w:w="2835" w:type="dxa"/>
            <w:vMerge/>
            <w:shd w:val="clear" w:color="auto" w:fill="FFFDB0"/>
          </w:tcPr>
          <w:p w:rsidR="00A1323B" w:rsidRPr="003A2774" w:rsidRDefault="00A1323B" w:rsidP="009C4DE0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4111" w:type="dxa"/>
            <w:vMerge/>
            <w:shd w:val="clear" w:color="auto" w:fill="FFFDB0"/>
          </w:tcPr>
          <w:p w:rsidR="00A1323B" w:rsidRPr="003A2774" w:rsidRDefault="00A1323B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5528" w:type="dxa"/>
            <w:vMerge/>
          </w:tcPr>
          <w:p w:rsidR="00A1323B" w:rsidRPr="00905950" w:rsidRDefault="00A1323B" w:rsidP="008A2037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3A6C41" w:rsidRPr="00905950" w:rsidTr="003A2774">
        <w:trPr>
          <w:trHeight w:val="344"/>
        </w:trPr>
        <w:tc>
          <w:tcPr>
            <w:tcW w:w="3119" w:type="dxa"/>
            <w:shd w:val="clear" w:color="auto" w:fill="FFFDB0"/>
          </w:tcPr>
          <w:p w:rsidR="003A6C41" w:rsidRPr="003A2774" w:rsidRDefault="003A6C41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3A27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Arie</w:t>
            </w:r>
            <w:proofErr w:type="spellEnd"/>
          </w:p>
        </w:tc>
        <w:tc>
          <w:tcPr>
            <w:tcW w:w="2835" w:type="dxa"/>
            <w:shd w:val="clear" w:color="auto" w:fill="FFFDB0"/>
          </w:tcPr>
          <w:p w:rsidR="003A6C41" w:rsidRPr="003A2774" w:rsidRDefault="003A6C41" w:rsidP="009C4DE0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A27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Exclamación de dolor</w:t>
            </w:r>
          </w:p>
        </w:tc>
        <w:tc>
          <w:tcPr>
            <w:tcW w:w="4111" w:type="dxa"/>
            <w:shd w:val="clear" w:color="auto" w:fill="FFFDB0"/>
          </w:tcPr>
          <w:p w:rsidR="003A6C41" w:rsidRPr="003A2774" w:rsidRDefault="002D0B4A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3A27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Arie</w:t>
            </w:r>
            <w:proofErr w:type="spellEnd"/>
            <w:r w:rsidRPr="003A27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ti </w:t>
            </w:r>
            <w:proofErr w:type="spellStart"/>
            <w:r w:rsidRPr="003A27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ngoto</w:t>
            </w:r>
            <w:proofErr w:type="spellEnd"/>
            <w:r w:rsidRPr="003A27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3A27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nibi</w:t>
            </w:r>
            <w:proofErr w:type="spellEnd"/>
            <w:r w:rsidRPr="003A27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3A27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bren</w:t>
            </w:r>
            <w:proofErr w:type="spellEnd"/>
            <w:r w:rsidRPr="003A27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5528" w:type="dxa"/>
            <w:shd w:val="clear" w:color="auto" w:fill="FFFDB0"/>
          </w:tcPr>
          <w:p w:rsidR="00134145" w:rsidRPr="003A2774" w:rsidRDefault="002D0B4A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A27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Ay mis pies están </w:t>
            </w:r>
            <w:proofErr w:type="gramStart"/>
            <w:r w:rsidRPr="003A27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enfermo</w:t>
            </w:r>
            <w:proofErr w:type="gramEnd"/>
            <w:r w:rsidRPr="003A27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. </w:t>
            </w:r>
          </w:p>
        </w:tc>
      </w:tr>
      <w:tr w:rsidR="001F40F4" w:rsidRPr="00905950" w:rsidTr="00A90912">
        <w:trPr>
          <w:trHeight w:val="567"/>
        </w:trPr>
        <w:tc>
          <w:tcPr>
            <w:tcW w:w="3119" w:type="dxa"/>
            <w:shd w:val="clear" w:color="auto" w:fill="FFFDB0"/>
          </w:tcPr>
          <w:p w:rsidR="001F40F4" w:rsidRPr="00A90912" w:rsidRDefault="001F40F4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A9091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Abogän</w:t>
            </w:r>
            <w:proofErr w:type="spellEnd"/>
          </w:p>
        </w:tc>
        <w:tc>
          <w:tcPr>
            <w:tcW w:w="2835" w:type="dxa"/>
            <w:shd w:val="clear" w:color="auto" w:fill="FFFDB0"/>
          </w:tcPr>
          <w:p w:rsidR="001F40F4" w:rsidRPr="00A90912" w:rsidRDefault="001F40F4" w:rsidP="009C4DE0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9091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Entonces</w:t>
            </w:r>
          </w:p>
        </w:tc>
        <w:tc>
          <w:tcPr>
            <w:tcW w:w="4111" w:type="dxa"/>
            <w:shd w:val="clear" w:color="auto" w:fill="FFFDB0"/>
          </w:tcPr>
          <w:p w:rsidR="001F40F4" w:rsidRPr="00A90912" w:rsidRDefault="001F40F4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</w:pPr>
            <w:proofErr w:type="spellStart"/>
            <w:r w:rsidRPr="00A90912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>Gwa</w:t>
            </w:r>
            <w:proofErr w:type="spellEnd"/>
            <w:r w:rsidRPr="00A90912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 xml:space="preserve"> </w:t>
            </w:r>
            <w:proofErr w:type="spellStart"/>
            <w:r w:rsidRPr="00A90912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>yegwe</w:t>
            </w:r>
            <w:proofErr w:type="spellEnd"/>
            <w:r w:rsidRPr="00A90912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 xml:space="preserve"> </w:t>
            </w:r>
            <w:proofErr w:type="spellStart"/>
            <w:r w:rsidRPr="00A90912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>abogän</w:t>
            </w:r>
            <w:proofErr w:type="spellEnd"/>
            <w:r w:rsidRPr="00A90912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 xml:space="preserve"> </w:t>
            </w:r>
            <w:proofErr w:type="spellStart"/>
            <w:r w:rsidRPr="00A90912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>kri</w:t>
            </w:r>
            <w:proofErr w:type="spellEnd"/>
            <w:r w:rsidRPr="00A90912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 xml:space="preserve"> </w:t>
            </w:r>
            <w:proofErr w:type="spellStart"/>
            <w:r w:rsidRPr="00A90912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>krubate</w:t>
            </w:r>
            <w:proofErr w:type="spellEnd"/>
            <w:r w:rsidRPr="00A90912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 xml:space="preserve">. </w:t>
            </w:r>
          </w:p>
        </w:tc>
        <w:tc>
          <w:tcPr>
            <w:tcW w:w="5528" w:type="dxa"/>
            <w:shd w:val="clear" w:color="auto" w:fill="FFFDB0"/>
          </w:tcPr>
          <w:p w:rsidR="001F40F4" w:rsidRPr="00A90912" w:rsidRDefault="001F40F4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9091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Entonces el pescado era muy grande.</w:t>
            </w:r>
          </w:p>
        </w:tc>
      </w:tr>
      <w:tr w:rsidR="003A6C41" w:rsidRPr="00905950" w:rsidTr="001105F9">
        <w:tc>
          <w:tcPr>
            <w:tcW w:w="3119" w:type="dxa"/>
            <w:shd w:val="clear" w:color="auto" w:fill="FFFDB0"/>
          </w:tcPr>
          <w:p w:rsidR="003A6C41" w:rsidRPr="001105F9" w:rsidRDefault="003A6C41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1105F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Asana</w:t>
            </w:r>
            <w:proofErr w:type="spellEnd"/>
          </w:p>
        </w:tc>
        <w:tc>
          <w:tcPr>
            <w:tcW w:w="2835" w:type="dxa"/>
            <w:shd w:val="clear" w:color="auto" w:fill="FFFDB0"/>
          </w:tcPr>
          <w:p w:rsidR="003A6C41" w:rsidRPr="001105F9" w:rsidRDefault="003A6C41" w:rsidP="00974E6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1105F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Hoja comestible</w:t>
            </w:r>
          </w:p>
        </w:tc>
        <w:tc>
          <w:tcPr>
            <w:tcW w:w="4111" w:type="dxa"/>
            <w:shd w:val="clear" w:color="auto" w:fill="FFFDB0"/>
          </w:tcPr>
          <w:p w:rsidR="003A6C41" w:rsidRPr="001105F9" w:rsidRDefault="00004EE0" w:rsidP="00974E6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1105F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Asana</w:t>
            </w:r>
            <w:proofErr w:type="spellEnd"/>
            <w:r w:rsidRPr="001105F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1105F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rien</w:t>
            </w:r>
            <w:proofErr w:type="spellEnd"/>
            <w:r w:rsidRPr="001105F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1105F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kwetara</w:t>
            </w:r>
            <w:proofErr w:type="spellEnd"/>
          </w:p>
        </w:tc>
        <w:tc>
          <w:tcPr>
            <w:tcW w:w="5528" w:type="dxa"/>
            <w:shd w:val="clear" w:color="auto" w:fill="FFFDB0"/>
          </w:tcPr>
          <w:p w:rsidR="003A6C41" w:rsidRPr="001105F9" w:rsidRDefault="00974E6F" w:rsidP="00004EE0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1105F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Cocine </w:t>
            </w:r>
            <w:proofErr w:type="gramStart"/>
            <w:r w:rsidRPr="001105F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</w:t>
            </w:r>
            <w:proofErr w:type="spellStart"/>
            <w:r w:rsidRPr="001105F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asana</w:t>
            </w:r>
            <w:proofErr w:type="spellEnd"/>
            <w:proofErr w:type="gramEnd"/>
            <w:r w:rsidRPr="001105F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r w:rsidR="00004EE0" w:rsidRPr="001105F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para comerlo </w:t>
            </w:r>
          </w:p>
        </w:tc>
      </w:tr>
      <w:tr w:rsidR="003A6C41" w:rsidRPr="00905950" w:rsidTr="00A87295">
        <w:tc>
          <w:tcPr>
            <w:tcW w:w="3119" w:type="dxa"/>
            <w:shd w:val="clear" w:color="auto" w:fill="FFFDB0"/>
          </w:tcPr>
          <w:p w:rsidR="003A6C41" w:rsidRPr="00A87295" w:rsidRDefault="001A66BE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A8729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Asua</w:t>
            </w:r>
            <w:proofErr w:type="spellEnd"/>
          </w:p>
        </w:tc>
        <w:tc>
          <w:tcPr>
            <w:tcW w:w="2835" w:type="dxa"/>
            <w:shd w:val="clear" w:color="auto" w:fill="FFFDB0"/>
          </w:tcPr>
          <w:p w:rsidR="003A6C41" w:rsidRPr="00A87295" w:rsidRDefault="001A66BE" w:rsidP="00974E6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8729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Babosa</w:t>
            </w:r>
          </w:p>
        </w:tc>
        <w:tc>
          <w:tcPr>
            <w:tcW w:w="4111" w:type="dxa"/>
            <w:shd w:val="clear" w:color="auto" w:fill="FFFDB0"/>
          </w:tcPr>
          <w:p w:rsidR="003A6C41" w:rsidRPr="00A87295" w:rsidRDefault="00004EE0" w:rsidP="00974E6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A8729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Asua</w:t>
            </w:r>
            <w:proofErr w:type="spellEnd"/>
            <w:r w:rsidRPr="00A8729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A8729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</w:t>
            </w:r>
            <w:proofErr w:type="spellEnd"/>
            <w:r w:rsidRPr="00A8729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A8729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dobrore</w:t>
            </w:r>
            <w:proofErr w:type="spellEnd"/>
            <w:r w:rsidRPr="00A8729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5528" w:type="dxa"/>
            <w:shd w:val="clear" w:color="auto" w:fill="FFFDB0"/>
          </w:tcPr>
          <w:p w:rsidR="003A6C41" w:rsidRPr="00A87295" w:rsidRDefault="00004EE0" w:rsidP="00974E6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8729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La babosa es de color café</w:t>
            </w:r>
          </w:p>
        </w:tc>
      </w:tr>
      <w:tr w:rsidR="003A6C41" w:rsidRPr="00905950" w:rsidTr="0094054B">
        <w:tc>
          <w:tcPr>
            <w:tcW w:w="3119" w:type="dxa"/>
            <w:shd w:val="clear" w:color="auto" w:fill="FFFCB2"/>
          </w:tcPr>
          <w:p w:rsidR="003A6C41" w:rsidRPr="0094054B" w:rsidRDefault="001A66BE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94054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Ainta</w:t>
            </w:r>
            <w:proofErr w:type="spellEnd"/>
          </w:p>
        </w:tc>
        <w:tc>
          <w:tcPr>
            <w:tcW w:w="2835" w:type="dxa"/>
            <w:shd w:val="clear" w:color="auto" w:fill="FFFCB2"/>
          </w:tcPr>
          <w:p w:rsidR="003A6C41" w:rsidRPr="0094054B" w:rsidRDefault="001A66BE" w:rsidP="00974E6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4054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Gavilán de rio</w:t>
            </w:r>
          </w:p>
        </w:tc>
        <w:tc>
          <w:tcPr>
            <w:tcW w:w="4111" w:type="dxa"/>
            <w:shd w:val="clear" w:color="auto" w:fill="FFFCB2"/>
          </w:tcPr>
          <w:p w:rsidR="003A6C41" w:rsidRPr="0094054B" w:rsidRDefault="00974E6F" w:rsidP="00974E6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94054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Ainta</w:t>
            </w:r>
            <w:proofErr w:type="spellEnd"/>
            <w:r w:rsidRPr="0094054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94054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turi</w:t>
            </w:r>
            <w:proofErr w:type="spellEnd"/>
            <w:r w:rsidRPr="0094054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94054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tigwe</w:t>
            </w:r>
            <w:proofErr w:type="spellEnd"/>
          </w:p>
        </w:tc>
        <w:tc>
          <w:tcPr>
            <w:tcW w:w="5528" w:type="dxa"/>
            <w:shd w:val="clear" w:color="auto" w:fill="FFFCB2"/>
          </w:tcPr>
          <w:p w:rsidR="003A6C41" w:rsidRPr="0094054B" w:rsidRDefault="007F3B0C" w:rsidP="00974E6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4054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Yo logre ver un gavilán de rio </w:t>
            </w:r>
          </w:p>
        </w:tc>
      </w:tr>
      <w:tr w:rsidR="003A6C41" w:rsidRPr="00905950" w:rsidTr="006C2675">
        <w:trPr>
          <w:trHeight w:val="460"/>
        </w:trPr>
        <w:tc>
          <w:tcPr>
            <w:tcW w:w="3119" w:type="dxa"/>
          </w:tcPr>
          <w:p w:rsidR="003A6C41" w:rsidRPr="00905950" w:rsidRDefault="001A66BE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Abiti</w:t>
            </w:r>
            <w:proofErr w:type="spellEnd"/>
          </w:p>
        </w:tc>
        <w:tc>
          <w:tcPr>
            <w:tcW w:w="2835" w:type="dxa"/>
          </w:tcPr>
          <w:p w:rsidR="003A6C41" w:rsidRPr="00905950" w:rsidRDefault="001A66BE" w:rsidP="00974E6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Después</w:t>
            </w:r>
          </w:p>
        </w:tc>
        <w:tc>
          <w:tcPr>
            <w:tcW w:w="4111" w:type="dxa"/>
          </w:tcPr>
          <w:p w:rsidR="003A6C41" w:rsidRPr="00905950" w:rsidRDefault="00974E6F" w:rsidP="00974E6F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Nigren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abiti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blite</w:t>
            </w:r>
            <w:proofErr w:type="spellEnd"/>
            <w:r w:rsidR="007F3B0C" w:rsidRPr="00905950">
              <w:rPr>
                <w:rFonts w:ascii="Century Gothic" w:eastAsia="Batang" w:hAnsi="Century Gothic"/>
                <w:sz w:val="28"/>
                <w:szCs w:val="28"/>
              </w:rPr>
              <w:t xml:space="preserve"> tibe</w:t>
            </w: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5528" w:type="dxa"/>
          </w:tcPr>
          <w:p w:rsidR="003A6C41" w:rsidRPr="00905950" w:rsidRDefault="00974E6F" w:rsidP="00974E6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Observe después hable</w:t>
            </w:r>
            <w:r w:rsidR="007F3B0C" w:rsidRPr="00905950">
              <w:rPr>
                <w:rFonts w:ascii="Century Gothic" w:eastAsia="Batang" w:hAnsi="Century Gothic"/>
                <w:sz w:val="28"/>
                <w:szCs w:val="28"/>
              </w:rPr>
              <w:t xml:space="preserve"> conmigo</w:t>
            </w:r>
          </w:p>
        </w:tc>
      </w:tr>
      <w:tr w:rsidR="0043077E" w:rsidRPr="00905950" w:rsidTr="006C2675">
        <w:trPr>
          <w:trHeight w:val="460"/>
        </w:trPr>
        <w:tc>
          <w:tcPr>
            <w:tcW w:w="3119" w:type="dxa"/>
          </w:tcPr>
          <w:p w:rsidR="0043077E" w:rsidRPr="00905950" w:rsidRDefault="0043077E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Aune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2835" w:type="dxa"/>
          </w:tcPr>
          <w:p w:rsidR="0043077E" w:rsidRPr="00905950" w:rsidRDefault="0043077E" w:rsidP="00974E6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Y </w:t>
            </w:r>
          </w:p>
        </w:tc>
        <w:tc>
          <w:tcPr>
            <w:tcW w:w="4111" w:type="dxa"/>
          </w:tcPr>
          <w:p w:rsidR="0043077E" w:rsidRPr="00905950" w:rsidRDefault="0043077E" w:rsidP="00974E6F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Nügani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aune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ni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ñukwä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5528" w:type="dxa"/>
          </w:tcPr>
          <w:p w:rsidR="0043077E" w:rsidRPr="00905950" w:rsidRDefault="0043077E" w:rsidP="00974E6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Llego y no había nadie. </w:t>
            </w:r>
          </w:p>
        </w:tc>
      </w:tr>
      <w:tr w:rsidR="003A6C41" w:rsidRPr="00905950" w:rsidTr="006C2675">
        <w:tc>
          <w:tcPr>
            <w:tcW w:w="3119" w:type="dxa"/>
          </w:tcPr>
          <w:p w:rsidR="003A6C41" w:rsidRPr="00905950" w:rsidRDefault="001A66BE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Angwane</w:t>
            </w:r>
            <w:proofErr w:type="spellEnd"/>
          </w:p>
        </w:tc>
        <w:tc>
          <w:tcPr>
            <w:tcW w:w="2835" w:type="dxa"/>
          </w:tcPr>
          <w:p w:rsidR="003A6C41" w:rsidRPr="00905950" w:rsidRDefault="007F3B0C" w:rsidP="00974E6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Cuando </w:t>
            </w:r>
          </w:p>
        </w:tc>
        <w:tc>
          <w:tcPr>
            <w:tcW w:w="4111" w:type="dxa"/>
          </w:tcPr>
          <w:p w:rsidR="003A6C41" w:rsidRPr="00905950" w:rsidRDefault="007F3B0C" w:rsidP="00974E6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Ti </w:t>
            </w:r>
            <w:proofErr w:type="gramStart"/>
            <w:r w:rsidR="00FA6E4E" w:rsidRPr="00905950">
              <w:rPr>
                <w:rFonts w:ascii="Century Gothic" w:eastAsia="Batang" w:hAnsi="Century Gothic"/>
                <w:sz w:val="28"/>
                <w:szCs w:val="28"/>
              </w:rPr>
              <w:t xml:space="preserve">rugaba </w:t>
            </w: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agwane</w:t>
            </w:r>
            <w:proofErr w:type="spellEnd"/>
            <w:proofErr w:type="gram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tigwe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blitaba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. </w:t>
            </w:r>
          </w:p>
        </w:tc>
        <w:tc>
          <w:tcPr>
            <w:tcW w:w="5528" w:type="dxa"/>
          </w:tcPr>
          <w:p w:rsidR="003A6C41" w:rsidRPr="00905950" w:rsidRDefault="00FA6E4E" w:rsidP="00974E6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Cuando yo llegue hable </w:t>
            </w:r>
          </w:p>
        </w:tc>
      </w:tr>
      <w:tr w:rsidR="003A6C41" w:rsidRPr="00905950" w:rsidTr="007E0B82">
        <w:tc>
          <w:tcPr>
            <w:tcW w:w="3119" w:type="dxa"/>
            <w:shd w:val="clear" w:color="auto" w:fill="FFFDB0"/>
          </w:tcPr>
          <w:p w:rsidR="003A6C41" w:rsidRPr="007E0B82" w:rsidRDefault="001A66BE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7E0B8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Agu</w:t>
            </w:r>
            <w:proofErr w:type="spellEnd"/>
          </w:p>
        </w:tc>
        <w:tc>
          <w:tcPr>
            <w:tcW w:w="2835" w:type="dxa"/>
            <w:shd w:val="clear" w:color="auto" w:fill="FFFDB0"/>
          </w:tcPr>
          <w:p w:rsidR="003A6C41" w:rsidRPr="007E0B82" w:rsidRDefault="001A66BE" w:rsidP="00974E6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E0B8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Aguja</w:t>
            </w:r>
          </w:p>
        </w:tc>
        <w:tc>
          <w:tcPr>
            <w:tcW w:w="4111" w:type="dxa"/>
            <w:shd w:val="clear" w:color="auto" w:fill="FFFDB0"/>
          </w:tcPr>
          <w:p w:rsidR="003A6C41" w:rsidRPr="007E0B82" w:rsidRDefault="00FA6E4E" w:rsidP="00974E6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7E0B8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Agu</w:t>
            </w:r>
            <w:proofErr w:type="spellEnd"/>
            <w:r w:rsidRPr="007E0B8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7E0B8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ngwen</w:t>
            </w:r>
            <w:proofErr w:type="spellEnd"/>
            <w:r w:rsidRPr="007E0B8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7E0B8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tie</w:t>
            </w:r>
            <w:proofErr w:type="spellEnd"/>
            <w:r w:rsidRPr="007E0B8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5528" w:type="dxa"/>
            <w:shd w:val="clear" w:color="auto" w:fill="FFFDB0"/>
          </w:tcPr>
          <w:p w:rsidR="003A6C41" w:rsidRPr="007E0B82" w:rsidRDefault="00FA6E4E" w:rsidP="00974E6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gramStart"/>
            <w:r w:rsidRPr="007E0B8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Deme  la</w:t>
            </w:r>
            <w:proofErr w:type="gramEnd"/>
            <w:r w:rsidRPr="007E0B8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aguja </w:t>
            </w:r>
          </w:p>
        </w:tc>
      </w:tr>
      <w:tr w:rsidR="003A6C41" w:rsidRPr="00905950" w:rsidTr="001A6390">
        <w:tc>
          <w:tcPr>
            <w:tcW w:w="3119" w:type="dxa"/>
            <w:shd w:val="clear" w:color="auto" w:fill="FFFDB0"/>
          </w:tcPr>
          <w:p w:rsidR="003A6C41" w:rsidRPr="001A6390" w:rsidRDefault="001A66BE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1A639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Ana</w:t>
            </w:r>
          </w:p>
        </w:tc>
        <w:tc>
          <w:tcPr>
            <w:tcW w:w="2835" w:type="dxa"/>
            <w:shd w:val="clear" w:color="auto" w:fill="FFFDB0"/>
          </w:tcPr>
          <w:p w:rsidR="003A6C41" w:rsidRPr="001A6390" w:rsidRDefault="00FA6E4E" w:rsidP="00974E6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1A639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Cresta </w:t>
            </w:r>
          </w:p>
        </w:tc>
        <w:tc>
          <w:tcPr>
            <w:tcW w:w="4111" w:type="dxa"/>
            <w:shd w:val="clear" w:color="auto" w:fill="FFFDB0"/>
          </w:tcPr>
          <w:p w:rsidR="003A6C41" w:rsidRPr="001A6390" w:rsidRDefault="00FA6E4E" w:rsidP="00974E6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1A639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Andalan</w:t>
            </w:r>
            <w:proofErr w:type="spellEnd"/>
            <w:r w:rsidRPr="001A639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gramStart"/>
            <w:r w:rsidRPr="001A639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ye  </w:t>
            </w:r>
            <w:proofErr w:type="spellStart"/>
            <w:r w:rsidRPr="001A639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asana</w:t>
            </w:r>
            <w:proofErr w:type="spellEnd"/>
            <w:proofErr w:type="gramEnd"/>
            <w:r w:rsidRPr="001A639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1A639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</w:t>
            </w:r>
            <w:proofErr w:type="spellEnd"/>
            <w:r w:rsidRPr="001A639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1A639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tain</w:t>
            </w:r>
            <w:proofErr w:type="spellEnd"/>
            <w:r w:rsidRPr="001A639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5528" w:type="dxa"/>
            <w:shd w:val="clear" w:color="auto" w:fill="FFFDB0"/>
          </w:tcPr>
          <w:p w:rsidR="0043077E" w:rsidRPr="001A6390" w:rsidRDefault="00FA6E4E" w:rsidP="00974E6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1A639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Ese gallo tiene la creta de color rojo. </w:t>
            </w:r>
            <w:r w:rsidR="0043077E" w:rsidRPr="001A639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</w:tr>
    </w:tbl>
    <w:p w:rsidR="00327FC8" w:rsidRPr="00905950" w:rsidRDefault="00327FC8" w:rsidP="00327FC8">
      <w:pPr>
        <w:rPr>
          <w:rFonts w:ascii="Century Gothic" w:eastAsia="Batang" w:hAnsi="Century Gothic"/>
          <w:sz w:val="28"/>
          <w:szCs w:val="28"/>
        </w:rPr>
      </w:pPr>
    </w:p>
    <w:p w:rsidR="003F54E3" w:rsidRPr="00905950" w:rsidRDefault="003F54E3" w:rsidP="00327FC8">
      <w:pPr>
        <w:rPr>
          <w:rFonts w:ascii="Century Gothic" w:eastAsia="Batang" w:hAnsi="Century Gothic"/>
          <w:sz w:val="28"/>
          <w:szCs w:val="28"/>
        </w:rPr>
      </w:pPr>
    </w:p>
    <w:p w:rsidR="003F54E3" w:rsidRPr="00905950" w:rsidRDefault="003F54E3" w:rsidP="00327FC8">
      <w:pPr>
        <w:rPr>
          <w:rFonts w:ascii="Century Gothic" w:eastAsia="Batang" w:hAnsi="Century Gothic"/>
          <w:sz w:val="28"/>
          <w:szCs w:val="28"/>
        </w:rPr>
      </w:pPr>
    </w:p>
    <w:p w:rsidR="00134145" w:rsidRPr="00905950" w:rsidRDefault="00134145" w:rsidP="00327FC8">
      <w:pPr>
        <w:rPr>
          <w:rFonts w:ascii="Century Gothic" w:eastAsia="Batang" w:hAnsi="Century Gothic"/>
          <w:sz w:val="28"/>
          <w:szCs w:val="28"/>
        </w:rPr>
      </w:pPr>
    </w:p>
    <w:p w:rsidR="00134145" w:rsidRPr="00905950" w:rsidRDefault="00134145" w:rsidP="00327FC8">
      <w:pPr>
        <w:rPr>
          <w:rFonts w:ascii="Century Gothic" w:eastAsia="Batang" w:hAnsi="Century Gothic"/>
          <w:sz w:val="28"/>
          <w:szCs w:val="28"/>
        </w:rPr>
      </w:pPr>
    </w:p>
    <w:p w:rsidR="00327FC8" w:rsidRPr="00905950" w:rsidRDefault="00BE1C68" w:rsidP="00327FC8">
      <w:pPr>
        <w:rPr>
          <w:rFonts w:ascii="Century Gothic" w:eastAsia="Batang" w:hAnsi="Century Gothic"/>
          <w:sz w:val="28"/>
          <w:szCs w:val="28"/>
        </w:rPr>
      </w:pPr>
      <w:r w:rsidRPr="00905950">
        <w:rPr>
          <w:rFonts w:ascii="Century Gothic" w:eastAsia="Batang" w:hAnsi="Century Gothic"/>
          <w:noProof/>
          <w:sz w:val="28"/>
          <w:szCs w:val="28"/>
          <w:lang w:val="es-CR" w:eastAsia="es-C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2D4E18" wp14:editId="3419B7C6">
                <wp:simplePos x="0" y="0"/>
                <wp:positionH relativeFrom="column">
                  <wp:posOffset>4153535</wp:posOffset>
                </wp:positionH>
                <wp:positionV relativeFrom="paragraph">
                  <wp:posOffset>57150</wp:posOffset>
                </wp:positionV>
                <wp:extent cx="702310" cy="1828800"/>
                <wp:effectExtent l="57150" t="57150" r="78740" b="108585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31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3F8" w:rsidRPr="00BE1C68" w:rsidRDefault="008C23F8" w:rsidP="00A32FBF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1C68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2D4E18" id="Cuadro de texto 2" o:spid="_x0000_s1027" type="#_x0000_t202" style="position:absolute;margin-left:327.05pt;margin-top:4.5pt;width:55.3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&#13;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:rsidR="008C23F8" w:rsidRPr="00BE1C68" w:rsidRDefault="008C23F8" w:rsidP="00A32FBF">
                      <w:pPr>
                        <w:jc w:val="center"/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E1C68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E1C68" w:rsidRPr="00905950" w:rsidRDefault="00BE1C68" w:rsidP="00327FC8">
      <w:pPr>
        <w:rPr>
          <w:rFonts w:ascii="Century Gothic" w:eastAsia="Batang" w:hAnsi="Century Gothic"/>
          <w:sz w:val="28"/>
          <w:szCs w:val="28"/>
        </w:rPr>
      </w:pPr>
    </w:p>
    <w:p w:rsidR="00D9495C" w:rsidRPr="00905950" w:rsidRDefault="00D9495C" w:rsidP="00327FC8">
      <w:pPr>
        <w:rPr>
          <w:rFonts w:ascii="Century Gothic" w:eastAsia="Batang" w:hAnsi="Century Gothic"/>
          <w:sz w:val="28"/>
          <w:szCs w:val="28"/>
        </w:rPr>
      </w:pPr>
    </w:p>
    <w:tbl>
      <w:tblPr>
        <w:tblStyle w:val="Tablaconcuadrcula"/>
        <w:tblW w:w="14312" w:type="dxa"/>
        <w:tblLook w:val="04A0" w:firstRow="1" w:lastRow="0" w:firstColumn="1" w:lastColumn="0" w:noHBand="0" w:noVBand="1"/>
      </w:tblPr>
      <w:tblGrid>
        <w:gridCol w:w="3247"/>
        <w:gridCol w:w="2789"/>
        <w:gridCol w:w="3680"/>
        <w:gridCol w:w="4596"/>
      </w:tblGrid>
      <w:tr w:rsidR="00D9495C" w:rsidRPr="00905950" w:rsidTr="00A1323B">
        <w:tc>
          <w:tcPr>
            <w:tcW w:w="3217" w:type="dxa"/>
          </w:tcPr>
          <w:p w:rsidR="00D9495C" w:rsidRPr="00905950" w:rsidRDefault="00D9495C" w:rsidP="00C94EE6">
            <w:pPr>
              <w:jc w:val="center"/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Ngäbere</w:t>
            </w:r>
            <w:proofErr w:type="spellEnd"/>
          </w:p>
        </w:tc>
        <w:tc>
          <w:tcPr>
            <w:tcW w:w="2793" w:type="dxa"/>
          </w:tcPr>
          <w:p w:rsidR="00D9495C" w:rsidRPr="00905950" w:rsidRDefault="00D9495C" w:rsidP="00C94EE6">
            <w:pPr>
              <w:jc w:val="center"/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Suliare</w:t>
            </w:r>
            <w:proofErr w:type="spellEnd"/>
          </w:p>
        </w:tc>
        <w:tc>
          <w:tcPr>
            <w:tcW w:w="3692" w:type="dxa"/>
          </w:tcPr>
          <w:p w:rsidR="00D9495C" w:rsidRPr="00905950" w:rsidRDefault="00D9495C" w:rsidP="00C94EE6">
            <w:pPr>
              <w:jc w:val="center"/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Ngäbere</w:t>
            </w:r>
            <w:proofErr w:type="spellEnd"/>
          </w:p>
        </w:tc>
        <w:tc>
          <w:tcPr>
            <w:tcW w:w="4610" w:type="dxa"/>
          </w:tcPr>
          <w:p w:rsidR="00D9495C" w:rsidRPr="00905950" w:rsidRDefault="00D9495C" w:rsidP="00C94EE6">
            <w:pPr>
              <w:jc w:val="center"/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Suliare</w:t>
            </w:r>
            <w:proofErr w:type="spellEnd"/>
          </w:p>
        </w:tc>
      </w:tr>
      <w:tr w:rsidR="001F7E1F" w:rsidRPr="00905950" w:rsidTr="00EC676D">
        <w:trPr>
          <w:trHeight w:val="790"/>
        </w:trPr>
        <w:tc>
          <w:tcPr>
            <w:tcW w:w="3217" w:type="dxa"/>
            <w:shd w:val="clear" w:color="auto" w:fill="FFF7B8"/>
          </w:tcPr>
          <w:p w:rsidR="001F7E1F" w:rsidRPr="00EC676D" w:rsidRDefault="001F7E1F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Bäre</w:t>
            </w:r>
            <w:proofErr w:type="spellEnd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ab/>
              <w:t xml:space="preserve">             </w:t>
            </w:r>
          </w:p>
        </w:tc>
        <w:tc>
          <w:tcPr>
            <w:tcW w:w="2793" w:type="dxa"/>
            <w:shd w:val="clear" w:color="auto" w:fill="FFF7B8"/>
          </w:tcPr>
          <w:p w:rsidR="001F7E1F" w:rsidRPr="00EC676D" w:rsidRDefault="001F7E1F" w:rsidP="00D9495C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Alrededor A fuera</w:t>
            </w:r>
          </w:p>
        </w:tc>
        <w:tc>
          <w:tcPr>
            <w:tcW w:w="3692" w:type="dxa"/>
            <w:shd w:val="clear" w:color="auto" w:fill="FFF7B8"/>
          </w:tcPr>
          <w:p w:rsidR="001F7E1F" w:rsidRPr="00EC676D" w:rsidRDefault="001F7E1F" w:rsidP="00C94EE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Kwe</w:t>
            </w:r>
            <w:proofErr w:type="spellEnd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tä</w:t>
            </w:r>
            <w:proofErr w:type="spellEnd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proofErr w:type="gramStart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kri</w:t>
            </w:r>
            <w:proofErr w:type="spellEnd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 </w:t>
            </w:r>
            <w:proofErr w:type="spellStart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bäre</w:t>
            </w:r>
            <w:proofErr w:type="spellEnd"/>
            <w:proofErr w:type="gramEnd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7B8"/>
          </w:tcPr>
          <w:p w:rsidR="001F7E1F" w:rsidRPr="00EC676D" w:rsidRDefault="001F7E1F" w:rsidP="00C94EE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Él está cerca del árbol.</w:t>
            </w:r>
          </w:p>
        </w:tc>
      </w:tr>
      <w:tr w:rsidR="004F3BA1" w:rsidRPr="00905950" w:rsidTr="00EC676D">
        <w:tc>
          <w:tcPr>
            <w:tcW w:w="3217" w:type="dxa"/>
            <w:shd w:val="clear" w:color="auto" w:fill="FFF7B8"/>
          </w:tcPr>
          <w:p w:rsidR="004F3BA1" w:rsidRPr="00EC676D" w:rsidRDefault="004F3BA1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Bäine</w:t>
            </w:r>
            <w:proofErr w:type="spellEnd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     </w:t>
            </w:r>
          </w:p>
        </w:tc>
        <w:tc>
          <w:tcPr>
            <w:tcW w:w="2793" w:type="dxa"/>
            <w:shd w:val="clear" w:color="auto" w:fill="FFF7B8"/>
          </w:tcPr>
          <w:p w:rsidR="004F3BA1" w:rsidRPr="00EC676D" w:rsidRDefault="00541493" w:rsidP="00D9495C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Dieta </w:t>
            </w:r>
          </w:p>
        </w:tc>
        <w:tc>
          <w:tcPr>
            <w:tcW w:w="3692" w:type="dxa"/>
            <w:shd w:val="clear" w:color="auto" w:fill="FFF7B8"/>
          </w:tcPr>
          <w:p w:rsidR="004F3BA1" w:rsidRPr="00EC676D" w:rsidRDefault="003F6867" w:rsidP="00C94EE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Ani</w:t>
            </w:r>
            <w:proofErr w:type="spellEnd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gramStart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ja </w:t>
            </w:r>
            <w:r w:rsidR="00541493"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="00541493"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bäine</w:t>
            </w:r>
            <w:proofErr w:type="spellEnd"/>
            <w:proofErr w:type="gramEnd"/>
            <w:r w:rsidR="00541493"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7B8"/>
          </w:tcPr>
          <w:p w:rsidR="004F3BA1" w:rsidRPr="00EC676D" w:rsidRDefault="003F6867" w:rsidP="00C94EE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gramStart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Hagamos  dietas</w:t>
            </w:r>
            <w:proofErr w:type="gramEnd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</w:tr>
      <w:tr w:rsidR="004F3BA1" w:rsidRPr="00905950" w:rsidTr="00EC676D">
        <w:tc>
          <w:tcPr>
            <w:tcW w:w="3217" w:type="dxa"/>
            <w:shd w:val="clear" w:color="auto" w:fill="FFF7B8"/>
          </w:tcPr>
          <w:p w:rsidR="004F3BA1" w:rsidRPr="00EC676D" w:rsidRDefault="004F3BA1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Bänänte</w:t>
            </w:r>
            <w:proofErr w:type="spellEnd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     </w:t>
            </w:r>
          </w:p>
        </w:tc>
        <w:tc>
          <w:tcPr>
            <w:tcW w:w="2793" w:type="dxa"/>
            <w:shd w:val="clear" w:color="auto" w:fill="FFF7B8"/>
          </w:tcPr>
          <w:p w:rsidR="004F3BA1" w:rsidRPr="00EC676D" w:rsidRDefault="00541493" w:rsidP="00D9495C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Sabroso </w:t>
            </w:r>
          </w:p>
        </w:tc>
        <w:tc>
          <w:tcPr>
            <w:tcW w:w="3692" w:type="dxa"/>
            <w:shd w:val="clear" w:color="auto" w:fill="FFF7B8"/>
          </w:tcPr>
          <w:p w:rsidR="004F3BA1" w:rsidRPr="00EC676D" w:rsidRDefault="00541493" w:rsidP="00C94EE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Muä</w:t>
            </w:r>
            <w:proofErr w:type="spellEnd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bänänte</w:t>
            </w:r>
            <w:proofErr w:type="spellEnd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krubate</w:t>
            </w:r>
            <w:proofErr w:type="spellEnd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7B8"/>
          </w:tcPr>
          <w:p w:rsidR="004F3BA1" w:rsidRPr="00EC676D" w:rsidRDefault="00541493" w:rsidP="00C94EE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Esa piña es muy </w:t>
            </w:r>
            <w:proofErr w:type="gramStart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sabroso</w:t>
            </w:r>
            <w:proofErr w:type="gramEnd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. </w:t>
            </w:r>
          </w:p>
        </w:tc>
      </w:tr>
      <w:tr w:rsidR="004F3BA1" w:rsidRPr="00905950" w:rsidTr="00EC676D">
        <w:tc>
          <w:tcPr>
            <w:tcW w:w="3217" w:type="dxa"/>
            <w:shd w:val="clear" w:color="auto" w:fill="FFF7B8"/>
          </w:tcPr>
          <w:p w:rsidR="004F3BA1" w:rsidRPr="00EC676D" w:rsidRDefault="004F3BA1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Bämä</w:t>
            </w:r>
            <w:proofErr w:type="spellEnd"/>
          </w:p>
        </w:tc>
        <w:tc>
          <w:tcPr>
            <w:tcW w:w="2793" w:type="dxa"/>
            <w:shd w:val="clear" w:color="auto" w:fill="FFF7B8"/>
          </w:tcPr>
          <w:p w:rsidR="004F3BA1" w:rsidRPr="00EC676D" w:rsidRDefault="007B06F2" w:rsidP="004F3BA1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Semana</w:t>
            </w:r>
          </w:p>
        </w:tc>
        <w:tc>
          <w:tcPr>
            <w:tcW w:w="3692" w:type="dxa"/>
            <w:shd w:val="clear" w:color="auto" w:fill="FFF7B8"/>
          </w:tcPr>
          <w:p w:rsidR="004F3BA1" w:rsidRPr="00EC676D" w:rsidRDefault="00541493" w:rsidP="00C94EE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Bämä</w:t>
            </w:r>
            <w:proofErr w:type="spellEnd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ne</w:t>
            </w:r>
            <w:proofErr w:type="spellEnd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btä</w:t>
            </w:r>
            <w:proofErr w:type="spellEnd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nigwe</w:t>
            </w:r>
            <w:proofErr w:type="spellEnd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jadaigä</w:t>
            </w:r>
            <w:proofErr w:type="spellEnd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. </w:t>
            </w:r>
          </w:p>
        </w:tc>
        <w:tc>
          <w:tcPr>
            <w:tcW w:w="4610" w:type="dxa"/>
            <w:shd w:val="clear" w:color="auto" w:fill="FFF7B8"/>
          </w:tcPr>
          <w:p w:rsidR="004F3BA1" w:rsidRPr="00EC676D" w:rsidRDefault="00541493" w:rsidP="00C94EE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Esta semana vamos a jugar. </w:t>
            </w:r>
          </w:p>
        </w:tc>
      </w:tr>
      <w:tr w:rsidR="00790CD2" w:rsidRPr="00905950" w:rsidTr="00EC676D">
        <w:trPr>
          <w:trHeight w:val="427"/>
        </w:trPr>
        <w:tc>
          <w:tcPr>
            <w:tcW w:w="3217" w:type="dxa"/>
            <w:shd w:val="clear" w:color="auto" w:fill="FFF7B8"/>
          </w:tcPr>
          <w:p w:rsidR="00790CD2" w:rsidRPr="00EC676D" w:rsidRDefault="00790CD2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Bäbe</w:t>
            </w:r>
            <w:proofErr w:type="spellEnd"/>
          </w:p>
        </w:tc>
        <w:tc>
          <w:tcPr>
            <w:tcW w:w="2793" w:type="dxa"/>
            <w:shd w:val="clear" w:color="auto" w:fill="FFF7B8"/>
          </w:tcPr>
          <w:p w:rsidR="00790CD2" w:rsidRPr="00EC676D" w:rsidRDefault="003F6867" w:rsidP="004F3BA1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Cuantas veces</w:t>
            </w:r>
          </w:p>
        </w:tc>
        <w:tc>
          <w:tcPr>
            <w:tcW w:w="3692" w:type="dxa"/>
            <w:shd w:val="clear" w:color="auto" w:fill="FFF7B8"/>
          </w:tcPr>
          <w:p w:rsidR="00790CD2" w:rsidRPr="00EC676D" w:rsidRDefault="00790CD2" w:rsidP="00C94EE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 ye </w:t>
            </w:r>
            <w:proofErr w:type="spellStart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nü</w:t>
            </w:r>
            <w:proofErr w:type="spellEnd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bäbe</w:t>
            </w:r>
            <w:proofErr w:type="spellEnd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nete</w:t>
            </w:r>
            <w:proofErr w:type="spellEnd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7B8"/>
          </w:tcPr>
          <w:p w:rsidR="00790CD2" w:rsidRPr="00EC676D" w:rsidRDefault="00AC5E18" w:rsidP="00C94EE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Cuantas veces llego él.</w:t>
            </w:r>
            <w:r w:rsidR="00790CD2"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</w:tr>
      <w:tr w:rsidR="004F3BA1" w:rsidRPr="00905950" w:rsidTr="00EC676D">
        <w:tc>
          <w:tcPr>
            <w:tcW w:w="3217" w:type="dxa"/>
            <w:shd w:val="clear" w:color="auto" w:fill="FFF7B8"/>
          </w:tcPr>
          <w:p w:rsidR="004F3BA1" w:rsidRPr="00EC676D" w:rsidRDefault="004F3BA1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</w:t>
            </w:r>
            <w:proofErr w:type="spellEnd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          </w:t>
            </w:r>
          </w:p>
        </w:tc>
        <w:tc>
          <w:tcPr>
            <w:tcW w:w="2793" w:type="dxa"/>
            <w:shd w:val="clear" w:color="auto" w:fill="FFF7B8"/>
          </w:tcPr>
          <w:p w:rsidR="004F3BA1" w:rsidRPr="00EC676D" w:rsidRDefault="00787248" w:rsidP="004F3BA1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Negación</w:t>
            </w:r>
          </w:p>
        </w:tc>
        <w:tc>
          <w:tcPr>
            <w:tcW w:w="3692" w:type="dxa"/>
            <w:shd w:val="clear" w:color="auto" w:fill="FFF7B8"/>
          </w:tcPr>
          <w:p w:rsidR="004F3BA1" w:rsidRPr="00EC676D" w:rsidRDefault="00787248" w:rsidP="00C94EE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Mägwe</w:t>
            </w:r>
            <w:proofErr w:type="spellEnd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tuabä</w:t>
            </w:r>
            <w:proofErr w:type="spellEnd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? </w:t>
            </w:r>
            <w:proofErr w:type="spellStart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</w:t>
            </w:r>
            <w:proofErr w:type="spellEnd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7B8"/>
          </w:tcPr>
          <w:p w:rsidR="004F3BA1" w:rsidRPr="00EC676D" w:rsidRDefault="00787248" w:rsidP="00C94EE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gramStart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Lo viste?</w:t>
            </w:r>
            <w:proofErr w:type="gramEnd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no </w:t>
            </w:r>
          </w:p>
        </w:tc>
      </w:tr>
      <w:tr w:rsidR="00787248" w:rsidRPr="00905950" w:rsidTr="00EC676D">
        <w:tc>
          <w:tcPr>
            <w:tcW w:w="3217" w:type="dxa"/>
            <w:shd w:val="clear" w:color="auto" w:fill="FFF7B8"/>
          </w:tcPr>
          <w:p w:rsidR="00787248" w:rsidRPr="00EC676D" w:rsidRDefault="00787248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</w:t>
            </w:r>
            <w:proofErr w:type="spellEnd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2793" w:type="dxa"/>
            <w:shd w:val="clear" w:color="auto" w:fill="FFF7B8"/>
          </w:tcPr>
          <w:p w:rsidR="00787248" w:rsidRPr="00EC676D" w:rsidRDefault="00787248" w:rsidP="004F3BA1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Color  </w:t>
            </w:r>
          </w:p>
        </w:tc>
        <w:tc>
          <w:tcPr>
            <w:tcW w:w="3692" w:type="dxa"/>
            <w:shd w:val="clear" w:color="auto" w:fill="FFF7B8"/>
          </w:tcPr>
          <w:p w:rsidR="00787248" w:rsidRPr="00EC676D" w:rsidRDefault="00787248" w:rsidP="00C94EE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Ö ye </w:t>
            </w:r>
            <w:proofErr w:type="spellStart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</w:t>
            </w:r>
            <w:proofErr w:type="spellEnd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ngwen</w:t>
            </w:r>
            <w:proofErr w:type="spellEnd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7B8"/>
          </w:tcPr>
          <w:p w:rsidR="00787248" w:rsidRPr="00EC676D" w:rsidRDefault="00787248" w:rsidP="00C94EE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yuca es de color blanco. </w:t>
            </w:r>
          </w:p>
        </w:tc>
      </w:tr>
      <w:tr w:rsidR="00787248" w:rsidRPr="00905950" w:rsidTr="00EC676D">
        <w:tc>
          <w:tcPr>
            <w:tcW w:w="3217" w:type="dxa"/>
            <w:shd w:val="clear" w:color="auto" w:fill="FFF7B8"/>
          </w:tcPr>
          <w:p w:rsidR="00787248" w:rsidRPr="00EC676D" w:rsidRDefault="00A1323B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</w:t>
            </w:r>
            <w:r w:rsidR="00787248"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ä</w:t>
            </w:r>
            <w:proofErr w:type="spellEnd"/>
          </w:p>
        </w:tc>
        <w:tc>
          <w:tcPr>
            <w:tcW w:w="2793" w:type="dxa"/>
            <w:shd w:val="clear" w:color="auto" w:fill="FFF7B8"/>
          </w:tcPr>
          <w:p w:rsidR="00787248" w:rsidRPr="00EC676D" w:rsidRDefault="00787248" w:rsidP="004F3BA1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Forma </w:t>
            </w:r>
          </w:p>
        </w:tc>
        <w:tc>
          <w:tcPr>
            <w:tcW w:w="3692" w:type="dxa"/>
            <w:shd w:val="clear" w:color="auto" w:fill="FFF7B8"/>
          </w:tcPr>
          <w:p w:rsidR="00787248" w:rsidRPr="00EC676D" w:rsidRDefault="00491996" w:rsidP="00C94EE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</w:t>
            </w:r>
            <w:proofErr w:type="spellStart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ngwäre</w:t>
            </w:r>
            <w:proofErr w:type="spellEnd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</w:t>
            </w:r>
            <w:proofErr w:type="spellEnd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bolore</w:t>
            </w:r>
            <w:proofErr w:type="spellEnd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7B8"/>
          </w:tcPr>
          <w:p w:rsidR="00787248" w:rsidRPr="00EC676D" w:rsidRDefault="003F6867" w:rsidP="00C94EE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cara es </w:t>
            </w:r>
            <w:r w:rsidR="00491996"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redonda.  </w:t>
            </w:r>
          </w:p>
        </w:tc>
      </w:tr>
      <w:tr w:rsidR="004F3BA1" w:rsidRPr="00905950" w:rsidTr="00EC676D">
        <w:tc>
          <w:tcPr>
            <w:tcW w:w="3217" w:type="dxa"/>
            <w:shd w:val="clear" w:color="auto" w:fill="FFF7B8"/>
          </w:tcPr>
          <w:p w:rsidR="004F3BA1" w:rsidRPr="00EC676D" w:rsidRDefault="004F3BA1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Bägue</w:t>
            </w:r>
            <w:proofErr w:type="spellEnd"/>
          </w:p>
        </w:tc>
        <w:tc>
          <w:tcPr>
            <w:tcW w:w="2793" w:type="dxa"/>
            <w:shd w:val="clear" w:color="auto" w:fill="FFF7B8"/>
          </w:tcPr>
          <w:p w:rsidR="004F3BA1" w:rsidRPr="00EC676D" w:rsidRDefault="007B06F2" w:rsidP="004F3BA1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Llenar</w:t>
            </w:r>
          </w:p>
        </w:tc>
        <w:tc>
          <w:tcPr>
            <w:tcW w:w="3692" w:type="dxa"/>
            <w:shd w:val="clear" w:color="auto" w:fill="FFF7B8"/>
          </w:tcPr>
          <w:p w:rsidR="004F3BA1" w:rsidRPr="00EC676D" w:rsidRDefault="00491996" w:rsidP="00C94EE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Siä</w:t>
            </w:r>
            <w:proofErr w:type="spellEnd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bägue</w:t>
            </w:r>
            <w:proofErr w:type="spellEnd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chitani</w:t>
            </w:r>
            <w:proofErr w:type="spellEnd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7B8"/>
          </w:tcPr>
          <w:p w:rsidR="004F3BA1" w:rsidRPr="00EC676D" w:rsidRDefault="00491996" w:rsidP="00C94EE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Llene un poquito la jícara. </w:t>
            </w:r>
          </w:p>
        </w:tc>
      </w:tr>
      <w:tr w:rsidR="004F3BA1" w:rsidRPr="00905950" w:rsidTr="00EC676D">
        <w:tc>
          <w:tcPr>
            <w:tcW w:w="3217" w:type="dxa"/>
            <w:shd w:val="clear" w:color="auto" w:fill="FFF7B8"/>
          </w:tcPr>
          <w:p w:rsidR="004F3BA1" w:rsidRPr="00EC676D" w:rsidRDefault="004F3BA1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Bäri</w:t>
            </w:r>
            <w:proofErr w:type="spellEnd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         </w:t>
            </w:r>
          </w:p>
        </w:tc>
        <w:tc>
          <w:tcPr>
            <w:tcW w:w="2793" w:type="dxa"/>
            <w:shd w:val="clear" w:color="auto" w:fill="FFF7B8"/>
          </w:tcPr>
          <w:p w:rsidR="004F3BA1" w:rsidRPr="00EC676D" w:rsidRDefault="004F3BA1" w:rsidP="004F3BA1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Llenaron,</w:t>
            </w:r>
          </w:p>
        </w:tc>
        <w:tc>
          <w:tcPr>
            <w:tcW w:w="3692" w:type="dxa"/>
            <w:shd w:val="clear" w:color="auto" w:fill="FFF7B8"/>
          </w:tcPr>
          <w:p w:rsidR="004F3BA1" w:rsidRPr="00EC676D" w:rsidRDefault="003F6867" w:rsidP="00C94EE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Tigwe</w:t>
            </w:r>
            <w:proofErr w:type="spellEnd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vaso ye </w:t>
            </w:r>
            <w:proofErr w:type="spellStart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bäri</w:t>
            </w:r>
            <w:proofErr w:type="spellEnd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chi</w:t>
            </w:r>
            <w:proofErr w:type="spellEnd"/>
          </w:p>
        </w:tc>
        <w:tc>
          <w:tcPr>
            <w:tcW w:w="4610" w:type="dxa"/>
            <w:shd w:val="clear" w:color="auto" w:fill="FFF7B8"/>
          </w:tcPr>
          <w:p w:rsidR="004F3BA1" w:rsidRPr="00EC676D" w:rsidRDefault="003F6867" w:rsidP="00C94EE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Llene poquito </w:t>
            </w:r>
            <w:proofErr w:type="gramStart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la vaso</w:t>
            </w:r>
            <w:proofErr w:type="gramEnd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</w:tr>
      <w:tr w:rsidR="004F3BA1" w:rsidRPr="00905950" w:rsidTr="00EC676D">
        <w:trPr>
          <w:trHeight w:val="325"/>
        </w:trPr>
        <w:tc>
          <w:tcPr>
            <w:tcW w:w="3217" w:type="dxa"/>
            <w:shd w:val="clear" w:color="auto" w:fill="FFF7B8"/>
          </w:tcPr>
          <w:p w:rsidR="004F3BA1" w:rsidRPr="00EC676D" w:rsidRDefault="004F3BA1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Bänä</w:t>
            </w:r>
            <w:proofErr w:type="spellEnd"/>
          </w:p>
        </w:tc>
        <w:tc>
          <w:tcPr>
            <w:tcW w:w="2793" w:type="dxa"/>
            <w:shd w:val="clear" w:color="auto" w:fill="FFF7B8"/>
          </w:tcPr>
          <w:p w:rsidR="004F3BA1" w:rsidRPr="00EC676D" w:rsidRDefault="004F3BA1" w:rsidP="004F3BA1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sabor</w:t>
            </w:r>
          </w:p>
        </w:tc>
        <w:tc>
          <w:tcPr>
            <w:tcW w:w="3692" w:type="dxa"/>
            <w:shd w:val="clear" w:color="auto" w:fill="FFF7B8"/>
          </w:tcPr>
          <w:p w:rsidR="004F3BA1" w:rsidRPr="00EC676D" w:rsidRDefault="003F6867" w:rsidP="00C94EE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Ibia</w:t>
            </w:r>
            <w:proofErr w:type="spellEnd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bänä</w:t>
            </w:r>
            <w:proofErr w:type="spellEnd"/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mane </w:t>
            </w:r>
          </w:p>
        </w:tc>
        <w:tc>
          <w:tcPr>
            <w:tcW w:w="4610" w:type="dxa"/>
            <w:shd w:val="clear" w:color="auto" w:fill="FFF7B8"/>
          </w:tcPr>
          <w:p w:rsidR="004F3BA1" w:rsidRPr="00EC676D" w:rsidRDefault="003F6867" w:rsidP="00C94EE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C67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caña tiene el sabor dulce </w:t>
            </w:r>
          </w:p>
        </w:tc>
      </w:tr>
      <w:tr w:rsidR="004F3BA1" w:rsidRPr="00905950" w:rsidTr="00711AE5">
        <w:tc>
          <w:tcPr>
            <w:tcW w:w="3217" w:type="dxa"/>
            <w:shd w:val="clear" w:color="auto" w:fill="FFF7B8"/>
          </w:tcPr>
          <w:p w:rsidR="004F3BA1" w:rsidRPr="00701CD6" w:rsidRDefault="004F3BA1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701CD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Bän</w:t>
            </w:r>
            <w:proofErr w:type="spellEnd"/>
            <w:r w:rsidRPr="00701CD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:          </w:t>
            </w:r>
          </w:p>
        </w:tc>
        <w:tc>
          <w:tcPr>
            <w:tcW w:w="2793" w:type="dxa"/>
            <w:shd w:val="clear" w:color="auto" w:fill="FFF7B8"/>
          </w:tcPr>
          <w:p w:rsidR="004F3BA1" w:rsidRPr="00701CD6" w:rsidRDefault="004F3BA1" w:rsidP="004F3BA1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01CD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cabuya</w:t>
            </w:r>
          </w:p>
        </w:tc>
        <w:tc>
          <w:tcPr>
            <w:tcW w:w="3692" w:type="dxa"/>
            <w:shd w:val="clear" w:color="auto" w:fill="FFF7B8"/>
          </w:tcPr>
          <w:p w:rsidR="004F3BA1" w:rsidRPr="00701CD6" w:rsidRDefault="003F6867" w:rsidP="00C94EE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701CD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Ani</w:t>
            </w:r>
            <w:proofErr w:type="spellEnd"/>
            <w:r w:rsidRPr="00701CD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701CD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bän</w:t>
            </w:r>
            <w:proofErr w:type="spellEnd"/>
            <w:r w:rsidRPr="00701CD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701CD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tiguegä</w:t>
            </w:r>
            <w:proofErr w:type="spellEnd"/>
            <w:r w:rsidRPr="00701CD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7B8"/>
          </w:tcPr>
          <w:p w:rsidR="004F3BA1" w:rsidRPr="00701CD6" w:rsidRDefault="003F6867" w:rsidP="00C94EE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01CD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Vamos a cortar cabuya. </w:t>
            </w:r>
          </w:p>
        </w:tc>
      </w:tr>
      <w:tr w:rsidR="003F6867" w:rsidRPr="00905950" w:rsidTr="00711AE5">
        <w:tc>
          <w:tcPr>
            <w:tcW w:w="3217" w:type="dxa"/>
            <w:shd w:val="clear" w:color="auto" w:fill="FFF7B8"/>
          </w:tcPr>
          <w:p w:rsidR="003F6867" w:rsidRPr="00711AE5" w:rsidRDefault="003F6867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711AE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Bäin</w:t>
            </w:r>
            <w:proofErr w:type="spellEnd"/>
            <w:r w:rsidRPr="00711AE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:         </w:t>
            </w:r>
          </w:p>
        </w:tc>
        <w:tc>
          <w:tcPr>
            <w:tcW w:w="2793" w:type="dxa"/>
            <w:shd w:val="clear" w:color="auto" w:fill="FFF7B8"/>
          </w:tcPr>
          <w:p w:rsidR="003F6867" w:rsidRPr="00711AE5" w:rsidRDefault="003F6867" w:rsidP="003F686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11AE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Dieta </w:t>
            </w:r>
          </w:p>
        </w:tc>
        <w:tc>
          <w:tcPr>
            <w:tcW w:w="3692" w:type="dxa"/>
            <w:shd w:val="clear" w:color="auto" w:fill="FFF7B8"/>
          </w:tcPr>
          <w:p w:rsidR="003F6867" w:rsidRPr="00711AE5" w:rsidRDefault="003F6867" w:rsidP="003F686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711AE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Kwe</w:t>
            </w:r>
            <w:proofErr w:type="spellEnd"/>
            <w:r w:rsidRPr="00711AE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711AE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tä</w:t>
            </w:r>
            <w:proofErr w:type="spellEnd"/>
            <w:r w:rsidRPr="00711AE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711AE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bäin</w:t>
            </w:r>
            <w:proofErr w:type="spellEnd"/>
            <w:r w:rsidRPr="00711AE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711AE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sribere</w:t>
            </w:r>
            <w:proofErr w:type="spellEnd"/>
            <w:r w:rsidRPr="00711AE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.</w:t>
            </w:r>
          </w:p>
        </w:tc>
        <w:tc>
          <w:tcPr>
            <w:tcW w:w="4610" w:type="dxa"/>
            <w:shd w:val="clear" w:color="auto" w:fill="FFF7B8"/>
          </w:tcPr>
          <w:p w:rsidR="003F6867" w:rsidRPr="00711AE5" w:rsidRDefault="003F6867" w:rsidP="003F686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11AE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está </w:t>
            </w:r>
            <w:proofErr w:type="gramStart"/>
            <w:r w:rsidRPr="00711AE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en  dieta</w:t>
            </w:r>
            <w:proofErr w:type="gramEnd"/>
            <w:r w:rsidRPr="00711AE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. </w:t>
            </w:r>
          </w:p>
        </w:tc>
      </w:tr>
      <w:tr w:rsidR="003F6867" w:rsidRPr="00905950" w:rsidTr="00711AE5">
        <w:tc>
          <w:tcPr>
            <w:tcW w:w="3217" w:type="dxa"/>
            <w:shd w:val="clear" w:color="auto" w:fill="FFF7B8"/>
          </w:tcPr>
          <w:p w:rsidR="003F6867" w:rsidRPr="00711AE5" w:rsidRDefault="003F6867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711AE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Bätä</w:t>
            </w:r>
            <w:proofErr w:type="spellEnd"/>
            <w:r w:rsidRPr="00711AE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:</w:t>
            </w:r>
          </w:p>
        </w:tc>
        <w:tc>
          <w:tcPr>
            <w:tcW w:w="2793" w:type="dxa"/>
            <w:shd w:val="clear" w:color="auto" w:fill="FFF7B8"/>
          </w:tcPr>
          <w:p w:rsidR="003F6867" w:rsidRPr="00711AE5" w:rsidRDefault="00AC5E18" w:rsidP="003F686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11AE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Cerca </w:t>
            </w:r>
          </w:p>
        </w:tc>
        <w:tc>
          <w:tcPr>
            <w:tcW w:w="3692" w:type="dxa"/>
            <w:shd w:val="clear" w:color="auto" w:fill="FFF7B8"/>
          </w:tcPr>
          <w:p w:rsidR="003F6867" w:rsidRPr="00711AE5" w:rsidRDefault="00AC5E18" w:rsidP="003F686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711AE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Kwe</w:t>
            </w:r>
            <w:proofErr w:type="spellEnd"/>
            <w:r w:rsidRPr="00711AE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711AE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tä</w:t>
            </w:r>
            <w:proofErr w:type="spellEnd"/>
            <w:r w:rsidRPr="00711AE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711AE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kri</w:t>
            </w:r>
            <w:proofErr w:type="spellEnd"/>
            <w:r w:rsidRPr="00711AE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711AE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bätä</w:t>
            </w:r>
            <w:proofErr w:type="spellEnd"/>
            <w:r w:rsidRPr="00711AE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7B8"/>
          </w:tcPr>
          <w:p w:rsidR="003F6867" w:rsidRPr="00711AE5" w:rsidRDefault="00AC5E18" w:rsidP="003F686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11AE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está cerca del árbol </w:t>
            </w:r>
          </w:p>
        </w:tc>
      </w:tr>
      <w:tr w:rsidR="00AC5E18" w:rsidRPr="00905950" w:rsidTr="00711AE5">
        <w:tc>
          <w:tcPr>
            <w:tcW w:w="3217" w:type="dxa"/>
            <w:shd w:val="clear" w:color="auto" w:fill="FFF7B8"/>
          </w:tcPr>
          <w:p w:rsidR="00AC5E18" w:rsidRPr="00711AE5" w:rsidRDefault="00AC5E18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711AE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Bätä</w:t>
            </w:r>
            <w:proofErr w:type="spellEnd"/>
            <w:r w:rsidRPr="00711AE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2793" w:type="dxa"/>
            <w:shd w:val="clear" w:color="auto" w:fill="FFF7B8"/>
          </w:tcPr>
          <w:p w:rsidR="00AC5E18" w:rsidRPr="00711AE5" w:rsidRDefault="00AC5E18" w:rsidP="003F686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11AE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 </w:t>
            </w:r>
          </w:p>
        </w:tc>
        <w:tc>
          <w:tcPr>
            <w:tcW w:w="3692" w:type="dxa"/>
            <w:shd w:val="clear" w:color="auto" w:fill="FFF7B8"/>
          </w:tcPr>
          <w:p w:rsidR="00AC5E18" w:rsidRPr="00711AE5" w:rsidRDefault="00AC5E18" w:rsidP="003F686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11AE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</w:t>
            </w:r>
            <w:proofErr w:type="spellStart"/>
            <w:r w:rsidRPr="00711AE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bätä</w:t>
            </w:r>
            <w:proofErr w:type="spellEnd"/>
            <w:r w:rsidRPr="00711AE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711AE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mä</w:t>
            </w:r>
            <w:proofErr w:type="spellEnd"/>
            <w:r w:rsidRPr="00711AE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7B8"/>
          </w:tcPr>
          <w:p w:rsidR="00A1323B" w:rsidRPr="00711AE5" w:rsidRDefault="00AC5E18" w:rsidP="003F686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11AE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Yo y usted </w:t>
            </w:r>
          </w:p>
          <w:p w:rsidR="00A1323B" w:rsidRPr="00711AE5" w:rsidRDefault="00A1323B" w:rsidP="003F686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  <w:p w:rsidR="00A1323B" w:rsidRPr="00711AE5" w:rsidRDefault="00A1323B" w:rsidP="003F686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</w:tr>
      <w:tr w:rsidR="00A1323B" w:rsidRPr="00905950" w:rsidTr="007A1198">
        <w:tc>
          <w:tcPr>
            <w:tcW w:w="3217" w:type="dxa"/>
            <w:shd w:val="clear" w:color="auto" w:fill="FFF7B8"/>
          </w:tcPr>
          <w:p w:rsidR="00A1323B" w:rsidRPr="007A1198" w:rsidRDefault="00A1323B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7A119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lastRenderedPageBreak/>
              <w:t>Bätäre</w:t>
            </w:r>
            <w:proofErr w:type="spellEnd"/>
            <w:r w:rsidRPr="007A119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2793" w:type="dxa"/>
            <w:vMerge w:val="restart"/>
            <w:shd w:val="clear" w:color="auto" w:fill="FFF7B8"/>
          </w:tcPr>
          <w:p w:rsidR="00A1323B" w:rsidRPr="007A1198" w:rsidRDefault="00A1323B" w:rsidP="003F686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A119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Despacio </w:t>
            </w:r>
          </w:p>
        </w:tc>
        <w:tc>
          <w:tcPr>
            <w:tcW w:w="3692" w:type="dxa"/>
            <w:vMerge w:val="restart"/>
            <w:shd w:val="clear" w:color="auto" w:fill="FFF7B8"/>
          </w:tcPr>
          <w:p w:rsidR="00A1323B" w:rsidRPr="007A1198" w:rsidRDefault="00A1323B" w:rsidP="003F686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7A119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Ani</w:t>
            </w:r>
            <w:proofErr w:type="spellEnd"/>
            <w:r w:rsidRPr="007A119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7A119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näin</w:t>
            </w:r>
            <w:proofErr w:type="spellEnd"/>
            <w:r w:rsidRPr="007A119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7A119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bätäre</w:t>
            </w:r>
            <w:proofErr w:type="spellEnd"/>
            <w:r w:rsidRPr="007A119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vMerge w:val="restart"/>
            <w:shd w:val="clear" w:color="auto" w:fill="FFF7B8"/>
          </w:tcPr>
          <w:p w:rsidR="00A1323B" w:rsidRPr="007A1198" w:rsidRDefault="00A1323B" w:rsidP="003F686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A119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Caminemos despacio </w:t>
            </w:r>
          </w:p>
        </w:tc>
      </w:tr>
      <w:tr w:rsidR="00A1323B" w:rsidRPr="00905950" w:rsidTr="007A1198">
        <w:tc>
          <w:tcPr>
            <w:tcW w:w="3217" w:type="dxa"/>
            <w:shd w:val="clear" w:color="auto" w:fill="FFF7B8"/>
          </w:tcPr>
          <w:p w:rsidR="00A1323B" w:rsidRPr="00905950" w:rsidRDefault="00A1323B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7A119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Bätärekä</w:t>
            </w:r>
            <w:proofErr w:type="spellEnd"/>
          </w:p>
        </w:tc>
        <w:tc>
          <w:tcPr>
            <w:tcW w:w="2793" w:type="dxa"/>
            <w:vMerge/>
          </w:tcPr>
          <w:p w:rsidR="00A1323B" w:rsidRPr="00905950" w:rsidRDefault="00A1323B" w:rsidP="003F6867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3692" w:type="dxa"/>
            <w:vMerge/>
          </w:tcPr>
          <w:p w:rsidR="00A1323B" w:rsidRPr="00905950" w:rsidRDefault="00A1323B" w:rsidP="003F6867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4610" w:type="dxa"/>
            <w:vMerge/>
          </w:tcPr>
          <w:p w:rsidR="00A1323B" w:rsidRPr="00905950" w:rsidRDefault="00A1323B" w:rsidP="003F6867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3B614F" w:rsidRPr="00905950" w:rsidTr="007A1198">
        <w:trPr>
          <w:trHeight w:val="567"/>
        </w:trPr>
        <w:tc>
          <w:tcPr>
            <w:tcW w:w="3217" w:type="dxa"/>
            <w:shd w:val="clear" w:color="auto" w:fill="FFF7B8"/>
          </w:tcPr>
          <w:p w:rsidR="003B614F" w:rsidRPr="007A1198" w:rsidRDefault="00CF41ED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7A119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Bädärebe</w:t>
            </w:r>
            <w:proofErr w:type="spellEnd"/>
            <w:r w:rsidRPr="007A119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2793" w:type="dxa"/>
            <w:shd w:val="clear" w:color="auto" w:fill="FFF7B8"/>
          </w:tcPr>
          <w:p w:rsidR="003B614F" w:rsidRPr="007A1198" w:rsidRDefault="00CF41ED" w:rsidP="003B614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A119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Suave</w:t>
            </w:r>
          </w:p>
        </w:tc>
        <w:tc>
          <w:tcPr>
            <w:tcW w:w="3692" w:type="dxa"/>
            <w:shd w:val="clear" w:color="auto" w:fill="FFF7B8"/>
          </w:tcPr>
          <w:p w:rsidR="003B614F" w:rsidRPr="007A1198" w:rsidRDefault="00CF41ED" w:rsidP="003B614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A119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Chi ye </w:t>
            </w:r>
            <w:proofErr w:type="spellStart"/>
            <w:r w:rsidRPr="007A119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bädärebe</w:t>
            </w:r>
            <w:proofErr w:type="spellEnd"/>
            <w:r w:rsidRPr="007A119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7A119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ngrabare</w:t>
            </w:r>
            <w:proofErr w:type="spellEnd"/>
            <w:r w:rsidRPr="007A119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7B8"/>
          </w:tcPr>
          <w:p w:rsidR="003B614F" w:rsidRPr="007A1198" w:rsidRDefault="00CF41ED" w:rsidP="003B614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A119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bebe es suave en su cuerpo.   </w:t>
            </w:r>
          </w:p>
        </w:tc>
      </w:tr>
      <w:tr w:rsidR="00A1323B" w:rsidRPr="00905950" w:rsidTr="00B262B5">
        <w:trPr>
          <w:trHeight w:val="421"/>
        </w:trPr>
        <w:tc>
          <w:tcPr>
            <w:tcW w:w="3217" w:type="dxa"/>
            <w:shd w:val="clear" w:color="auto" w:fill="FFF7B8"/>
          </w:tcPr>
          <w:p w:rsidR="00A1323B" w:rsidRPr="00B262B5" w:rsidRDefault="00A1323B" w:rsidP="003B614F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262B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Bäbrüguete</w:t>
            </w:r>
            <w:proofErr w:type="spellEnd"/>
          </w:p>
        </w:tc>
        <w:tc>
          <w:tcPr>
            <w:tcW w:w="2793" w:type="dxa"/>
            <w:vMerge w:val="restart"/>
            <w:shd w:val="clear" w:color="auto" w:fill="FFF7B8"/>
          </w:tcPr>
          <w:p w:rsidR="00A1323B" w:rsidRPr="00B262B5" w:rsidRDefault="00A1323B" w:rsidP="003B614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262B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Sacudir </w:t>
            </w:r>
          </w:p>
        </w:tc>
        <w:tc>
          <w:tcPr>
            <w:tcW w:w="3692" w:type="dxa"/>
            <w:vMerge w:val="restart"/>
            <w:shd w:val="clear" w:color="auto" w:fill="FFF7B8"/>
          </w:tcPr>
          <w:p w:rsidR="00A1323B" w:rsidRPr="00B262B5" w:rsidRDefault="00A1323B" w:rsidP="003B614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262B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Jän</w:t>
            </w:r>
            <w:proofErr w:type="spellEnd"/>
            <w:r w:rsidRPr="00B262B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r w:rsidR="00B262B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7-48</w:t>
            </w:r>
            <w:r w:rsidRPr="00B262B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ye </w:t>
            </w:r>
            <w:proofErr w:type="spellStart"/>
            <w:r w:rsidRPr="00B262B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bägrüguete</w:t>
            </w:r>
            <w:proofErr w:type="spellEnd"/>
            <w:r w:rsidRPr="00B262B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vMerge w:val="restart"/>
            <w:shd w:val="clear" w:color="auto" w:fill="FFF7B8"/>
          </w:tcPr>
          <w:p w:rsidR="00A1323B" w:rsidRPr="00B262B5" w:rsidRDefault="00A1323B" w:rsidP="003B614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262B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Sacuda esa cama.  </w:t>
            </w:r>
          </w:p>
        </w:tc>
      </w:tr>
      <w:tr w:rsidR="00A1323B" w:rsidRPr="00905950" w:rsidTr="00B262B5">
        <w:tc>
          <w:tcPr>
            <w:tcW w:w="3217" w:type="dxa"/>
            <w:shd w:val="clear" w:color="auto" w:fill="FFF7B8"/>
          </w:tcPr>
          <w:p w:rsidR="00A1323B" w:rsidRPr="00B262B5" w:rsidRDefault="00A1323B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262B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Bägrüguete</w:t>
            </w:r>
            <w:proofErr w:type="spellEnd"/>
          </w:p>
        </w:tc>
        <w:tc>
          <w:tcPr>
            <w:tcW w:w="2793" w:type="dxa"/>
            <w:vMerge/>
            <w:shd w:val="clear" w:color="auto" w:fill="FFF7B8"/>
          </w:tcPr>
          <w:p w:rsidR="00A1323B" w:rsidRPr="00B262B5" w:rsidRDefault="00A1323B" w:rsidP="003B614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3692" w:type="dxa"/>
            <w:vMerge/>
            <w:shd w:val="clear" w:color="auto" w:fill="FFF7B8"/>
          </w:tcPr>
          <w:p w:rsidR="00A1323B" w:rsidRPr="00B262B5" w:rsidRDefault="00A1323B" w:rsidP="003B614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4610" w:type="dxa"/>
            <w:vMerge/>
            <w:shd w:val="clear" w:color="auto" w:fill="FFF7B8"/>
          </w:tcPr>
          <w:p w:rsidR="00A1323B" w:rsidRPr="00B262B5" w:rsidRDefault="00A1323B" w:rsidP="003B614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</w:tr>
      <w:tr w:rsidR="003B614F" w:rsidRPr="00905950" w:rsidTr="00B262B5">
        <w:tc>
          <w:tcPr>
            <w:tcW w:w="3217" w:type="dxa"/>
            <w:shd w:val="clear" w:color="auto" w:fill="FFF7B8"/>
          </w:tcPr>
          <w:p w:rsidR="003B614F" w:rsidRPr="00B262B5" w:rsidRDefault="001F7E1F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262B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Bäjätä</w:t>
            </w:r>
            <w:proofErr w:type="spellEnd"/>
            <w:r w:rsidRPr="00B262B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2793" w:type="dxa"/>
            <w:shd w:val="clear" w:color="auto" w:fill="FFF7B8"/>
          </w:tcPr>
          <w:p w:rsidR="003B614F" w:rsidRPr="00B262B5" w:rsidRDefault="001F7E1F" w:rsidP="003B614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262B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Diez veces  </w:t>
            </w:r>
          </w:p>
        </w:tc>
        <w:tc>
          <w:tcPr>
            <w:tcW w:w="3692" w:type="dxa"/>
            <w:shd w:val="clear" w:color="auto" w:fill="FFF7B8"/>
          </w:tcPr>
          <w:p w:rsidR="003B614F" w:rsidRPr="00B262B5" w:rsidRDefault="001F7E1F" w:rsidP="003B614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262B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 ye </w:t>
            </w:r>
            <w:proofErr w:type="spellStart"/>
            <w:r w:rsidRPr="00B262B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blitaba</w:t>
            </w:r>
            <w:proofErr w:type="spellEnd"/>
            <w:r w:rsidRPr="00B262B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262B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bäjätä</w:t>
            </w:r>
            <w:proofErr w:type="spellEnd"/>
            <w:r w:rsidRPr="00B262B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262B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dere</w:t>
            </w:r>
            <w:proofErr w:type="spellEnd"/>
            <w:r w:rsidRPr="00B262B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7B8"/>
          </w:tcPr>
          <w:p w:rsidR="003B614F" w:rsidRPr="00B262B5" w:rsidRDefault="001F7E1F" w:rsidP="003B614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262B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hablo diez veces en la tarde. </w:t>
            </w:r>
          </w:p>
        </w:tc>
      </w:tr>
      <w:tr w:rsidR="003B614F" w:rsidRPr="00905950" w:rsidTr="00B262B5">
        <w:tc>
          <w:tcPr>
            <w:tcW w:w="3217" w:type="dxa"/>
            <w:shd w:val="clear" w:color="auto" w:fill="FFF7B8"/>
          </w:tcPr>
          <w:p w:rsidR="003B614F" w:rsidRPr="00B262B5" w:rsidRDefault="001F7E1F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262B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Bäkwä</w:t>
            </w:r>
            <w:proofErr w:type="spellEnd"/>
            <w:r w:rsidRPr="00B262B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2793" w:type="dxa"/>
            <w:shd w:val="clear" w:color="auto" w:fill="FFF7B8"/>
          </w:tcPr>
          <w:p w:rsidR="003B614F" w:rsidRPr="00B262B5" w:rsidRDefault="001F7E1F" w:rsidP="003B614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262B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Ocho veces </w:t>
            </w:r>
          </w:p>
        </w:tc>
        <w:tc>
          <w:tcPr>
            <w:tcW w:w="3692" w:type="dxa"/>
            <w:shd w:val="clear" w:color="auto" w:fill="FFF7B8"/>
          </w:tcPr>
          <w:p w:rsidR="003B614F" w:rsidRPr="00B262B5" w:rsidRDefault="001F7E1F" w:rsidP="003B614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262B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Tigwe</w:t>
            </w:r>
            <w:proofErr w:type="spellEnd"/>
            <w:r w:rsidRPr="00B262B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262B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tuaba</w:t>
            </w:r>
            <w:proofErr w:type="spellEnd"/>
            <w:r w:rsidRPr="00B262B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262B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bäkwä</w:t>
            </w:r>
            <w:proofErr w:type="spellEnd"/>
            <w:r w:rsidRPr="00B262B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262B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yere</w:t>
            </w:r>
            <w:proofErr w:type="spellEnd"/>
            <w:r w:rsidRPr="00B262B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7B8"/>
          </w:tcPr>
          <w:p w:rsidR="003B614F" w:rsidRPr="00B262B5" w:rsidRDefault="001F7E1F" w:rsidP="003B614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262B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Yo lo vi ocho veces ahí. </w:t>
            </w:r>
          </w:p>
        </w:tc>
      </w:tr>
      <w:tr w:rsidR="001F7E1F" w:rsidRPr="00905950" w:rsidTr="00BE66D7">
        <w:trPr>
          <w:trHeight w:val="640"/>
        </w:trPr>
        <w:tc>
          <w:tcPr>
            <w:tcW w:w="3217" w:type="dxa"/>
            <w:shd w:val="clear" w:color="auto" w:fill="FFF1A1"/>
          </w:tcPr>
          <w:p w:rsidR="001F7E1F" w:rsidRPr="00455C1A" w:rsidRDefault="001F7E1F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455C1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Bämigue</w:t>
            </w:r>
            <w:proofErr w:type="spellEnd"/>
            <w:r w:rsidRPr="00455C1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2793" w:type="dxa"/>
            <w:shd w:val="clear" w:color="auto" w:fill="FFF1A1"/>
          </w:tcPr>
          <w:p w:rsidR="001F7E1F" w:rsidRPr="00455C1A" w:rsidRDefault="001F7E1F" w:rsidP="003B614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55C1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Representar </w:t>
            </w:r>
          </w:p>
        </w:tc>
        <w:tc>
          <w:tcPr>
            <w:tcW w:w="3692" w:type="dxa"/>
            <w:shd w:val="clear" w:color="auto" w:fill="FFF1A1"/>
          </w:tcPr>
          <w:p w:rsidR="001F7E1F" w:rsidRPr="00455C1A" w:rsidRDefault="001F7E1F" w:rsidP="003B614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455C1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Ani</w:t>
            </w:r>
            <w:proofErr w:type="spellEnd"/>
            <w:r w:rsidRPr="00455C1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455C1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kugwe</w:t>
            </w:r>
            <w:proofErr w:type="spellEnd"/>
            <w:r w:rsidRPr="00455C1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455C1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bämigue</w:t>
            </w:r>
            <w:proofErr w:type="spellEnd"/>
            <w:r w:rsidRPr="00455C1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1A1"/>
          </w:tcPr>
          <w:p w:rsidR="001F7E1F" w:rsidRPr="00455C1A" w:rsidRDefault="001F7E1F" w:rsidP="003B614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55C1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Hagamos representaciones</w:t>
            </w:r>
          </w:p>
        </w:tc>
      </w:tr>
      <w:tr w:rsidR="001F7E1F" w:rsidRPr="00905950" w:rsidTr="0014028E">
        <w:trPr>
          <w:trHeight w:val="433"/>
        </w:trPr>
        <w:tc>
          <w:tcPr>
            <w:tcW w:w="3217" w:type="dxa"/>
            <w:shd w:val="clear" w:color="auto" w:fill="FFF7B8"/>
          </w:tcPr>
          <w:p w:rsidR="001F7E1F" w:rsidRPr="0014028E" w:rsidRDefault="001F7E1F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14028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Baran</w:t>
            </w:r>
            <w:proofErr w:type="spellEnd"/>
            <w:r w:rsidRPr="0014028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    </w:t>
            </w:r>
          </w:p>
        </w:tc>
        <w:tc>
          <w:tcPr>
            <w:tcW w:w="2793" w:type="dxa"/>
            <w:shd w:val="clear" w:color="auto" w:fill="FFF7B8"/>
          </w:tcPr>
          <w:p w:rsidR="001F7E1F" w:rsidRPr="0014028E" w:rsidRDefault="001F7E1F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14028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banano</w:t>
            </w:r>
          </w:p>
        </w:tc>
        <w:tc>
          <w:tcPr>
            <w:tcW w:w="3692" w:type="dxa"/>
            <w:shd w:val="clear" w:color="auto" w:fill="FFF7B8"/>
          </w:tcPr>
          <w:p w:rsidR="001F7E1F" w:rsidRPr="0014028E" w:rsidRDefault="001F7E1F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14028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Baran</w:t>
            </w:r>
            <w:proofErr w:type="spellEnd"/>
            <w:r w:rsidRPr="0014028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14028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tain</w:t>
            </w:r>
            <w:proofErr w:type="spellEnd"/>
            <w:r w:rsidRPr="0014028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14028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kwete</w:t>
            </w:r>
            <w:proofErr w:type="spellEnd"/>
            <w:r w:rsidRPr="0014028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7B8"/>
          </w:tcPr>
          <w:p w:rsidR="001F7E1F" w:rsidRPr="0014028E" w:rsidRDefault="001F7E1F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14028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Comamos ese banano maduro. </w:t>
            </w:r>
          </w:p>
        </w:tc>
      </w:tr>
      <w:tr w:rsidR="001F7E1F" w:rsidRPr="00905950" w:rsidTr="0014028E">
        <w:tc>
          <w:tcPr>
            <w:tcW w:w="3217" w:type="dxa"/>
            <w:shd w:val="clear" w:color="auto" w:fill="FFF7B8"/>
          </w:tcPr>
          <w:p w:rsidR="001F7E1F" w:rsidRPr="0014028E" w:rsidRDefault="00905950" w:rsidP="00A1323B">
            <w:pPr>
              <w:pStyle w:val="Prrafodelista"/>
              <w:numPr>
                <w:ilvl w:val="0"/>
                <w:numId w:val="1"/>
              </w:numPr>
              <w:tabs>
                <w:tab w:val="left" w:pos="124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14028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 </w:t>
            </w:r>
            <w:r w:rsidR="001F7E1F" w:rsidRPr="0014028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Babi</w:t>
            </w:r>
            <w:r w:rsidR="001F7E1F" w:rsidRPr="0014028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ab/>
            </w:r>
          </w:p>
        </w:tc>
        <w:tc>
          <w:tcPr>
            <w:tcW w:w="2793" w:type="dxa"/>
            <w:shd w:val="clear" w:color="auto" w:fill="FFF7B8"/>
          </w:tcPr>
          <w:p w:rsidR="001F7E1F" w:rsidRPr="0014028E" w:rsidRDefault="001F7E1F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14028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Chompipe</w:t>
            </w:r>
            <w:proofErr w:type="spellEnd"/>
          </w:p>
        </w:tc>
        <w:tc>
          <w:tcPr>
            <w:tcW w:w="3692" w:type="dxa"/>
            <w:shd w:val="clear" w:color="auto" w:fill="FFF7B8"/>
          </w:tcPr>
          <w:p w:rsidR="001F7E1F" w:rsidRPr="0014028E" w:rsidRDefault="001F7E1F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14028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Babi ye </w:t>
            </w:r>
            <w:proofErr w:type="spellStart"/>
            <w:r w:rsidRPr="0014028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nibi</w:t>
            </w:r>
            <w:proofErr w:type="spellEnd"/>
            <w:r w:rsidRPr="0014028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14028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bren</w:t>
            </w:r>
            <w:proofErr w:type="spellEnd"/>
            <w:r w:rsidRPr="0014028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.  </w:t>
            </w:r>
          </w:p>
        </w:tc>
        <w:tc>
          <w:tcPr>
            <w:tcW w:w="4610" w:type="dxa"/>
            <w:shd w:val="clear" w:color="auto" w:fill="FFF7B8"/>
          </w:tcPr>
          <w:p w:rsidR="001F7E1F" w:rsidRPr="0014028E" w:rsidRDefault="001F7E1F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14028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Ese </w:t>
            </w:r>
            <w:proofErr w:type="spellStart"/>
            <w:r w:rsidRPr="0014028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chompipe</w:t>
            </w:r>
            <w:proofErr w:type="spellEnd"/>
            <w:r w:rsidRPr="0014028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está enfermo</w:t>
            </w:r>
          </w:p>
        </w:tc>
      </w:tr>
      <w:tr w:rsidR="001F7E1F" w:rsidRPr="00905950" w:rsidTr="00441046">
        <w:tc>
          <w:tcPr>
            <w:tcW w:w="3217" w:type="dxa"/>
            <w:shd w:val="clear" w:color="auto" w:fill="FFF8C8"/>
          </w:tcPr>
          <w:p w:rsidR="001F7E1F" w:rsidRPr="00C1454D" w:rsidRDefault="001F7E1F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C1454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Bätete</w:t>
            </w:r>
            <w:proofErr w:type="spellEnd"/>
          </w:p>
        </w:tc>
        <w:tc>
          <w:tcPr>
            <w:tcW w:w="2793" w:type="dxa"/>
            <w:shd w:val="clear" w:color="auto" w:fill="FFF8C8"/>
          </w:tcPr>
          <w:p w:rsidR="001F7E1F" w:rsidRPr="00C1454D" w:rsidRDefault="001F7E1F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1454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Lavar</w:t>
            </w:r>
          </w:p>
        </w:tc>
        <w:tc>
          <w:tcPr>
            <w:tcW w:w="3692" w:type="dxa"/>
            <w:shd w:val="clear" w:color="auto" w:fill="FFF8C8"/>
          </w:tcPr>
          <w:p w:rsidR="001F7E1F" w:rsidRPr="00C1454D" w:rsidRDefault="001F7E1F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1454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Ja tu ye </w:t>
            </w:r>
            <w:proofErr w:type="spellStart"/>
            <w:r w:rsidRPr="00C1454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bätete</w:t>
            </w:r>
            <w:proofErr w:type="spellEnd"/>
            <w:r w:rsidRPr="00C1454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C1454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kuin</w:t>
            </w:r>
            <w:proofErr w:type="spellEnd"/>
            <w:r w:rsidRPr="00C1454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. </w:t>
            </w:r>
          </w:p>
        </w:tc>
        <w:tc>
          <w:tcPr>
            <w:tcW w:w="4610" w:type="dxa"/>
            <w:shd w:val="clear" w:color="auto" w:fill="FFF8C8"/>
          </w:tcPr>
          <w:p w:rsidR="001F7E1F" w:rsidRPr="00C1454D" w:rsidRDefault="001F7E1F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1454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Lávese los dientes muy bien </w:t>
            </w:r>
          </w:p>
        </w:tc>
      </w:tr>
      <w:tr w:rsidR="001F7E1F" w:rsidRPr="00905950" w:rsidTr="006E37FC">
        <w:tc>
          <w:tcPr>
            <w:tcW w:w="3217" w:type="dxa"/>
            <w:shd w:val="clear" w:color="auto" w:fill="FFF8C8"/>
          </w:tcPr>
          <w:p w:rsidR="001F7E1F" w:rsidRPr="006E37FC" w:rsidRDefault="001F7E1F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gramStart"/>
            <w:r w:rsidRPr="006E37F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Bani  </w:t>
            </w:r>
            <w:r w:rsidRPr="006E37F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ab/>
            </w:r>
            <w:proofErr w:type="gramEnd"/>
          </w:p>
        </w:tc>
        <w:tc>
          <w:tcPr>
            <w:tcW w:w="2793" w:type="dxa"/>
            <w:shd w:val="clear" w:color="auto" w:fill="FFF8C8"/>
          </w:tcPr>
          <w:p w:rsidR="001F7E1F" w:rsidRPr="006E37FC" w:rsidRDefault="001F7E1F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E37F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Lata</w:t>
            </w:r>
          </w:p>
        </w:tc>
        <w:tc>
          <w:tcPr>
            <w:tcW w:w="3692" w:type="dxa"/>
            <w:shd w:val="clear" w:color="auto" w:fill="FFF8C8"/>
          </w:tcPr>
          <w:p w:rsidR="001F7E1F" w:rsidRPr="006E37FC" w:rsidRDefault="001F7E1F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E37F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Bani ye </w:t>
            </w:r>
            <w:proofErr w:type="spellStart"/>
            <w:r w:rsidRPr="006E37F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kitegä</w:t>
            </w:r>
            <w:proofErr w:type="spellEnd"/>
            <w:r w:rsidRPr="006E37F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6E37F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käburiete</w:t>
            </w:r>
            <w:proofErr w:type="spellEnd"/>
            <w:r w:rsidRPr="006E37F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. </w:t>
            </w:r>
          </w:p>
        </w:tc>
        <w:tc>
          <w:tcPr>
            <w:tcW w:w="4610" w:type="dxa"/>
            <w:shd w:val="clear" w:color="auto" w:fill="FFF8C8"/>
          </w:tcPr>
          <w:p w:rsidR="001F7E1F" w:rsidRPr="006E37FC" w:rsidRDefault="001F7E1F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E37F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Bote esa lata al basurero. </w:t>
            </w:r>
          </w:p>
        </w:tc>
      </w:tr>
      <w:tr w:rsidR="001F7E1F" w:rsidRPr="00905950" w:rsidTr="006E37FC">
        <w:tc>
          <w:tcPr>
            <w:tcW w:w="3217" w:type="dxa"/>
            <w:shd w:val="clear" w:color="auto" w:fill="FFF8C8"/>
          </w:tcPr>
          <w:p w:rsidR="001F7E1F" w:rsidRPr="006E37FC" w:rsidRDefault="001F7E1F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6E37F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Bati</w:t>
            </w:r>
            <w:proofErr w:type="spellEnd"/>
          </w:p>
        </w:tc>
        <w:tc>
          <w:tcPr>
            <w:tcW w:w="2793" w:type="dxa"/>
            <w:shd w:val="clear" w:color="auto" w:fill="FFF8C8"/>
          </w:tcPr>
          <w:p w:rsidR="001F7E1F" w:rsidRPr="006E37FC" w:rsidRDefault="001F7E1F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E37F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Joven,</w:t>
            </w:r>
          </w:p>
        </w:tc>
        <w:tc>
          <w:tcPr>
            <w:tcW w:w="3692" w:type="dxa"/>
            <w:shd w:val="clear" w:color="auto" w:fill="FFF8C8"/>
          </w:tcPr>
          <w:p w:rsidR="001F7E1F" w:rsidRPr="006E37FC" w:rsidRDefault="001F7E1F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6E37F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Kwe</w:t>
            </w:r>
            <w:proofErr w:type="spellEnd"/>
            <w:r w:rsidRPr="006E37F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6E37F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ngwäre</w:t>
            </w:r>
            <w:proofErr w:type="spellEnd"/>
            <w:r w:rsidRPr="006E37F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6E37F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bati</w:t>
            </w:r>
            <w:proofErr w:type="spellEnd"/>
            <w:r w:rsidRPr="006E37F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.  </w:t>
            </w:r>
          </w:p>
        </w:tc>
        <w:tc>
          <w:tcPr>
            <w:tcW w:w="4610" w:type="dxa"/>
            <w:shd w:val="clear" w:color="auto" w:fill="FFF8C8"/>
          </w:tcPr>
          <w:p w:rsidR="001F7E1F" w:rsidRPr="006E37FC" w:rsidRDefault="001F7E1F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E37F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tiene la cara joven. </w:t>
            </w:r>
          </w:p>
        </w:tc>
      </w:tr>
      <w:tr w:rsidR="001F7E1F" w:rsidRPr="00905950" w:rsidTr="00B71A2B">
        <w:tc>
          <w:tcPr>
            <w:tcW w:w="3217" w:type="dxa"/>
            <w:shd w:val="clear" w:color="auto" w:fill="FFF1A1"/>
          </w:tcPr>
          <w:p w:rsidR="001F7E1F" w:rsidRPr="00B71A2B" w:rsidRDefault="001F7E1F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71A2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Bati</w:t>
            </w:r>
            <w:proofErr w:type="spellEnd"/>
            <w:r w:rsidRPr="00B71A2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2793" w:type="dxa"/>
            <w:shd w:val="clear" w:color="auto" w:fill="FFF1A1"/>
          </w:tcPr>
          <w:p w:rsidR="001F7E1F" w:rsidRPr="00B71A2B" w:rsidRDefault="001F7E1F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71A2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Una vez </w:t>
            </w:r>
          </w:p>
        </w:tc>
        <w:tc>
          <w:tcPr>
            <w:tcW w:w="3692" w:type="dxa"/>
            <w:shd w:val="clear" w:color="auto" w:fill="FFF1A1"/>
          </w:tcPr>
          <w:p w:rsidR="001F7E1F" w:rsidRPr="00B71A2B" w:rsidRDefault="001F7E1F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71A2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Bati</w:t>
            </w:r>
            <w:proofErr w:type="spellEnd"/>
            <w:r w:rsidRPr="00B71A2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71A2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kwe</w:t>
            </w:r>
            <w:proofErr w:type="spellEnd"/>
            <w:r w:rsidRPr="00B71A2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71A2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gwa</w:t>
            </w:r>
            <w:proofErr w:type="spellEnd"/>
            <w:r w:rsidRPr="00B71A2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71A2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tuani</w:t>
            </w:r>
            <w:proofErr w:type="spellEnd"/>
            <w:r w:rsidRPr="00B71A2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. </w:t>
            </w:r>
          </w:p>
        </w:tc>
        <w:tc>
          <w:tcPr>
            <w:tcW w:w="4610" w:type="dxa"/>
            <w:shd w:val="clear" w:color="auto" w:fill="FFF1A1"/>
          </w:tcPr>
          <w:p w:rsidR="001F7E1F" w:rsidRPr="00B71A2B" w:rsidRDefault="001F7E1F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71A2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Una vez, el vio un pescado. </w:t>
            </w:r>
          </w:p>
        </w:tc>
      </w:tr>
      <w:tr w:rsidR="001F7E1F" w:rsidRPr="00905950" w:rsidTr="006E37FC">
        <w:tc>
          <w:tcPr>
            <w:tcW w:w="3217" w:type="dxa"/>
            <w:shd w:val="clear" w:color="auto" w:fill="FFF8C8"/>
          </w:tcPr>
          <w:p w:rsidR="001F7E1F" w:rsidRPr="006E37FC" w:rsidRDefault="001F7E1F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E37F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Bali  </w:t>
            </w:r>
          </w:p>
        </w:tc>
        <w:tc>
          <w:tcPr>
            <w:tcW w:w="2793" w:type="dxa"/>
            <w:shd w:val="clear" w:color="auto" w:fill="FFF8C8"/>
          </w:tcPr>
          <w:p w:rsidR="001F7E1F" w:rsidRPr="006E37FC" w:rsidRDefault="001F7E1F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E37F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Bolsillo.</w:t>
            </w:r>
          </w:p>
        </w:tc>
        <w:tc>
          <w:tcPr>
            <w:tcW w:w="3692" w:type="dxa"/>
            <w:shd w:val="clear" w:color="auto" w:fill="FFF8C8"/>
          </w:tcPr>
          <w:p w:rsidR="001F7E1F" w:rsidRPr="006E37FC" w:rsidRDefault="001F7E1F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6E37F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Kise</w:t>
            </w:r>
            <w:proofErr w:type="spellEnd"/>
            <w:r w:rsidRPr="006E37F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migue </w:t>
            </w:r>
            <w:proofErr w:type="spellStart"/>
            <w:r w:rsidRPr="006E37F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bali</w:t>
            </w:r>
            <w:proofErr w:type="spellEnd"/>
            <w:r w:rsidRPr="006E37F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te. </w:t>
            </w:r>
          </w:p>
        </w:tc>
        <w:tc>
          <w:tcPr>
            <w:tcW w:w="4610" w:type="dxa"/>
            <w:shd w:val="clear" w:color="auto" w:fill="FFF8C8"/>
          </w:tcPr>
          <w:p w:rsidR="001F7E1F" w:rsidRPr="006E37FC" w:rsidRDefault="001F7E1F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E37F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Meta la mano en el bolsillo. </w:t>
            </w:r>
          </w:p>
        </w:tc>
      </w:tr>
      <w:tr w:rsidR="001F7E1F" w:rsidRPr="00905950" w:rsidTr="00F3453E">
        <w:tc>
          <w:tcPr>
            <w:tcW w:w="3217" w:type="dxa"/>
            <w:shd w:val="clear" w:color="auto" w:fill="FFF8C8"/>
          </w:tcPr>
          <w:p w:rsidR="001F7E1F" w:rsidRPr="00F3453E" w:rsidRDefault="001F7E1F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3453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Bato</w:t>
            </w:r>
          </w:p>
        </w:tc>
        <w:tc>
          <w:tcPr>
            <w:tcW w:w="2793" w:type="dxa"/>
            <w:shd w:val="clear" w:color="auto" w:fill="FFF8C8"/>
          </w:tcPr>
          <w:p w:rsidR="001F7E1F" w:rsidRPr="00F3453E" w:rsidRDefault="001F7E1F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3453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pato</w:t>
            </w:r>
          </w:p>
        </w:tc>
        <w:tc>
          <w:tcPr>
            <w:tcW w:w="3692" w:type="dxa"/>
            <w:shd w:val="clear" w:color="auto" w:fill="FFF8C8"/>
          </w:tcPr>
          <w:p w:rsidR="001F7E1F" w:rsidRPr="00F3453E" w:rsidRDefault="001F7E1F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3453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Bato ye </w:t>
            </w:r>
            <w:proofErr w:type="spellStart"/>
            <w:r w:rsidRPr="00F3453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</w:t>
            </w:r>
            <w:proofErr w:type="spellEnd"/>
            <w:r w:rsidRPr="00F3453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3453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ngwen</w:t>
            </w:r>
            <w:proofErr w:type="spellEnd"/>
            <w:r w:rsidRPr="00F3453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8C8"/>
          </w:tcPr>
          <w:p w:rsidR="001F7E1F" w:rsidRPr="00F3453E" w:rsidRDefault="001F7E1F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3453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pato es de color blanco. </w:t>
            </w:r>
          </w:p>
        </w:tc>
      </w:tr>
      <w:tr w:rsidR="001F7E1F" w:rsidRPr="00905950" w:rsidTr="00BE66D7">
        <w:tc>
          <w:tcPr>
            <w:tcW w:w="3217" w:type="dxa"/>
            <w:shd w:val="clear" w:color="auto" w:fill="FFF1A1"/>
          </w:tcPr>
          <w:p w:rsidR="001F7E1F" w:rsidRPr="00455C1A" w:rsidRDefault="001F7E1F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455C1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Bäsi</w:t>
            </w:r>
            <w:proofErr w:type="spellEnd"/>
            <w:r w:rsidRPr="00455C1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ab/>
            </w:r>
          </w:p>
        </w:tc>
        <w:tc>
          <w:tcPr>
            <w:tcW w:w="2793" w:type="dxa"/>
            <w:shd w:val="clear" w:color="auto" w:fill="FFF1A1"/>
          </w:tcPr>
          <w:p w:rsidR="001F7E1F" w:rsidRPr="00455C1A" w:rsidRDefault="001F7E1F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55C1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Casi</w:t>
            </w:r>
          </w:p>
        </w:tc>
        <w:tc>
          <w:tcPr>
            <w:tcW w:w="3692" w:type="dxa"/>
            <w:shd w:val="clear" w:color="auto" w:fill="FFF1A1"/>
          </w:tcPr>
          <w:p w:rsidR="001F7E1F" w:rsidRPr="00455C1A" w:rsidRDefault="001F7E1F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55C1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 ye </w:t>
            </w:r>
            <w:proofErr w:type="spellStart"/>
            <w:r w:rsidRPr="00455C1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bäsi</w:t>
            </w:r>
            <w:proofErr w:type="spellEnd"/>
            <w:r w:rsidRPr="00455C1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455C1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ngataba</w:t>
            </w:r>
            <w:proofErr w:type="spellEnd"/>
            <w:r w:rsidRPr="00455C1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 </w:t>
            </w:r>
          </w:p>
        </w:tc>
        <w:tc>
          <w:tcPr>
            <w:tcW w:w="4610" w:type="dxa"/>
            <w:shd w:val="clear" w:color="auto" w:fill="FFF1A1"/>
          </w:tcPr>
          <w:p w:rsidR="001F7E1F" w:rsidRPr="00455C1A" w:rsidRDefault="001F7E1F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55C1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casi se muere. </w:t>
            </w:r>
          </w:p>
        </w:tc>
      </w:tr>
      <w:tr w:rsidR="008D3825" w:rsidRPr="00905950" w:rsidTr="00BE66D7">
        <w:tc>
          <w:tcPr>
            <w:tcW w:w="3217" w:type="dxa"/>
            <w:shd w:val="clear" w:color="auto" w:fill="FFF1A1"/>
          </w:tcPr>
          <w:p w:rsidR="008D3825" w:rsidRPr="00431D6D" w:rsidRDefault="008D3825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431D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Bäse</w:t>
            </w:r>
            <w:proofErr w:type="spellEnd"/>
            <w:r w:rsidRPr="00431D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2793" w:type="dxa"/>
            <w:shd w:val="clear" w:color="auto" w:fill="FFF1A1"/>
          </w:tcPr>
          <w:p w:rsidR="008D3825" w:rsidRPr="00431D6D" w:rsidRDefault="008D3825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31D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Lamer </w:t>
            </w:r>
          </w:p>
        </w:tc>
        <w:tc>
          <w:tcPr>
            <w:tcW w:w="3692" w:type="dxa"/>
            <w:shd w:val="clear" w:color="auto" w:fill="FFF1A1"/>
          </w:tcPr>
          <w:p w:rsidR="008D3825" w:rsidRPr="00431D6D" w:rsidRDefault="008D3825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431D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nu</w:t>
            </w:r>
            <w:proofErr w:type="spellEnd"/>
            <w:r w:rsidRPr="00431D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431D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tä</w:t>
            </w:r>
            <w:proofErr w:type="spellEnd"/>
            <w:r w:rsidRPr="00431D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ja </w:t>
            </w:r>
            <w:proofErr w:type="spellStart"/>
            <w:r w:rsidRPr="00431D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kise</w:t>
            </w:r>
            <w:proofErr w:type="spellEnd"/>
            <w:r w:rsidRPr="00431D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431D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bäse</w:t>
            </w:r>
            <w:proofErr w:type="spellEnd"/>
            <w:r w:rsidRPr="00431D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1A1"/>
          </w:tcPr>
          <w:p w:rsidR="008D3825" w:rsidRPr="00431D6D" w:rsidRDefault="008D3825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31D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perro </w:t>
            </w:r>
            <w:r w:rsidR="00CC203A" w:rsidRPr="00431D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está</w:t>
            </w:r>
            <w:r w:rsidRPr="00431D6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lamiendo su pata. </w:t>
            </w:r>
          </w:p>
        </w:tc>
      </w:tr>
      <w:tr w:rsidR="00CC203A" w:rsidRPr="00905950" w:rsidTr="0034078A">
        <w:tc>
          <w:tcPr>
            <w:tcW w:w="3217" w:type="dxa"/>
            <w:shd w:val="clear" w:color="auto" w:fill="FFF1A1"/>
          </w:tcPr>
          <w:p w:rsidR="00CC203A" w:rsidRPr="0034078A" w:rsidRDefault="00CC203A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34078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Bäsöga</w:t>
            </w:r>
            <w:proofErr w:type="spellEnd"/>
            <w:r w:rsidRPr="0034078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2793" w:type="dxa"/>
            <w:shd w:val="clear" w:color="auto" w:fill="FFF1A1"/>
          </w:tcPr>
          <w:p w:rsidR="00CC203A" w:rsidRPr="0034078A" w:rsidRDefault="00CC203A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078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Sobar </w:t>
            </w:r>
          </w:p>
        </w:tc>
        <w:tc>
          <w:tcPr>
            <w:tcW w:w="3692" w:type="dxa"/>
            <w:shd w:val="clear" w:color="auto" w:fill="FFF1A1"/>
          </w:tcPr>
          <w:p w:rsidR="00CC203A" w:rsidRPr="0034078A" w:rsidRDefault="00CC203A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078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</w:t>
            </w:r>
            <w:proofErr w:type="spellStart"/>
            <w:r w:rsidRPr="0034078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kise</w:t>
            </w:r>
            <w:proofErr w:type="spellEnd"/>
            <w:r w:rsidRPr="0034078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34078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bäsöga</w:t>
            </w:r>
            <w:proofErr w:type="spellEnd"/>
            <w:r w:rsidRPr="0034078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1A1"/>
          </w:tcPr>
          <w:p w:rsidR="00CC203A" w:rsidRPr="0034078A" w:rsidRDefault="00CC203A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078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Sóbeme la mano </w:t>
            </w:r>
          </w:p>
        </w:tc>
      </w:tr>
      <w:tr w:rsidR="001F7E1F" w:rsidRPr="00905950" w:rsidTr="00710466">
        <w:tc>
          <w:tcPr>
            <w:tcW w:w="3217" w:type="dxa"/>
            <w:shd w:val="clear" w:color="auto" w:fill="FFF1A1"/>
          </w:tcPr>
          <w:p w:rsidR="001F7E1F" w:rsidRPr="00710466" w:rsidRDefault="001F7E1F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1046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Basare   </w:t>
            </w:r>
          </w:p>
        </w:tc>
        <w:tc>
          <w:tcPr>
            <w:tcW w:w="2793" w:type="dxa"/>
            <w:shd w:val="clear" w:color="auto" w:fill="FFF1A1"/>
          </w:tcPr>
          <w:p w:rsidR="001F7E1F" w:rsidRPr="00710466" w:rsidRDefault="001F7E1F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1046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Pasea</w:t>
            </w:r>
          </w:p>
        </w:tc>
        <w:tc>
          <w:tcPr>
            <w:tcW w:w="3692" w:type="dxa"/>
            <w:shd w:val="clear" w:color="auto" w:fill="FFF1A1"/>
          </w:tcPr>
          <w:p w:rsidR="001F7E1F" w:rsidRPr="00710466" w:rsidRDefault="001F7E1F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71046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Ani</w:t>
            </w:r>
            <w:proofErr w:type="spellEnd"/>
            <w:r w:rsidRPr="0071046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basare </w:t>
            </w:r>
            <w:proofErr w:type="spellStart"/>
            <w:r w:rsidRPr="0071046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dere</w:t>
            </w:r>
            <w:proofErr w:type="spellEnd"/>
            <w:r w:rsidRPr="0071046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. </w:t>
            </w:r>
          </w:p>
        </w:tc>
        <w:tc>
          <w:tcPr>
            <w:tcW w:w="4610" w:type="dxa"/>
            <w:shd w:val="clear" w:color="auto" w:fill="FFF1A1"/>
          </w:tcPr>
          <w:p w:rsidR="001F7E1F" w:rsidRPr="00710466" w:rsidRDefault="001F7E1F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1046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Vamos a pasear en la tarde</w:t>
            </w:r>
          </w:p>
        </w:tc>
      </w:tr>
      <w:tr w:rsidR="008D3825" w:rsidRPr="00905950" w:rsidTr="00710466">
        <w:tc>
          <w:tcPr>
            <w:tcW w:w="3217" w:type="dxa"/>
            <w:shd w:val="clear" w:color="auto" w:fill="FFF1A1"/>
          </w:tcPr>
          <w:p w:rsidR="008D3825" w:rsidRPr="00710466" w:rsidRDefault="008D3825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71046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Basabare</w:t>
            </w:r>
            <w:proofErr w:type="spellEnd"/>
            <w:r w:rsidRPr="0071046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2793" w:type="dxa"/>
            <w:shd w:val="clear" w:color="auto" w:fill="FFF1A1"/>
          </w:tcPr>
          <w:p w:rsidR="008D3825" w:rsidRPr="00710466" w:rsidRDefault="008D3825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1046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Pasearon </w:t>
            </w:r>
          </w:p>
        </w:tc>
        <w:tc>
          <w:tcPr>
            <w:tcW w:w="3692" w:type="dxa"/>
            <w:shd w:val="clear" w:color="auto" w:fill="FFF1A1"/>
          </w:tcPr>
          <w:p w:rsidR="008D3825" w:rsidRPr="00710466" w:rsidRDefault="008D3825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71046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Mä</w:t>
            </w:r>
            <w:proofErr w:type="spellEnd"/>
            <w:r w:rsidRPr="0071046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71046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basabare</w:t>
            </w:r>
            <w:proofErr w:type="spellEnd"/>
            <w:r w:rsidRPr="0071046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tibe</w:t>
            </w:r>
          </w:p>
        </w:tc>
        <w:tc>
          <w:tcPr>
            <w:tcW w:w="4610" w:type="dxa"/>
            <w:shd w:val="clear" w:color="auto" w:fill="FFF1A1"/>
          </w:tcPr>
          <w:p w:rsidR="008D3825" w:rsidRPr="00710466" w:rsidRDefault="008D3825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1046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Usted </w:t>
            </w:r>
            <w:proofErr w:type="gramStart"/>
            <w:r w:rsidRPr="0071046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paseo  conmigo</w:t>
            </w:r>
            <w:proofErr w:type="gramEnd"/>
            <w:r w:rsidRPr="0071046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 </w:t>
            </w:r>
          </w:p>
        </w:tc>
      </w:tr>
      <w:tr w:rsidR="008D3825" w:rsidRPr="00905950" w:rsidTr="00032715">
        <w:tc>
          <w:tcPr>
            <w:tcW w:w="3217" w:type="dxa"/>
            <w:shd w:val="clear" w:color="auto" w:fill="FFF1A1"/>
          </w:tcPr>
          <w:p w:rsidR="008D3825" w:rsidRPr="00032715" w:rsidRDefault="008D3825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03271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Basiadi</w:t>
            </w:r>
            <w:proofErr w:type="spellEnd"/>
            <w:r w:rsidRPr="0003271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2793" w:type="dxa"/>
            <w:shd w:val="clear" w:color="auto" w:fill="FFF1A1"/>
          </w:tcPr>
          <w:p w:rsidR="008D3825" w:rsidRPr="00032715" w:rsidRDefault="008D3825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3271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Pasearan </w:t>
            </w:r>
          </w:p>
        </w:tc>
        <w:tc>
          <w:tcPr>
            <w:tcW w:w="3692" w:type="dxa"/>
            <w:shd w:val="clear" w:color="auto" w:fill="FFF1A1"/>
          </w:tcPr>
          <w:p w:rsidR="008D3825" w:rsidRPr="00032715" w:rsidRDefault="008D3825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03271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Nigwe</w:t>
            </w:r>
            <w:proofErr w:type="spellEnd"/>
            <w:r w:rsidRPr="0003271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03271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basiadi</w:t>
            </w:r>
            <w:proofErr w:type="spellEnd"/>
            <w:r w:rsidRPr="0003271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03271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jokrä</w:t>
            </w:r>
            <w:proofErr w:type="spellEnd"/>
            <w:r w:rsidRPr="0003271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1A1"/>
          </w:tcPr>
          <w:p w:rsidR="008D3825" w:rsidRPr="00032715" w:rsidRDefault="008D3825" w:rsidP="00A1323B">
            <w:pPr>
              <w:tabs>
                <w:tab w:val="left" w:pos="3428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3271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Pasearemos todos. </w:t>
            </w:r>
            <w:r w:rsidR="00A1323B" w:rsidRPr="0003271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ab/>
            </w:r>
          </w:p>
          <w:p w:rsidR="00A1323B" w:rsidRPr="00032715" w:rsidRDefault="00A1323B" w:rsidP="00A1323B">
            <w:pPr>
              <w:tabs>
                <w:tab w:val="left" w:pos="3428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  <w:p w:rsidR="00A1323B" w:rsidRPr="00032715" w:rsidRDefault="00032715" w:rsidP="00A1323B">
            <w:pPr>
              <w:tabs>
                <w:tab w:val="left" w:pos="3428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</w:tr>
      <w:tr w:rsidR="00A1323B" w:rsidRPr="00905950" w:rsidTr="00F3453E">
        <w:tc>
          <w:tcPr>
            <w:tcW w:w="3217" w:type="dxa"/>
            <w:shd w:val="clear" w:color="auto" w:fill="FFF8C8"/>
          </w:tcPr>
          <w:p w:rsidR="00A1323B" w:rsidRPr="00F3453E" w:rsidRDefault="00A1323B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3453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lastRenderedPageBreak/>
              <w:t>Brä</w:t>
            </w:r>
            <w:proofErr w:type="spellEnd"/>
            <w:r w:rsidRPr="00F3453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2793" w:type="dxa"/>
            <w:vMerge w:val="restart"/>
            <w:shd w:val="clear" w:color="auto" w:fill="FFF8C8"/>
          </w:tcPr>
          <w:p w:rsidR="00A1323B" w:rsidRPr="00F3453E" w:rsidRDefault="00A1323B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3453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Nieto </w:t>
            </w:r>
          </w:p>
        </w:tc>
        <w:tc>
          <w:tcPr>
            <w:tcW w:w="3692" w:type="dxa"/>
            <w:vMerge w:val="restart"/>
            <w:shd w:val="clear" w:color="auto" w:fill="FFF8C8"/>
          </w:tcPr>
          <w:p w:rsidR="00A1323B" w:rsidRPr="00F3453E" w:rsidRDefault="00A1323B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3453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</w:t>
            </w:r>
            <w:proofErr w:type="spellStart"/>
            <w:r w:rsidRPr="00F3453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bräi</w:t>
            </w:r>
            <w:proofErr w:type="spellEnd"/>
            <w:r w:rsidRPr="00F3453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3453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</w:t>
            </w:r>
            <w:proofErr w:type="spellEnd"/>
            <w:r w:rsidRPr="00F3453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3453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chigän</w:t>
            </w:r>
            <w:proofErr w:type="spellEnd"/>
            <w:r w:rsidRPr="00F3453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vMerge w:val="restart"/>
            <w:shd w:val="clear" w:color="auto" w:fill="FFF8C8"/>
          </w:tcPr>
          <w:p w:rsidR="00A1323B" w:rsidRPr="00F3453E" w:rsidRDefault="00A1323B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3453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nieto se llama </w:t>
            </w:r>
            <w:proofErr w:type="spellStart"/>
            <w:r w:rsidRPr="00F3453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chigän</w:t>
            </w:r>
            <w:proofErr w:type="spellEnd"/>
            <w:r w:rsidRPr="00F3453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</w:tr>
      <w:tr w:rsidR="00A1323B" w:rsidRPr="00905950" w:rsidTr="00F3453E">
        <w:trPr>
          <w:trHeight w:val="142"/>
        </w:trPr>
        <w:tc>
          <w:tcPr>
            <w:tcW w:w="3217" w:type="dxa"/>
            <w:shd w:val="clear" w:color="auto" w:fill="FFF8C8"/>
          </w:tcPr>
          <w:p w:rsidR="00A1323B" w:rsidRPr="00F3453E" w:rsidRDefault="00A1323B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3453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bräi</w:t>
            </w:r>
            <w:proofErr w:type="spellEnd"/>
          </w:p>
        </w:tc>
        <w:tc>
          <w:tcPr>
            <w:tcW w:w="2793" w:type="dxa"/>
            <w:vMerge/>
            <w:shd w:val="clear" w:color="auto" w:fill="FFF8C8"/>
          </w:tcPr>
          <w:p w:rsidR="00A1323B" w:rsidRPr="00F3453E" w:rsidRDefault="00A1323B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3692" w:type="dxa"/>
            <w:vMerge/>
            <w:shd w:val="clear" w:color="auto" w:fill="FFF8C8"/>
          </w:tcPr>
          <w:p w:rsidR="00A1323B" w:rsidRPr="00F3453E" w:rsidRDefault="00A1323B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4610" w:type="dxa"/>
            <w:vMerge/>
            <w:shd w:val="clear" w:color="auto" w:fill="FFF8C8"/>
          </w:tcPr>
          <w:p w:rsidR="00A1323B" w:rsidRPr="00F3453E" w:rsidRDefault="00A1323B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</w:tr>
      <w:tr w:rsidR="00FB30AD" w:rsidRPr="00905950" w:rsidTr="00F3453E">
        <w:tc>
          <w:tcPr>
            <w:tcW w:w="3217" w:type="dxa"/>
            <w:shd w:val="clear" w:color="auto" w:fill="FFF8C8"/>
          </w:tcPr>
          <w:p w:rsidR="00FB30AD" w:rsidRPr="00F3453E" w:rsidRDefault="00FB30AD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3453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Brämä</w:t>
            </w:r>
            <w:proofErr w:type="spellEnd"/>
            <w:r w:rsidRPr="00F3453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2793" w:type="dxa"/>
            <w:shd w:val="clear" w:color="auto" w:fill="FFF8C8"/>
          </w:tcPr>
          <w:p w:rsidR="00FB30AD" w:rsidRPr="00F3453E" w:rsidRDefault="00FB30AD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3453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agotado  </w:t>
            </w:r>
          </w:p>
        </w:tc>
        <w:tc>
          <w:tcPr>
            <w:tcW w:w="3692" w:type="dxa"/>
            <w:shd w:val="clear" w:color="auto" w:fill="FFF8C8"/>
          </w:tcPr>
          <w:p w:rsidR="00FB30AD" w:rsidRPr="00F3453E" w:rsidRDefault="00FB30AD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3453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Brämä</w:t>
            </w:r>
            <w:proofErr w:type="spellEnd"/>
            <w:r w:rsidRPr="00F3453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3453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nibi</w:t>
            </w:r>
            <w:proofErr w:type="spellEnd"/>
            <w:r w:rsidRPr="00F3453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3453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tie</w:t>
            </w:r>
            <w:proofErr w:type="spellEnd"/>
            <w:r w:rsidRPr="00F3453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3453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krübare</w:t>
            </w:r>
            <w:proofErr w:type="spellEnd"/>
          </w:p>
        </w:tc>
        <w:tc>
          <w:tcPr>
            <w:tcW w:w="4610" w:type="dxa"/>
            <w:shd w:val="clear" w:color="auto" w:fill="FFF8C8"/>
          </w:tcPr>
          <w:p w:rsidR="00FB30AD" w:rsidRPr="00F3453E" w:rsidRDefault="00FB30AD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3453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Estoy muy cansado. </w:t>
            </w:r>
          </w:p>
        </w:tc>
      </w:tr>
      <w:tr w:rsidR="004B04BA" w:rsidRPr="00905950" w:rsidTr="00F3453E">
        <w:tc>
          <w:tcPr>
            <w:tcW w:w="3217" w:type="dxa"/>
            <w:shd w:val="clear" w:color="auto" w:fill="FFF8C8"/>
          </w:tcPr>
          <w:p w:rsidR="004B04BA" w:rsidRPr="00F3453E" w:rsidRDefault="004B04BA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3453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Brugwä</w:t>
            </w:r>
            <w:proofErr w:type="spellEnd"/>
            <w:r w:rsidRPr="00F3453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2793" w:type="dxa"/>
            <w:shd w:val="clear" w:color="auto" w:fill="FFF8C8"/>
          </w:tcPr>
          <w:p w:rsidR="004B04BA" w:rsidRPr="00F3453E" w:rsidRDefault="004B04BA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3453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Corazón </w:t>
            </w:r>
          </w:p>
        </w:tc>
        <w:tc>
          <w:tcPr>
            <w:tcW w:w="3692" w:type="dxa"/>
            <w:shd w:val="clear" w:color="auto" w:fill="FFF8C8"/>
          </w:tcPr>
          <w:p w:rsidR="004B04BA" w:rsidRPr="00F3453E" w:rsidRDefault="004B04BA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3453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Kwe</w:t>
            </w:r>
            <w:proofErr w:type="spellEnd"/>
            <w:r w:rsidRPr="00F3453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3453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brugwä</w:t>
            </w:r>
            <w:proofErr w:type="spellEnd"/>
            <w:r w:rsidRPr="00F3453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3453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nibi</w:t>
            </w:r>
            <w:proofErr w:type="spellEnd"/>
            <w:r w:rsidRPr="00F3453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tare</w:t>
            </w:r>
          </w:p>
        </w:tc>
        <w:tc>
          <w:tcPr>
            <w:tcW w:w="4610" w:type="dxa"/>
            <w:shd w:val="clear" w:color="auto" w:fill="FFF8C8"/>
          </w:tcPr>
          <w:p w:rsidR="004B04BA" w:rsidRPr="00F3453E" w:rsidRDefault="004B04BA" w:rsidP="004B04BA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3453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 él le duele corazón </w:t>
            </w:r>
          </w:p>
        </w:tc>
      </w:tr>
      <w:tr w:rsidR="0047361D" w:rsidRPr="00905950" w:rsidTr="0017082D">
        <w:tc>
          <w:tcPr>
            <w:tcW w:w="3217" w:type="dxa"/>
            <w:shd w:val="clear" w:color="auto" w:fill="FFF8C8"/>
          </w:tcPr>
          <w:p w:rsidR="0047361D" w:rsidRPr="0017082D" w:rsidRDefault="0047361D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17082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Brai</w:t>
            </w:r>
            <w:proofErr w:type="spellEnd"/>
            <w:r w:rsidRPr="0017082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2793" w:type="dxa"/>
            <w:shd w:val="clear" w:color="auto" w:fill="FFF8C8"/>
          </w:tcPr>
          <w:p w:rsidR="0047361D" w:rsidRPr="0017082D" w:rsidRDefault="0047361D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17082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Barato </w:t>
            </w:r>
          </w:p>
        </w:tc>
        <w:tc>
          <w:tcPr>
            <w:tcW w:w="3692" w:type="dxa"/>
            <w:shd w:val="clear" w:color="auto" w:fill="FFF8C8"/>
          </w:tcPr>
          <w:p w:rsidR="0047361D" w:rsidRPr="0017082D" w:rsidRDefault="0047361D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17082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Dän</w:t>
            </w:r>
            <w:proofErr w:type="spellEnd"/>
            <w:r w:rsidRPr="0017082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17082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brai</w:t>
            </w:r>
            <w:proofErr w:type="spellEnd"/>
            <w:r w:rsidRPr="0017082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8C8"/>
          </w:tcPr>
          <w:p w:rsidR="0047361D" w:rsidRPr="0017082D" w:rsidRDefault="0047361D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17082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Esa ropa es </w:t>
            </w:r>
            <w:proofErr w:type="gramStart"/>
            <w:r w:rsidRPr="0017082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barato</w:t>
            </w:r>
            <w:proofErr w:type="gramEnd"/>
            <w:r w:rsidRPr="0017082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</w:tr>
      <w:tr w:rsidR="0047361D" w:rsidRPr="00905950" w:rsidTr="00E1510B">
        <w:tc>
          <w:tcPr>
            <w:tcW w:w="3217" w:type="dxa"/>
            <w:shd w:val="clear" w:color="auto" w:fill="FFF8C8"/>
          </w:tcPr>
          <w:p w:rsidR="0047361D" w:rsidRPr="00E1510B" w:rsidRDefault="0047361D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E1510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bräikä</w:t>
            </w:r>
            <w:proofErr w:type="spellEnd"/>
          </w:p>
        </w:tc>
        <w:tc>
          <w:tcPr>
            <w:tcW w:w="2793" w:type="dxa"/>
            <w:shd w:val="clear" w:color="auto" w:fill="FFF8C8"/>
          </w:tcPr>
          <w:p w:rsidR="0047361D" w:rsidRPr="00E1510B" w:rsidRDefault="0047361D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1510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Mediano </w:t>
            </w:r>
          </w:p>
        </w:tc>
        <w:tc>
          <w:tcPr>
            <w:tcW w:w="3692" w:type="dxa"/>
            <w:shd w:val="clear" w:color="auto" w:fill="FFF8C8"/>
          </w:tcPr>
          <w:p w:rsidR="0047361D" w:rsidRPr="00E1510B" w:rsidRDefault="0047361D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1510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ruin </w:t>
            </w:r>
            <w:proofErr w:type="spellStart"/>
            <w:r w:rsidRPr="00E1510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bräikä</w:t>
            </w:r>
            <w:proofErr w:type="spellEnd"/>
            <w:r w:rsidRPr="00E1510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8C8"/>
          </w:tcPr>
          <w:p w:rsidR="0047361D" w:rsidRPr="00E1510B" w:rsidRDefault="0047361D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1510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papá es mediano. </w:t>
            </w:r>
          </w:p>
        </w:tc>
      </w:tr>
      <w:tr w:rsidR="0047361D" w:rsidRPr="00905950" w:rsidTr="00032715">
        <w:trPr>
          <w:trHeight w:val="350"/>
        </w:trPr>
        <w:tc>
          <w:tcPr>
            <w:tcW w:w="3217" w:type="dxa"/>
            <w:shd w:val="clear" w:color="auto" w:fill="FFF1A1"/>
          </w:tcPr>
          <w:p w:rsidR="0047361D" w:rsidRPr="00032715" w:rsidRDefault="0047361D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03271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Braire</w:t>
            </w:r>
            <w:proofErr w:type="spellEnd"/>
            <w:r w:rsidRPr="0003271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2793" w:type="dxa"/>
            <w:shd w:val="clear" w:color="auto" w:fill="FFF1A1"/>
          </w:tcPr>
          <w:p w:rsidR="0047361D" w:rsidRPr="00032715" w:rsidRDefault="0047361D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3271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Amenazar </w:t>
            </w:r>
          </w:p>
        </w:tc>
        <w:tc>
          <w:tcPr>
            <w:tcW w:w="3692" w:type="dxa"/>
            <w:shd w:val="clear" w:color="auto" w:fill="FFF1A1"/>
          </w:tcPr>
          <w:p w:rsidR="0047361D" w:rsidRPr="00032715" w:rsidRDefault="0047361D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3271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 se </w:t>
            </w:r>
            <w:proofErr w:type="spellStart"/>
            <w:r w:rsidRPr="0003271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tä</w:t>
            </w:r>
            <w:proofErr w:type="spellEnd"/>
            <w:r w:rsidRPr="0003271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ti </w:t>
            </w:r>
            <w:proofErr w:type="spellStart"/>
            <w:r w:rsidRPr="0003271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braire</w:t>
            </w:r>
            <w:proofErr w:type="spellEnd"/>
            <w:r w:rsidRPr="0003271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1A1"/>
          </w:tcPr>
          <w:p w:rsidR="0047361D" w:rsidRPr="00032715" w:rsidRDefault="0047361D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3271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Esa persona me tiene amenazado </w:t>
            </w:r>
          </w:p>
        </w:tc>
      </w:tr>
      <w:tr w:rsidR="0047361D" w:rsidRPr="00905950" w:rsidTr="0017082D">
        <w:tc>
          <w:tcPr>
            <w:tcW w:w="3217" w:type="dxa"/>
            <w:shd w:val="clear" w:color="auto" w:fill="FFF8C8"/>
          </w:tcPr>
          <w:p w:rsidR="0047361D" w:rsidRPr="0017082D" w:rsidRDefault="00FB30AD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17082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Brän</w:t>
            </w:r>
            <w:proofErr w:type="spellEnd"/>
            <w:r w:rsidRPr="0017082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2793" w:type="dxa"/>
            <w:shd w:val="clear" w:color="auto" w:fill="FFF8C8"/>
          </w:tcPr>
          <w:p w:rsidR="0047361D" w:rsidRPr="0017082D" w:rsidRDefault="00FB30AD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17082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Vamos </w:t>
            </w:r>
          </w:p>
        </w:tc>
        <w:tc>
          <w:tcPr>
            <w:tcW w:w="3692" w:type="dxa"/>
            <w:shd w:val="clear" w:color="auto" w:fill="FFF8C8"/>
          </w:tcPr>
          <w:p w:rsidR="0047361D" w:rsidRPr="0017082D" w:rsidRDefault="00FB30AD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17082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Brän</w:t>
            </w:r>
            <w:proofErr w:type="spellEnd"/>
            <w:r w:rsidRPr="0017082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17082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nen</w:t>
            </w:r>
            <w:proofErr w:type="spellEnd"/>
            <w:r w:rsidRPr="0017082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8C8"/>
          </w:tcPr>
          <w:p w:rsidR="0047361D" w:rsidRPr="0017082D" w:rsidRDefault="00FB30AD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17082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Vamos a correr </w:t>
            </w:r>
          </w:p>
        </w:tc>
      </w:tr>
      <w:tr w:rsidR="0047361D" w:rsidRPr="00905950" w:rsidTr="002F0AD1">
        <w:tc>
          <w:tcPr>
            <w:tcW w:w="3217" w:type="dxa"/>
            <w:shd w:val="clear" w:color="auto" w:fill="FFF8C8"/>
          </w:tcPr>
          <w:p w:rsidR="0047361D" w:rsidRPr="002F0AD1" w:rsidRDefault="00FB30AD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F0AD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Brare</w:t>
            </w:r>
            <w:proofErr w:type="spellEnd"/>
            <w:r w:rsidRPr="002F0AD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2793" w:type="dxa"/>
            <w:shd w:val="clear" w:color="auto" w:fill="FFF8C8"/>
          </w:tcPr>
          <w:p w:rsidR="0047361D" w:rsidRPr="002F0AD1" w:rsidRDefault="00FB30AD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F0AD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Hombre </w:t>
            </w:r>
          </w:p>
        </w:tc>
        <w:tc>
          <w:tcPr>
            <w:tcW w:w="3692" w:type="dxa"/>
            <w:shd w:val="clear" w:color="auto" w:fill="FFF8C8"/>
          </w:tcPr>
          <w:p w:rsidR="0047361D" w:rsidRPr="002F0AD1" w:rsidRDefault="00FB30AD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F0AD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Chi ye </w:t>
            </w:r>
            <w:proofErr w:type="spellStart"/>
            <w:r w:rsidRPr="002F0AD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brare</w:t>
            </w:r>
            <w:proofErr w:type="spellEnd"/>
            <w:r w:rsidRPr="002F0AD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8C8"/>
          </w:tcPr>
          <w:p w:rsidR="0047361D" w:rsidRPr="002F0AD1" w:rsidRDefault="00FB30AD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F0AD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Ese bebe es hombre </w:t>
            </w:r>
          </w:p>
        </w:tc>
      </w:tr>
      <w:tr w:rsidR="00FB30AD" w:rsidRPr="00905950" w:rsidTr="002F0AD1">
        <w:tc>
          <w:tcPr>
            <w:tcW w:w="3217" w:type="dxa"/>
            <w:shd w:val="clear" w:color="auto" w:fill="FFF8C8"/>
          </w:tcPr>
          <w:p w:rsidR="00FB30AD" w:rsidRPr="002F0AD1" w:rsidRDefault="00FB30AD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F0AD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Bren</w:t>
            </w:r>
            <w:proofErr w:type="spellEnd"/>
            <w:r w:rsidRPr="002F0AD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2793" w:type="dxa"/>
            <w:shd w:val="clear" w:color="auto" w:fill="FFF8C8"/>
          </w:tcPr>
          <w:p w:rsidR="00FB30AD" w:rsidRPr="002F0AD1" w:rsidRDefault="00FB30AD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F0AD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Enfermo </w:t>
            </w:r>
          </w:p>
        </w:tc>
        <w:tc>
          <w:tcPr>
            <w:tcW w:w="3692" w:type="dxa"/>
            <w:shd w:val="clear" w:color="auto" w:fill="FFF8C8"/>
          </w:tcPr>
          <w:p w:rsidR="00FB30AD" w:rsidRPr="002F0AD1" w:rsidRDefault="00FB30AD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F0AD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</w:t>
            </w:r>
            <w:proofErr w:type="spellStart"/>
            <w:r w:rsidRPr="002F0AD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eteba</w:t>
            </w:r>
            <w:proofErr w:type="spellEnd"/>
            <w:r w:rsidRPr="002F0AD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F0AD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nibi</w:t>
            </w:r>
            <w:proofErr w:type="spellEnd"/>
            <w:r w:rsidRPr="002F0AD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F0AD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bren</w:t>
            </w:r>
            <w:proofErr w:type="spellEnd"/>
            <w:r w:rsidRPr="002F0AD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8C8"/>
          </w:tcPr>
          <w:p w:rsidR="00FB30AD" w:rsidRPr="002F0AD1" w:rsidRDefault="00FB30AD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F0AD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hermano está enfermo </w:t>
            </w:r>
          </w:p>
        </w:tc>
      </w:tr>
      <w:tr w:rsidR="004B04BA" w:rsidRPr="00905950" w:rsidTr="00032715">
        <w:trPr>
          <w:trHeight w:val="570"/>
        </w:trPr>
        <w:tc>
          <w:tcPr>
            <w:tcW w:w="3217" w:type="dxa"/>
            <w:shd w:val="clear" w:color="auto" w:fill="FFF1A1"/>
          </w:tcPr>
          <w:p w:rsidR="004B04BA" w:rsidRPr="00032715" w:rsidRDefault="004B04BA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03271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Brimone</w:t>
            </w:r>
            <w:proofErr w:type="spellEnd"/>
            <w:r w:rsidRPr="0003271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2793" w:type="dxa"/>
            <w:shd w:val="clear" w:color="auto" w:fill="FFF1A1"/>
          </w:tcPr>
          <w:p w:rsidR="004B04BA" w:rsidRPr="00032715" w:rsidRDefault="004B04BA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3271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Resbaloso </w:t>
            </w:r>
          </w:p>
        </w:tc>
        <w:tc>
          <w:tcPr>
            <w:tcW w:w="3692" w:type="dxa"/>
            <w:shd w:val="clear" w:color="auto" w:fill="FFF1A1"/>
          </w:tcPr>
          <w:p w:rsidR="004B04BA" w:rsidRPr="00032715" w:rsidRDefault="004B04BA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3271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Ji </w:t>
            </w:r>
            <w:proofErr w:type="spellStart"/>
            <w:r w:rsidRPr="0003271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nibi</w:t>
            </w:r>
            <w:proofErr w:type="spellEnd"/>
            <w:r w:rsidRPr="0003271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03271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brimone</w:t>
            </w:r>
            <w:proofErr w:type="spellEnd"/>
            <w:r w:rsidRPr="0003271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1A1"/>
          </w:tcPr>
          <w:p w:rsidR="004B04BA" w:rsidRPr="00032715" w:rsidRDefault="004B04BA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3271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camino está resbaloso </w:t>
            </w:r>
          </w:p>
        </w:tc>
      </w:tr>
      <w:tr w:rsidR="004F1219" w:rsidRPr="00905950" w:rsidTr="00032715">
        <w:tc>
          <w:tcPr>
            <w:tcW w:w="3217" w:type="dxa"/>
            <w:shd w:val="clear" w:color="auto" w:fill="FFF1A1"/>
          </w:tcPr>
          <w:p w:rsidR="004F1219" w:rsidRPr="00BD7D0C" w:rsidRDefault="004F1219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D7D0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Blato</w:t>
            </w:r>
            <w:proofErr w:type="spellEnd"/>
            <w:r w:rsidRPr="00BD7D0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2793" w:type="dxa"/>
            <w:shd w:val="clear" w:color="auto" w:fill="FFF1A1"/>
          </w:tcPr>
          <w:p w:rsidR="004F1219" w:rsidRPr="00BD7D0C" w:rsidRDefault="004F1219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D7D0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Plato </w:t>
            </w:r>
          </w:p>
        </w:tc>
        <w:tc>
          <w:tcPr>
            <w:tcW w:w="3692" w:type="dxa"/>
            <w:shd w:val="clear" w:color="auto" w:fill="FFF1A1"/>
          </w:tcPr>
          <w:p w:rsidR="004F1219" w:rsidRPr="00BD7D0C" w:rsidRDefault="004F1219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D7D0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Blato</w:t>
            </w:r>
            <w:proofErr w:type="spellEnd"/>
            <w:r w:rsidRPr="00BD7D0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BD7D0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bätete</w:t>
            </w:r>
            <w:proofErr w:type="spellEnd"/>
            <w:r w:rsidRPr="00BD7D0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1A1"/>
          </w:tcPr>
          <w:p w:rsidR="004F1219" w:rsidRPr="00BD7D0C" w:rsidRDefault="004F1219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D7D0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Lave el plato</w:t>
            </w:r>
          </w:p>
        </w:tc>
      </w:tr>
      <w:tr w:rsidR="004F1219" w:rsidRPr="00905950" w:rsidTr="00034931">
        <w:tc>
          <w:tcPr>
            <w:tcW w:w="3217" w:type="dxa"/>
            <w:shd w:val="clear" w:color="auto" w:fill="FFF1A1"/>
          </w:tcPr>
          <w:p w:rsidR="004F1219" w:rsidRPr="00034931" w:rsidRDefault="004F1219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03493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Blite</w:t>
            </w:r>
            <w:proofErr w:type="spellEnd"/>
            <w:r w:rsidRPr="0003493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2793" w:type="dxa"/>
            <w:shd w:val="clear" w:color="auto" w:fill="FFF1A1"/>
          </w:tcPr>
          <w:p w:rsidR="004F1219" w:rsidRPr="00034931" w:rsidRDefault="004F1219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3493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Hable </w:t>
            </w:r>
          </w:p>
        </w:tc>
        <w:tc>
          <w:tcPr>
            <w:tcW w:w="3692" w:type="dxa"/>
            <w:shd w:val="clear" w:color="auto" w:fill="FFF1A1"/>
          </w:tcPr>
          <w:p w:rsidR="004F1219" w:rsidRPr="00034931" w:rsidRDefault="004F1219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03493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Ani</w:t>
            </w:r>
            <w:proofErr w:type="spellEnd"/>
            <w:r w:rsidRPr="0003493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03493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blite</w:t>
            </w:r>
            <w:proofErr w:type="spellEnd"/>
            <w:r w:rsidRPr="0003493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03493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ngäbere</w:t>
            </w:r>
            <w:proofErr w:type="spellEnd"/>
            <w:r w:rsidRPr="0003493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1A1"/>
          </w:tcPr>
          <w:p w:rsidR="004F1219" w:rsidRPr="00034931" w:rsidRDefault="004F1219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gramStart"/>
            <w:r w:rsidRPr="0003493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Vamos</w:t>
            </w:r>
            <w:proofErr w:type="gramEnd"/>
            <w:r w:rsidRPr="0003493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hablar en </w:t>
            </w:r>
            <w:proofErr w:type="spellStart"/>
            <w:r w:rsidRPr="0003493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ngäbere</w:t>
            </w:r>
            <w:proofErr w:type="spellEnd"/>
            <w:r w:rsidRPr="0003493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. </w:t>
            </w:r>
          </w:p>
        </w:tc>
      </w:tr>
      <w:tr w:rsidR="004F1219" w:rsidRPr="00905950" w:rsidTr="00034931">
        <w:tc>
          <w:tcPr>
            <w:tcW w:w="3217" w:type="dxa"/>
            <w:shd w:val="clear" w:color="auto" w:fill="FFF1A1"/>
          </w:tcPr>
          <w:p w:rsidR="004F1219" w:rsidRPr="00A6319E" w:rsidRDefault="004F1219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A6319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Blü</w:t>
            </w:r>
            <w:proofErr w:type="spellEnd"/>
            <w:r w:rsidRPr="00A6319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2793" w:type="dxa"/>
            <w:shd w:val="clear" w:color="auto" w:fill="FFF1A1"/>
          </w:tcPr>
          <w:p w:rsidR="004F1219" w:rsidRPr="00A6319E" w:rsidRDefault="00936D0B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6319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Tipo de Sapo </w:t>
            </w:r>
          </w:p>
        </w:tc>
        <w:tc>
          <w:tcPr>
            <w:tcW w:w="3692" w:type="dxa"/>
            <w:shd w:val="clear" w:color="auto" w:fill="FFF1A1"/>
          </w:tcPr>
          <w:p w:rsidR="004F1219" w:rsidRPr="00A6319E" w:rsidRDefault="00936D0B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A6319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Blü</w:t>
            </w:r>
            <w:proofErr w:type="spellEnd"/>
            <w:r w:rsidRPr="00A6319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A6319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tä</w:t>
            </w:r>
            <w:proofErr w:type="spellEnd"/>
            <w:r w:rsidRPr="00A6319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A6319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jäde</w:t>
            </w:r>
            <w:proofErr w:type="spellEnd"/>
            <w:r w:rsidRPr="00A6319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. </w:t>
            </w:r>
          </w:p>
        </w:tc>
        <w:tc>
          <w:tcPr>
            <w:tcW w:w="4610" w:type="dxa"/>
            <w:shd w:val="clear" w:color="auto" w:fill="FFF1A1"/>
          </w:tcPr>
          <w:p w:rsidR="004F1219" w:rsidRPr="00A6319E" w:rsidRDefault="00936D0B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6319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sapo está en la piedra. </w:t>
            </w:r>
          </w:p>
        </w:tc>
      </w:tr>
      <w:tr w:rsidR="00936D0B" w:rsidRPr="00905950" w:rsidTr="00034931">
        <w:tc>
          <w:tcPr>
            <w:tcW w:w="3217" w:type="dxa"/>
            <w:shd w:val="clear" w:color="auto" w:fill="FFF1A1"/>
          </w:tcPr>
          <w:p w:rsidR="00936D0B" w:rsidRPr="005C7474" w:rsidRDefault="00936D0B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5C74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Blu</w:t>
            </w:r>
            <w:proofErr w:type="spellEnd"/>
            <w:r w:rsidRPr="005C74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2793" w:type="dxa"/>
            <w:shd w:val="clear" w:color="auto" w:fill="FFF1A1"/>
          </w:tcPr>
          <w:p w:rsidR="00936D0B" w:rsidRPr="005C7474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5C74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Flor </w:t>
            </w:r>
          </w:p>
        </w:tc>
        <w:tc>
          <w:tcPr>
            <w:tcW w:w="3692" w:type="dxa"/>
            <w:shd w:val="clear" w:color="auto" w:fill="FFF1A1"/>
          </w:tcPr>
          <w:p w:rsidR="00936D0B" w:rsidRPr="005C7474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5C74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Kri</w:t>
            </w:r>
            <w:proofErr w:type="spellEnd"/>
            <w:r w:rsidRPr="005C74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5C74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blu</w:t>
            </w:r>
            <w:proofErr w:type="spellEnd"/>
            <w:r w:rsidRPr="005C74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5C74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tain</w:t>
            </w:r>
            <w:proofErr w:type="spellEnd"/>
            <w:r w:rsidRPr="005C74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1A1"/>
          </w:tcPr>
          <w:p w:rsidR="00936D0B" w:rsidRPr="005C7474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5C74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Esa flor es de color rojo. </w:t>
            </w:r>
          </w:p>
        </w:tc>
      </w:tr>
      <w:tr w:rsidR="00936D0B" w:rsidRPr="00905950" w:rsidTr="00A1323B">
        <w:tc>
          <w:tcPr>
            <w:tcW w:w="3217" w:type="dxa"/>
          </w:tcPr>
          <w:p w:rsidR="00936D0B" w:rsidRPr="00905950" w:rsidRDefault="00A1323B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Blu</w:t>
            </w:r>
            <w:r w:rsidR="00936D0B" w:rsidRPr="00905950">
              <w:rPr>
                <w:rFonts w:ascii="Century Gothic" w:eastAsia="Batang" w:hAnsi="Century Gothic"/>
                <w:sz w:val="28"/>
                <w:szCs w:val="28"/>
              </w:rPr>
              <w:t>re</w:t>
            </w:r>
            <w:proofErr w:type="spellEnd"/>
            <w:r w:rsidR="00936D0B"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2793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Florecer </w:t>
            </w:r>
          </w:p>
        </w:tc>
        <w:tc>
          <w:tcPr>
            <w:tcW w:w="3692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Naran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nibira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blure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610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La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naran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ya floreció </w:t>
            </w:r>
          </w:p>
        </w:tc>
      </w:tr>
      <w:tr w:rsidR="00936D0B" w:rsidRPr="00905950" w:rsidTr="00352135">
        <w:tc>
          <w:tcPr>
            <w:tcW w:w="3217" w:type="dxa"/>
            <w:shd w:val="clear" w:color="auto" w:fill="FFF1A1"/>
          </w:tcPr>
          <w:p w:rsidR="00936D0B" w:rsidRPr="00352135" w:rsidRDefault="00936D0B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5213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Be </w:t>
            </w:r>
          </w:p>
        </w:tc>
        <w:tc>
          <w:tcPr>
            <w:tcW w:w="2793" w:type="dxa"/>
            <w:shd w:val="clear" w:color="auto" w:fill="FFF1A1"/>
          </w:tcPr>
          <w:p w:rsidR="00936D0B" w:rsidRPr="00352135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5213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Ayote </w:t>
            </w:r>
          </w:p>
        </w:tc>
        <w:tc>
          <w:tcPr>
            <w:tcW w:w="3692" w:type="dxa"/>
            <w:shd w:val="clear" w:color="auto" w:fill="FFF1A1"/>
          </w:tcPr>
          <w:p w:rsidR="00936D0B" w:rsidRPr="00352135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5213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Be ye </w:t>
            </w:r>
            <w:proofErr w:type="spellStart"/>
            <w:r w:rsidRPr="0035213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kare</w:t>
            </w:r>
            <w:proofErr w:type="spellEnd"/>
            <w:r w:rsidRPr="0035213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1A1"/>
          </w:tcPr>
          <w:p w:rsidR="00936D0B" w:rsidRPr="00352135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5213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ayote es verde </w:t>
            </w:r>
          </w:p>
        </w:tc>
      </w:tr>
      <w:tr w:rsidR="00936D0B" w:rsidRPr="00905950" w:rsidTr="00352135">
        <w:tc>
          <w:tcPr>
            <w:tcW w:w="3217" w:type="dxa"/>
            <w:shd w:val="clear" w:color="auto" w:fill="FFF1A1"/>
          </w:tcPr>
          <w:p w:rsidR="00ED5BEB" w:rsidRPr="00352135" w:rsidRDefault="00936D0B" w:rsidP="00936D0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5213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Ben </w:t>
            </w:r>
          </w:p>
        </w:tc>
        <w:tc>
          <w:tcPr>
            <w:tcW w:w="2793" w:type="dxa"/>
            <w:shd w:val="clear" w:color="auto" w:fill="FFF1A1"/>
          </w:tcPr>
          <w:p w:rsidR="00936D0B" w:rsidRPr="00352135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5213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Con </w:t>
            </w:r>
          </w:p>
        </w:tc>
        <w:tc>
          <w:tcPr>
            <w:tcW w:w="3692" w:type="dxa"/>
            <w:shd w:val="clear" w:color="auto" w:fill="FFF1A1"/>
          </w:tcPr>
          <w:p w:rsidR="00936D0B" w:rsidRPr="00352135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35213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Kugwe</w:t>
            </w:r>
            <w:proofErr w:type="spellEnd"/>
            <w:r w:rsidRPr="0035213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35213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näin</w:t>
            </w:r>
            <w:proofErr w:type="spellEnd"/>
            <w:r w:rsidRPr="0035213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ben </w:t>
            </w:r>
          </w:p>
        </w:tc>
        <w:tc>
          <w:tcPr>
            <w:tcW w:w="4610" w:type="dxa"/>
            <w:shd w:val="clear" w:color="auto" w:fill="FFF1A1"/>
          </w:tcPr>
          <w:p w:rsidR="00936D0B" w:rsidRPr="00352135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5213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Ella va con él. </w:t>
            </w:r>
          </w:p>
        </w:tc>
      </w:tr>
      <w:tr w:rsidR="00936D0B" w:rsidRPr="00905950" w:rsidTr="00A1323B">
        <w:tc>
          <w:tcPr>
            <w:tcW w:w="3217" w:type="dxa"/>
          </w:tcPr>
          <w:p w:rsidR="00936D0B" w:rsidRPr="00905950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Bere</w:t>
            </w:r>
          </w:p>
        </w:tc>
        <w:tc>
          <w:tcPr>
            <w:tcW w:w="2793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Fruta de pan </w:t>
            </w:r>
          </w:p>
        </w:tc>
        <w:tc>
          <w:tcPr>
            <w:tcW w:w="3692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Bere ye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ötö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kubu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610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Coseche dos </w:t>
            </w:r>
            <w:r w:rsidR="001F40F4" w:rsidRPr="00905950">
              <w:rPr>
                <w:rFonts w:ascii="Century Gothic" w:eastAsia="Batang" w:hAnsi="Century Gothic"/>
                <w:sz w:val="28"/>
                <w:szCs w:val="28"/>
              </w:rPr>
              <w:t>frutas</w:t>
            </w: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de pan. </w:t>
            </w:r>
          </w:p>
        </w:tc>
      </w:tr>
      <w:tr w:rsidR="00936D0B" w:rsidRPr="00905950" w:rsidTr="00C575B8">
        <w:tc>
          <w:tcPr>
            <w:tcW w:w="3217" w:type="dxa"/>
            <w:shd w:val="clear" w:color="auto" w:fill="FFF1A1"/>
          </w:tcPr>
          <w:p w:rsidR="00936D0B" w:rsidRPr="00C575B8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C575B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Betigo</w:t>
            </w:r>
            <w:proofErr w:type="spellEnd"/>
          </w:p>
        </w:tc>
        <w:tc>
          <w:tcPr>
            <w:tcW w:w="2793" w:type="dxa"/>
            <w:shd w:val="clear" w:color="auto" w:fill="FFF1A1"/>
          </w:tcPr>
          <w:p w:rsidR="00936D0B" w:rsidRPr="00C575B8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575B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Nombre de mujer</w:t>
            </w:r>
          </w:p>
        </w:tc>
        <w:tc>
          <w:tcPr>
            <w:tcW w:w="3692" w:type="dxa"/>
            <w:shd w:val="clear" w:color="auto" w:fill="FFF1A1"/>
          </w:tcPr>
          <w:p w:rsidR="00936D0B" w:rsidRPr="00C575B8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C575B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Betigo</w:t>
            </w:r>
            <w:proofErr w:type="spellEnd"/>
            <w:r w:rsidRPr="00C575B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C575B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nibi</w:t>
            </w:r>
            <w:proofErr w:type="spellEnd"/>
            <w:r w:rsidRPr="00C575B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C575B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bren</w:t>
            </w:r>
            <w:proofErr w:type="spellEnd"/>
            <w:r w:rsidRPr="00C575B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. </w:t>
            </w:r>
          </w:p>
        </w:tc>
        <w:tc>
          <w:tcPr>
            <w:tcW w:w="4610" w:type="dxa"/>
            <w:shd w:val="clear" w:color="auto" w:fill="FFF1A1"/>
          </w:tcPr>
          <w:p w:rsidR="00936D0B" w:rsidRPr="00C575B8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C575B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Betigo</w:t>
            </w:r>
            <w:proofErr w:type="spellEnd"/>
            <w:r w:rsidRPr="00C575B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se enfermo </w:t>
            </w:r>
          </w:p>
        </w:tc>
      </w:tr>
      <w:tr w:rsidR="00936D0B" w:rsidRPr="00905950" w:rsidTr="00C575B8">
        <w:tc>
          <w:tcPr>
            <w:tcW w:w="3217" w:type="dxa"/>
            <w:shd w:val="clear" w:color="auto" w:fill="FFF1A1"/>
          </w:tcPr>
          <w:p w:rsidR="00936D0B" w:rsidRPr="00C575B8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C575B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Betegä</w:t>
            </w:r>
            <w:proofErr w:type="spellEnd"/>
          </w:p>
        </w:tc>
        <w:tc>
          <w:tcPr>
            <w:tcW w:w="2793" w:type="dxa"/>
            <w:shd w:val="clear" w:color="auto" w:fill="FFF1A1"/>
          </w:tcPr>
          <w:p w:rsidR="00936D0B" w:rsidRPr="00C575B8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575B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Correr </w:t>
            </w:r>
          </w:p>
        </w:tc>
        <w:tc>
          <w:tcPr>
            <w:tcW w:w="3692" w:type="dxa"/>
            <w:shd w:val="clear" w:color="auto" w:fill="FFF1A1"/>
          </w:tcPr>
          <w:p w:rsidR="00936D0B" w:rsidRPr="00C575B8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C575B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Nän</w:t>
            </w:r>
            <w:proofErr w:type="spellEnd"/>
            <w:r w:rsidRPr="00C575B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C575B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betegä</w:t>
            </w:r>
            <w:proofErr w:type="spellEnd"/>
            <w:r w:rsidRPr="00C575B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1A1"/>
          </w:tcPr>
          <w:p w:rsidR="00936D0B" w:rsidRPr="00C575B8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575B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Vaya corriendo </w:t>
            </w:r>
          </w:p>
        </w:tc>
      </w:tr>
      <w:tr w:rsidR="00936D0B" w:rsidRPr="00905950" w:rsidTr="00C12CAF">
        <w:tc>
          <w:tcPr>
            <w:tcW w:w="3217" w:type="dxa"/>
            <w:shd w:val="clear" w:color="auto" w:fill="FFF1A1"/>
          </w:tcPr>
          <w:p w:rsidR="00936D0B" w:rsidRPr="00C12CAF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C12CA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lastRenderedPageBreak/>
              <w:t>Betete</w:t>
            </w:r>
            <w:proofErr w:type="spellEnd"/>
          </w:p>
        </w:tc>
        <w:tc>
          <w:tcPr>
            <w:tcW w:w="2793" w:type="dxa"/>
            <w:shd w:val="clear" w:color="auto" w:fill="FFF1A1"/>
          </w:tcPr>
          <w:p w:rsidR="00936D0B" w:rsidRPr="00C12CAF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12CA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Moverse </w:t>
            </w:r>
          </w:p>
        </w:tc>
        <w:tc>
          <w:tcPr>
            <w:tcW w:w="3692" w:type="dxa"/>
            <w:shd w:val="clear" w:color="auto" w:fill="FFF1A1"/>
          </w:tcPr>
          <w:p w:rsidR="00936D0B" w:rsidRPr="00C12CAF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C12CA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Gwa</w:t>
            </w:r>
            <w:proofErr w:type="spellEnd"/>
            <w:r w:rsidRPr="00C12CA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C12CA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nibi</w:t>
            </w:r>
            <w:proofErr w:type="spellEnd"/>
            <w:r w:rsidRPr="00C12CA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C12CA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betete</w:t>
            </w:r>
            <w:proofErr w:type="spellEnd"/>
            <w:r w:rsidRPr="00C12CA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jate.</w:t>
            </w:r>
          </w:p>
        </w:tc>
        <w:tc>
          <w:tcPr>
            <w:tcW w:w="4610" w:type="dxa"/>
            <w:shd w:val="clear" w:color="auto" w:fill="FFF1A1"/>
          </w:tcPr>
          <w:p w:rsidR="00936D0B" w:rsidRPr="00C12CAF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12CA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El pescado se mueve a fuera</w:t>
            </w:r>
          </w:p>
        </w:tc>
      </w:tr>
      <w:tr w:rsidR="00936D0B" w:rsidRPr="00905950" w:rsidTr="00203C74">
        <w:tc>
          <w:tcPr>
            <w:tcW w:w="3217" w:type="dxa"/>
            <w:shd w:val="clear" w:color="auto" w:fill="FFF1A1"/>
          </w:tcPr>
          <w:p w:rsidR="00936D0B" w:rsidRPr="0063425C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63425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Bete</w:t>
            </w:r>
            <w:proofErr w:type="spellEnd"/>
          </w:p>
        </w:tc>
        <w:tc>
          <w:tcPr>
            <w:tcW w:w="2793" w:type="dxa"/>
            <w:shd w:val="clear" w:color="auto" w:fill="FFF1A1"/>
          </w:tcPr>
          <w:p w:rsidR="00936D0B" w:rsidRPr="0063425C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3425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Reventar </w:t>
            </w:r>
          </w:p>
        </w:tc>
        <w:tc>
          <w:tcPr>
            <w:tcW w:w="3692" w:type="dxa"/>
            <w:shd w:val="clear" w:color="auto" w:fill="FFF1A1"/>
          </w:tcPr>
          <w:p w:rsidR="00936D0B" w:rsidRPr="0063425C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3425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I </w:t>
            </w:r>
            <w:proofErr w:type="spellStart"/>
            <w:r w:rsidRPr="0063425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nibi</w:t>
            </w:r>
            <w:proofErr w:type="spellEnd"/>
            <w:r w:rsidRPr="0063425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63425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bete</w:t>
            </w:r>
            <w:proofErr w:type="spellEnd"/>
            <w:r w:rsidRPr="0063425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63425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ugwende</w:t>
            </w:r>
            <w:proofErr w:type="spellEnd"/>
            <w:r w:rsidRPr="0063425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1A1"/>
          </w:tcPr>
          <w:p w:rsidR="00936D0B" w:rsidRPr="0063425C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3425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maíz revienta en la olla. </w:t>
            </w:r>
          </w:p>
        </w:tc>
      </w:tr>
      <w:tr w:rsidR="00936D0B" w:rsidRPr="00905950" w:rsidTr="00447DA5">
        <w:tc>
          <w:tcPr>
            <w:tcW w:w="3217" w:type="dxa"/>
            <w:shd w:val="clear" w:color="auto" w:fill="FFF1A1"/>
          </w:tcPr>
          <w:p w:rsidR="00936D0B" w:rsidRPr="00447DA5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447D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Begä</w:t>
            </w:r>
            <w:proofErr w:type="spellEnd"/>
          </w:p>
        </w:tc>
        <w:tc>
          <w:tcPr>
            <w:tcW w:w="2793" w:type="dxa"/>
            <w:shd w:val="clear" w:color="auto" w:fill="FFF1A1"/>
          </w:tcPr>
          <w:p w:rsidR="00936D0B" w:rsidRPr="00447DA5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47D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Caer </w:t>
            </w:r>
          </w:p>
        </w:tc>
        <w:tc>
          <w:tcPr>
            <w:tcW w:w="3692" w:type="dxa"/>
            <w:shd w:val="clear" w:color="auto" w:fill="FFF1A1"/>
          </w:tcPr>
          <w:p w:rsidR="00936D0B" w:rsidRPr="00447DA5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47D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</w:t>
            </w:r>
            <w:proofErr w:type="spellStart"/>
            <w:r w:rsidRPr="00447D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begä</w:t>
            </w:r>
            <w:proofErr w:type="spellEnd"/>
            <w:r w:rsidRPr="00447D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tibien </w:t>
            </w:r>
          </w:p>
        </w:tc>
        <w:tc>
          <w:tcPr>
            <w:tcW w:w="4610" w:type="dxa"/>
            <w:shd w:val="clear" w:color="auto" w:fill="FFF1A1"/>
          </w:tcPr>
          <w:p w:rsidR="00936D0B" w:rsidRPr="00447DA5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47D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Yo me caí. </w:t>
            </w:r>
          </w:p>
        </w:tc>
      </w:tr>
      <w:tr w:rsidR="00936D0B" w:rsidRPr="00905950" w:rsidTr="00DE5847">
        <w:tc>
          <w:tcPr>
            <w:tcW w:w="3217" w:type="dxa"/>
            <w:shd w:val="clear" w:color="auto" w:fill="FFFCC3"/>
          </w:tcPr>
          <w:p w:rsidR="00936D0B" w:rsidRPr="00DE5847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DE584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Bentre</w:t>
            </w:r>
            <w:proofErr w:type="spellEnd"/>
          </w:p>
        </w:tc>
        <w:tc>
          <w:tcPr>
            <w:tcW w:w="2793" w:type="dxa"/>
            <w:shd w:val="clear" w:color="auto" w:fill="FFFCC3"/>
          </w:tcPr>
          <w:p w:rsidR="00936D0B" w:rsidRPr="00DE5847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E584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Con ellos </w:t>
            </w:r>
          </w:p>
        </w:tc>
        <w:tc>
          <w:tcPr>
            <w:tcW w:w="3692" w:type="dxa"/>
            <w:shd w:val="clear" w:color="auto" w:fill="FFFCC3"/>
          </w:tcPr>
          <w:p w:rsidR="00936D0B" w:rsidRPr="00DE5847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E584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</w:t>
            </w:r>
            <w:proofErr w:type="spellStart"/>
            <w:r w:rsidRPr="00DE584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nän</w:t>
            </w:r>
            <w:proofErr w:type="spellEnd"/>
            <w:r w:rsidRPr="00DE584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DE584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bentre</w:t>
            </w:r>
            <w:proofErr w:type="spellEnd"/>
            <w:r w:rsidRPr="00DE584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CC3"/>
          </w:tcPr>
          <w:p w:rsidR="00936D0B" w:rsidRPr="00DE5847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E584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Voy con ellos. </w:t>
            </w:r>
          </w:p>
        </w:tc>
      </w:tr>
      <w:tr w:rsidR="00936D0B" w:rsidRPr="00905950" w:rsidTr="00DE5847">
        <w:tc>
          <w:tcPr>
            <w:tcW w:w="3217" w:type="dxa"/>
            <w:shd w:val="clear" w:color="auto" w:fill="FFFCC3"/>
          </w:tcPr>
          <w:p w:rsidR="00936D0B" w:rsidRPr="00DE5847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DE584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Beriare</w:t>
            </w:r>
            <w:proofErr w:type="spellEnd"/>
          </w:p>
        </w:tc>
        <w:tc>
          <w:tcPr>
            <w:tcW w:w="2793" w:type="dxa"/>
            <w:shd w:val="clear" w:color="auto" w:fill="FFFCC3"/>
          </w:tcPr>
          <w:p w:rsidR="00936D0B" w:rsidRPr="00DE5847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E584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Desteñido  </w:t>
            </w:r>
          </w:p>
        </w:tc>
        <w:tc>
          <w:tcPr>
            <w:tcW w:w="3692" w:type="dxa"/>
            <w:shd w:val="clear" w:color="auto" w:fill="FFFCC3"/>
          </w:tcPr>
          <w:p w:rsidR="00936D0B" w:rsidRPr="00DE5847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DE584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Dän</w:t>
            </w:r>
            <w:proofErr w:type="spellEnd"/>
            <w:r w:rsidRPr="00DE584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DE584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nibira</w:t>
            </w:r>
            <w:proofErr w:type="spellEnd"/>
            <w:r w:rsidRPr="00DE584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DE584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beriare</w:t>
            </w:r>
            <w:proofErr w:type="spellEnd"/>
            <w:r w:rsidRPr="00DE584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CC3"/>
          </w:tcPr>
          <w:p w:rsidR="00936D0B" w:rsidRPr="00DE5847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E584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Esa ropa esta desteñido. </w:t>
            </w:r>
          </w:p>
        </w:tc>
      </w:tr>
      <w:tr w:rsidR="00936D0B" w:rsidRPr="00905950" w:rsidTr="00BE54B5">
        <w:tc>
          <w:tcPr>
            <w:tcW w:w="3217" w:type="dxa"/>
            <w:shd w:val="clear" w:color="auto" w:fill="FFFCC3"/>
          </w:tcPr>
          <w:p w:rsidR="00936D0B" w:rsidRPr="00BE54B5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E54B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Bi</w:t>
            </w:r>
          </w:p>
        </w:tc>
        <w:tc>
          <w:tcPr>
            <w:tcW w:w="2793" w:type="dxa"/>
            <w:shd w:val="clear" w:color="auto" w:fill="FFFCC3"/>
          </w:tcPr>
          <w:p w:rsidR="00936D0B" w:rsidRPr="00BE54B5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E54B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Suegra</w:t>
            </w:r>
          </w:p>
        </w:tc>
        <w:tc>
          <w:tcPr>
            <w:tcW w:w="3692" w:type="dxa"/>
            <w:shd w:val="clear" w:color="auto" w:fill="FFFCC3"/>
          </w:tcPr>
          <w:p w:rsidR="00936D0B" w:rsidRPr="00BE54B5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E54B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</w:t>
            </w:r>
            <w:proofErr w:type="spellStart"/>
            <w:r w:rsidRPr="00BE54B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bi</w:t>
            </w:r>
            <w:proofErr w:type="spellEnd"/>
            <w:r w:rsidRPr="00BE54B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E54B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</w:t>
            </w:r>
            <w:proofErr w:type="spellEnd"/>
            <w:r w:rsidRPr="00BE54B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E54B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elena</w:t>
            </w:r>
            <w:proofErr w:type="spellEnd"/>
            <w:r w:rsidRPr="00BE54B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CC3"/>
          </w:tcPr>
          <w:p w:rsidR="00936D0B" w:rsidRPr="00BE54B5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E54B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suegra se llama </w:t>
            </w:r>
            <w:proofErr w:type="spellStart"/>
            <w:r w:rsidRPr="00BE54B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elena</w:t>
            </w:r>
            <w:proofErr w:type="spellEnd"/>
            <w:r w:rsidRPr="00BE54B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</w:tr>
      <w:tr w:rsidR="00936D0B" w:rsidRPr="00905950" w:rsidTr="000F3292">
        <w:tc>
          <w:tcPr>
            <w:tcW w:w="3217" w:type="dxa"/>
            <w:shd w:val="clear" w:color="auto" w:fill="FFFFB9"/>
          </w:tcPr>
          <w:p w:rsidR="00936D0B" w:rsidRPr="000F3292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F32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Bien </w:t>
            </w:r>
          </w:p>
        </w:tc>
        <w:tc>
          <w:tcPr>
            <w:tcW w:w="2793" w:type="dxa"/>
            <w:shd w:val="clear" w:color="auto" w:fill="FFFFB9"/>
          </w:tcPr>
          <w:p w:rsidR="00936D0B" w:rsidRPr="000F3292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F32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Dar</w:t>
            </w:r>
          </w:p>
        </w:tc>
        <w:tc>
          <w:tcPr>
            <w:tcW w:w="3692" w:type="dxa"/>
            <w:shd w:val="clear" w:color="auto" w:fill="FFFFB9"/>
          </w:tcPr>
          <w:p w:rsidR="00936D0B" w:rsidRPr="000F3292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0F32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Ñö</w:t>
            </w:r>
            <w:proofErr w:type="spellEnd"/>
            <w:r w:rsidRPr="000F32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bien </w:t>
            </w:r>
            <w:proofErr w:type="spellStart"/>
            <w:r w:rsidRPr="000F32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kwi</w:t>
            </w:r>
            <w:proofErr w:type="spellEnd"/>
            <w:r w:rsidRPr="000F32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0F32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yei</w:t>
            </w:r>
            <w:proofErr w:type="spellEnd"/>
            <w:r w:rsidRPr="000F32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 </w:t>
            </w:r>
          </w:p>
        </w:tc>
        <w:tc>
          <w:tcPr>
            <w:tcW w:w="4610" w:type="dxa"/>
            <w:shd w:val="clear" w:color="auto" w:fill="FFFFB9"/>
          </w:tcPr>
          <w:p w:rsidR="00936D0B" w:rsidRPr="000F3292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F32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 agua a los pollos. </w:t>
            </w:r>
          </w:p>
        </w:tc>
      </w:tr>
      <w:tr w:rsidR="00936D0B" w:rsidRPr="00905950" w:rsidTr="00B334C7">
        <w:tc>
          <w:tcPr>
            <w:tcW w:w="3217" w:type="dxa"/>
            <w:shd w:val="clear" w:color="auto" w:fill="FFFFA9"/>
          </w:tcPr>
          <w:p w:rsidR="00936D0B" w:rsidRPr="00B334C7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334C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Bian</w:t>
            </w:r>
            <w:proofErr w:type="spellEnd"/>
            <w:r w:rsidRPr="00B334C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2793" w:type="dxa"/>
            <w:shd w:val="clear" w:color="auto" w:fill="FFFFA9"/>
          </w:tcPr>
          <w:p w:rsidR="00936D0B" w:rsidRPr="00B334C7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334C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Mujer blanca </w:t>
            </w:r>
          </w:p>
        </w:tc>
        <w:tc>
          <w:tcPr>
            <w:tcW w:w="3692" w:type="dxa"/>
            <w:shd w:val="clear" w:color="auto" w:fill="FFFFA9"/>
          </w:tcPr>
          <w:p w:rsidR="00936D0B" w:rsidRPr="00B334C7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334C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Bian</w:t>
            </w:r>
            <w:proofErr w:type="spellEnd"/>
            <w:r w:rsidRPr="00B334C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334C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kidra</w:t>
            </w:r>
            <w:proofErr w:type="spellEnd"/>
            <w:r w:rsidRPr="00B334C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FA9"/>
          </w:tcPr>
          <w:p w:rsidR="00936D0B" w:rsidRPr="00B334C7" w:rsidRDefault="007D6ACE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100100</w:t>
            </w:r>
            <w:r w:rsidR="00936D0B" w:rsidRPr="00B334C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Ya viene la mujer blanca. </w:t>
            </w:r>
          </w:p>
        </w:tc>
      </w:tr>
      <w:tr w:rsidR="00936D0B" w:rsidRPr="00905950" w:rsidTr="00BE54B5">
        <w:tc>
          <w:tcPr>
            <w:tcW w:w="3217" w:type="dxa"/>
            <w:shd w:val="clear" w:color="auto" w:fill="FFFCC3"/>
          </w:tcPr>
          <w:p w:rsidR="00936D0B" w:rsidRPr="00BE54B5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E54B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Biyo</w:t>
            </w:r>
            <w:proofErr w:type="spellEnd"/>
            <w:r w:rsidRPr="00BE54B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2793" w:type="dxa"/>
            <w:shd w:val="clear" w:color="auto" w:fill="FFFCC3"/>
          </w:tcPr>
          <w:p w:rsidR="00936D0B" w:rsidRPr="00BE54B5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E54B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Abuela </w:t>
            </w:r>
          </w:p>
        </w:tc>
        <w:tc>
          <w:tcPr>
            <w:tcW w:w="3692" w:type="dxa"/>
            <w:shd w:val="clear" w:color="auto" w:fill="FFFCC3"/>
          </w:tcPr>
          <w:p w:rsidR="00936D0B" w:rsidRPr="00BE54B5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E54B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Biyo</w:t>
            </w:r>
            <w:proofErr w:type="spellEnd"/>
            <w:r w:rsidRPr="00BE54B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BE54B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</w:t>
            </w:r>
            <w:proofErr w:type="spellEnd"/>
            <w:r w:rsidRPr="00BE54B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E54B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jesi</w:t>
            </w:r>
            <w:proofErr w:type="spellEnd"/>
            <w:r w:rsidRPr="00BE54B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CC3"/>
          </w:tcPr>
          <w:p w:rsidR="00936D0B" w:rsidRPr="00BE54B5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E54B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abuela se llama </w:t>
            </w:r>
            <w:proofErr w:type="spellStart"/>
            <w:r w:rsidRPr="00BE54B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jesi</w:t>
            </w:r>
            <w:proofErr w:type="spellEnd"/>
            <w:r w:rsidRPr="00BE54B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. </w:t>
            </w:r>
          </w:p>
        </w:tc>
      </w:tr>
      <w:tr w:rsidR="00936D0B" w:rsidRPr="00905950" w:rsidTr="008C23F8">
        <w:tc>
          <w:tcPr>
            <w:tcW w:w="3217" w:type="dxa"/>
            <w:shd w:val="clear" w:color="auto" w:fill="FCF78E"/>
          </w:tcPr>
          <w:p w:rsidR="00936D0B" w:rsidRPr="008C23F8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C23F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Biga </w:t>
            </w:r>
          </w:p>
        </w:tc>
        <w:tc>
          <w:tcPr>
            <w:tcW w:w="2793" w:type="dxa"/>
            <w:shd w:val="clear" w:color="auto" w:fill="FCF78E"/>
          </w:tcPr>
          <w:p w:rsidR="00936D0B" w:rsidRPr="008C23F8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C23F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Orgulloso </w:t>
            </w:r>
          </w:p>
        </w:tc>
        <w:tc>
          <w:tcPr>
            <w:tcW w:w="3692" w:type="dxa"/>
            <w:shd w:val="clear" w:color="auto" w:fill="FCF78E"/>
          </w:tcPr>
          <w:p w:rsidR="00936D0B" w:rsidRPr="008C23F8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8C23F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Kwe</w:t>
            </w:r>
            <w:proofErr w:type="spellEnd"/>
            <w:r w:rsidRPr="008C23F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biga </w:t>
            </w:r>
            <w:proofErr w:type="spellStart"/>
            <w:r w:rsidRPr="008C23F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kri</w:t>
            </w:r>
            <w:proofErr w:type="spellEnd"/>
            <w:r w:rsidRPr="008C23F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CF78E"/>
          </w:tcPr>
          <w:p w:rsidR="00936D0B" w:rsidRPr="008C23F8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C23F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es muy orgulloso. </w:t>
            </w:r>
          </w:p>
        </w:tc>
      </w:tr>
      <w:tr w:rsidR="00936D0B" w:rsidRPr="00905950" w:rsidTr="008C23F8">
        <w:trPr>
          <w:trHeight w:val="275"/>
        </w:trPr>
        <w:tc>
          <w:tcPr>
            <w:tcW w:w="3217" w:type="dxa"/>
            <w:shd w:val="clear" w:color="auto" w:fill="FCF78E"/>
          </w:tcPr>
          <w:p w:rsidR="00936D0B" w:rsidRPr="008C23F8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8C23F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Bigue</w:t>
            </w:r>
            <w:proofErr w:type="spellEnd"/>
            <w:r w:rsidRPr="008C23F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2793" w:type="dxa"/>
            <w:shd w:val="clear" w:color="auto" w:fill="FCF78E"/>
          </w:tcPr>
          <w:p w:rsidR="00936D0B" w:rsidRPr="008C23F8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C23F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Despreciar </w:t>
            </w:r>
          </w:p>
        </w:tc>
        <w:tc>
          <w:tcPr>
            <w:tcW w:w="3692" w:type="dxa"/>
            <w:shd w:val="clear" w:color="auto" w:fill="FCF78E"/>
          </w:tcPr>
          <w:p w:rsidR="00936D0B" w:rsidRPr="008C23F8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proofErr w:type="gramStart"/>
            <w:r w:rsidRPr="008C23F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Chen</w:t>
            </w:r>
            <w:proofErr w:type="spellEnd"/>
            <w:r w:rsidRPr="008C23F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 </w:t>
            </w:r>
            <w:proofErr w:type="spellStart"/>
            <w:r w:rsidRPr="008C23F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bigue</w:t>
            </w:r>
            <w:proofErr w:type="spellEnd"/>
            <w:proofErr w:type="gramEnd"/>
            <w:r w:rsidRPr="008C23F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ni </w:t>
            </w:r>
            <w:proofErr w:type="spellStart"/>
            <w:r w:rsidRPr="008C23F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bätä</w:t>
            </w:r>
            <w:proofErr w:type="spellEnd"/>
            <w:r w:rsidRPr="008C23F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CF78E"/>
          </w:tcPr>
          <w:p w:rsidR="00936D0B" w:rsidRPr="008C23F8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C23F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negro nos desprecia </w:t>
            </w:r>
          </w:p>
        </w:tc>
      </w:tr>
      <w:tr w:rsidR="00936D0B" w:rsidRPr="00905950" w:rsidTr="00D66EAD">
        <w:tc>
          <w:tcPr>
            <w:tcW w:w="3217" w:type="dxa"/>
            <w:shd w:val="clear" w:color="auto" w:fill="FFFCC3"/>
          </w:tcPr>
          <w:p w:rsidR="00936D0B" w:rsidRPr="00D66EAD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D66EA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Biti</w:t>
            </w:r>
            <w:proofErr w:type="spellEnd"/>
          </w:p>
        </w:tc>
        <w:tc>
          <w:tcPr>
            <w:tcW w:w="2793" w:type="dxa"/>
            <w:shd w:val="clear" w:color="auto" w:fill="FFFCC3"/>
          </w:tcPr>
          <w:p w:rsidR="00936D0B" w:rsidRPr="00D66EAD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66EA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Encima </w:t>
            </w:r>
          </w:p>
        </w:tc>
        <w:tc>
          <w:tcPr>
            <w:tcW w:w="3692" w:type="dxa"/>
            <w:shd w:val="clear" w:color="auto" w:fill="FFFCC3"/>
          </w:tcPr>
          <w:p w:rsidR="00936D0B" w:rsidRPr="00D66EAD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D66EA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ütü</w:t>
            </w:r>
            <w:proofErr w:type="spellEnd"/>
            <w:r w:rsidRPr="00D66EA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proofErr w:type="gramStart"/>
            <w:r w:rsidRPr="00D66EA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tä</w:t>
            </w:r>
            <w:proofErr w:type="spellEnd"/>
            <w:r w:rsidRPr="00D66EA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 </w:t>
            </w:r>
            <w:proofErr w:type="spellStart"/>
            <w:r w:rsidRPr="00D66EA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kri</w:t>
            </w:r>
            <w:proofErr w:type="spellEnd"/>
            <w:proofErr w:type="gramEnd"/>
            <w:r w:rsidRPr="00D66EA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D66EA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biti</w:t>
            </w:r>
            <w:proofErr w:type="spellEnd"/>
            <w:r w:rsidRPr="00D66EA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. </w:t>
            </w:r>
          </w:p>
        </w:tc>
        <w:tc>
          <w:tcPr>
            <w:tcW w:w="4610" w:type="dxa"/>
            <w:shd w:val="clear" w:color="auto" w:fill="FFFCC3"/>
          </w:tcPr>
          <w:p w:rsidR="00936D0B" w:rsidRPr="00D66EAD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66EA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paloma está en el árbol  </w:t>
            </w:r>
          </w:p>
        </w:tc>
      </w:tr>
      <w:tr w:rsidR="00936D0B" w:rsidRPr="00905950" w:rsidTr="00E055E6">
        <w:tc>
          <w:tcPr>
            <w:tcW w:w="3217" w:type="dxa"/>
            <w:shd w:val="clear" w:color="auto" w:fill="FFFCC3"/>
          </w:tcPr>
          <w:p w:rsidR="00936D0B" w:rsidRPr="00E055E6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E055E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Biti</w:t>
            </w:r>
            <w:proofErr w:type="spellEnd"/>
            <w:r w:rsidRPr="00E055E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2793" w:type="dxa"/>
            <w:shd w:val="clear" w:color="auto" w:fill="FFFCC3"/>
          </w:tcPr>
          <w:p w:rsidR="00936D0B" w:rsidRPr="00E055E6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055E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Después</w:t>
            </w:r>
          </w:p>
        </w:tc>
        <w:tc>
          <w:tcPr>
            <w:tcW w:w="3692" w:type="dxa"/>
            <w:shd w:val="clear" w:color="auto" w:fill="FFFCC3"/>
          </w:tcPr>
          <w:p w:rsidR="00936D0B" w:rsidRPr="00E055E6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E055E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Juben</w:t>
            </w:r>
            <w:proofErr w:type="spellEnd"/>
            <w:r w:rsidRPr="00E055E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E055E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biti</w:t>
            </w:r>
            <w:proofErr w:type="spellEnd"/>
            <w:r w:rsidRPr="00E055E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E055E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mröre</w:t>
            </w:r>
            <w:proofErr w:type="spellEnd"/>
          </w:p>
        </w:tc>
        <w:tc>
          <w:tcPr>
            <w:tcW w:w="4610" w:type="dxa"/>
            <w:shd w:val="clear" w:color="auto" w:fill="FFFCC3"/>
          </w:tcPr>
          <w:p w:rsidR="00936D0B" w:rsidRPr="00E055E6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055E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Bañe después coma. </w:t>
            </w:r>
          </w:p>
        </w:tc>
      </w:tr>
      <w:tr w:rsidR="00936D0B" w:rsidRPr="00905950" w:rsidTr="007D6ACE">
        <w:trPr>
          <w:trHeight w:val="432"/>
        </w:trPr>
        <w:tc>
          <w:tcPr>
            <w:tcW w:w="3217" w:type="dxa"/>
            <w:shd w:val="clear" w:color="auto" w:fill="FFFFA9"/>
          </w:tcPr>
          <w:p w:rsidR="00936D0B" w:rsidRPr="007D6ACE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7D6AC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Bisi</w:t>
            </w:r>
            <w:proofErr w:type="spellEnd"/>
          </w:p>
        </w:tc>
        <w:tc>
          <w:tcPr>
            <w:tcW w:w="2793" w:type="dxa"/>
            <w:shd w:val="clear" w:color="auto" w:fill="FFFFA9"/>
          </w:tcPr>
          <w:p w:rsidR="00936D0B" w:rsidRPr="007D6ACE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D6AC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Tucán </w:t>
            </w:r>
          </w:p>
        </w:tc>
        <w:tc>
          <w:tcPr>
            <w:tcW w:w="3692" w:type="dxa"/>
            <w:shd w:val="clear" w:color="auto" w:fill="FFFFA9"/>
          </w:tcPr>
          <w:p w:rsidR="00936D0B" w:rsidRPr="007D6ACE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7D6AC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Bisi</w:t>
            </w:r>
            <w:proofErr w:type="spellEnd"/>
            <w:r w:rsidRPr="007D6AC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7D6AC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tä</w:t>
            </w:r>
            <w:proofErr w:type="spellEnd"/>
            <w:r w:rsidRPr="007D6AC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7D6AC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diguima</w:t>
            </w:r>
            <w:proofErr w:type="spellEnd"/>
            <w:r w:rsidRPr="007D6AC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7D6AC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kwete</w:t>
            </w:r>
            <w:proofErr w:type="spellEnd"/>
            <w:r w:rsidRPr="007D6AC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. </w:t>
            </w:r>
          </w:p>
        </w:tc>
        <w:tc>
          <w:tcPr>
            <w:tcW w:w="4610" w:type="dxa"/>
            <w:shd w:val="clear" w:color="auto" w:fill="FFFFA9"/>
          </w:tcPr>
          <w:p w:rsidR="00936D0B" w:rsidRPr="007D6ACE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D6AC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tucán está comiendo banano </w:t>
            </w:r>
          </w:p>
        </w:tc>
      </w:tr>
      <w:tr w:rsidR="00936D0B" w:rsidRPr="00905950" w:rsidTr="003F52FD">
        <w:tc>
          <w:tcPr>
            <w:tcW w:w="3217" w:type="dxa"/>
            <w:shd w:val="clear" w:color="auto" w:fill="FFFFB9"/>
          </w:tcPr>
          <w:p w:rsidR="00936D0B" w:rsidRPr="003F52FD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3F52F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Bilon</w:t>
            </w:r>
            <w:proofErr w:type="spellEnd"/>
          </w:p>
        </w:tc>
        <w:tc>
          <w:tcPr>
            <w:tcW w:w="2793" w:type="dxa"/>
            <w:shd w:val="clear" w:color="auto" w:fill="FFFFB9"/>
          </w:tcPr>
          <w:p w:rsidR="00936D0B" w:rsidRPr="003F52FD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F52F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Pilón </w:t>
            </w:r>
          </w:p>
        </w:tc>
        <w:tc>
          <w:tcPr>
            <w:tcW w:w="3692" w:type="dxa"/>
            <w:shd w:val="clear" w:color="auto" w:fill="FFFFB9"/>
          </w:tcPr>
          <w:p w:rsidR="00936D0B" w:rsidRPr="003F52FD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3F52F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Bilon</w:t>
            </w:r>
            <w:proofErr w:type="spellEnd"/>
            <w:r w:rsidRPr="003F52F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3F52F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tigwe</w:t>
            </w:r>
            <w:proofErr w:type="spellEnd"/>
            <w:r w:rsidRPr="003F52F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FB9"/>
          </w:tcPr>
          <w:p w:rsidR="00936D0B" w:rsidRPr="003F52FD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F52F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Ese pilón es mío </w:t>
            </w:r>
          </w:p>
        </w:tc>
      </w:tr>
      <w:tr w:rsidR="00936D0B" w:rsidRPr="00905950" w:rsidTr="002E7773">
        <w:tc>
          <w:tcPr>
            <w:tcW w:w="3217" w:type="dxa"/>
            <w:shd w:val="clear" w:color="auto" w:fill="FFFFB9"/>
          </w:tcPr>
          <w:p w:rsidR="00936D0B" w:rsidRPr="002E7773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E77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Bilöngrä</w:t>
            </w:r>
            <w:proofErr w:type="spellEnd"/>
          </w:p>
        </w:tc>
        <w:tc>
          <w:tcPr>
            <w:tcW w:w="2793" w:type="dxa"/>
            <w:shd w:val="clear" w:color="auto" w:fill="FFFFB9"/>
          </w:tcPr>
          <w:p w:rsidR="00936D0B" w:rsidRPr="002E7773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E77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Mano de pilón </w:t>
            </w:r>
          </w:p>
        </w:tc>
        <w:tc>
          <w:tcPr>
            <w:tcW w:w="3692" w:type="dxa"/>
            <w:shd w:val="clear" w:color="auto" w:fill="FFFFB9"/>
          </w:tcPr>
          <w:p w:rsidR="00936D0B" w:rsidRPr="002E7773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E77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Bilongrä</w:t>
            </w:r>
            <w:proofErr w:type="spellEnd"/>
            <w:r w:rsidRPr="002E77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bien </w:t>
            </w:r>
            <w:proofErr w:type="spellStart"/>
            <w:r w:rsidRPr="002E77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tie</w:t>
            </w:r>
            <w:proofErr w:type="spellEnd"/>
            <w:r w:rsidRPr="002E77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FB9"/>
          </w:tcPr>
          <w:p w:rsidR="00936D0B" w:rsidRPr="002E7773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E77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Páseme el mano de pilón </w:t>
            </w:r>
          </w:p>
        </w:tc>
      </w:tr>
      <w:tr w:rsidR="00936D0B" w:rsidRPr="00905950" w:rsidTr="006D2194">
        <w:tc>
          <w:tcPr>
            <w:tcW w:w="3217" w:type="dxa"/>
            <w:shd w:val="clear" w:color="auto" w:fill="FFFFA9"/>
          </w:tcPr>
          <w:p w:rsidR="00936D0B" w:rsidRPr="006D2194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6D219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Bini</w:t>
            </w:r>
            <w:proofErr w:type="spellEnd"/>
            <w:r w:rsidRPr="006D219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2793" w:type="dxa"/>
            <w:shd w:val="clear" w:color="auto" w:fill="FFFFA9"/>
          </w:tcPr>
          <w:p w:rsidR="00936D0B" w:rsidRPr="006D2194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D219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Dieron </w:t>
            </w:r>
          </w:p>
        </w:tc>
        <w:tc>
          <w:tcPr>
            <w:tcW w:w="3692" w:type="dxa"/>
            <w:shd w:val="clear" w:color="auto" w:fill="FFFFA9"/>
          </w:tcPr>
          <w:p w:rsidR="00936D0B" w:rsidRPr="006D2194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6D219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Mrö</w:t>
            </w:r>
            <w:proofErr w:type="spellEnd"/>
            <w:r w:rsidRPr="006D219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6D219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bini</w:t>
            </w:r>
            <w:proofErr w:type="spellEnd"/>
            <w:r w:rsidRPr="006D219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6D219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kwetrei</w:t>
            </w:r>
            <w:proofErr w:type="spellEnd"/>
            <w:r w:rsidRPr="006D219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FA9"/>
          </w:tcPr>
          <w:p w:rsidR="00936D0B" w:rsidRPr="006D2194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D219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Les dieron comida a ellos. </w:t>
            </w:r>
          </w:p>
        </w:tc>
      </w:tr>
      <w:tr w:rsidR="00936D0B" w:rsidRPr="00905950" w:rsidTr="005D25ED">
        <w:tc>
          <w:tcPr>
            <w:tcW w:w="3217" w:type="dxa"/>
            <w:shd w:val="clear" w:color="auto" w:fill="FFFFA9"/>
          </w:tcPr>
          <w:p w:rsidR="00936D0B" w:rsidRPr="005D25ED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5D25E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Biguera</w:t>
            </w:r>
            <w:proofErr w:type="spellEnd"/>
            <w:r w:rsidRPr="005D25E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2793" w:type="dxa"/>
            <w:shd w:val="clear" w:color="auto" w:fill="FFFFA9"/>
          </w:tcPr>
          <w:p w:rsidR="00936D0B" w:rsidRPr="005D25ED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5D25E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Ya Casi </w:t>
            </w:r>
          </w:p>
        </w:tc>
        <w:tc>
          <w:tcPr>
            <w:tcW w:w="3692" w:type="dxa"/>
            <w:shd w:val="clear" w:color="auto" w:fill="FFFFA9"/>
          </w:tcPr>
          <w:p w:rsidR="00936D0B" w:rsidRPr="005D25ED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5D25E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Biguera</w:t>
            </w:r>
            <w:proofErr w:type="spellEnd"/>
            <w:r w:rsidRPr="005D25E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5D25E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niguen</w:t>
            </w:r>
            <w:proofErr w:type="spellEnd"/>
            <w:r w:rsidRPr="005D25E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5D25E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juben</w:t>
            </w:r>
            <w:proofErr w:type="spellEnd"/>
            <w:r w:rsidRPr="005D25E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FA9"/>
          </w:tcPr>
          <w:p w:rsidR="00936D0B" w:rsidRPr="005D25ED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5D25E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Ya </w:t>
            </w:r>
          </w:p>
        </w:tc>
      </w:tr>
      <w:tr w:rsidR="00936D0B" w:rsidRPr="00905950" w:rsidTr="00E055E6">
        <w:tc>
          <w:tcPr>
            <w:tcW w:w="3217" w:type="dxa"/>
            <w:shd w:val="clear" w:color="auto" w:fill="FFFCC3"/>
          </w:tcPr>
          <w:p w:rsidR="00936D0B" w:rsidRPr="00E055E6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E055E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Biguin</w:t>
            </w:r>
            <w:proofErr w:type="spellEnd"/>
          </w:p>
        </w:tc>
        <w:tc>
          <w:tcPr>
            <w:tcW w:w="2793" w:type="dxa"/>
            <w:shd w:val="clear" w:color="auto" w:fill="FFFCC3"/>
          </w:tcPr>
          <w:p w:rsidR="00936D0B" w:rsidRPr="00E055E6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055E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Vena</w:t>
            </w:r>
          </w:p>
        </w:tc>
        <w:tc>
          <w:tcPr>
            <w:tcW w:w="3692" w:type="dxa"/>
            <w:shd w:val="clear" w:color="auto" w:fill="FFFCC3"/>
          </w:tcPr>
          <w:p w:rsidR="00936D0B" w:rsidRPr="00E055E6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055E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</w:t>
            </w:r>
            <w:proofErr w:type="spellStart"/>
            <w:r w:rsidRPr="00E055E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biguin</w:t>
            </w:r>
            <w:proofErr w:type="spellEnd"/>
            <w:r w:rsidRPr="00E055E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toen </w:t>
            </w:r>
          </w:p>
        </w:tc>
        <w:tc>
          <w:tcPr>
            <w:tcW w:w="4610" w:type="dxa"/>
            <w:shd w:val="clear" w:color="auto" w:fill="FFFCC3"/>
          </w:tcPr>
          <w:p w:rsidR="00936D0B" w:rsidRPr="00E055E6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055E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Vea mi vena. </w:t>
            </w:r>
          </w:p>
        </w:tc>
      </w:tr>
      <w:tr w:rsidR="00936D0B" w:rsidRPr="00905950" w:rsidTr="00DE5847">
        <w:tc>
          <w:tcPr>
            <w:tcW w:w="3217" w:type="dxa"/>
            <w:shd w:val="clear" w:color="auto" w:fill="FFFCC3"/>
          </w:tcPr>
          <w:p w:rsidR="00936D0B" w:rsidRPr="00DE5847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DE584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Bienda</w:t>
            </w:r>
            <w:proofErr w:type="spellEnd"/>
          </w:p>
        </w:tc>
        <w:tc>
          <w:tcPr>
            <w:tcW w:w="2793" w:type="dxa"/>
            <w:shd w:val="clear" w:color="auto" w:fill="FFFCC3"/>
          </w:tcPr>
          <w:p w:rsidR="00936D0B" w:rsidRPr="00DE5847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E584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Devolver </w:t>
            </w:r>
          </w:p>
        </w:tc>
        <w:tc>
          <w:tcPr>
            <w:tcW w:w="3692" w:type="dxa"/>
            <w:shd w:val="clear" w:color="auto" w:fill="FFFCC3"/>
          </w:tcPr>
          <w:p w:rsidR="00936D0B" w:rsidRPr="00DE5847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DE584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Ngwian</w:t>
            </w:r>
            <w:proofErr w:type="spellEnd"/>
            <w:r w:rsidRPr="00DE584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DE584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bienda</w:t>
            </w:r>
            <w:proofErr w:type="spellEnd"/>
            <w:r w:rsidRPr="00DE584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CC3"/>
          </w:tcPr>
          <w:p w:rsidR="00936D0B" w:rsidRPr="00DE5847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E584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Devuelva la plata </w:t>
            </w:r>
          </w:p>
        </w:tc>
      </w:tr>
      <w:tr w:rsidR="00936D0B" w:rsidRPr="00905950" w:rsidTr="00F270BF">
        <w:tc>
          <w:tcPr>
            <w:tcW w:w="3217" w:type="dxa"/>
            <w:shd w:val="clear" w:color="auto" w:fill="FFFCC3"/>
          </w:tcPr>
          <w:p w:rsidR="00936D0B" w:rsidRPr="00F270BF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270B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Bobu</w:t>
            </w:r>
            <w:proofErr w:type="spellEnd"/>
          </w:p>
        </w:tc>
        <w:tc>
          <w:tcPr>
            <w:tcW w:w="2793" w:type="dxa"/>
            <w:shd w:val="clear" w:color="auto" w:fill="FFFCC3"/>
          </w:tcPr>
          <w:p w:rsidR="00936D0B" w:rsidRPr="00F270BF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0B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Dos veces </w:t>
            </w:r>
          </w:p>
        </w:tc>
        <w:tc>
          <w:tcPr>
            <w:tcW w:w="3692" w:type="dxa"/>
            <w:shd w:val="clear" w:color="auto" w:fill="FFFCC3"/>
          </w:tcPr>
          <w:p w:rsidR="00936D0B" w:rsidRPr="00F270BF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270B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Ani</w:t>
            </w:r>
            <w:proofErr w:type="spellEnd"/>
            <w:r w:rsidRPr="00F270B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270B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juben</w:t>
            </w:r>
            <w:proofErr w:type="spellEnd"/>
            <w:r w:rsidRPr="00F270B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270B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bobu</w:t>
            </w:r>
            <w:proofErr w:type="spellEnd"/>
            <w:r w:rsidRPr="00F270B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CC3"/>
          </w:tcPr>
          <w:p w:rsidR="00936D0B" w:rsidRPr="00F270BF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0B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Bañemos dos veces </w:t>
            </w:r>
          </w:p>
        </w:tc>
      </w:tr>
      <w:tr w:rsidR="00936D0B" w:rsidRPr="00905950" w:rsidTr="00CF30CB">
        <w:tc>
          <w:tcPr>
            <w:tcW w:w="3217" w:type="dxa"/>
            <w:shd w:val="clear" w:color="auto" w:fill="FFFFA9"/>
          </w:tcPr>
          <w:p w:rsidR="00936D0B" w:rsidRPr="00CF30CB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CF30C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Boboda</w:t>
            </w:r>
            <w:proofErr w:type="spellEnd"/>
          </w:p>
        </w:tc>
        <w:tc>
          <w:tcPr>
            <w:tcW w:w="2793" w:type="dxa"/>
            <w:shd w:val="clear" w:color="auto" w:fill="FFFFA9"/>
          </w:tcPr>
          <w:p w:rsidR="00936D0B" w:rsidRPr="00CF30CB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F30C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Sapo </w:t>
            </w:r>
          </w:p>
        </w:tc>
        <w:tc>
          <w:tcPr>
            <w:tcW w:w="3692" w:type="dxa"/>
            <w:shd w:val="clear" w:color="auto" w:fill="FFFFA9"/>
          </w:tcPr>
          <w:p w:rsidR="00936D0B" w:rsidRPr="00CF30CB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CF30C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Boboda</w:t>
            </w:r>
            <w:proofErr w:type="spellEnd"/>
            <w:r w:rsidRPr="00CF30C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CF30C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drüne</w:t>
            </w:r>
            <w:proofErr w:type="spellEnd"/>
            <w:r w:rsidRPr="00CF30C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FA9"/>
          </w:tcPr>
          <w:p w:rsidR="00936D0B" w:rsidRPr="00CF30CB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F30C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Ese sapo es de color negro</w:t>
            </w:r>
          </w:p>
        </w:tc>
      </w:tr>
      <w:tr w:rsidR="00936D0B" w:rsidRPr="00905950" w:rsidTr="00D354A8">
        <w:tc>
          <w:tcPr>
            <w:tcW w:w="3217" w:type="dxa"/>
            <w:shd w:val="clear" w:color="auto" w:fill="FFFFA9"/>
          </w:tcPr>
          <w:p w:rsidR="00936D0B" w:rsidRPr="00D354A8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354A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Boda</w:t>
            </w:r>
          </w:p>
        </w:tc>
        <w:tc>
          <w:tcPr>
            <w:tcW w:w="2793" w:type="dxa"/>
            <w:shd w:val="clear" w:color="auto" w:fill="FFFFA9"/>
          </w:tcPr>
          <w:p w:rsidR="00936D0B" w:rsidRPr="00D354A8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354A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Banano(corto)</w:t>
            </w:r>
          </w:p>
        </w:tc>
        <w:tc>
          <w:tcPr>
            <w:tcW w:w="3692" w:type="dxa"/>
            <w:shd w:val="clear" w:color="auto" w:fill="FFFFA9"/>
          </w:tcPr>
          <w:p w:rsidR="00936D0B" w:rsidRPr="00D354A8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D354A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Ani</w:t>
            </w:r>
            <w:proofErr w:type="spellEnd"/>
            <w:r w:rsidRPr="00D354A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boda </w:t>
            </w:r>
            <w:proofErr w:type="spellStart"/>
            <w:r w:rsidRPr="00D354A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nögö</w:t>
            </w:r>
            <w:proofErr w:type="spellEnd"/>
            <w:r w:rsidRPr="00D354A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FA9"/>
          </w:tcPr>
          <w:p w:rsidR="00936D0B" w:rsidRPr="00D354A8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354A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Sembremos banano. </w:t>
            </w:r>
          </w:p>
        </w:tc>
      </w:tr>
      <w:tr w:rsidR="00936D0B" w:rsidRPr="00905950" w:rsidTr="0009659C">
        <w:tc>
          <w:tcPr>
            <w:tcW w:w="3217" w:type="dxa"/>
            <w:shd w:val="clear" w:color="auto" w:fill="FFFFA9"/>
          </w:tcPr>
          <w:p w:rsidR="00936D0B" w:rsidRPr="0009659C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965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lastRenderedPageBreak/>
              <w:t>Bode</w:t>
            </w:r>
          </w:p>
        </w:tc>
        <w:tc>
          <w:tcPr>
            <w:tcW w:w="2793" w:type="dxa"/>
            <w:shd w:val="clear" w:color="auto" w:fill="FFFFA9"/>
          </w:tcPr>
          <w:p w:rsidR="00936D0B" w:rsidRPr="0009659C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965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Ensuciar </w:t>
            </w:r>
          </w:p>
        </w:tc>
        <w:tc>
          <w:tcPr>
            <w:tcW w:w="3692" w:type="dxa"/>
            <w:shd w:val="clear" w:color="auto" w:fill="FFFFA9"/>
          </w:tcPr>
          <w:p w:rsidR="00936D0B" w:rsidRPr="0009659C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965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Chi </w:t>
            </w:r>
            <w:proofErr w:type="spellStart"/>
            <w:r w:rsidRPr="000965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nibi</w:t>
            </w:r>
            <w:proofErr w:type="spellEnd"/>
            <w:r w:rsidRPr="000965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bote </w:t>
            </w:r>
            <w:proofErr w:type="spellStart"/>
            <w:r w:rsidRPr="000965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ñöte</w:t>
            </w:r>
            <w:proofErr w:type="spellEnd"/>
            <w:r w:rsidRPr="000965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FA9"/>
          </w:tcPr>
          <w:p w:rsidR="00936D0B" w:rsidRPr="0009659C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965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Él bebe está ensuciando el agua</w:t>
            </w:r>
          </w:p>
        </w:tc>
      </w:tr>
      <w:tr w:rsidR="00936D0B" w:rsidRPr="00905950" w:rsidTr="004E526B">
        <w:tc>
          <w:tcPr>
            <w:tcW w:w="3217" w:type="dxa"/>
            <w:shd w:val="clear" w:color="auto" w:fill="FFFFB9"/>
          </w:tcPr>
          <w:p w:rsidR="00936D0B" w:rsidRPr="004E526B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4E52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Bodo</w:t>
            </w:r>
            <w:proofErr w:type="spellEnd"/>
          </w:p>
        </w:tc>
        <w:tc>
          <w:tcPr>
            <w:tcW w:w="2793" w:type="dxa"/>
            <w:shd w:val="clear" w:color="auto" w:fill="FFFFB9"/>
          </w:tcPr>
          <w:p w:rsidR="00936D0B" w:rsidRPr="004E526B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E52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Planta medicinal </w:t>
            </w:r>
          </w:p>
        </w:tc>
        <w:tc>
          <w:tcPr>
            <w:tcW w:w="3692" w:type="dxa"/>
            <w:shd w:val="clear" w:color="auto" w:fill="FFFFB9"/>
          </w:tcPr>
          <w:p w:rsidR="00936D0B" w:rsidRPr="004E526B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4E52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Bodo</w:t>
            </w:r>
            <w:proofErr w:type="spellEnd"/>
            <w:r w:rsidRPr="004E52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4E52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sribere</w:t>
            </w:r>
            <w:proofErr w:type="spellEnd"/>
            <w:r w:rsidRPr="004E52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4E52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krägäre</w:t>
            </w:r>
            <w:proofErr w:type="spellEnd"/>
          </w:p>
        </w:tc>
        <w:tc>
          <w:tcPr>
            <w:tcW w:w="4610" w:type="dxa"/>
            <w:shd w:val="clear" w:color="auto" w:fill="FFFFB9"/>
          </w:tcPr>
          <w:p w:rsidR="00936D0B" w:rsidRPr="004E526B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E52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Haga el </w:t>
            </w:r>
            <w:proofErr w:type="spellStart"/>
            <w:r w:rsidRPr="004E52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bodo</w:t>
            </w:r>
            <w:proofErr w:type="spellEnd"/>
            <w:r w:rsidRPr="004E52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como medicina.</w:t>
            </w:r>
          </w:p>
        </w:tc>
      </w:tr>
      <w:tr w:rsidR="00936D0B" w:rsidRPr="00905950" w:rsidTr="00B24E98">
        <w:tc>
          <w:tcPr>
            <w:tcW w:w="3217" w:type="dxa"/>
            <w:shd w:val="clear" w:color="auto" w:fill="FFFFA9"/>
          </w:tcPr>
          <w:p w:rsidR="00936D0B" w:rsidRPr="00B24E98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24E9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Bolore</w:t>
            </w:r>
            <w:proofErr w:type="spellEnd"/>
          </w:p>
        </w:tc>
        <w:tc>
          <w:tcPr>
            <w:tcW w:w="2793" w:type="dxa"/>
            <w:shd w:val="clear" w:color="auto" w:fill="FFFFA9"/>
          </w:tcPr>
          <w:p w:rsidR="00936D0B" w:rsidRPr="00B24E98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24E9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Redondo</w:t>
            </w:r>
          </w:p>
        </w:tc>
        <w:tc>
          <w:tcPr>
            <w:tcW w:w="3692" w:type="dxa"/>
            <w:shd w:val="clear" w:color="auto" w:fill="FFFFA9"/>
          </w:tcPr>
          <w:p w:rsidR="00936D0B" w:rsidRPr="00B24E98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24E9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Jä</w:t>
            </w:r>
            <w:proofErr w:type="spellEnd"/>
            <w:r w:rsidRPr="00B24E9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24E9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ne</w:t>
            </w:r>
            <w:proofErr w:type="spellEnd"/>
            <w:r w:rsidRPr="00B24E9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24E9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bolore</w:t>
            </w:r>
            <w:proofErr w:type="spellEnd"/>
            <w:r w:rsidRPr="00B24E9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FA9"/>
          </w:tcPr>
          <w:p w:rsidR="00936D0B" w:rsidRPr="00B24E98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24E9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Esta piedra es </w:t>
            </w:r>
            <w:proofErr w:type="gramStart"/>
            <w:r w:rsidRPr="00B24E9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redondo</w:t>
            </w:r>
            <w:proofErr w:type="gramEnd"/>
          </w:p>
        </w:tc>
      </w:tr>
      <w:tr w:rsidR="00936D0B" w:rsidRPr="00905950" w:rsidTr="00995DC0">
        <w:trPr>
          <w:trHeight w:val="403"/>
        </w:trPr>
        <w:tc>
          <w:tcPr>
            <w:tcW w:w="3217" w:type="dxa"/>
            <w:shd w:val="clear" w:color="auto" w:fill="FFFFA9"/>
          </w:tcPr>
          <w:p w:rsidR="00936D0B" w:rsidRPr="00995DC0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995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Bobre</w:t>
            </w:r>
            <w:proofErr w:type="spellEnd"/>
            <w:r w:rsidRPr="00995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2793" w:type="dxa"/>
            <w:shd w:val="clear" w:color="auto" w:fill="FFFFA9"/>
          </w:tcPr>
          <w:p w:rsidR="00936D0B" w:rsidRPr="00995DC0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95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Pobre </w:t>
            </w:r>
          </w:p>
        </w:tc>
        <w:tc>
          <w:tcPr>
            <w:tcW w:w="3692" w:type="dxa"/>
            <w:shd w:val="clear" w:color="auto" w:fill="FFFFA9"/>
          </w:tcPr>
          <w:p w:rsidR="00936D0B" w:rsidRPr="00995DC0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95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 ye </w:t>
            </w:r>
            <w:proofErr w:type="spellStart"/>
            <w:r w:rsidRPr="00995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bobre</w:t>
            </w:r>
            <w:proofErr w:type="spellEnd"/>
            <w:r w:rsidRPr="00995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995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krubäte</w:t>
            </w:r>
            <w:proofErr w:type="spellEnd"/>
            <w:r w:rsidRPr="00995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FA9"/>
          </w:tcPr>
          <w:p w:rsidR="00936D0B" w:rsidRPr="00995DC0" w:rsidRDefault="00134145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95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Esa persona es muy pobre. </w:t>
            </w:r>
          </w:p>
        </w:tc>
      </w:tr>
      <w:tr w:rsidR="00936D0B" w:rsidRPr="00905950" w:rsidTr="0014694A">
        <w:tc>
          <w:tcPr>
            <w:tcW w:w="3217" w:type="dxa"/>
            <w:shd w:val="clear" w:color="auto" w:fill="FFFFA9"/>
          </w:tcPr>
          <w:p w:rsidR="00936D0B" w:rsidRPr="0014694A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14694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Bosi</w:t>
            </w:r>
            <w:proofErr w:type="spellEnd"/>
            <w:r w:rsidRPr="0014694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2793" w:type="dxa"/>
            <w:shd w:val="clear" w:color="auto" w:fill="FFFFA9"/>
          </w:tcPr>
          <w:p w:rsidR="00936D0B" w:rsidRPr="0014694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14694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Cuñada </w:t>
            </w:r>
          </w:p>
          <w:p w:rsidR="00936D0B" w:rsidRPr="0014694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14694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Nuera </w:t>
            </w:r>
          </w:p>
        </w:tc>
        <w:tc>
          <w:tcPr>
            <w:tcW w:w="3692" w:type="dxa"/>
            <w:shd w:val="clear" w:color="auto" w:fill="FFFFA9"/>
          </w:tcPr>
          <w:p w:rsidR="00936D0B" w:rsidRPr="0014694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14694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Bosi</w:t>
            </w:r>
            <w:proofErr w:type="spellEnd"/>
            <w:r w:rsidRPr="0014694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14694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tigwe</w:t>
            </w:r>
            <w:proofErr w:type="spellEnd"/>
            <w:r w:rsidRPr="0014694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14694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</w:t>
            </w:r>
            <w:proofErr w:type="spellEnd"/>
            <w:r w:rsidRPr="0014694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14694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mechy</w:t>
            </w:r>
            <w:proofErr w:type="spellEnd"/>
            <w:r w:rsidRPr="0014694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FA9"/>
          </w:tcPr>
          <w:p w:rsidR="00936D0B" w:rsidRPr="0014694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14694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cuñada se llama </w:t>
            </w:r>
            <w:proofErr w:type="spellStart"/>
            <w:r w:rsidRPr="0014694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Mechy</w:t>
            </w:r>
            <w:proofErr w:type="spellEnd"/>
            <w:r w:rsidRPr="0014694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</w:tr>
      <w:tr w:rsidR="00ED5BEB" w:rsidRPr="00905950" w:rsidTr="00A60616">
        <w:tc>
          <w:tcPr>
            <w:tcW w:w="3217" w:type="dxa"/>
            <w:shd w:val="clear" w:color="auto" w:fill="FFFFA9"/>
          </w:tcPr>
          <w:p w:rsidR="00ED5BEB" w:rsidRPr="00A60616" w:rsidRDefault="00ED5BEB" w:rsidP="00936D0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A6061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Boglo</w:t>
            </w:r>
            <w:proofErr w:type="spellEnd"/>
            <w:r w:rsidRPr="00A6061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2793" w:type="dxa"/>
            <w:vMerge w:val="restart"/>
            <w:shd w:val="clear" w:color="auto" w:fill="FFFFA9"/>
          </w:tcPr>
          <w:p w:rsidR="00ED5BEB" w:rsidRPr="00A60616" w:rsidRDefault="00ED5BE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6061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Unidos </w:t>
            </w:r>
          </w:p>
        </w:tc>
        <w:tc>
          <w:tcPr>
            <w:tcW w:w="3692" w:type="dxa"/>
            <w:vMerge w:val="restart"/>
            <w:shd w:val="clear" w:color="auto" w:fill="FFFFA9"/>
          </w:tcPr>
          <w:p w:rsidR="00ED5BEB" w:rsidRPr="00A60616" w:rsidRDefault="00ED5BE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A6061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Bla</w:t>
            </w:r>
            <w:proofErr w:type="spellEnd"/>
            <w:r w:rsidRPr="00A6061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A6061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boglo</w:t>
            </w:r>
            <w:proofErr w:type="spellEnd"/>
            <w:r w:rsidRPr="00A6061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 </w:t>
            </w:r>
          </w:p>
        </w:tc>
        <w:tc>
          <w:tcPr>
            <w:tcW w:w="4610" w:type="dxa"/>
            <w:vMerge w:val="restart"/>
            <w:shd w:val="clear" w:color="auto" w:fill="FFFFA9"/>
          </w:tcPr>
          <w:p w:rsidR="00ED5BEB" w:rsidRPr="00A60616" w:rsidRDefault="00ED5BE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gramStart"/>
            <w:r w:rsidRPr="00A6061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Esa plátano</w:t>
            </w:r>
            <w:proofErr w:type="gramEnd"/>
            <w:r w:rsidRPr="00A6061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esta unidos en si </w:t>
            </w:r>
          </w:p>
        </w:tc>
      </w:tr>
      <w:tr w:rsidR="00ED5BEB" w:rsidRPr="00905950" w:rsidTr="00A60616">
        <w:trPr>
          <w:trHeight w:val="157"/>
        </w:trPr>
        <w:tc>
          <w:tcPr>
            <w:tcW w:w="3217" w:type="dxa"/>
            <w:shd w:val="clear" w:color="auto" w:fill="FFFFA9"/>
          </w:tcPr>
          <w:p w:rsidR="00ED5BEB" w:rsidRPr="00A60616" w:rsidRDefault="00ED5BE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6061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Bolo</w:t>
            </w:r>
          </w:p>
        </w:tc>
        <w:tc>
          <w:tcPr>
            <w:tcW w:w="2793" w:type="dxa"/>
            <w:vMerge/>
            <w:shd w:val="clear" w:color="auto" w:fill="FFFFA9"/>
          </w:tcPr>
          <w:p w:rsidR="00ED5BEB" w:rsidRPr="00A60616" w:rsidRDefault="00ED5BE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3692" w:type="dxa"/>
            <w:vMerge/>
            <w:shd w:val="clear" w:color="auto" w:fill="FFFFA9"/>
          </w:tcPr>
          <w:p w:rsidR="00ED5BEB" w:rsidRPr="00A60616" w:rsidRDefault="00ED5BE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4610" w:type="dxa"/>
            <w:vMerge/>
            <w:shd w:val="clear" w:color="auto" w:fill="FFFFA9"/>
          </w:tcPr>
          <w:p w:rsidR="00ED5BEB" w:rsidRPr="00A60616" w:rsidRDefault="00ED5BE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</w:tr>
      <w:tr w:rsidR="00ED5BEB" w:rsidRPr="00905950" w:rsidTr="00F93782">
        <w:tc>
          <w:tcPr>
            <w:tcW w:w="3217" w:type="dxa"/>
            <w:shd w:val="clear" w:color="auto" w:fill="FFFFB9"/>
          </w:tcPr>
          <w:p w:rsidR="00ED5BEB" w:rsidRPr="00F93782" w:rsidRDefault="00ED5BE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9378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Bogän</w:t>
            </w:r>
            <w:proofErr w:type="spellEnd"/>
          </w:p>
        </w:tc>
        <w:tc>
          <w:tcPr>
            <w:tcW w:w="2793" w:type="dxa"/>
            <w:vMerge w:val="restart"/>
            <w:shd w:val="clear" w:color="auto" w:fill="FFFFB9"/>
          </w:tcPr>
          <w:p w:rsidR="00ED5BEB" w:rsidRPr="00F93782" w:rsidRDefault="00ED5BE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78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Verdad </w:t>
            </w:r>
          </w:p>
        </w:tc>
        <w:tc>
          <w:tcPr>
            <w:tcW w:w="3692" w:type="dxa"/>
            <w:vMerge w:val="restart"/>
            <w:shd w:val="clear" w:color="auto" w:fill="FFFFB9"/>
          </w:tcPr>
          <w:p w:rsidR="00ED5BEB" w:rsidRPr="00F93782" w:rsidRDefault="00ED5BE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9378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Kwe</w:t>
            </w:r>
            <w:proofErr w:type="spellEnd"/>
            <w:r w:rsidRPr="00F9378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9378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tä</w:t>
            </w:r>
            <w:proofErr w:type="spellEnd"/>
            <w:r w:rsidRPr="00F9378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9378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blite</w:t>
            </w:r>
            <w:proofErr w:type="spellEnd"/>
            <w:r w:rsidRPr="00F9378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9378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bokän</w:t>
            </w:r>
            <w:proofErr w:type="spellEnd"/>
            <w:r w:rsidRPr="00F9378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vMerge w:val="restart"/>
            <w:shd w:val="clear" w:color="auto" w:fill="FFFFB9"/>
          </w:tcPr>
          <w:p w:rsidR="00ED5BEB" w:rsidRPr="00F93782" w:rsidRDefault="00ED5BE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78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dice la verdad </w:t>
            </w:r>
          </w:p>
        </w:tc>
      </w:tr>
      <w:tr w:rsidR="00ED5BEB" w:rsidRPr="00905950" w:rsidTr="00F93782">
        <w:tc>
          <w:tcPr>
            <w:tcW w:w="3217" w:type="dxa"/>
            <w:shd w:val="clear" w:color="auto" w:fill="FFFFB9"/>
          </w:tcPr>
          <w:p w:rsidR="00ED5BEB" w:rsidRPr="00F93782" w:rsidRDefault="00ED5BE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9378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Bokän</w:t>
            </w:r>
            <w:proofErr w:type="spellEnd"/>
          </w:p>
        </w:tc>
        <w:tc>
          <w:tcPr>
            <w:tcW w:w="2793" w:type="dxa"/>
            <w:vMerge/>
            <w:shd w:val="clear" w:color="auto" w:fill="FFFFB9"/>
          </w:tcPr>
          <w:p w:rsidR="00ED5BEB" w:rsidRPr="00F93782" w:rsidRDefault="00ED5BE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3692" w:type="dxa"/>
            <w:vMerge/>
            <w:shd w:val="clear" w:color="auto" w:fill="FFFFB9"/>
          </w:tcPr>
          <w:p w:rsidR="00ED5BEB" w:rsidRPr="00F93782" w:rsidRDefault="00ED5BE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4610" w:type="dxa"/>
            <w:vMerge/>
            <w:shd w:val="clear" w:color="auto" w:fill="FFFFB9"/>
          </w:tcPr>
          <w:p w:rsidR="00ED5BEB" w:rsidRPr="00F93782" w:rsidRDefault="00ED5BE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</w:tr>
      <w:tr w:rsidR="00936D0B" w:rsidRPr="00905950" w:rsidTr="0014694A">
        <w:tc>
          <w:tcPr>
            <w:tcW w:w="3217" w:type="dxa"/>
            <w:shd w:val="clear" w:color="auto" w:fill="FFFFA9"/>
          </w:tcPr>
          <w:p w:rsidR="00936D0B" w:rsidRPr="0014694A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14694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Bongrabe</w:t>
            </w:r>
            <w:proofErr w:type="spellEnd"/>
          </w:p>
        </w:tc>
        <w:tc>
          <w:tcPr>
            <w:tcW w:w="2793" w:type="dxa"/>
            <w:shd w:val="clear" w:color="auto" w:fill="FFFFA9"/>
          </w:tcPr>
          <w:p w:rsidR="00936D0B" w:rsidRPr="0014694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14694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Lindo, hermoso </w:t>
            </w:r>
          </w:p>
        </w:tc>
        <w:tc>
          <w:tcPr>
            <w:tcW w:w="3692" w:type="dxa"/>
            <w:shd w:val="clear" w:color="auto" w:fill="FFFFA9"/>
          </w:tcPr>
          <w:p w:rsidR="00936D0B" w:rsidRPr="0014694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14694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Kri</w:t>
            </w:r>
            <w:proofErr w:type="spellEnd"/>
            <w:r w:rsidRPr="0014694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14694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blü</w:t>
            </w:r>
            <w:proofErr w:type="spellEnd"/>
            <w:r w:rsidRPr="0014694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proofErr w:type="gramStart"/>
            <w:r w:rsidRPr="0014694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ne</w:t>
            </w:r>
            <w:proofErr w:type="spellEnd"/>
            <w:r w:rsidRPr="0014694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 </w:t>
            </w:r>
            <w:proofErr w:type="spellStart"/>
            <w:r w:rsidRPr="0014694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bongrabe</w:t>
            </w:r>
            <w:proofErr w:type="spellEnd"/>
            <w:proofErr w:type="gramEnd"/>
            <w:r w:rsidRPr="0014694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FA9"/>
          </w:tcPr>
          <w:p w:rsidR="00936D0B" w:rsidRPr="0014694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14694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Esta flor es </w:t>
            </w:r>
            <w:proofErr w:type="gramStart"/>
            <w:r w:rsidRPr="0014694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lindo</w:t>
            </w:r>
            <w:proofErr w:type="gramEnd"/>
            <w:r w:rsidRPr="0014694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. </w:t>
            </w:r>
          </w:p>
        </w:tc>
      </w:tr>
      <w:tr w:rsidR="00936D0B" w:rsidRPr="00905950" w:rsidTr="004E526B">
        <w:tc>
          <w:tcPr>
            <w:tcW w:w="3217" w:type="dxa"/>
            <w:shd w:val="clear" w:color="auto" w:fill="FFFFB9"/>
          </w:tcPr>
          <w:p w:rsidR="00936D0B" w:rsidRPr="004E526B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4E52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bü</w:t>
            </w:r>
            <w:proofErr w:type="spellEnd"/>
          </w:p>
        </w:tc>
        <w:tc>
          <w:tcPr>
            <w:tcW w:w="2793" w:type="dxa"/>
            <w:shd w:val="clear" w:color="auto" w:fill="FFFFB9"/>
          </w:tcPr>
          <w:p w:rsidR="00936D0B" w:rsidRPr="004E526B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E52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Guaba </w:t>
            </w:r>
          </w:p>
        </w:tc>
        <w:tc>
          <w:tcPr>
            <w:tcW w:w="3692" w:type="dxa"/>
            <w:shd w:val="clear" w:color="auto" w:fill="FFFFB9"/>
          </w:tcPr>
          <w:p w:rsidR="00936D0B" w:rsidRPr="004E526B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4E52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Bü</w:t>
            </w:r>
            <w:proofErr w:type="spellEnd"/>
            <w:r w:rsidRPr="004E52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4E52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krati</w:t>
            </w:r>
            <w:proofErr w:type="spellEnd"/>
            <w:r w:rsidRPr="004E52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4E52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ötö</w:t>
            </w:r>
            <w:proofErr w:type="spellEnd"/>
            <w:r w:rsidRPr="004E52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FB9"/>
          </w:tcPr>
          <w:p w:rsidR="00936D0B" w:rsidRPr="004E526B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E52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Coseche una guaba  </w:t>
            </w:r>
          </w:p>
        </w:tc>
      </w:tr>
      <w:tr w:rsidR="00936D0B" w:rsidRPr="00905950" w:rsidTr="004E27AA">
        <w:tc>
          <w:tcPr>
            <w:tcW w:w="3217" w:type="dxa"/>
            <w:shd w:val="clear" w:color="auto" w:fill="FFFFB9"/>
          </w:tcPr>
          <w:p w:rsidR="00936D0B" w:rsidRPr="004E27AA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4E27A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Bure</w:t>
            </w:r>
            <w:proofErr w:type="spellEnd"/>
            <w:r w:rsidRPr="004E27A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2793" w:type="dxa"/>
            <w:shd w:val="clear" w:color="auto" w:fill="FFFFB9"/>
          </w:tcPr>
          <w:p w:rsidR="00936D0B" w:rsidRPr="004E27A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E27A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Afrecho  </w:t>
            </w:r>
          </w:p>
        </w:tc>
        <w:tc>
          <w:tcPr>
            <w:tcW w:w="3692" w:type="dxa"/>
            <w:shd w:val="clear" w:color="auto" w:fill="FFFFB9"/>
          </w:tcPr>
          <w:p w:rsidR="00936D0B" w:rsidRPr="004E27A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E27A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I </w:t>
            </w:r>
            <w:proofErr w:type="spellStart"/>
            <w:r w:rsidRPr="004E27A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bure</w:t>
            </w:r>
            <w:proofErr w:type="spellEnd"/>
            <w:r w:rsidRPr="004E27A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4E27A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dengä</w:t>
            </w:r>
            <w:proofErr w:type="spellEnd"/>
          </w:p>
        </w:tc>
        <w:tc>
          <w:tcPr>
            <w:tcW w:w="4610" w:type="dxa"/>
            <w:shd w:val="clear" w:color="auto" w:fill="FFFFB9"/>
          </w:tcPr>
          <w:p w:rsidR="00936D0B" w:rsidRPr="004E27A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E27A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Saque el afrecho de maíz.  </w:t>
            </w:r>
          </w:p>
        </w:tc>
      </w:tr>
      <w:tr w:rsidR="00936D0B" w:rsidRPr="00905950" w:rsidTr="00080C04">
        <w:tc>
          <w:tcPr>
            <w:tcW w:w="3217" w:type="dxa"/>
            <w:shd w:val="clear" w:color="auto" w:fill="FFFFB9"/>
          </w:tcPr>
          <w:p w:rsidR="00936D0B" w:rsidRPr="00080C04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80C0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Bura</w:t>
            </w:r>
          </w:p>
        </w:tc>
        <w:tc>
          <w:tcPr>
            <w:tcW w:w="2793" w:type="dxa"/>
            <w:shd w:val="clear" w:color="auto" w:fill="FFFFB9"/>
          </w:tcPr>
          <w:p w:rsidR="00936D0B" w:rsidRPr="00080C04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80C0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Venado </w:t>
            </w:r>
          </w:p>
        </w:tc>
        <w:tc>
          <w:tcPr>
            <w:tcW w:w="3692" w:type="dxa"/>
            <w:shd w:val="clear" w:color="auto" w:fill="FFFFB9"/>
          </w:tcPr>
          <w:p w:rsidR="00936D0B" w:rsidRPr="00080C04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80C0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Bura ye </w:t>
            </w:r>
            <w:proofErr w:type="spellStart"/>
            <w:r w:rsidRPr="00080C0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krotu</w:t>
            </w:r>
            <w:proofErr w:type="spellEnd"/>
            <w:r w:rsidRPr="00080C0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080C0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ñaka</w:t>
            </w:r>
            <w:proofErr w:type="spellEnd"/>
            <w:r w:rsidRPr="00080C0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FB9"/>
          </w:tcPr>
          <w:p w:rsidR="00936D0B" w:rsidRPr="00080C04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80C0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venado no tiene cuerno. </w:t>
            </w:r>
          </w:p>
        </w:tc>
      </w:tr>
      <w:tr w:rsidR="00936D0B" w:rsidRPr="00905950" w:rsidTr="0014694A">
        <w:tc>
          <w:tcPr>
            <w:tcW w:w="3217" w:type="dxa"/>
            <w:shd w:val="clear" w:color="auto" w:fill="FFFFA9"/>
          </w:tcPr>
          <w:p w:rsidR="00936D0B" w:rsidRPr="0014694A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14694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Bure</w:t>
            </w:r>
            <w:proofErr w:type="spellEnd"/>
          </w:p>
        </w:tc>
        <w:tc>
          <w:tcPr>
            <w:tcW w:w="2793" w:type="dxa"/>
            <w:shd w:val="clear" w:color="auto" w:fill="FFFFA9"/>
          </w:tcPr>
          <w:p w:rsidR="00936D0B" w:rsidRPr="0014694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14694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Arenoso, diminuto  </w:t>
            </w:r>
          </w:p>
        </w:tc>
        <w:tc>
          <w:tcPr>
            <w:tcW w:w="3692" w:type="dxa"/>
            <w:shd w:val="clear" w:color="auto" w:fill="FFFFA9"/>
          </w:tcPr>
          <w:p w:rsidR="00936D0B" w:rsidRPr="0014694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14694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Muma</w:t>
            </w:r>
            <w:proofErr w:type="spellEnd"/>
            <w:r w:rsidRPr="0014694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14694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ne</w:t>
            </w:r>
            <w:proofErr w:type="spellEnd"/>
            <w:r w:rsidRPr="0014694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14694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bure</w:t>
            </w:r>
            <w:proofErr w:type="spellEnd"/>
            <w:r w:rsidRPr="0014694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14694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krubate</w:t>
            </w:r>
            <w:proofErr w:type="spellEnd"/>
            <w:r w:rsidRPr="0014694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FA9"/>
          </w:tcPr>
          <w:p w:rsidR="00936D0B" w:rsidRPr="0014694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14694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Este frijol es muy diminuto.</w:t>
            </w:r>
          </w:p>
        </w:tc>
      </w:tr>
      <w:tr w:rsidR="00936D0B" w:rsidRPr="00905950" w:rsidTr="00344A47">
        <w:tc>
          <w:tcPr>
            <w:tcW w:w="3217" w:type="dxa"/>
            <w:shd w:val="clear" w:color="auto" w:fill="FFFFA9"/>
          </w:tcPr>
          <w:p w:rsidR="00936D0B" w:rsidRPr="00344A47" w:rsidRDefault="00936D0B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344A4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Bugue</w:t>
            </w:r>
            <w:proofErr w:type="spellEnd"/>
          </w:p>
        </w:tc>
        <w:tc>
          <w:tcPr>
            <w:tcW w:w="2793" w:type="dxa"/>
            <w:shd w:val="clear" w:color="auto" w:fill="FFFFA9"/>
          </w:tcPr>
          <w:p w:rsidR="00936D0B" w:rsidRPr="00344A47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4A4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Alimentar </w:t>
            </w:r>
          </w:p>
        </w:tc>
        <w:tc>
          <w:tcPr>
            <w:tcW w:w="3692" w:type="dxa"/>
            <w:shd w:val="clear" w:color="auto" w:fill="FFFFA9"/>
          </w:tcPr>
          <w:p w:rsidR="00936D0B" w:rsidRPr="00344A47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</w:pPr>
            <w:proofErr w:type="spellStart"/>
            <w:r w:rsidRPr="00344A47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>Minchi</w:t>
            </w:r>
            <w:proofErr w:type="spellEnd"/>
            <w:r w:rsidRPr="00344A47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 xml:space="preserve"> ye </w:t>
            </w:r>
            <w:proofErr w:type="spellStart"/>
            <w:r w:rsidRPr="00344A47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>bugue</w:t>
            </w:r>
            <w:proofErr w:type="spellEnd"/>
            <w:r w:rsidRPr="00344A47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 xml:space="preserve"> </w:t>
            </w:r>
            <w:proofErr w:type="spellStart"/>
            <w:r w:rsidRPr="00344A47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>ti</w:t>
            </w:r>
            <w:proofErr w:type="spellEnd"/>
            <w:r w:rsidRPr="00344A47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 xml:space="preserve"> </w:t>
            </w:r>
            <w:proofErr w:type="spellStart"/>
            <w:r w:rsidRPr="00344A47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>krägue</w:t>
            </w:r>
            <w:proofErr w:type="spellEnd"/>
            <w:r w:rsidRPr="00344A47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 xml:space="preserve"> </w:t>
            </w:r>
          </w:p>
        </w:tc>
        <w:tc>
          <w:tcPr>
            <w:tcW w:w="4610" w:type="dxa"/>
            <w:shd w:val="clear" w:color="auto" w:fill="FFFFA9"/>
          </w:tcPr>
          <w:p w:rsidR="00936D0B" w:rsidRPr="00344A47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4A4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Alimente mi gato. </w:t>
            </w:r>
          </w:p>
        </w:tc>
      </w:tr>
      <w:tr w:rsidR="00936D0B" w:rsidRPr="00905950" w:rsidTr="0014694A">
        <w:tc>
          <w:tcPr>
            <w:tcW w:w="3217" w:type="dxa"/>
            <w:shd w:val="clear" w:color="auto" w:fill="FFFFA9"/>
          </w:tcPr>
          <w:p w:rsidR="00936D0B" w:rsidRPr="0014694A" w:rsidRDefault="00936D0B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14694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Bün</w:t>
            </w:r>
            <w:proofErr w:type="spellEnd"/>
          </w:p>
        </w:tc>
        <w:tc>
          <w:tcPr>
            <w:tcW w:w="2793" w:type="dxa"/>
            <w:shd w:val="clear" w:color="auto" w:fill="FFFFA9"/>
          </w:tcPr>
          <w:p w:rsidR="00936D0B" w:rsidRPr="0014694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14694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Nieta</w:t>
            </w:r>
          </w:p>
        </w:tc>
        <w:tc>
          <w:tcPr>
            <w:tcW w:w="3692" w:type="dxa"/>
            <w:shd w:val="clear" w:color="auto" w:fill="FFFFA9"/>
          </w:tcPr>
          <w:p w:rsidR="00936D0B" w:rsidRPr="0014694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14694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</w:t>
            </w:r>
            <w:proofErr w:type="spellStart"/>
            <w:r w:rsidRPr="0014694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bün</w:t>
            </w:r>
            <w:proofErr w:type="spellEnd"/>
            <w:r w:rsidRPr="0014694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14694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</w:t>
            </w:r>
            <w:proofErr w:type="spellEnd"/>
            <w:r w:rsidRPr="0014694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14694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ema</w:t>
            </w:r>
            <w:proofErr w:type="spellEnd"/>
            <w:r w:rsidRPr="0014694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FA9"/>
          </w:tcPr>
          <w:p w:rsidR="00936D0B" w:rsidRPr="0014694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14694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Mi nieta se llama Ema</w:t>
            </w:r>
          </w:p>
        </w:tc>
      </w:tr>
      <w:tr w:rsidR="00936D0B" w:rsidRPr="00905950" w:rsidTr="00F93782">
        <w:tc>
          <w:tcPr>
            <w:tcW w:w="3217" w:type="dxa"/>
            <w:shd w:val="clear" w:color="auto" w:fill="FFFFB9"/>
          </w:tcPr>
          <w:p w:rsidR="00936D0B" w:rsidRPr="00F93782" w:rsidRDefault="00936D0B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9378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Bugo</w:t>
            </w:r>
            <w:proofErr w:type="spellEnd"/>
          </w:p>
        </w:tc>
        <w:tc>
          <w:tcPr>
            <w:tcW w:w="2793" w:type="dxa"/>
            <w:shd w:val="clear" w:color="auto" w:fill="FFFFB9"/>
          </w:tcPr>
          <w:p w:rsidR="00936D0B" w:rsidRPr="00F93782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78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Arco </w:t>
            </w:r>
          </w:p>
        </w:tc>
        <w:tc>
          <w:tcPr>
            <w:tcW w:w="3692" w:type="dxa"/>
            <w:shd w:val="clear" w:color="auto" w:fill="FFFFB9"/>
          </w:tcPr>
          <w:p w:rsidR="00936D0B" w:rsidRPr="00F93782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9378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Bugo</w:t>
            </w:r>
            <w:proofErr w:type="spellEnd"/>
            <w:r w:rsidRPr="00F9378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F9378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ügue</w:t>
            </w:r>
            <w:proofErr w:type="spellEnd"/>
            <w:r w:rsidRPr="00F9378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FB9"/>
          </w:tcPr>
          <w:p w:rsidR="00936D0B" w:rsidRPr="00F93782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78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Esconda el arco </w:t>
            </w:r>
          </w:p>
        </w:tc>
      </w:tr>
      <w:tr w:rsidR="00936D0B" w:rsidRPr="00905950" w:rsidTr="00995DC0">
        <w:tc>
          <w:tcPr>
            <w:tcW w:w="3217" w:type="dxa"/>
            <w:shd w:val="clear" w:color="auto" w:fill="FFFFA9"/>
          </w:tcPr>
          <w:p w:rsidR="00936D0B" w:rsidRPr="00995DC0" w:rsidRDefault="00936D0B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995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Butie</w:t>
            </w:r>
            <w:proofErr w:type="spellEnd"/>
          </w:p>
        </w:tc>
        <w:tc>
          <w:tcPr>
            <w:tcW w:w="2793" w:type="dxa"/>
            <w:shd w:val="clear" w:color="auto" w:fill="FFFFA9"/>
          </w:tcPr>
          <w:p w:rsidR="00936D0B" w:rsidRPr="00995DC0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95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Piel </w:t>
            </w:r>
          </w:p>
        </w:tc>
        <w:tc>
          <w:tcPr>
            <w:tcW w:w="3692" w:type="dxa"/>
            <w:shd w:val="clear" w:color="auto" w:fill="FFFFA9"/>
          </w:tcPr>
          <w:p w:rsidR="00936D0B" w:rsidRPr="00995DC0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95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</w:t>
            </w:r>
            <w:proofErr w:type="spellStart"/>
            <w:r w:rsidRPr="00995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butie</w:t>
            </w:r>
            <w:proofErr w:type="spellEnd"/>
            <w:r w:rsidRPr="00995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995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drüne</w:t>
            </w:r>
            <w:proofErr w:type="spellEnd"/>
            <w:r w:rsidRPr="00995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FA9"/>
          </w:tcPr>
          <w:p w:rsidR="00936D0B" w:rsidRPr="00995DC0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95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piel es de color negro </w:t>
            </w:r>
          </w:p>
        </w:tc>
      </w:tr>
      <w:tr w:rsidR="00936D0B" w:rsidRPr="00905950" w:rsidTr="00EC03A3">
        <w:tc>
          <w:tcPr>
            <w:tcW w:w="3217" w:type="dxa"/>
            <w:shd w:val="clear" w:color="auto" w:fill="FFFFB9"/>
          </w:tcPr>
          <w:p w:rsidR="00936D0B" w:rsidRPr="00EC03A3" w:rsidRDefault="00936D0B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EC03A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Butiere</w:t>
            </w:r>
            <w:proofErr w:type="spellEnd"/>
            <w:r w:rsidRPr="00EC03A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2793" w:type="dxa"/>
            <w:shd w:val="clear" w:color="auto" w:fill="FFFFB9"/>
          </w:tcPr>
          <w:p w:rsidR="00936D0B" w:rsidRPr="00EC03A3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C03A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Desnudo </w:t>
            </w:r>
          </w:p>
        </w:tc>
        <w:tc>
          <w:tcPr>
            <w:tcW w:w="3692" w:type="dxa"/>
            <w:shd w:val="clear" w:color="auto" w:fill="FFFFB9"/>
          </w:tcPr>
          <w:p w:rsidR="00936D0B" w:rsidRPr="00EC03A3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EC03A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Nämä</w:t>
            </w:r>
            <w:proofErr w:type="spellEnd"/>
            <w:r w:rsidRPr="00EC03A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EC03A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juben</w:t>
            </w:r>
            <w:proofErr w:type="spellEnd"/>
            <w:r w:rsidRPr="00EC03A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EC03A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butiere</w:t>
            </w:r>
            <w:proofErr w:type="spellEnd"/>
            <w:r w:rsidRPr="00EC03A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FB9"/>
          </w:tcPr>
          <w:p w:rsidR="00936D0B" w:rsidRPr="00EC03A3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C03A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Estaba bañando desnudo. </w:t>
            </w:r>
          </w:p>
        </w:tc>
      </w:tr>
      <w:tr w:rsidR="00936D0B" w:rsidRPr="00905950" w:rsidTr="00EC03A3">
        <w:tc>
          <w:tcPr>
            <w:tcW w:w="3217" w:type="dxa"/>
            <w:shd w:val="clear" w:color="auto" w:fill="FFFFB9"/>
          </w:tcPr>
          <w:p w:rsidR="00936D0B" w:rsidRPr="00EC03A3" w:rsidRDefault="00936D0B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C03A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Bule</w:t>
            </w:r>
          </w:p>
        </w:tc>
        <w:tc>
          <w:tcPr>
            <w:tcW w:w="2793" w:type="dxa"/>
            <w:shd w:val="clear" w:color="auto" w:fill="FFFFB9"/>
          </w:tcPr>
          <w:p w:rsidR="00936D0B" w:rsidRPr="00EC03A3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C03A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Estomago </w:t>
            </w:r>
          </w:p>
        </w:tc>
        <w:tc>
          <w:tcPr>
            <w:tcW w:w="3692" w:type="dxa"/>
            <w:shd w:val="clear" w:color="auto" w:fill="FFFFB9"/>
          </w:tcPr>
          <w:p w:rsidR="00936D0B" w:rsidRPr="00EC03A3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C03A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bule </w:t>
            </w:r>
            <w:proofErr w:type="spellStart"/>
            <w:r w:rsidRPr="00EC03A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kri</w:t>
            </w:r>
            <w:proofErr w:type="spellEnd"/>
            <w:r w:rsidRPr="00EC03A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FB9"/>
          </w:tcPr>
          <w:p w:rsidR="00936D0B" w:rsidRPr="00EC03A3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C03A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estómago es grande </w:t>
            </w:r>
          </w:p>
        </w:tc>
      </w:tr>
      <w:tr w:rsidR="00936D0B" w:rsidRPr="00905950" w:rsidTr="00704BE9">
        <w:trPr>
          <w:trHeight w:val="383"/>
        </w:trPr>
        <w:tc>
          <w:tcPr>
            <w:tcW w:w="3217" w:type="dxa"/>
            <w:shd w:val="clear" w:color="auto" w:fill="FFFFA9"/>
          </w:tcPr>
          <w:p w:rsidR="00936D0B" w:rsidRPr="00704BE9" w:rsidRDefault="00936D0B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704BE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Buguere</w:t>
            </w:r>
            <w:proofErr w:type="spellEnd"/>
          </w:p>
        </w:tc>
        <w:tc>
          <w:tcPr>
            <w:tcW w:w="2793" w:type="dxa"/>
            <w:shd w:val="clear" w:color="auto" w:fill="FFFFA9"/>
          </w:tcPr>
          <w:p w:rsidR="00936D0B" w:rsidRPr="00704BE9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04BE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Celeste </w:t>
            </w:r>
          </w:p>
        </w:tc>
        <w:tc>
          <w:tcPr>
            <w:tcW w:w="3692" w:type="dxa"/>
            <w:shd w:val="clear" w:color="auto" w:fill="FFFFA9"/>
          </w:tcPr>
          <w:p w:rsidR="00936D0B" w:rsidRPr="00704BE9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704BE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Jä</w:t>
            </w:r>
            <w:proofErr w:type="spellEnd"/>
            <w:r w:rsidRPr="00704BE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704BE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</w:t>
            </w:r>
            <w:proofErr w:type="spellEnd"/>
            <w:r w:rsidRPr="00704BE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704BE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buguere</w:t>
            </w:r>
            <w:proofErr w:type="spellEnd"/>
          </w:p>
        </w:tc>
        <w:tc>
          <w:tcPr>
            <w:tcW w:w="4610" w:type="dxa"/>
            <w:shd w:val="clear" w:color="auto" w:fill="FFFFA9"/>
          </w:tcPr>
          <w:p w:rsidR="00936D0B" w:rsidRPr="00704BE9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04BE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Esa piedra es de color celeste</w:t>
            </w:r>
          </w:p>
        </w:tc>
      </w:tr>
    </w:tbl>
    <w:p w:rsidR="00327FC8" w:rsidRPr="00905950" w:rsidRDefault="00327FC8" w:rsidP="00134145">
      <w:pPr>
        <w:rPr>
          <w:rFonts w:ascii="Century Gothic" w:eastAsia="Batang" w:hAnsi="Century Gothic"/>
          <w:sz w:val="28"/>
          <w:szCs w:val="28"/>
        </w:rPr>
      </w:pPr>
    </w:p>
    <w:p w:rsidR="00A27C2A" w:rsidRPr="00905950" w:rsidRDefault="00936D0B" w:rsidP="00327FC8">
      <w:pPr>
        <w:rPr>
          <w:rFonts w:ascii="Century Gothic" w:eastAsia="Batang" w:hAnsi="Century Gothic"/>
          <w:sz w:val="28"/>
          <w:szCs w:val="28"/>
        </w:rPr>
      </w:pPr>
      <w:r w:rsidRPr="00905950">
        <w:rPr>
          <w:rFonts w:ascii="Century Gothic" w:eastAsia="Batang" w:hAnsi="Century Gothic"/>
          <w:noProof/>
          <w:sz w:val="28"/>
          <w:szCs w:val="28"/>
          <w:lang w:val="es-CR" w:eastAsia="es-C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6DBFC5" wp14:editId="75629C1D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983615" cy="923290"/>
                <wp:effectExtent l="76200" t="57150" r="83185" b="10541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615" cy="9232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3F8" w:rsidRPr="00A27C2A" w:rsidRDefault="008C23F8" w:rsidP="0047361D">
                            <w:pPr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27C2A">
                              <w:rPr>
                                <w:rFonts w:ascii="Century Gothic" w:hAnsi="Century Gothi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DBFC5" id="Cuadro de texto 3" o:spid="_x0000_s1028" type="#_x0000_t202" style="position:absolute;margin-left:0;margin-top:4.5pt;width:77.45pt;height:72.7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&#13;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C23F8" w:rsidRPr="00A27C2A" w:rsidRDefault="008C23F8" w:rsidP="0047361D">
                      <w:pPr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27C2A">
                        <w:rPr>
                          <w:rFonts w:ascii="Century Gothic" w:hAnsi="Century Gothi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aconcuadrcula"/>
        <w:tblW w:w="14312" w:type="dxa"/>
        <w:tblLook w:val="04A0" w:firstRow="1" w:lastRow="0" w:firstColumn="1" w:lastColumn="0" w:noHBand="0" w:noVBand="1"/>
      </w:tblPr>
      <w:tblGrid>
        <w:gridCol w:w="2939"/>
        <w:gridCol w:w="3367"/>
        <w:gridCol w:w="3607"/>
        <w:gridCol w:w="4399"/>
      </w:tblGrid>
      <w:tr w:rsidR="0047361D" w:rsidRPr="00905950" w:rsidTr="00B92594">
        <w:tc>
          <w:tcPr>
            <w:tcW w:w="2926" w:type="dxa"/>
            <w:shd w:val="clear" w:color="auto" w:fill="FCF78E"/>
          </w:tcPr>
          <w:p w:rsidR="0047361D" w:rsidRPr="00B92594" w:rsidRDefault="00936D0B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9259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Chala</w:t>
            </w:r>
          </w:p>
        </w:tc>
        <w:tc>
          <w:tcPr>
            <w:tcW w:w="3368" w:type="dxa"/>
            <w:shd w:val="clear" w:color="auto" w:fill="FCF78E"/>
          </w:tcPr>
          <w:p w:rsidR="0047361D" w:rsidRPr="00B92594" w:rsidRDefault="00936D0B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9259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Pollo sin plumas</w:t>
            </w:r>
          </w:p>
        </w:tc>
        <w:tc>
          <w:tcPr>
            <w:tcW w:w="3612" w:type="dxa"/>
            <w:shd w:val="clear" w:color="auto" w:fill="FCF78E"/>
          </w:tcPr>
          <w:p w:rsidR="0047361D" w:rsidRPr="00B92594" w:rsidRDefault="00C3754A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9259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Kwi</w:t>
            </w:r>
            <w:proofErr w:type="spellEnd"/>
            <w:r w:rsidRPr="00B9259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9259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tigwe</w:t>
            </w:r>
            <w:proofErr w:type="spellEnd"/>
            <w:r w:rsidRPr="00B9259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chala </w:t>
            </w:r>
          </w:p>
        </w:tc>
        <w:tc>
          <w:tcPr>
            <w:tcW w:w="4406" w:type="dxa"/>
            <w:shd w:val="clear" w:color="auto" w:fill="FCF78E"/>
          </w:tcPr>
          <w:p w:rsidR="0047361D" w:rsidRPr="00B92594" w:rsidRDefault="00C3754A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9259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Tengo una gallina chala.</w:t>
            </w:r>
          </w:p>
        </w:tc>
      </w:tr>
      <w:tr w:rsidR="0047361D" w:rsidRPr="00905950" w:rsidTr="00C545A9">
        <w:tc>
          <w:tcPr>
            <w:tcW w:w="2926" w:type="dxa"/>
            <w:shd w:val="clear" w:color="auto" w:fill="F8FFA3"/>
          </w:tcPr>
          <w:p w:rsidR="0047361D" w:rsidRPr="00C545A9" w:rsidRDefault="00936D0B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545A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Chane</w:t>
            </w:r>
          </w:p>
        </w:tc>
        <w:tc>
          <w:tcPr>
            <w:tcW w:w="3368" w:type="dxa"/>
            <w:shd w:val="clear" w:color="auto" w:fill="F8FFA3"/>
          </w:tcPr>
          <w:p w:rsidR="0047361D" w:rsidRPr="00C545A9" w:rsidRDefault="00936D0B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gramStart"/>
            <w:r w:rsidRPr="00C545A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Orinar</w:t>
            </w:r>
            <w:r w:rsidR="00C3754A" w:rsidRPr="00C545A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( hombre</w:t>
            </w:r>
            <w:proofErr w:type="gramEnd"/>
            <w:r w:rsidR="00C3754A" w:rsidRPr="00C545A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3612" w:type="dxa"/>
            <w:shd w:val="clear" w:color="auto" w:fill="F8FFA3"/>
          </w:tcPr>
          <w:p w:rsidR="0047361D" w:rsidRPr="00C545A9" w:rsidRDefault="00C3754A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545A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</w:t>
            </w:r>
            <w:proofErr w:type="spellStart"/>
            <w:r w:rsidRPr="00C545A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nigui</w:t>
            </w:r>
            <w:proofErr w:type="spellEnd"/>
            <w:r w:rsidRPr="00C545A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chane </w:t>
            </w:r>
          </w:p>
        </w:tc>
        <w:tc>
          <w:tcPr>
            <w:tcW w:w="4406" w:type="dxa"/>
            <w:shd w:val="clear" w:color="auto" w:fill="F8FFA3"/>
          </w:tcPr>
          <w:p w:rsidR="0047361D" w:rsidRPr="00C545A9" w:rsidRDefault="00C3754A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545A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Voy a orinar </w:t>
            </w:r>
          </w:p>
        </w:tc>
      </w:tr>
      <w:tr w:rsidR="0047361D" w:rsidRPr="00905950" w:rsidTr="00E57969">
        <w:tc>
          <w:tcPr>
            <w:tcW w:w="2926" w:type="dxa"/>
            <w:shd w:val="clear" w:color="auto" w:fill="F3F18C"/>
          </w:tcPr>
          <w:p w:rsidR="0047361D" w:rsidRPr="00E57969" w:rsidRDefault="00936D0B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E5796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Chami</w:t>
            </w:r>
            <w:proofErr w:type="spellEnd"/>
          </w:p>
        </w:tc>
        <w:tc>
          <w:tcPr>
            <w:tcW w:w="3368" w:type="dxa"/>
            <w:shd w:val="clear" w:color="auto" w:fill="F3F18C"/>
          </w:tcPr>
          <w:p w:rsidR="0047361D" w:rsidRPr="00E57969" w:rsidRDefault="00936D0B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5796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Nombre de mujer</w:t>
            </w:r>
          </w:p>
        </w:tc>
        <w:tc>
          <w:tcPr>
            <w:tcW w:w="3612" w:type="dxa"/>
            <w:shd w:val="clear" w:color="auto" w:fill="F3F18C"/>
          </w:tcPr>
          <w:p w:rsidR="0047361D" w:rsidRPr="00E57969" w:rsidRDefault="00C3754A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5796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</w:t>
            </w:r>
            <w:proofErr w:type="spellStart"/>
            <w:r w:rsidRPr="00E5796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ngwai</w:t>
            </w:r>
            <w:proofErr w:type="spellEnd"/>
            <w:r w:rsidRPr="00E5796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E5796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</w:t>
            </w:r>
            <w:proofErr w:type="spellEnd"/>
            <w:r w:rsidRPr="00E5796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E5796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chami</w:t>
            </w:r>
            <w:proofErr w:type="spellEnd"/>
            <w:r w:rsidRPr="00E5796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406" w:type="dxa"/>
            <w:shd w:val="clear" w:color="auto" w:fill="F3F18C"/>
          </w:tcPr>
          <w:p w:rsidR="0047361D" w:rsidRPr="00E57969" w:rsidRDefault="00C3754A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5796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hermana se llama </w:t>
            </w:r>
            <w:proofErr w:type="spellStart"/>
            <w:r w:rsidRPr="00E5796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chami</w:t>
            </w:r>
            <w:proofErr w:type="spellEnd"/>
            <w:r w:rsidRPr="00E5796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</w:tr>
      <w:tr w:rsidR="0047361D" w:rsidRPr="00905950" w:rsidTr="00C545A9">
        <w:trPr>
          <w:trHeight w:val="625"/>
        </w:trPr>
        <w:tc>
          <w:tcPr>
            <w:tcW w:w="2926" w:type="dxa"/>
            <w:shd w:val="clear" w:color="auto" w:fill="F8FFA3"/>
          </w:tcPr>
          <w:p w:rsidR="0047361D" w:rsidRPr="00C545A9" w:rsidRDefault="00936D0B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545A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Chan</w:t>
            </w:r>
          </w:p>
        </w:tc>
        <w:tc>
          <w:tcPr>
            <w:tcW w:w="3368" w:type="dxa"/>
            <w:shd w:val="clear" w:color="auto" w:fill="F8FFA3"/>
          </w:tcPr>
          <w:p w:rsidR="0047361D" w:rsidRPr="00C545A9" w:rsidRDefault="00936D0B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545A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Pene</w:t>
            </w:r>
          </w:p>
        </w:tc>
        <w:tc>
          <w:tcPr>
            <w:tcW w:w="3612" w:type="dxa"/>
            <w:shd w:val="clear" w:color="auto" w:fill="F8FFA3"/>
          </w:tcPr>
          <w:p w:rsidR="0047361D" w:rsidRPr="00C545A9" w:rsidRDefault="00C3754A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545A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 </w:t>
            </w:r>
            <w:proofErr w:type="spellStart"/>
            <w:r w:rsidRPr="00C545A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brare</w:t>
            </w:r>
            <w:proofErr w:type="spellEnd"/>
            <w:r w:rsidRPr="00C545A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C545A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jerekä</w:t>
            </w:r>
            <w:proofErr w:type="spellEnd"/>
            <w:r w:rsidRPr="00C545A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chan </w:t>
            </w:r>
            <w:proofErr w:type="spellStart"/>
            <w:r w:rsidRPr="00C545A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tärä</w:t>
            </w:r>
            <w:proofErr w:type="spellEnd"/>
          </w:p>
        </w:tc>
        <w:tc>
          <w:tcPr>
            <w:tcW w:w="4406" w:type="dxa"/>
            <w:shd w:val="clear" w:color="auto" w:fill="F8FFA3"/>
          </w:tcPr>
          <w:p w:rsidR="0047361D" w:rsidRPr="00C545A9" w:rsidRDefault="00C3754A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545A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Solo los hombres tenemos pene</w:t>
            </w:r>
          </w:p>
        </w:tc>
      </w:tr>
      <w:tr w:rsidR="00323127" w:rsidRPr="00905950" w:rsidTr="00045967">
        <w:tc>
          <w:tcPr>
            <w:tcW w:w="2926" w:type="dxa"/>
            <w:shd w:val="clear" w:color="auto" w:fill="F8FFA3"/>
          </w:tcPr>
          <w:p w:rsidR="00323127" w:rsidRPr="00045967" w:rsidRDefault="00323127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7E69E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Chata</w:t>
            </w:r>
            <w:r w:rsidRPr="00045967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368" w:type="dxa"/>
            <w:shd w:val="clear" w:color="auto" w:fill="F8FFA3"/>
          </w:tcPr>
          <w:p w:rsidR="00323127" w:rsidRPr="00045967" w:rsidRDefault="00323127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596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Garrapata </w:t>
            </w:r>
          </w:p>
        </w:tc>
        <w:tc>
          <w:tcPr>
            <w:tcW w:w="3612" w:type="dxa"/>
            <w:shd w:val="clear" w:color="auto" w:fill="F8FFA3"/>
          </w:tcPr>
          <w:p w:rsidR="00323127" w:rsidRPr="00045967" w:rsidRDefault="00323127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04596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nu</w:t>
            </w:r>
            <w:proofErr w:type="spellEnd"/>
            <w:r w:rsidRPr="0004596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04596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bätä</w:t>
            </w:r>
            <w:proofErr w:type="spellEnd"/>
            <w:r w:rsidRPr="0004596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chata </w:t>
            </w:r>
            <w:proofErr w:type="spellStart"/>
            <w:r w:rsidRPr="0004596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tä</w:t>
            </w:r>
            <w:proofErr w:type="spellEnd"/>
            <w:r w:rsidRPr="0004596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04596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kwati</w:t>
            </w:r>
            <w:proofErr w:type="spellEnd"/>
            <w:r w:rsidRPr="0004596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  </w:t>
            </w:r>
          </w:p>
        </w:tc>
        <w:tc>
          <w:tcPr>
            <w:tcW w:w="4406" w:type="dxa"/>
            <w:shd w:val="clear" w:color="auto" w:fill="F8FFA3"/>
          </w:tcPr>
          <w:p w:rsidR="00323127" w:rsidRPr="00045967" w:rsidRDefault="00323127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596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perro tiene mucha   garrapata </w:t>
            </w:r>
          </w:p>
        </w:tc>
      </w:tr>
      <w:tr w:rsidR="0047361D" w:rsidRPr="00905950" w:rsidTr="003D5F4F">
        <w:tc>
          <w:tcPr>
            <w:tcW w:w="2926" w:type="dxa"/>
            <w:shd w:val="clear" w:color="auto" w:fill="F3F18C"/>
          </w:tcPr>
          <w:p w:rsidR="0047361D" w:rsidRPr="003D5F4F" w:rsidRDefault="00936D0B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3D5F4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Chaliba</w:t>
            </w:r>
            <w:proofErr w:type="spellEnd"/>
          </w:p>
        </w:tc>
        <w:tc>
          <w:tcPr>
            <w:tcW w:w="3368" w:type="dxa"/>
            <w:shd w:val="clear" w:color="auto" w:fill="F3F18C"/>
          </w:tcPr>
          <w:p w:rsidR="0047361D" w:rsidRPr="003D5F4F" w:rsidRDefault="00936D0B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D5F4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Grano de colores</w:t>
            </w:r>
          </w:p>
        </w:tc>
        <w:tc>
          <w:tcPr>
            <w:tcW w:w="3612" w:type="dxa"/>
            <w:shd w:val="clear" w:color="auto" w:fill="F3F18C"/>
          </w:tcPr>
          <w:p w:rsidR="0047361D" w:rsidRPr="003D5F4F" w:rsidRDefault="00485E76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3D5F4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Muma</w:t>
            </w:r>
            <w:proofErr w:type="spellEnd"/>
            <w:r w:rsidRPr="003D5F4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3D5F4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</w:t>
            </w:r>
            <w:proofErr w:type="spellEnd"/>
            <w:r w:rsidRPr="003D5F4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3D5F4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chaliba</w:t>
            </w:r>
            <w:proofErr w:type="spellEnd"/>
            <w:r w:rsidRPr="003D5F4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3D5F4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erere</w:t>
            </w:r>
            <w:proofErr w:type="spellEnd"/>
            <w:r w:rsidRPr="003D5F4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.</w:t>
            </w:r>
          </w:p>
        </w:tc>
        <w:tc>
          <w:tcPr>
            <w:tcW w:w="4406" w:type="dxa"/>
            <w:shd w:val="clear" w:color="auto" w:fill="F3F18C"/>
          </w:tcPr>
          <w:p w:rsidR="0047361D" w:rsidRPr="003D5F4F" w:rsidRDefault="00485E76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D5F4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frijol tiene varios colores </w:t>
            </w:r>
          </w:p>
        </w:tc>
      </w:tr>
      <w:tr w:rsidR="0047361D" w:rsidRPr="00905950" w:rsidTr="003D5F4F">
        <w:tc>
          <w:tcPr>
            <w:tcW w:w="2926" w:type="dxa"/>
            <w:shd w:val="clear" w:color="auto" w:fill="F3F18C"/>
          </w:tcPr>
          <w:p w:rsidR="0047361D" w:rsidRPr="003D5F4F" w:rsidRDefault="00C3754A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D5F4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Cheli</w:t>
            </w:r>
          </w:p>
        </w:tc>
        <w:tc>
          <w:tcPr>
            <w:tcW w:w="3368" w:type="dxa"/>
            <w:shd w:val="clear" w:color="auto" w:fill="F3F18C"/>
          </w:tcPr>
          <w:p w:rsidR="0047361D" w:rsidRPr="003D5F4F" w:rsidRDefault="00C3754A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D5F4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Nombre de mujer</w:t>
            </w:r>
          </w:p>
        </w:tc>
        <w:tc>
          <w:tcPr>
            <w:tcW w:w="3612" w:type="dxa"/>
            <w:shd w:val="clear" w:color="auto" w:fill="F3F18C"/>
          </w:tcPr>
          <w:p w:rsidR="0047361D" w:rsidRPr="003D5F4F" w:rsidRDefault="00485E76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D5F4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</w:t>
            </w:r>
            <w:proofErr w:type="spellStart"/>
            <w:r w:rsidRPr="003D5F4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bün</w:t>
            </w:r>
            <w:proofErr w:type="spellEnd"/>
            <w:r w:rsidRPr="003D5F4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3D5F4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</w:t>
            </w:r>
            <w:proofErr w:type="spellEnd"/>
            <w:r w:rsidRPr="003D5F4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cheli </w:t>
            </w:r>
          </w:p>
        </w:tc>
        <w:tc>
          <w:tcPr>
            <w:tcW w:w="4406" w:type="dxa"/>
            <w:shd w:val="clear" w:color="auto" w:fill="F3F18C"/>
          </w:tcPr>
          <w:p w:rsidR="0047361D" w:rsidRPr="003D5F4F" w:rsidRDefault="00485E76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D5F4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nieta se llama cheli </w:t>
            </w:r>
          </w:p>
        </w:tc>
      </w:tr>
      <w:tr w:rsidR="0047361D" w:rsidRPr="00905950" w:rsidTr="003838D0">
        <w:tc>
          <w:tcPr>
            <w:tcW w:w="2926" w:type="dxa"/>
            <w:shd w:val="clear" w:color="auto" w:fill="F8FFA3"/>
          </w:tcPr>
          <w:p w:rsidR="0047361D" w:rsidRPr="003838D0" w:rsidRDefault="00C3754A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3838D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Chen</w:t>
            </w:r>
            <w:proofErr w:type="spellEnd"/>
          </w:p>
        </w:tc>
        <w:tc>
          <w:tcPr>
            <w:tcW w:w="3368" w:type="dxa"/>
            <w:shd w:val="clear" w:color="auto" w:fill="F8FFA3"/>
          </w:tcPr>
          <w:p w:rsidR="0047361D" w:rsidRPr="003838D0" w:rsidRDefault="00C3754A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838D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Negro</w:t>
            </w:r>
          </w:p>
        </w:tc>
        <w:tc>
          <w:tcPr>
            <w:tcW w:w="3612" w:type="dxa"/>
            <w:shd w:val="clear" w:color="auto" w:fill="F8FFA3"/>
          </w:tcPr>
          <w:p w:rsidR="0047361D" w:rsidRPr="003838D0" w:rsidRDefault="00A709A7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838D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</w:t>
            </w:r>
            <w:proofErr w:type="spellStart"/>
            <w:r w:rsidRPr="003838D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butie</w:t>
            </w:r>
            <w:proofErr w:type="spellEnd"/>
            <w:r w:rsidRPr="003838D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3838D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chen</w:t>
            </w:r>
            <w:proofErr w:type="spellEnd"/>
            <w:r w:rsidRPr="003838D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3838D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erere</w:t>
            </w:r>
            <w:proofErr w:type="spellEnd"/>
          </w:p>
        </w:tc>
        <w:tc>
          <w:tcPr>
            <w:tcW w:w="4406" w:type="dxa"/>
            <w:shd w:val="clear" w:color="auto" w:fill="F8FFA3"/>
          </w:tcPr>
          <w:p w:rsidR="0047361D" w:rsidRPr="003838D0" w:rsidRDefault="00A709A7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838D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Tengo la piel como </w:t>
            </w:r>
            <w:proofErr w:type="gramStart"/>
            <w:r w:rsidRPr="003838D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los negro</w:t>
            </w:r>
            <w:proofErr w:type="gramEnd"/>
          </w:p>
        </w:tc>
      </w:tr>
      <w:tr w:rsidR="0047361D" w:rsidRPr="00905950" w:rsidTr="00B92594">
        <w:tc>
          <w:tcPr>
            <w:tcW w:w="2926" w:type="dxa"/>
            <w:shd w:val="clear" w:color="auto" w:fill="FCF78E"/>
          </w:tcPr>
          <w:p w:rsidR="0047361D" w:rsidRPr="00B92594" w:rsidRDefault="00C3754A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9259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Chi</w:t>
            </w:r>
          </w:p>
        </w:tc>
        <w:tc>
          <w:tcPr>
            <w:tcW w:w="3368" w:type="dxa"/>
            <w:shd w:val="clear" w:color="auto" w:fill="FCF78E"/>
          </w:tcPr>
          <w:p w:rsidR="0047361D" w:rsidRPr="00B92594" w:rsidRDefault="00C3754A" w:rsidP="00A709A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9259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poco </w:t>
            </w:r>
          </w:p>
        </w:tc>
        <w:tc>
          <w:tcPr>
            <w:tcW w:w="3612" w:type="dxa"/>
            <w:shd w:val="clear" w:color="auto" w:fill="FCF78E"/>
          </w:tcPr>
          <w:p w:rsidR="0047361D" w:rsidRPr="00B92594" w:rsidRDefault="00A709A7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9259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Ngwen</w:t>
            </w:r>
            <w:proofErr w:type="spellEnd"/>
            <w:r w:rsidRPr="00B9259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9259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chi</w:t>
            </w:r>
            <w:proofErr w:type="spellEnd"/>
            <w:r w:rsidRPr="00B9259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9259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tie</w:t>
            </w:r>
            <w:proofErr w:type="spellEnd"/>
            <w:r w:rsidRPr="00B9259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406" w:type="dxa"/>
            <w:shd w:val="clear" w:color="auto" w:fill="FCF78E"/>
          </w:tcPr>
          <w:p w:rsidR="00C3754A" w:rsidRPr="00B92594" w:rsidRDefault="00A709A7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gramStart"/>
            <w:r w:rsidRPr="00B9259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Deme  un</w:t>
            </w:r>
            <w:proofErr w:type="gramEnd"/>
            <w:r w:rsidRPr="00B9259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poco </w:t>
            </w:r>
          </w:p>
        </w:tc>
      </w:tr>
      <w:tr w:rsidR="00A709A7" w:rsidRPr="00905950" w:rsidTr="000968B5">
        <w:trPr>
          <w:trHeight w:val="428"/>
        </w:trPr>
        <w:tc>
          <w:tcPr>
            <w:tcW w:w="2926" w:type="dxa"/>
            <w:shd w:val="clear" w:color="auto" w:fill="FCF78E"/>
          </w:tcPr>
          <w:p w:rsidR="00A709A7" w:rsidRPr="000968B5" w:rsidRDefault="00A709A7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968B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Chi</w:t>
            </w:r>
          </w:p>
        </w:tc>
        <w:tc>
          <w:tcPr>
            <w:tcW w:w="3368" w:type="dxa"/>
            <w:shd w:val="clear" w:color="auto" w:fill="FCF78E"/>
          </w:tcPr>
          <w:p w:rsidR="00A709A7" w:rsidRPr="000968B5" w:rsidRDefault="00A709A7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968B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bebe</w:t>
            </w:r>
          </w:p>
        </w:tc>
        <w:tc>
          <w:tcPr>
            <w:tcW w:w="3612" w:type="dxa"/>
            <w:shd w:val="clear" w:color="auto" w:fill="FCF78E"/>
          </w:tcPr>
          <w:p w:rsidR="00A709A7" w:rsidRPr="000968B5" w:rsidRDefault="00323127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968B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Chi </w:t>
            </w:r>
            <w:proofErr w:type="spellStart"/>
            <w:r w:rsidRPr="000968B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tigwe</w:t>
            </w:r>
            <w:proofErr w:type="spellEnd"/>
            <w:r w:rsidRPr="000968B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0968B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nibi</w:t>
            </w:r>
            <w:proofErr w:type="spellEnd"/>
            <w:r w:rsidRPr="000968B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murare </w:t>
            </w:r>
          </w:p>
        </w:tc>
        <w:tc>
          <w:tcPr>
            <w:tcW w:w="4406" w:type="dxa"/>
            <w:shd w:val="clear" w:color="auto" w:fill="FCF78E"/>
          </w:tcPr>
          <w:p w:rsidR="00A709A7" w:rsidRPr="000968B5" w:rsidRDefault="00323127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968B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bebe tiene gripe. </w:t>
            </w:r>
          </w:p>
        </w:tc>
      </w:tr>
      <w:tr w:rsidR="00C3754A" w:rsidRPr="00905950" w:rsidTr="00CB7665">
        <w:tc>
          <w:tcPr>
            <w:tcW w:w="2926" w:type="dxa"/>
            <w:shd w:val="clear" w:color="auto" w:fill="FCF78E"/>
          </w:tcPr>
          <w:p w:rsidR="00C3754A" w:rsidRPr="00CB7665" w:rsidRDefault="00C3754A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CB766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Chitani</w:t>
            </w:r>
            <w:proofErr w:type="spellEnd"/>
          </w:p>
        </w:tc>
        <w:tc>
          <w:tcPr>
            <w:tcW w:w="3368" w:type="dxa"/>
            <w:shd w:val="clear" w:color="auto" w:fill="FCF78E"/>
          </w:tcPr>
          <w:p w:rsidR="00C3754A" w:rsidRPr="00CB7665" w:rsidRDefault="00C3754A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B766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Poquito </w:t>
            </w:r>
          </w:p>
        </w:tc>
        <w:tc>
          <w:tcPr>
            <w:tcW w:w="3612" w:type="dxa"/>
            <w:shd w:val="clear" w:color="auto" w:fill="FCF78E"/>
          </w:tcPr>
          <w:p w:rsidR="00C3754A" w:rsidRPr="00CB7665" w:rsidRDefault="00323127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CB766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Mrö</w:t>
            </w:r>
            <w:proofErr w:type="spellEnd"/>
            <w:r w:rsidRPr="00CB766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CB766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kwetani</w:t>
            </w:r>
            <w:proofErr w:type="spellEnd"/>
            <w:r w:rsidRPr="00CB766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CB766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chitani</w:t>
            </w:r>
            <w:proofErr w:type="spellEnd"/>
            <w:r w:rsidRPr="00CB766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CB766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kwe</w:t>
            </w:r>
            <w:proofErr w:type="spellEnd"/>
          </w:p>
        </w:tc>
        <w:tc>
          <w:tcPr>
            <w:tcW w:w="4406" w:type="dxa"/>
            <w:shd w:val="clear" w:color="auto" w:fill="FCF78E"/>
          </w:tcPr>
          <w:p w:rsidR="00C3754A" w:rsidRPr="00CB7665" w:rsidRDefault="00323127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B766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comió poquito </w:t>
            </w:r>
          </w:p>
        </w:tc>
      </w:tr>
      <w:tr w:rsidR="00C3754A" w:rsidRPr="00905950" w:rsidTr="009D21BA">
        <w:tc>
          <w:tcPr>
            <w:tcW w:w="2926" w:type="dxa"/>
            <w:shd w:val="clear" w:color="auto" w:fill="F3F18C"/>
          </w:tcPr>
          <w:p w:rsidR="00C3754A" w:rsidRPr="009D21BA" w:rsidRDefault="00C3754A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9D21B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Chigui</w:t>
            </w:r>
            <w:proofErr w:type="spellEnd"/>
          </w:p>
        </w:tc>
        <w:tc>
          <w:tcPr>
            <w:tcW w:w="3368" w:type="dxa"/>
            <w:shd w:val="clear" w:color="auto" w:fill="F3F18C"/>
          </w:tcPr>
          <w:p w:rsidR="00C3754A" w:rsidRPr="009D21BA" w:rsidRDefault="00C3754A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D21B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Perrito</w:t>
            </w:r>
          </w:p>
        </w:tc>
        <w:tc>
          <w:tcPr>
            <w:tcW w:w="3612" w:type="dxa"/>
            <w:shd w:val="clear" w:color="auto" w:fill="F3F18C"/>
          </w:tcPr>
          <w:p w:rsidR="00C3754A" w:rsidRPr="009D21BA" w:rsidRDefault="00323127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9D21B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Chigui</w:t>
            </w:r>
            <w:proofErr w:type="spellEnd"/>
            <w:r w:rsidRPr="009D21B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9D21B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tigwe</w:t>
            </w:r>
            <w:proofErr w:type="spellEnd"/>
            <w:r w:rsidRPr="009D21B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9D21B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</w:t>
            </w:r>
            <w:proofErr w:type="spellEnd"/>
            <w:r w:rsidRPr="009D21B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9D21B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ngwen</w:t>
            </w:r>
            <w:proofErr w:type="spellEnd"/>
            <w:r w:rsidRPr="009D21B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406" w:type="dxa"/>
            <w:shd w:val="clear" w:color="auto" w:fill="F3F18C"/>
          </w:tcPr>
          <w:p w:rsidR="00C3754A" w:rsidRPr="009D21BA" w:rsidRDefault="00323127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D21B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Mi perrito es de color blanco</w:t>
            </w:r>
          </w:p>
        </w:tc>
      </w:tr>
      <w:tr w:rsidR="00C3754A" w:rsidRPr="00905950" w:rsidTr="00CB7665">
        <w:tc>
          <w:tcPr>
            <w:tcW w:w="2926" w:type="dxa"/>
            <w:shd w:val="clear" w:color="auto" w:fill="FCF78E"/>
          </w:tcPr>
          <w:p w:rsidR="00C3754A" w:rsidRPr="00CB7665" w:rsidRDefault="00C3754A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CB766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Chiglan</w:t>
            </w:r>
            <w:proofErr w:type="spellEnd"/>
          </w:p>
        </w:tc>
        <w:tc>
          <w:tcPr>
            <w:tcW w:w="3368" w:type="dxa"/>
            <w:shd w:val="clear" w:color="auto" w:fill="FCF78E"/>
          </w:tcPr>
          <w:p w:rsidR="00C3754A" w:rsidRPr="00CB7665" w:rsidRDefault="00323127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B766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Estéril</w:t>
            </w:r>
          </w:p>
        </w:tc>
        <w:tc>
          <w:tcPr>
            <w:tcW w:w="3612" w:type="dxa"/>
            <w:shd w:val="clear" w:color="auto" w:fill="FCF78E"/>
          </w:tcPr>
          <w:p w:rsidR="00C3754A" w:rsidRPr="00CB7665" w:rsidRDefault="00323127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CB766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Mädä</w:t>
            </w:r>
            <w:proofErr w:type="spellEnd"/>
            <w:r w:rsidRPr="00CB766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CB766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chiglan</w:t>
            </w:r>
            <w:proofErr w:type="spellEnd"/>
            <w:r w:rsidRPr="00CB766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406" w:type="dxa"/>
            <w:shd w:val="clear" w:color="auto" w:fill="FCF78E"/>
          </w:tcPr>
          <w:p w:rsidR="00C3754A" w:rsidRPr="00CB7665" w:rsidRDefault="00323127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B766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Ese caballo es estéril </w:t>
            </w:r>
          </w:p>
        </w:tc>
      </w:tr>
      <w:tr w:rsidR="00C3754A" w:rsidRPr="00905950" w:rsidTr="004204A5">
        <w:tc>
          <w:tcPr>
            <w:tcW w:w="2926" w:type="dxa"/>
            <w:shd w:val="clear" w:color="auto" w:fill="F8FFA3"/>
          </w:tcPr>
          <w:p w:rsidR="00C3754A" w:rsidRPr="004204A5" w:rsidRDefault="00C3754A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4204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Cholibo</w:t>
            </w:r>
            <w:proofErr w:type="spellEnd"/>
          </w:p>
        </w:tc>
        <w:tc>
          <w:tcPr>
            <w:tcW w:w="3368" w:type="dxa"/>
            <w:shd w:val="clear" w:color="auto" w:fill="F8FFA3"/>
          </w:tcPr>
          <w:p w:rsidR="00C3754A" w:rsidRPr="004204A5" w:rsidRDefault="00C3754A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204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Garza</w:t>
            </w:r>
          </w:p>
        </w:tc>
        <w:tc>
          <w:tcPr>
            <w:tcW w:w="3612" w:type="dxa"/>
            <w:shd w:val="clear" w:color="auto" w:fill="F8FFA3"/>
          </w:tcPr>
          <w:p w:rsidR="00C3754A" w:rsidRPr="004204A5" w:rsidRDefault="00323127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4204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Cholibo</w:t>
            </w:r>
            <w:proofErr w:type="spellEnd"/>
            <w:r w:rsidRPr="004204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4204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tä</w:t>
            </w:r>
            <w:proofErr w:type="spellEnd"/>
            <w:r w:rsidRPr="004204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chata </w:t>
            </w:r>
            <w:proofErr w:type="spellStart"/>
            <w:r w:rsidRPr="004204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kwete</w:t>
            </w:r>
            <w:proofErr w:type="spellEnd"/>
            <w:r w:rsidRPr="004204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406" w:type="dxa"/>
            <w:shd w:val="clear" w:color="auto" w:fill="F8FFA3"/>
          </w:tcPr>
          <w:p w:rsidR="00C3754A" w:rsidRPr="004204A5" w:rsidRDefault="00323127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204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garza está comiendo garrapata </w:t>
            </w:r>
          </w:p>
          <w:p w:rsidR="00FE2053" w:rsidRPr="004204A5" w:rsidRDefault="00FE205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  <w:p w:rsidR="00FE2053" w:rsidRPr="004204A5" w:rsidRDefault="00FE205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</w:tr>
      <w:tr w:rsidR="00FE2053" w:rsidRPr="00905950" w:rsidTr="001169AB">
        <w:tc>
          <w:tcPr>
            <w:tcW w:w="2926" w:type="dxa"/>
            <w:shd w:val="clear" w:color="auto" w:fill="F3F18C"/>
          </w:tcPr>
          <w:p w:rsidR="00FE2053" w:rsidRPr="001169AB" w:rsidRDefault="00FE2053" w:rsidP="006A3889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1169A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lastRenderedPageBreak/>
              <w:t>Chogali</w:t>
            </w:r>
            <w:proofErr w:type="spellEnd"/>
          </w:p>
        </w:tc>
        <w:tc>
          <w:tcPr>
            <w:tcW w:w="3368" w:type="dxa"/>
            <w:vMerge w:val="restart"/>
            <w:shd w:val="clear" w:color="auto" w:fill="F3F18C"/>
          </w:tcPr>
          <w:p w:rsidR="00FE2053" w:rsidRPr="001169AB" w:rsidRDefault="00FE205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1169A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Diablo </w:t>
            </w:r>
          </w:p>
        </w:tc>
        <w:tc>
          <w:tcPr>
            <w:tcW w:w="3612" w:type="dxa"/>
            <w:vMerge w:val="restart"/>
            <w:shd w:val="clear" w:color="auto" w:fill="F3F18C"/>
          </w:tcPr>
          <w:p w:rsidR="00FE2053" w:rsidRPr="001169AB" w:rsidRDefault="00FE205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1169A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Chogwäli</w:t>
            </w:r>
            <w:proofErr w:type="spellEnd"/>
            <w:r w:rsidRPr="001169A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1169A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käme</w:t>
            </w:r>
            <w:proofErr w:type="spellEnd"/>
            <w:r w:rsidRPr="001169A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406" w:type="dxa"/>
            <w:vMerge w:val="restart"/>
            <w:shd w:val="clear" w:color="auto" w:fill="F3F18C"/>
          </w:tcPr>
          <w:p w:rsidR="00FE2053" w:rsidRPr="001169AB" w:rsidRDefault="00FE205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1169A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El diablo es malo</w:t>
            </w:r>
          </w:p>
        </w:tc>
      </w:tr>
      <w:tr w:rsidR="00FE2053" w:rsidRPr="00905950" w:rsidTr="001169AB">
        <w:tc>
          <w:tcPr>
            <w:tcW w:w="2926" w:type="dxa"/>
            <w:shd w:val="clear" w:color="auto" w:fill="F3F18C"/>
          </w:tcPr>
          <w:p w:rsidR="00FE2053" w:rsidRPr="001169AB" w:rsidRDefault="00FE2053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1169A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Chogwäli</w:t>
            </w:r>
            <w:proofErr w:type="spellEnd"/>
          </w:p>
        </w:tc>
        <w:tc>
          <w:tcPr>
            <w:tcW w:w="3368" w:type="dxa"/>
            <w:vMerge/>
            <w:shd w:val="clear" w:color="auto" w:fill="F3F18C"/>
          </w:tcPr>
          <w:p w:rsidR="00FE2053" w:rsidRPr="001169AB" w:rsidRDefault="00FE205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3612" w:type="dxa"/>
            <w:vMerge/>
          </w:tcPr>
          <w:p w:rsidR="00FE2053" w:rsidRPr="00905950" w:rsidRDefault="00FE205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4406" w:type="dxa"/>
            <w:vMerge/>
          </w:tcPr>
          <w:p w:rsidR="00FE2053" w:rsidRPr="00905950" w:rsidRDefault="00FE205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C3754A" w:rsidRPr="00905950" w:rsidTr="006C3801">
        <w:tc>
          <w:tcPr>
            <w:tcW w:w="2926" w:type="dxa"/>
            <w:shd w:val="clear" w:color="auto" w:fill="F8FFA3"/>
          </w:tcPr>
          <w:p w:rsidR="00C3754A" w:rsidRPr="006C3801" w:rsidRDefault="00485E76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6C380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Chochi</w:t>
            </w:r>
            <w:proofErr w:type="spellEnd"/>
          </w:p>
        </w:tc>
        <w:tc>
          <w:tcPr>
            <w:tcW w:w="3368" w:type="dxa"/>
            <w:shd w:val="clear" w:color="auto" w:fill="F8FFA3"/>
          </w:tcPr>
          <w:p w:rsidR="00C3754A" w:rsidRPr="006C3801" w:rsidRDefault="00485E76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C380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Pollito</w:t>
            </w:r>
          </w:p>
        </w:tc>
        <w:tc>
          <w:tcPr>
            <w:tcW w:w="3612" w:type="dxa"/>
            <w:shd w:val="clear" w:color="auto" w:fill="F8FFA3"/>
          </w:tcPr>
          <w:p w:rsidR="00C3754A" w:rsidRPr="006C3801" w:rsidRDefault="00323127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6C380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Chochi</w:t>
            </w:r>
            <w:proofErr w:type="spellEnd"/>
            <w:r w:rsidRPr="006C380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6C380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ngeta</w:t>
            </w:r>
            <w:proofErr w:type="spellEnd"/>
            <w:r w:rsidRPr="006C380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406" w:type="dxa"/>
            <w:shd w:val="clear" w:color="auto" w:fill="F8FFA3"/>
          </w:tcPr>
          <w:p w:rsidR="00C3754A" w:rsidRPr="006C3801" w:rsidRDefault="00323127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C380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Ese pollito se murió </w:t>
            </w:r>
          </w:p>
        </w:tc>
      </w:tr>
      <w:tr w:rsidR="00C3754A" w:rsidRPr="00905950" w:rsidTr="001169AB">
        <w:tc>
          <w:tcPr>
            <w:tcW w:w="2926" w:type="dxa"/>
            <w:shd w:val="clear" w:color="auto" w:fill="F3F18C"/>
          </w:tcPr>
          <w:p w:rsidR="00C3754A" w:rsidRPr="001169AB" w:rsidRDefault="00485E76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1169A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Chrärä</w:t>
            </w:r>
            <w:proofErr w:type="spellEnd"/>
          </w:p>
        </w:tc>
        <w:tc>
          <w:tcPr>
            <w:tcW w:w="3368" w:type="dxa"/>
            <w:shd w:val="clear" w:color="auto" w:fill="F3F18C"/>
          </w:tcPr>
          <w:p w:rsidR="00C3754A" w:rsidRPr="001169AB" w:rsidRDefault="00485E76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1169A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Martin pescador</w:t>
            </w:r>
          </w:p>
        </w:tc>
        <w:tc>
          <w:tcPr>
            <w:tcW w:w="3612" w:type="dxa"/>
            <w:shd w:val="clear" w:color="auto" w:fill="F3F18C"/>
          </w:tcPr>
          <w:p w:rsidR="00C3754A" w:rsidRPr="001169AB" w:rsidRDefault="00D72592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1169A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Chrärä</w:t>
            </w:r>
            <w:proofErr w:type="spellEnd"/>
            <w:r w:rsidRPr="001169A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1169A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turi</w:t>
            </w:r>
            <w:proofErr w:type="spellEnd"/>
            <w:r w:rsidRPr="001169A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1169A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tigwe</w:t>
            </w:r>
            <w:proofErr w:type="spellEnd"/>
            <w:r w:rsidRPr="001169A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406" w:type="dxa"/>
            <w:shd w:val="clear" w:color="auto" w:fill="F3F18C"/>
          </w:tcPr>
          <w:p w:rsidR="00C3754A" w:rsidRPr="001169AB" w:rsidRDefault="00D72592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1169A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Yo vio un Martin pescador </w:t>
            </w:r>
          </w:p>
        </w:tc>
      </w:tr>
      <w:tr w:rsidR="00485E76" w:rsidRPr="00905950" w:rsidTr="00684D82">
        <w:tc>
          <w:tcPr>
            <w:tcW w:w="2926" w:type="dxa"/>
            <w:shd w:val="clear" w:color="auto" w:fill="FCF78E"/>
          </w:tcPr>
          <w:p w:rsidR="00485E76" w:rsidRPr="00684D82" w:rsidRDefault="00485E76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684D8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Chui</w:t>
            </w:r>
            <w:proofErr w:type="spellEnd"/>
            <w:r w:rsidRPr="00684D8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368" w:type="dxa"/>
            <w:shd w:val="clear" w:color="auto" w:fill="FCF78E"/>
          </w:tcPr>
          <w:p w:rsidR="00485E76" w:rsidRPr="00684D82" w:rsidRDefault="00D72592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84D8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Una Persona no indígena </w:t>
            </w:r>
          </w:p>
        </w:tc>
        <w:tc>
          <w:tcPr>
            <w:tcW w:w="3612" w:type="dxa"/>
            <w:shd w:val="clear" w:color="auto" w:fill="FCF78E"/>
          </w:tcPr>
          <w:p w:rsidR="00485E76" w:rsidRPr="00684D82" w:rsidRDefault="00D72592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684D8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Chui</w:t>
            </w:r>
            <w:proofErr w:type="spellEnd"/>
            <w:r w:rsidRPr="00684D8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684D8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kidra</w:t>
            </w:r>
            <w:proofErr w:type="spellEnd"/>
            <w:r w:rsidRPr="00684D8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684D8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nete</w:t>
            </w:r>
            <w:proofErr w:type="spellEnd"/>
            <w:r w:rsidRPr="00684D8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406" w:type="dxa"/>
            <w:shd w:val="clear" w:color="auto" w:fill="FCF78E"/>
          </w:tcPr>
          <w:p w:rsidR="00485E76" w:rsidRPr="00684D82" w:rsidRDefault="00D72592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84D8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Viene una persona no indígena</w:t>
            </w:r>
          </w:p>
        </w:tc>
      </w:tr>
      <w:tr w:rsidR="00485E76" w:rsidRPr="00905950" w:rsidTr="00684D82">
        <w:tc>
          <w:tcPr>
            <w:tcW w:w="2926" w:type="dxa"/>
            <w:shd w:val="clear" w:color="auto" w:fill="FCF78E"/>
          </w:tcPr>
          <w:p w:rsidR="00485E76" w:rsidRPr="00684D82" w:rsidRDefault="00485E76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684D8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Chuitre</w:t>
            </w:r>
            <w:proofErr w:type="spellEnd"/>
            <w:r w:rsidRPr="00684D8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368" w:type="dxa"/>
            <w:shd w:val="clear" w:color="auto" w:fill="FCF78E"/>
          </w:tcPr>
          <w:p w:rsidR="00485E76" w:rsidRPr="00684D82" w:rsidRDefault="00D72592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gramStart"/>
            <w:r w:rsidRPr="00684D8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Personas no indígena</w:t>
            </w:r>
            <w:proofErr w:type="gramEnd"/>
          </w:p>
        </w:tc>
        <w:tc>
          <w:tcPr>
            <w:tcW w:w="3612" w:type="dxa"/>
            <w:shd w:val="clear" w:color="auto" w:fill="FCF78E"/>
          </w:tcPr>
          <w:p w:rsidR="00485E76" w:rsidRPr="00684D82" w:rsidRDefault="00D72592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684D8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Chuitre</w:t>
            </w:r>
            <w:proofErr w:type="spellEnd"/>
            <w:r w:rsidRPr="00684D8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684D8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nigani</w:t>
            </w:r>
            <w:proofErr w:type="spellEnd"/>
            <w:r w:rsidRPr="00684D8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684D8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basaire</w:t>
            </w:r>
            <w:proofErr w:type="spellEnd"/>
            <w:r w:rsidRPr="00684D8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406" w:type="dxa"/>
            <w:shd w:val="clear" w:color="auto" w:fill="FCF78E"/>
          </w:tcPr>
          <w:p w:rsidR="00485E76" w:rsidRPr="00684D82" w:rsidRDefault="00D72592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84D8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Se fueron de paseo las personas no indígenas.</w:t>
            </w:r>
          </w:p>
        </w:tc>
      </w:tr>
      <w:tr w:rsidR="00C3754A" w:rsidRPr="00905950" w:rsidTr="001169AB">
        <w:tc>
          <w:tcPr>
            <w:tcW w:w="2926" w:type="dxa"/>
            <w:shd w:val="clear" w:color="auto" w:fill="F3F18C"/>
          </w:tcPr>
          <w:p w:rsidR="00C3754A" w:rsidRPr="001169AB" w:rsidRDefault="00485E76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1169A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Chuchu</w:t>
            </w:r>
            <w:proofErr w:type="spellEnd"/>
          </w:p>
        </w:tc>
        <w:tc>
          <w:tcPr>
            <w:tcW w:w="3368" w:type="dxa"/>
            <w:shd w:val="clear" w:color="auto" w:fill="F3F18C"/>
          </w:tcPr>
          <w:p w:rsidR="00C3754A" w:rsidRPr="001169AB" w:rsidRDefault="006A3889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1169A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Seno, teta, pezón </w:t>
            </w:r>
          </w:p>
        </w:tc>
        <w:tc>
          <w:tcPr>
            <w:tcW w:w="3612" w:type="dxa"/>
            <w:shd w:val="clear" w:color="auto" w:fill="F3F18C"/>
          </w:tcPr>
          <w:p w:rsidR="00C3754A" w:rsidRPr="001169AB" w:rsidRDefault="006A3889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1169A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</w:t>
            </w:r>
            <w:proofErr w:type="spellStart"/>
            <w:r w:rsidRPr="001169A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tä</w:t>
            </w:r>
            <w:proofErr w:type="spellEnd"/>
            <w:r w:rsidRPr="001169A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1169A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chuchu</w:t>
            </w:r>
            <w:proofErr w:type="spellEnd"/>
            <w:r w:rsidRPr="001169A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1169A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ñain</w:t>
            </w:r>
            <w:proofErr w:type="spellEnd"/>
            <w:r w:rsidRPr="001169A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. </w:t>
            </w:r>
          </w:p>
        </w:tc>
        <w:tc>
          <w:tcPr>
            <w:tcW w:w="4406" w:type="dxa"/>
            <w:shd w:val="clear" w:color="auto" w:fill="F3F18C"/>
          </w:tcPr>
          <w:p w:rsidR="00C3754A" w:rsidRPr="001169AB" w:rsidRDefault="006A3889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1169A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Yo tomo teta. </w:t>
            </w:r>
          </w:p>
        </w:tc>
      </w:tr>
      <w:tr w:rsidR="00C3754A" w:rsidRPr="00905950" w:rsidTr="00684D82">
        <w:tc>
          <w:tcPr>
            <w:tcW w:w="2926" w:type="dxa"/>
            <w:shd w:val="clear" w:color="auto" w:fill="FCF78E"/>
          </w:tcPr>
          <w:p w:rsidR="00C3754A" w:rsidRPr="00E57969" w:rsidRDefault="00485E76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E5796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Chuan</w:t>
            </w:r>
            <w:proofErr w:type="spellEnd"/>
          </w:p>
        </w:tc>
        <w:tc>
          <w:tcPr>
            <w:tcW w:w="3368" w:type="dxa"/>
            <w:shd w:val="clear" w:color="auto" w:fill="FCF78E"/>
          </w:tcPr>
          <w:p w:rsidR="00C3754A" w:rsidRPr="00E57969" w:rsidRDefault="00485E76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5796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Cuñados(despectivo)</w:t>
            </w:r>
          </w:p>
        </w:tc>
        <w:tc>
          <w:tcPr>
            <w:tcW w:w="3612" w:type="dxa"/>
            <w:shd w:val="clear" w:color="auto" w:fill="FCF78E"/>
          </w:tcPr>
          <w:p w:rsidR="00C3754A" w:rsidRPr="00E57969" w:rsidRDefault="006A3889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E5796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Chaun</w:t>
            </w:r>
            <w:proofErr w:type="spellEnd"/>
            <w:r w:rsidRPr="00E5796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E5796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tigwe</w:t>
            </w:r>
            <w:proofErr w:type="spellEnd"/>
            <w:r w:rsidRPr="00E5796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406" w:type="dxa"/>
            <w:shd w:val="clear" w:color="auto" w:fill="FCF78E"/>
          </w:tcPr>
          <w:p w:rsidR="00C3754A" w:rsidRPr="00E57969" w:rsidRDefault="006A3889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5796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Ese es mi cuñado. </w:t>
            </w:r>
          </w:p>
        </w:tc>
      </w:tr>
    </w:tbl>
    <w:p w:rsidR="006C2675" w:rsidRDefault="006C2675" w:rsidP="00327FC8">
      <w:pPr>
        <w:rPr>
          <w:rFonts w:ascii="Century Gothic" w:eastAsia="Batang" w:hAnsi="Century Gothic"/>
          <w:sz w:val="28"/>
          <w:szCs w:val="28"/>
        </w:rPr>
      </w:pPr>
    </w:p>
    <w:p w:rsidR="006C2675" w:rsidRDefault="006C2675" w:rsidP="00327FC8">
      <w:pPr>
        <w:rPr>
          <w:rFonts w:ascii="Century Gothic" w:eastAsia="Batang" w:hAnsi="Century Gothic"/>
          <w:sz w:val="28"/>
          <w:szCs w:val="28"/>
        </w:rPr>
      </w:pPr>
    </w:p>
    <w:p w:rsidR="006C2675" w:rsidRDefault="006C2675" w:rsidP="00327FC8">
      <w:pPr>
        <w:rPr>
          <w:rFonts w:ascii="Century Gothic" w:eastAsia="Batang" w:hAnsi="Century Gothic"/>
          <w:sz w:val="28"/>
          <w:szCs w:val="28"/>
        </w:rPr>
      </w:pPr>
    </w:p>
    <w:p w:rsidR="006C2675" w:rsidRDefault="006C2675" w:rsidP="00327FC8">
      <w:pPr>
        <w:rPr>
          <w:rFonts w:ascii="Century Gothic" w:eastAsia="Batang" w:hAnsi="Century Gothic"/>
          <w:sz w:val="28"/>
          <w:szCs w:val="28"/>
        </w:rPr>
      </w:pPr>
    </w:p>
    <w:p w:rsidR="006C2675" w:rsidRDefault="006C2675" w:rsidP="00327FC8">
      <w:pPr>
        <w:rPr>
          <w:rFonts w:ascii="Century Gothic" w:eastAsia="Batang" w:hAnsi="Century Gothic"/>
          <w:sz w:val="28"/>
          <w:szCs w:val="28"/>
        </w:rPr>
      </w:pPr>
    </w:p>
    <w:p w:rsidR="006C2675" w:rsidRDefault="006C2675" w:rsidP="00327FC8">
      <w:pPr>
        <w:rPr>
          <w:rFonts w:ascii="Century Gothic" w:eastAsia="Batang" w:hAnsi="Century Gothic"/>
          <w:sz w:val="28"/>
          <w:szCs w:val="28"/>
        </w:rPr>
      </w:pPr>
    </w:p>
    <w:p w:rsidR="006C2675" w:rsidRDefault="006C2675" w:rsidP="00327FC8">
      <w:pPr>
        <w:rPr>
          <w:rFonts w:ascii="Century Gothic" w:eastAsia="Batang" w:hAnsi="Century Gothic"/>
          <w:sz w:val="28"/>
          <w:szCs w:val="28"/>
        </w:rPr>
      </w:pPr>
    </w:p>
    <w:p w:rsidR="00D72592" w:rsidRPr="00905950" w:rsidRDefault="00900032" w:rsidP="00327FC8">
      <w:pPr>
        <w:rPr>
          <w:rFonts w:ascii="Century Gothic" w:eastAsia="Batang" w:hAnsi="Century Gothic"/>
          <w:sz w:val="28"/>
          <w:szCs w:val="28"/>
        </w:rPr>
      </w:pPr>
      <w:r w:rsidRPr="00905950">
        <w:rPr>
          <w:rFonts w:ascii="Century Gothic" w:eastAsia="Batang" w:hAnsi="Century Gothic"/>
          <w:noProof/>
          <w:sz w:val="28"/>
          <w:szCs w:val="28"/>
          <w:lang w:val="es-CR" w:eastAsia="es-CR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6EBB91" wp14:editId="201E8F6E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911860" cy="1828800"/>
                <wp:effectExtent l="57150" t="57150" r="78740" b="108585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86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3F8" w:rsidRPr="008C616B" w:rsidRDefault="008C23F8" w:rsidP="00A27C2A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616B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6EBB91" id="Cuadro de texto 4" o:spid="_x0000_s1029" type="#_x0000_t202" style="position:absolute;margin-left:0;margin-top:4.5pt;width:71.8pt;height:2in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&#13;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:rsidR="008C23F8" w:rsidRPr="008C616B" w:rsidRDefault="008C23F8" w:rsidP="00A27C2A">
                      <w:pPr>
                        <w:jc w:val="center"/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C616B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27FC8" w:rsidRDefault="00327FC8" w:rsidP="00327FC8">
      <w:pPr>
        <w:rPr>
          <w:rFonts w:ascii="Century Gothic" w:eastAsia="Batang" w:hAnsi="Century Gothic"/>
          <w:sz w:val="28"/>
          <w:szCs w:val="28"/>
        </w:rPr>
      </w:pPr>
    </w:p>
    <w:p w:rsidR="006C2675" w:rsidRPr="00905950" w:rsidRDefault="006C2675" w:rsidP="00327FC8">
      <w:pPr>
        <w:rPr>
          <w:rFonts w:ascii="Century Gothic" w:eastAsia="Batang" w:hAnsi="Century Gothic"/>
          <w:sz w:val="28"/>
          <w:szCs w:val="28"/>
        </w:rPr>
      </w:pPr>
    </w:p>
    <w:p w:rsidR="008C616B" w:rsidRPr="00905950" w:rsidRDefault="00327FC8" w:rsidP="00327FC8">
      <w:pPr>
        <w:rPr>
          <w:rFonts w:ascii="Century Gothic" w:eastAsia="Batang" w:hAnsi="Century Gothic"/>
          <w:sz w:val="28"/>
          <w:szCs w:val="28"/>
        </w:rPr>
      </w:pPr>
      <w:r w:rsidRPr="00905950">
        <w:rPr>
          <w:rFonts w:ascii="Century Gothic" w:eastAsia="Batang" w:hAnsi="Century Gothic"/>
          <w:sz w:val="28"/>
          <w:szCs w:val="28"/>
        </w:rPr>
        <w:tab/>
      </w:r>
    </w:p>
    <w:tbl>
      <w:tblPr>
        <w:tblStyle w:val="Tablaconcuadrcula"/>
        <w:tblW w:w="14312" w:type="dxa"/>
        <w:tblLook w:val="04A0" w:firstRow="1" w:lastRow="0" w:firstColumn="1" w:lastColumn="0" w:noHBand="0" w:noVBand="1"/>
      </w:tblPr>
      <w:tblGrid>
        <w:gridCol w:w="2924"/>
        <w:gridCol w:w="3259"/>
        <w:gridCol w:w="3626"/>
        <w:gridCol w:w="4503"/>
      </w:tblGrid>
      <w:tr w:rsidR="006A3889" w:rsidRPr="00905950" w:rsidTr="003E6880">
        <w:tc>
          <w:tcPr>
            <w:tcW w:w="2887" w:type="dxa"/>
          </w:tcPr>
          <w:p w:rsidR="006A3889" w:rsidRPr="00905950" w:rsidRDefault="0071477F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Daba</w:t>
            </w:r>
          </w:p>
        </w:tc>
        <w:tc>
          <w:tcPr>
            <w:tcW w:w="3264" w:type="dxa"/>
          </w:tcPr>
          <w:p w:rsidR="006A3889" w:rsidRPr="00905950" w:rsidRDefault="0071477F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pejibaye</w:t>
            </w:r>
          </w:p>
        </w:tc>
        <w:tc>
          <w:tcPr>
            <w:tcW w:w="3641" w:type="dxa"/>
          </w:tcPr>
          <w:p w:rsidR="006A3889" w:rsidRPr="00905950" w:rsidRDefault="009C7BEB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Deba ye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rien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520" w:type="dxa"/>
          </w:tcPr>
          <w:p w:rsidR="006A3889" w:rsidRPr="00905950" w:rsidRDefault="009C7BEB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Cocine ese pejibaye </w:t>
            </w:r>
          </w:p>
        </w:tc>
      </w:tr>
      <w:tr w:rsidR="006A3889" w:rsidRPr="00905950" w:rsidTr="008E702A">
        <w:tc>
          <w:tcPr>
            <w:tcW w:w="2887" w:type="dxa"/>
            <w:shd w:val="clear" w:color="auto" w:fill="FCF78E"/>
          </w:tcPr>
          <w:p w:rsidR="006A3889" w:rsidRPr="008E702A" w:rsidRDefault="0071477F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8E702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Däbägo</w:t>
            </w:r>
            <w:proofErr w:type="spellEnd"/>
            <w:r w:rsidRPr="008E702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264" w:type="dxa"/>
            <w:shd w:val="clear" w:color="auto" w:fill="FCF78E"/>
          </w:tcPr>
          <w:p w:rsidR="006A3889" w:rsidRPr="008E702A" w:rsidRDefault="0071477F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E702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Pesado </w:t>
            </w:r>
          </w:p>
        </w:tc>
        <w:tc>
          <w:tcPr>
            <w:tcW w:w="3641" w:type="dxa"/>
            <w:shd w:val="clear" w:color="auto" w:fill="FCF78E"/>
          </w:tcPr>
          <w:p w:rsidR="006A3889" w:rsidRPr="008E702A" w:rsidRDefault="009C7BEB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8E702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Jä</w:t>
            </w:r>
            <w:proofErr w:type="spellEnd"/>
            <w:r w:rsidRPr="008E702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gramStart"/>
            <w:r w:rsidRPr="008E702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ne  </w:t>
            </w:r>
            <w:proofErr w:type="spellStart"/>
            <w:r w:rsidRPr="008E702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däbägo</w:t>
            </w:r>
            <w:proofErr w:type="spellEnd"/>
            <w:proofErr w:type="gramEnd"/>
            <w:r w:rsidRPr="008E702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520" w:type="dxa"/>
            <w:shd w:val="clear" w:color="auto" w:fill="FCF78E"/>
          </w:tcPr>
          <w:p w:rsidR="006A3889" w:rsidRPr="008E702A" w:rsidRDefault="009C7BEB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E702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Esta piedra es pesada. </w:t>
            </w:r>
          </w:p>
        </w:tc>
      </w:tr>
      <w:tr w:rsidR="003E6880" w:rsidRPr="00905950" w:rsidTr="008E702A">
        <w:tc>
          <w:tcPr>
            <w:tcW w:w="2887" w:type="dxa"/>
            <w:shd w:val="clear" w:color="auto" w:fill="FCF78E"/>
          </w:tcPr>
          <w:p w:rsidR="003E6880" w:rsidRPr="008E702A" w:rsidRDefault="003E6880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8E702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Dän</w:t>
            </w:r>
            <w:proofErr w:type="spellEnd"/>
          </w:p>
        </w:tc>
        <w:tc>
          <w:tcPr>
            <w:tcW w:w="3264" w:type="dxa"/>
            <w:vMerge w:val="restart"/>
            <w:shd w:val="clear" w:color="auto" w:fill="FCF78E"/>
          </w:tcPr>
          <w:p w:rsidR="003E6880" w:rsidRPr="008E702A" w:rsidRDefault="003E6880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E702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Ropa </w:t>
            </w:r>
          </w:p>
        </w:tc>
        <w:tc>
          <w:tcPr>
            <w:tcW w:w="3641" w:type="dxa"/>
            <w:vMerge w:val="restart"/>
            <w:shd w:val="clear" w:color="auto" w:fill="FCF78E"/>
          </w:tcPr>
          <w:p w:rsidR="003E6880" w:rsidRPr="008E702A" w:rsidRDefault="003E6880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8E702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Dän</w:t>
            </w:r>
            <w:proofErr w:type="spellEnd"/>
            <w:r w:rsidRPr="008E702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8E702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tigwe</w:t>
            </w:r>
            <w:proofErr w:type="spellEnd"/>
            <w:r w:rsidRPr="008E702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8E702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kabre</w:t>
            </w:r>
            <w:proofErr w:type="spellEnd"/>
            <w:r w:rsidRPr="008E702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520" w:type="dxa"/>
            <w:vMerge w:val="restart"/>
            <w:shd w:val="clear" w:color="auto" w:fill="FCF78E"/>
          </w:tcPr>
          <w:p w:rsidR="003E6880" w:rsidRPr="008E702A" w:rsidRDefault="003E6880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E702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es caro </w:t>
            </w:r>
          </w:p>
        </w:tc>
      </w:tr>
      <w:tr w:rsidR="003E6880" w:rsidRPr="00905950" w:rsidTr="008E702A">
        <w:tc>
          <w:tcPr>
            <w:tcW w:w="2887" w:type="dxa"/>
            <w:shd w:val="clear" w:color="auto" w:fill="FCF78E"/>
          </w:tcPr>
          <w:p w:rsidR="003E6880" w:rsidRPr="008E702A" w:rsidRDefault="003E6880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8E702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Dängudu</w:t>
            </w:r>
            <w:proofErr w:type="spellEnd"/>
          </w:p>
        </w:tc>
        <w:tc>
          <w:tcPr>
            <w:tcW w:w="3264" w:type="dxa"/>
            <w:vMerge/>
            <w:shd w:val="clear" w:color="auto" w:fill="FCF78E"/>
          </w:tcPr>
          <w:p w:rsidR="003E6880" w:rsidRPr="008E702A" w:rsidRDefault="003E6880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3641" w:type="dxa"/>
            <w:vMerge/>
            <w:shd w:val="clear" w:color="auto" w:fill="FCF78E"/>
          </w:tcPr>
          <w:p w:rsidR="003E6880" w:rsidRPr="008E702A" w:rsidRDefault="003E6880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4520" w:type="dxa"/>
            <w:vMerge/>
            <w:shd w:val="clear" w:color="auto" w:fill="FCF78E"/>
          </w:tcPr>
          <w:p w:rsidR="003E6880" w:rsidRPr="008E702A" w:rsidRDefault="003E6880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</w:tr>
      <w:tr w:rsidR="006A3889" w:rsidRPr="00905950" w:rsidTr="003E6880">
        <w:tc>
          <w:tcPr>
            <w:tcW w:w="2887" w:type="dxa"/>
          </w:tcPr>
          <w:p w:rsidR="006A3889" w:rsidRPr="00905950" w:rsidRDefault="0071477F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Däguien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264" w:type="dxa"/>
          </w:tcPr>
          <w:p w:rsidR="006A3889" w:rsidRPr="00905950" w:rsidRDefault="0071477F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Dueño </w:t>
            </w:r>
          </w:p>
        </w:tc>
        <w:tc>
          <w:tcPr>
            <w:tcW w:w="3641" w:type="dxa"/>
          </w:tcPr>
          <w:p w:rsidR="006A3889" w:rsidRPr="00905950" w:rsidRDefault="000376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Gwa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däguien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tä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ñöte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520" w:type="dxa"/>
          </w:tcPr>
          <w:p w:rsidR="006A3889" w:rsidRPr="00905950" w:rsidRDefault="000376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El dueño del </w:t>
            </w:r>
            <w:proofErr w:type="gram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pescado,</w:t>
            </w:r>
            <w:proofErr w:type="gram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está en el rio. </w:t>
            </w:r>
          </w:p>
        </w:tc>
      </w:tr>
      <w:tr w:rsidR="006A3889" w:rsidRPr="00905950" w:rsidTr="008E702A">
        <w:tc>
          <w:tcPr>
            <w:tcW w:w="2887" w:type="dxa"/>
            <w:shd w:val="clear" w:color="auto" w:fill="FCF78E"/>
          </w:tcPr>
          <w:p w:rsidR="006A3889" w:rsidRPr="008E702A" w:rsidRDefault="0071477F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8E702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Däre</w:t>
            </w:r>
            <w:r w:rsidR="00D24B4D" w:rsidRPr="008E702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</w:t>
            </w:r>
            <w:proofErr w:type="spellEnd"/>
            <w:r w:rsidRPr="008E702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264" w:type="dxa"/>
            <w:shd w:val="clear" w:color="auto" w:fill="FCF78E"/>
          </w:tcPr>
          <w:p w:rsidR="006A3889" w:rsidRPr="008E702A" w:rsidRDefault="0071477F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E702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Cocido </w:t>
            </w:r>
          </w:p>
        </w:tc>
        <w:tc>
          <w:tcPr>
            <w:tcW w:w="3641" w:type="dxa"/>
            <w:shd w:val="clear" w:color="auto" w:fill="FCF78E"/>
          </w:tcPr>
          <w:p w:rsidR="006A3889" w:rsidRPr="008E702A" w:rsidRDefault="0003766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8E702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Ngiri</w:t>
            </w:r>
            <w:proofErr w:type="spellEnd"/>
            <w:r w:rsidRPr="008E702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8E702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nibira</w:t>
            </w:r>
            <w:proofErr w:type="spellEnd"/>
            <w:r w:rsidRPr="008E702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8E702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dären</w:t>
            </w:r>
            <w:proofErr w:type="spellEnd"/>
            <w:r w:rsidRPr="008E702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520" w:type="dxa"/>
            <w:shd w:val="clear" w:color="auto" w:fill="FCF78E"/>
          </w:tcPr>
          <w:p w:rsidR="006A3889" w:rsidRPr="008E702A" w:rsidRDefault="0003766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E702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carne ya está </w:t>
            </w:r>
            <w:proofErr w:type="gramStart"/>
            <w:r w:rsidRPr="008E702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cocido</w:t>
            </w:r>
            <w:proofErr w:type="gramEnd"/>
          </w:p>
        </w:tc>
      </w:tr>
      <w:tr w:rsidR="00B35228" w:rsidRPr="00905950" w:rsidTr="008E702A">
        <w:tc>
          <w:tcPr>
            <w:tcW w:w="2887" w:type="dxa"/>
            <w:shd w:val="clear" w:color="auto" w:fill="FCF78E"/>
          </w:tcPr>
          <w:p w:rsidR="00B35228" w:rsidRPr="008E702A" w:rsidRDefault="00B35228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8E702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Därere</w:t>
            </w:r>
            <w:proofErr w:type="spellEnd"/>
            <w:r w:rsidRPr="008E702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264" w:type="dxa"/>
            <w:shd w:val="clear" w:color="auto" w:fill="FCF78E"/>
          </w:tcPr>
          <w:p w:rsidR="00B35228" w:rsidRPr="008E702A" w:rsidRDefault="00B35228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E702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Nacer </w:t>
            </w:r>
          </w:p>
        </w:tc>
        <w:tc>
          <w:tcPr>
            <w:tcW w:w="3641" w:type="dxa"/>
            <w:shd w:val="clear" w:color="auto" w:fill="FCF78E"/>
          </w:tcPr>
          <w:p w:rsidR="00B35228" w:rsidRPr="008E702A" w:rsidRDefault="0003766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8E702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chi</w:t>
            </w:r>
            <w:proofErr w:type="spellEnd"/>
            <w:r w:rsidRPr="008E702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8E702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nibira</w:t>
            </w:r>
            <w:proofErr w:type="spellEnd"/>
            <w:r w:rsidRPr="008E702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8E702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därere</w:t>
            </w:r>
            <w:proofErr w:type="spellEnd"/>
          </w:p>
        </w:tc>
        <w:tc>
          <w:tcPr>
            <w:tcW w:w="4520" w:type="dxa"/>
            <w:shd w:val="clear" w:color="auto" w:fill="FCF78E"/>
          </w:tcPr>
          <w:p w:rsidR="00B35228" w:rsidRPr="008E702A" w:rsidRDefault="0003766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E702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bebe está naciendo </w:t>
            </w:r>
          </w:p>
        </w:tc>
      </w:tr>
      <w:tr w:rsidR="006A3889" w:rsidRPr="00905950" w:rsidTr="003E6880">
        <w:tc>
          <w:tcPr>
            <w:tcW w:w="2887" w:type="dxa"/>
          </w:tcPr>
          <w:p w:rsidR="006A3889" w:rsidRPr="00905950" w:rsidRDefault="0071477F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Därebe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264" w:type="dxa"/>
          </w:tcPr>
          <w:p w:rsidR="006A3889" w:rsidRPr="00905950" w:rsidRDefault="0071477F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Frágil </w:t>
            </w:r>
          </w:p>
        </w:tc>
        <w:tc>
          <w:tcPr>
            <w:tcW w:w="3641" w:type="dxa"/>
          </w:tcPr>
          <w:p w:rsidR="006A3889" w:rsidRPr="00905950" w:rsidRDefault="000376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Siä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därebe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520" w:type="dxa"/>
          </w:tcPr>
          <w:p w:rsidR="006A3889" w:rsidRPr="00905950" w:rsidRDefault="000376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Ese guacal es frágil </w:t>
            </w:r>
          </w:p>
        </w:tc>
      </w:tr>
      <w:tr w:rsidR="006A3889" w:rsidRPr="00905950" w:rsidTr="004B63FF">
        <w:tc>
          <w:tcPr>
            <w:tcW w:w="2887" w:type="dxa"/>
            <w:shd w:val="clear" w:color="auto" w:fill="FCF78E"/>
          </w:tcPr>
          <w:p w:rsidR="006A3889" w:rsidRPr="004B63FF" w:rsidRDefault="00B35228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4B63F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Därie</w:t>
            </w:r>
            <w:proofErr w:type="spellEnd"/>
          </w:p>
        </w:tc>
        <w:tc>
          <w:tcPr>
            <w:tcW w:w="3264" w:type="dxa"/>
            <w:shd w:val="clear" w:color="auto" w:fill="FCF78E"/>
          </w:tcPr>
          <w:p w:rsidR="006A3889" w:rsidRPr="004B63FF" w:rsidRDefault="00B35228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B63F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Sangre </w:t>
            </w:r>
          </w:p>
        </w:tc>
        <w:tc>
          <w:tcPr>
            <w:tcW w:w="3641" w:type="dxa"/>
            <w:shd w:val="clear" w:color="auto" w:fill="FCF78E"/>
          </w:tcPr>
          <w:p w:rsidR="006A3889" w:rsidRPr="004B63FF" w:rsidRDefault="0003766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B63F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</w:t>
            </w:r>
            <w:proofErr w:type="spellStart"/>
            <w:r w:rsidRPr="004B63F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därie</w:t>
            </w:r>
            <w:proofErr w:type="spellEnd"/>
            <w:r w:rsidRPr="004B63F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4B63F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tain</w:t>
            </w:r>
            <w:proofErr w:type="spellEnd"/>
            <w:r w:rsidRPr="004B63F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.</w:t>
            </w:r>
          </w:p>
        </w:tc>
        <w:tc>
          <w:tcPr>
            <w:tcW w:w="4520" w:type="dxa"/>
            <w:shd w:val="clear" w:color="auto" w:fill="FCF78E"/>
          </w:tcPr>
          <w:p w:rsidR="006A3889" w:rsidRPr="004B63FF" w:rsidRDefault="0003766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B63F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sangre es </w:t>
            </w:r>
            <w:proofErr w:type="gramStart"/>
            <w:r w:rsidRPr="004B63F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rojo</w:t>
            </w:r>
            <w:proofErr w:type="gramEnd"/>
            <w:r w:rsidRPr="004B63F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</w:tr>
      <w:tr w:rsidR="006A3889" w:rsidRPr="00905950" w:rsidTr="003E6880">
        <w:tc>
          <w:tcPr>
            <w:tcW w:w="2887" w:type="dxa"/>
          </w:tcPr>
          <w:p w:rsidR="006A3889" w:rsidRPr="00905950" w:rsidRDefault="00B35228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Dätegä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264" w:type="dxa"/>
          </w:tcPr>
          <w:p w:rsidR="006A3889" w:rsidRPr="00905950" w:rsidRDefault="00B35228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Fabricante </w:t>
            </w:r>
          </w:p>
        </w:tc>
        <w:tc>
          <w:tcPr>
            <w:tcW w:w="3641" w:type="dxa"/>
          </w:tcPr>
          <w:p w:rsidR="006A3889" w:rsidRPr="00905950" w:rsidRDefault="000376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Dätegä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ño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520" w:type="dxa"/>
          </w:tcPr>
          <w:p w:rsidR="006A3889" w:rsidRPr="00905950" w:rsidRDefault="000376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Como se llama el fabricante. </w:t>
            </w:r>
          </w:p>
        </w:tc>
      </w:tr>
      <w:tr w:rsidR="00B35228" w:rsidRPr="00905950" w:rsidTr="00481319">
        <w:trPr>
          <w:trHeight w:val="492"/>
        </w:trPr>
        <w:tc>
          <w:tcPr>
            <w:tcW w:w="2887" w:type="dxa"/>
          </w:tcPr>
          <w:p w:rsidR="00B35228" w:rsidRPr="00905950" w:rsidRDefault="00B35228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Dätere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264" w:type="dxa"/>
          </w:tcPr>
          <w:p w:rsidR="00B35228" w:rsidRPr="00905950" w:rsidRDefault="00B35228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Construir</w:t>
            </w:r>
            <w:r w:rsidR="00037663" w:rsidRPr="00905950">
              <w:rPr>
                <w:rFonts w:ascii="Century Gothic" w:eastAsia="Batang" w:hAnsi="Century Gothic"/>
                <w:sz w:val="28"/>
                <w:szCs w:val="28"/>
              </w:rPr>
              <w:t xml:space="preserve">, confeccionar </w:t>
            </w:r>
          </w:p>
        </w:tc>
        <w:tc>
          <w:tcPr>
            <w:tcW w:w="3641" w:type="dxa"/>
          </w:tcPr>
          <w:p w:rsidR="00B35228" w:rsidRPr="00905950" w:rsidRDefault="000376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Krä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dätere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jura </w:t>
            </w:r>
          </w:p>
        </w:tc>
        <w:tc>
          <w:tcPr>
            <w:tcW w:w="4520" w:type="dxa"/>
          </w:tcPr>
          <w:p w:rsidR="00B35228" w:rsidRPr="00905950" w:rsidRDefault="000376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Confeccione rápido la chácara. </w:t>
            </w:r>
          </w:p>
        </w:tc>
      </w:tr>
      <w:tr w:rsidR="006A3889" w:rsidRPr="00905950" w:rsidTr="00DB46E4">
        <w:tc>
          <w:tcPr>
            <w:tcW w:w="2887" w:type="dxa"/>
            <w:shd w:val="clear" w:color="auto" w:fill="FCF78E"/>
          </w:tcPr>
          <w:p w:rsidR="006A3889" w:rsidRPr="00DB46E4" w:rsidRDefault="00B35228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DB46E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Dati</w:t>
            </w:r>
            <w:proofErr w:type="spellEnd"/>
          </w:p>
        </w:tc>
        <w:tc>
          <w:tcPr>
            <w:tcW w:w="3264" w:type="dxa"/>
            <w:shd w:val="clear" w:color="auto" w:fill="FCF78E"/>
          </w:tcPr>
          <w:p w:rsidR="006A3889" w:rsidRPr="00DB46E4" w:rsidRDefault="00B35228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B46E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Un árbol </w:t>
            </w:r>
          </w:p>
        </w:tc>
        <w:tc>
          <w:tcPr>
            <w:tcW w:w="3641" w:type="dxa"/>
            <w:shd w:val="clear" w:color="auto" w:fill="FCF78E"/>
          </w:tcPr>
          <w:p w:rsidR="006A3889" w:rsidRPr="00DB46E4" w:rsidRDefault="00037663" w:rsidP="00037663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DB46E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Kri</w:t>
            </w:r>
            <w:proofErr w:type="spellEnd"/>
            <w:r w:rsidRPr="00DB46E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DB46E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nögö</w:t>
            </w:r>
            <w:proofErr w:type="spellEnd"/>
            <w:r w:rsidRPr="00DB46E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DB46E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dati</w:t>
            </w:r>
            <w:proofErr w:type="spellEnd"/>
          </w:p>
        </w:tc>
        <w:tc>
          <w:tcPr>
            <w:tcW w:w="4520" w:type="dxa"/>
            <w:shd w:val="clear" w:color="auto" w:fill="FCF78E"/>
          </w:tcPr>
          <w:p w:rsidR="006A3889" w:rsidRPr="00DB46E4" w:rsidRDefault="0003766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B46E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Siembre un árbol. </w:t>
            </w:r>
          </w:p>
        </w:tc>
      </w:tr>
      <w:tr w:rsidR="006A3889" w:rsidRPr="00905950" w:rsidTr="003E6880">
        <w:trPr>
          <w:trHeight w:val="428"/>
        </w:trPr>
        <w:tc>
          <w:tcPr>
            <w:tcW w:w="2887" w:type="dxa"/>
          </w:tcPr>
          <w:p w:rsidR="006A3889" w:rsidRPr="00905950" w:rsidRDefault="00B35228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Dain</w:t>
            </w:r>
            <w:proofErr w:type="spellEnd"/>
          </w:p>
        </w:tc>
        <w:tc>
          <w:tcPr>
            <w:tcW w:w="3264" w:type="dxa"/>
          </w:tcPr>
          <w:p w:rsidR="006A3889" w:rsidRPr="00905950" w:rsidRDefault="00B35228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Dañar</w:t>
            </w:r>
          </w:p>
        </w:tc>
        <w:tc>
          <w:tcPr>
            <w:tcW w:w="3641" w:type="dxa"/>
          </w:tcPr>
          <w:p w:rsidR="006A3889" w:rsidRPr="00905950" w:rsidRDefault="000376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Meri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tä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ti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dain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520" w:type="dxa"/>
          </w:tcPr>
          <w:p w:rsidR="006A3889" w:rsidRPr="00905950" w:rsidRDefault="000376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La mujer me daña. </w:t>
            </w:r>
          </w:p>
        </w:tc>
      </w:tr>
      <w:tr w:rsidR="006A3889" w:rsidRPr="00905950" w:rsidTr="00DB46E4">
        <w:tc>
          <w:tcPr>
            <w:tcW w:w="2887" w:type="dxa"/>
            <w:shd w:val="clear" w:color="auto" w:fill="FCF78E"/>
          </w:tcPr>
          <w:p w:rsidR="006A3889" w:rsidRPr="00DB46E4" w:rsidRDefault="00B35228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DB46E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Däbe</w:t>
            </w:r>
            <w:proofErr w:type="spellEnd"/>
          </w:p>
        </w:tc>
        <w:tc>
          <w:tcPr>
            <w:tcW w:w="3264" w:type="dxa"/>
            <w:shd w:val="clear" w:color="auto" w:fill="FCF78E"/>
          </w:tcPr>
          <w:p w:rsidR="006A3889" w:rsidRPr="00DB46E4" w:rsidRDefault="00B35228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B46E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Cuantos arboles </w:t>
            </w:r>
          </w:p>
        </w:tc>
        <w:tc>
          <w:tcPr>
            <w:tcW w:w="3641" w:type="dxa"/>
            <w:shd w:val="clear" w:color="auto" w:fill="FCF78E"/>
          </w:tcPr>
          <w:p w:rsidR="006A3889" w:rsidRPr="00DB46E4" w:rsidRDefault="0003766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DB46E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Kri</w:t>
            </w:r>
            <w:proofErr w:type="spellEnd"/>
            <w:r w:rsidRPr="00DB46E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DB46E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däbe</w:t>
            </w:r>
            <w:proofErr w:type="spellEnd"/>
            <w:r w:rsidRPr="00DB46E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DB46E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tä</w:t>
            </w:r>
            <w:proofErr w:type="spellEnd"/>
            <w:r w:rsidRPr="00DB46E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DB46E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nete</w:t>
            </w:r>
            <w:proofErr w:type="spellEnd"/>
            <w:r w:rsidRPr="00DB46E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520" w:type="dxa"/>
            <w:shd w:val="clear" w:color="auto" w:fill="FCF78E"/>
          </w:tcPr>
          <w:p w:rsidR="006A3889" w:rsidRPr="00DB46E4" w:rsidRDefault="0003766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B46E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Cuantos arboles hay aquí </w:t>
            </w:r>
          </w:p>
        </w:tc>
      </w:tr>
      <w:tr w:rsidR="006A3889" w:rsidRPr="00905950" w:rsidTr="003E6880">
        <w:tc>
          <w:tcPr>
            <w:tcW w:w="2887" w:type="dxa"/>
          </w:tcPr>
          <w:p w:rsidR="006A3889" w:rsidRPr="00905950" w:rsidRDefault="00B35228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Däbe</w:t>
            </w:r>
            <w:proofErr w:type="spellEnd"/>
          </w:p>
        </w:tc>
        <w:tc>
          <w:tcPr>
            <w:tcW w:w="3264" w:type="dxa"/>
          </w:tcPr>
          <w:p w:rsidR="006A3889" w:rsidRPr="00905950" w:rsidRDefault="00971822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Avispa(papelillo)</w:t>
            </w:r>
          </w:p>
        </w:tc>
        <w:tc>
          <w:tcPr>
            <w:tcW w:w="3641" w:type="dxa"/>
          </w:tcPr>
          <w:p w:rsidR="006A3889" w:rsidRPr="00905950" w:rsidRDefault="00971822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Däbe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tä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nüne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nete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520" w:type="dxa"/>
          </w:tcPr>
          <w:p w:rsidR="006A3889" w:rsidRPr="00905950" w:rsidRDefault="00971822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Däbe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vive aquí. </w:t>
            </w:r>
          </w:p>
        </w:tc>
      </w:tr>
      <w:tr w:rsidR="006A3889" w:rsidRPr="00905950" w:rsidTr="003E6880">
        <w:tc>
          <w:tcPr>
            <w:tcW w:w="2887" w:type="dxa"/>
          </w:tcPr>
          <w:p w:rsidR="006A3889" w:rsidRPr="00905950" w:rsidRDefault="00B35228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lastRenderedPageBreak/>
              <w:t>Däbe</w:t>
            </w:r>
            <w:proofErr w:type="spellEnd"/>
          </w:p>
        </w:tc>
        <w:tc>
          <w:tcPr>
            <w:tcW w:w="3264" w:type="dxa"/>
          </w:tcPr>
          <w:p w:rsidR="006A3889" w:rsidRPr="00905950" w:rsidRDefault="00B35228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Espuma</w:t>
            </w:r>
          </w:p>
        </w:tc>
        <w:tc>
          <w:tcPr>
            <w:tcW w:w="3641" w:type="dxa"/>
          </w:tcPr>
          <w:p w:rsidR="006A3889" w:rsidRPr="00905950" w:rsidRDefault="00971822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Kädate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bäbe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nemani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520" w:type="dxa"/>
          </w:tcPr>
          <w:p w:rsidR="006A3889" w:rsidRPr="00905950" w:rsidRDefault="00971822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Solo espuma quedo en la boca.</w:t>
            </w:r>
          </w:p>
        </w:tc>
      </w:tr>
      <w:tr w:rsidR="006A3889" w:rsidRPr="00905950" w:rsidTr="003E6880">
        <w:tc>
          <w:tcPr>
            <w:tcW w:w="2887" w:type="dxa"/>
          </w:tcPr>
          <w:p w:rsidR="006A3889" w:rsidRPr="00905950" w:rsidRDefault="00B35228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Dägue</w:t>
            </w:r>
            <w:proofErr w:type="spellEnd"/>
          </w:p>
        </w:tc>
        <w:tc>
          <w:tcPr>
            <w:tcW w:w="3264" w:type="dxa"/>
          </w:tcPr>
          <w:p w:rsidR="006A3889" w:rsidRPr="00905950" w:rsidRDefault="00B35228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Pilar</w:t>
            </w:r>
          </w:p>
        </w:tc>
        <w:tc>
          <w:tcPr>
            <w:tcW w:w="3641" w:type="dxa"/>
          </w:tcPr>
          <w:p w:rsidR="006A3889" w:rsidRPr="00905950" w:rsidRDefault="00706467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Ani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aro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dägue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520" w:type="dxa"/>
          </w:tcPr>
          <w:p w:rsidR="006A3889" w:rsidRPr="00905950" w:rsidRDefault="00706467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Vamos a pilar arroz </w:t>
            </w:r>
          </w:p>
        </w:tc>
      </w:tr>
      <w:tr w:rsidR="006A3889" w:rsidRPr="00905950" w:rsidTr="003E6880">
        <w:tc>
          <w:tcPr>
            <w:tcW w:w="2887" w:type="dxa"/>
          </w:tcPr>
          <w:p w:rsidR="006A3889" w:rsidRPr="00905950" w:rsidRDefault="00D24B4D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Dämä</w:t>
            </w:r>
            <w:proofErr w:type="spellEnd"/>
          </w:p>
        </w:tc>
        <w:tc>
          <w:tcPr>
            <w:tcW w:w="3264" w:type="dxa"/>
          </w:tcPr>
          <w:p w:rsidR="006A3889" w:rsidRPr="00905950" w:rsidRDefault="00D24B4D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gram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Tres árbol</w:t>
            </w:r>
            <w:proofErr w:type="gram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641" w:type="dxa"/>
          </w:tcPr>
          <w:p w:rsidR="006A3889" w:rsidRPr="00905950" w:rsidRDefault="00706467" w:rsidP="00706467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Kwe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kri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tiganingä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dämä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520" w:type="dxa"/>
          </w:tcPr>
          <w:p w:rsidR="006A3889" w:rsidRPr="00905950" w:rsidRDefault="00706467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El corto </w:t>
            </w:r>
            <w:proofErr w:type="gram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tres árbol</w:t>
            </w:r>
            <w:proofErr w:type="gram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</w:tr>
      <w:tr w:rsidR="006A3889" w:rsidRPr="00905950" w:rsidTr="003E6880">
        <w:tc>
          <w:tcPr>
            <w:tcW w:w="2887" w:type="dxa"/>
          </w:tcPr>
          <w:p w:rsidR="006A3889" w:rsidRPr="00905950" w:rsidRDefault="00D24B4D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Deba </w:t>
            </w:r>
          </w:p>
        </w:tc>
        <w:tc>
          <w:tcPr>
            <w:tcW w:w="3264" w:type="dxa"/>
          </w:tcPr>
          <w:p w:rsidR="006A3889" w:rsidRPr="00905950" w:rsidRDefault="00D24B4D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Pejibaye </w:t>
            </w:r>
          </w:p>
        </w:tc>
        <w:tc>
          <w:tcPr>
            <w:tcW w:w="3641" w:type="dxa"/>
          </w:tcPr>
          <w:p w:rsidR="006A3889" w:rsidRPr="00905950" w:rsidRDefault="00706467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Deba ye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bä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sübrüre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520" w:type="dxa"/>
          </w:tcPr>
          <w:p w:rsidR="006A3889" w:rsidRPr="00905950" w:rsidRDefault="00706467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Ese pejibaye es color amarillo</w:t>
            </w:r>
          </w:p>
        </w:tc>
      </w:tr>
      <w:tr w:rsidR="006A3889" w:rsidRPr="00905950" w:rsidTr="003E6880">
        <w:tc>
          <w:tcPr>
            <w:tcW w:w="2887" w:type="dxa"/>
          </w:tcPr>
          <w:p w:rsidR="006A3889" w:rsidRPr="00905950" w:rsidRDefault="00D24B4D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Debe </w:t>
            </w:r>
          </w:p>
        </w:tc>
        <w:tc>
          <w:tcPr>
            <w:tcW w:w="3264" w:type="dxa"/>
          </w:tcPr>
          <w:p w:rsidR="006A3889" w:rsidRPr="00905950" w:rsidRDefault="00D24B4D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Suficiente, bien  </w:t>
            </w:r>
          </w:p>
        </w:tc>
        <w:tc>
          <w:tcPr>
            <w:tcW w:w="3641" w:type="dxa"/>
          </w:tcPr>
          <w:p w:rsidR="006A3889" w:rsidRPr="00905950" w:rsidRDefault="00706467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Nibira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debe matare </w:t>
            </w:r>
          </w:p>
        </w:tc>
        <w:tc>
          <w:tcPr>
            <w:tcW w:w="4520" w:type="dxa"/>
          </w:tcPr>
          <w:p w:rsidR="006A3889" w:rsidRPr="00905950" w:rsidRDefault="00706467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Por hoy es suficiente. </w:t>
            </w:r>
          </w:p>
        </w:tc>
      </w:tr>
      <w:tr w:rsidR="006A3889" w:rsidRPr="00905950" w:rsidTr="003E6880">
        <w:tc>
          <w:tcPr>
            <w:tcW w:w="2887" w:type="dxa"/>
          </w:tcPr>
          <w:p w:rsidR="006A3889" w:rsidRPr="00905950" w:rsidRDefault="00D24B4D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Degä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264" w:type="dxa"/>
          </w:tcPr>
          <w:p w:rsidR="006A3889" w:rsidRPr="00905950" w:rsidRDefault="00D24B4D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Mañana </w:t>
            </w:r>
          </w:p>
        </w:tc>
        <w:tc>
          <w:tcPr>
            <w:tcW w:w="3641" w:type="dxa"/>
          </w:tcPr>
          <w:p w:rsidR="006A3889" w:rsidRPr="00905950" w:rsidRDefault="00706467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Kwe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rügai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degä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520" w:type="dxa"/>
          </w:tcPr>
          <w:p w:rsidR="006A3889" w:rsidRPr="00905950" w:rsidRDefault="00706467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Él llega en la mañana. </w:t>
            </w:r>
          </w:p>
        </w:tc>
      </w:tr>
      <w:tr w:rsidR="006A3889" w:rsidRPr="00905950" w:rsidTr="00EF03F6">
        <w:tc>
          <w:tcPr>
            <w:tcW w:w="2887" w:type="dxa"/>
            <w:shd w:val="clear" w:color="auto" w:fill="FCF78E"/>
          </w:tcPr>
          <w:p w:rsidR="006A3889" w:rsidRPr="00EF03F6" w:rsidRDefault="00D24B4D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EF03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Demaine</w:t>
            </w:r>
            <w:proofErr w:type="spellEnd"/>
            <w:r w:rsidRPr="00EF03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264" w:type="dxa"/>
            <w:shd w:val="clear" w:color="auto" w:fill="FCF78E"/>
          </w:tcPr>
          <w:p w:rsidR="006A3889" w:rsidRPr="00EF03F6" w:rsidRDefault="00D24B4D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F03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Besar </w:t>
            </w:r>
          </w:p>
        </w:tc>
        <w:tc>
          <w:tcPr>
            <w:tcW w:w="3641" w:type="dxa"/>
            <w:shd w:val="clear" w:color="auto" w:fill="FCF78E"/>
          </w:tcPr>
          <w:p w:rsidR="006A3889" w:rsidRPr="00EF03F6" w:rsidRDefault="00706467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F03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</w:t>
            </w:r>
            <w:proofErr w:type="spellStart"/>
            <w:r w:rsidRPr="00EF03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demaine</w:t>
            </w:r>
            <w:proofErr w:type="spellEnd"/>
            <w:r w:rsidRPr="00EF03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EF03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chi</w:t>
            </w:r>
            <w:proofErr w:type="spellEnd"/>
          </w:p>
        </w:tc>
        <w:tc>
          <w:tcPr>
            <w:tcW w:w="4520" w:type="dxa"/>
            <w:shd w:val="clear" w:color="auto" w:fill="FCF78E"/>
          </w:tcPr>
          <w:p w:rsidR="006A3889" w:rsidRPr="00EF03F6" w:rsidRDefault="00706467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F03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Deme un pequeño beso. </w:t>
            </w:r>
          </w:p>
        </w:tc>
      </w:tr>
      <w:tr w:rsidR="006A3889" w:rsidRPr="00905950" w:rsidTr="003E6880">
        <w:tc>
          <w:tcPr>
            <w:tcW w:w="2887" w:type="dxa"/>
          </w:tcPr>
          <w:p w:rsidR="006A3889" w:rsidRPr="00905950" w:rsidRDefault="00D24B4D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Den </w:t>
            </w:r>
          </w:p>
        </w:tc>
        <w:tc>
          <w:tcPr>
            <w:tcW w:w="3264" w:type="dxa"/>
          </w:tcPr>
          <w:p w:rsidR="006A3889" w:rsidRPr="00905950" w:rsidRDefault="00D24B4D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Escoger </w:t>
            </w:r>
          </w:p>
        </w:tc>
        <w:tc>
          <w:tcPr>
            <w:tcW w:w="3641" w:type="dxa"/>
          </w:tcPr>
          <w:p w:rsidR="006A3889" w:rsidRPr="00905950" w:rsidRDefault="00706467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Dän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den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gwä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520" w:type="dxa"/>
          </w:tcPr>
          <w:p w:rsidR="006A3889" w:rsidRPr="00905950" w:rsidRDefault="00706467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Entre la ropa. </w:t>
            </w:r>
          </w:p>
        </w:tc>
      </w:tr>
      <w:tr w:rsidR="006A3889" w:rsidRPr="00905950" w:rsidTr="004B63FF">
        <w:tc>
          <w:tcPr>
            <w:tcW w:w="2887" w:type="dxa"/>
            <w:shd w:val="clear" w:color="auto" w:fill="FCF78E"/>
          </w:tcPr>
          <w:p w:rsidR="006A3889" w:rsidRPr="004B63FF" w:rsidRDefault="00D24B4D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4B63F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Dengä</w:t>
            </w:r>
            <w:proofErr w:type="spellEnd"/>
            <w:r w:rsidRPr="004B63F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264" w:type="dxa"/>
            <w:shd w:val="clear" w:color="auto" w:fill="FCF78E"/>
          </w:tcPr>
          <w:p w:rsidR="006A3889" w:rsidRPr="004B63FF" w:rsidRDefault="00D24B4D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B63F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Sacar </w:t>
            </w:r>
          </w:p>
        </w:tc>
        <w:tc>
          <w:tcPr>
            <w:tcW w:w="3641" w:type="dxa"/>
            <w:shd w:val="clear" w:color="auto" w:fill="FCF78E"/>
          </w:tcPr>
          <w:p w:rsidR="006A3889" w:rsidRPr="004B63FF" w:rsidRDefault="00706467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4B63F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</w:t>
            </w:r>
            <w:proofErr w:type="spellEnd"/>
            <w:r w:rsidRPr="004B63F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4B63F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bure</w:t>
            </w:r>
            <w:proofErr w:type="spellEnd"/>
            <w:r w:rsidRPr="004B63F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4B63F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dengä</w:t>
            </w:r>
            <w:proofErr w:type="spellEnd"/>
            <w:r w:rsidRPr="004B63F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520" w:type="dxa"/>
            <w:shd w:val="clear" w:color="auto" w:fill="FCF78E"/>
          </w:tcPr>
          <w:p w:rsidR="006A3889" w:rsidRPr="004B63FF" w:rsidRDefault="00706467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B63F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Saque la basura.</w:t>
            </w:r>
          </w:p>
        </w:tc>
      </w:tr>
      <w:tr w:rsidR="00D24B4D" w:rsidRPr="00905950" w:rsidTr="003E6880">
        <w:tc>
          <w:tcPr>
            <w:tcW w:w="2887" w:type="dxa"/>
          </w:tcPr>
          <w:p w:rsidR="00D24B4D" w:rsidRPr="00905950" w:rsidRDefault="00D24B4D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Dere</w:t>
            </w:r>
            <w:proofErr w:type="spellEnd"/>
          </w:p>
        </w:tc>
        <w:tc>
          <w:tcPr>
            <w:tcW w:w="3264" w:type="dxa"/>
          </w:tcPr>
          <w:p w:rsidR="00D24B4D" w:rsidRPr="00905950" w:rsidRDefault="00D24B4D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Tarde</w:t>
            </w:r>
          </w:p>
        </w:tc>
        <w:tc>
          <w:tcPr>
            <w:tcW w:w="3641" w:type="dxa"/>
          </w:tcPr>
          <w:p w:rsidR="00D24B4D" w:rsidRPr="00905950" w:rsidRDefault="00706467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Jagwe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dere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basiare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520" w:type="dxa"/>
          </w:tcPr>
          <w:p w:rsidR="00D24B4D" w:rsidRPr="00905950" w:rsidRDefault="00706467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Venga más tarde a pasear.</w:t>
            </w:r>
          </w:p>
        </w:tc>
      </w:tr>
      <w:tr w:rsidR="00D24B4D" w:rsidRPr="00905950" w:rsidTr="003E6880">
        <w:tc>
          <w:tcPr>
            <w:tcW w:w="2887" w:type="dxa"/>
          </w:tcPr>
          <w:p w:rsidR="00D24B4D" w:rsidRPr="00905950" w:rsidRDefault="00CD0F0C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Dera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264" w:type="dxa"/>
          </w:tcPr>
          <w:p w:rsidR="00D24B4D" w:rsidRPr="00905950" w:rsidRDefault="00CD0F0C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Hace rato </w:t>
            </w:r>
          </w:p>
        </w:tc>
        <w:tc>
          <w:tcPr>
            <w:tcW w:w="3641" w:type="dxa"/>
          </w:tcPr>
          <w:p w:rsidR="00D24B4D" w:rsidRPr="00905950" w:rsidRDefault="006E0D64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Dera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ti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nü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nete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520" w:type="dxa"/>
          </w:tcPr>
          <w:p w:rsidR="00D24B4D" w:rsidRPr="00905950" w:rsidRDefault="006E0D64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Hace rato llegue </w:t>
            </w:r>
          </w:p>
        </w:tc>
      </w:tr>
      <w:tr w:rsidR="006E0D64" w:rsidRPr="00905950" w:rsidTr="003E6880">
        <w:trPr>
          <w:trHeight w:val="403"/>
        </w:trPr>
        <w:tc>
          <w:tcPr>
            <w:tcW w:w="2887" w:type="dxa"/>
          </w:tcPr>
          <w:p w:rsidR="006E0D64" w:rsidRPr="00905950" w:rsidRDefault="006E0D64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Dente</w:t>
            </w:r>
          </w:p>
        </w:tc>
        <w:tc>
          <w:tcPr>
            <w:tcW w:w="3264" w:type="dxa"/>
          </w:tcPr>
          <w:p w:rsidR="006E0D64" w:rsidRPr="00905950" w:rsidRDefault="006E0D64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Sáquelo</w:t>
            </w:r>
          </w:p>
        </w:tc>
        <w:tc>
          <w:tcPr>
            <w:tcW w:w="3641" w:type="dxa"/>
          </w:tcPr>
          <w:p w:rsidR="006E0D64" w:rsidRPr="00905950" w:rsidRDefault="006E0D64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Krä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dente </w:t>
            </w:r>
          </w:p>
        </w:tc>
        <w:tc>
          <w:tcPr>
            <w:tcW w:w="4520" w:type="dxa"/>
          </w:tcPr>
          <w:p w:rsidR="006E0D64" w:rsidRPr="00905950" w:rsidRDefault="006E0D64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Saque la chácara </w:t>
            </w:r>
          </w:p>
        </w:tc>
      </w:tr>
      <w:tr w:rsidR="00D24B4D" w:rsidRPr="00905950" w:rsidTr="004B63FF">
        <w:tc>
          <w:tcPr>
            <w:tcW w:w="2887" w:type="dxa"/>
            <w:shd w:val="clear" w:color="auto" w:fill="FCF78E"/>
          </w:tcPr>
          <w:p w:rsidR="00D24B4D" w:rsidRPr="004B63FF" w:rsidRDefault="00CD0F0C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B63F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Deme</w:t>
            </w:r>
          </w:p>
        </w:tc>
        <w:tc>
          <w:tcPr>
            <w:tcW w:w="3264" w:type="dxa"/>
            <w:shd w:val="clear" w:color="auto" w:fill="FCF78E"/>
          </w:tcPr>
          <w:p w:rsidR="00D24B4D" w:rsidRPr="004B63FF" w:rsidRDefault="00CD0F0C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B63F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Con cuidado</w:t>
            </w:r>
          </w:p>
        </w:tc>
        <w:tc>
          <w:tcPr>
            <w:tcW w:w="3641" w:type="dxa"/>
            <w:shd w:val="clear" w:color="auto" w:fill="FCF78E"/>
          </w:tcPr>
          <w:p w:rsidR="00D24B4D" w:rsidRPr="004B63FF" w:rsidRDefault="003F6E8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4B63F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Krägä</w:t>
            </w:r>
            <w:proofErr w:type="spellEnd"/>
            <w:r w:rsidRPr="004B63F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4B63F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ñain</w:t>
            </w:r>
            <w:proofErr w:type="spellEnd"/>
            <w:r w:rsidRPr="004B63F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deme </w:t>
            </w:r>
          </w:p>
        </w:tc>
        <w:tc>
          <w:tcPr>
            <w:tcW w:w="4520" w:type="dxa"/>
            <w:shd w:val="clear" w:color="auto" w:fill="FCF78E"/>
          </w:tcPr>
          <w:p w:rsidR="00D24B4D" w:rsidRPr="004B63FF" w:rsidRDefault="003F6E8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B63F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Tome la medicina con cuidado </w:t>
            </w:r>
          </w:p>
        </w:tc>
      </w:tr>
      <w:tr w:rsidR="00D24B4D" w:rsidRPr="00905950" w:rsidTr="003E6880">
        <w:tc>
          <w:tcPr>
            <w:tcW w:w="2887" w:type="dxa"/>
          </w:tcPr>
          <w:p w:rsidR="00D24B4D" w:rsidRPr="00905950" w:rsidRDefault="00CD0F0C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Deu</w:t>
            </w:r>
            <w:proofErr w:type="spellEnd"/>
          </w:p>
        </w:tc>
        <w:tc>
          <w:tcPr>
            <w:tcW w:w="3264" w:type="dxa"/>
          </w:tcPr>
          <w:p w:rsidR="00D24B4D" w:rsidRPr="00905950" w:rsidRDefault="00CD0F0C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noche</w:t>
            </w:r>
          </w:p>
        </w:tc>
        <w:tc>
          <w:tcPr>
            <w:tcW w:w="3641" w:type="dxa"/>
          </w:tcPr>
          <w:p w:rsidR="00D24B4D" w:rsidRPr="00905950" w:rsidRDefault="003F6E8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Meri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r w:rsidR="006972B0" w:rsidRPr="00905950">
              <w:rPr>
                <w:rFonts w:ascii="Century Gothic" w:eastAsia="Batang" w:hAnsi="Century Gothic"/>
                <w:sz w:val="28"/>
                <w:szCs w:val="28"/>
              </w:rPr>
              <w:t>se</w:t>
            </w: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rugai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deu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520" w:type="dxa"/>
          </w:tcPr>
          <w:p w:rsidR="00D24B4D" w:rsidRPr="00905950" w:rsidRDefault="003F6E8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E</w:t>
            </w:r>
            <w:r w:rsidR="006972B0" w:rsidRPr="00905950">
              <w:rPr>
                <w:rFonts w:ascii="Century Gothic" w:eastAsia="Batang" w:hAnsi="Century Gothic"/>
                <w:sz w:val="28"/>
                <w:szCs w:val="28"/>
              </w:rPr>
              <w:t>sa</w:t>
            </w: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r w:rsidR="006972B0" w:rsidRPr="00905950">
              <w:rPr>
                <w:rFonts w:ascii="Century Gothic" w:eastAsia="Batang" w:hAnsi="Century Gothic"/>
                <w:sz w:val="28"/>
                <w:szCs w:val="28"/>
              </w:rPr>
              <w:t>mujer llegara en la</w:t>
            </w: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noche. </w:t>
            </w:r>
          </w:p>
        </w:tc>
      </w:tr>
      <w:tr w:rsidR="00CD0F0C" w:rsidRPr="00905950" w:rsidTr="003E6880">
        <w:tc>
          <w:tcPr>
            <w:tcW w:w="2887" w:type="dxa"/>
          </w:tcPr>
          <w:p w:rsidR="00CD0F0C" w:rsidRPr="00905950" w:rsidRDefault="00CD0F0C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Di </w:t>
            </w:r>
          </w:p>
        </w:tc>
        <w:tc>
          <w:tcPr>
            <w:tcW w:w="3264" w:type="dxa"/>
          </w:tcPr>
          <w:p w:rsidR="00CD0F0C" w:rsidRPr="00905950" w:rsidRDefault="00CD0F0C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Fuerza, poder </w:t>
            </w:r>
          </w:p>
        </w:tc>
        <w:tc>
          <w:tcPr>
            <w:tcW w:w="3641" w:type="dxa"/>
          </w:tcPr>
          <w:p w:rsidR="00CD0F0C" w:rsidRPr="00905950" w:rsidRDefault="006972B0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Kwe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di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kri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krübäte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520" w:type="dxa"/>
          </w:tcPr>
          <w:p w:rsidR="00CD0F0C" w:rsidRPr="00905950" w:rsidRDefault="006972B0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Él tiene mucha fuerza. </w:t>
            </w:r>
          </w:p>
        </w:tc>
      </w:tr>
      <w:tr w:rsidR="00CD0F0C" w:rsidRPr="00905950" w:rsidTr="003E6880">
        <w:tc>
          <w:tcPr>
            <w:tcW w:w="2887" w:type="dxa"/>
          </w:tcPr>
          <w:p w:rsidR="00CD0F0C" w:rsidRPr="00905950" w:rsidRDefault="00CD0F0C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Dite</w:t>
            </w:r>
          </w:p>
        </w:tc>
        <w:tc>
          <w:tcPr>
            <w:tcW w:w="3264" w:type="dxa"/>
          </w:tcPr>
          <w:p w:rsidR="00CD0F0C" w:rsidRPr="00905950" w:rsidRDefault="00CD0F0C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Fuerte</w:t>
            </w:r>
          </w:p>
        </w:tc>
        <w:tc>
          <w:tcPr>
            <w:tcW w:w="3641" w:type="dxa"/>
          </w:tcPr>
          <w:p w:rsidR="00CD0F0C" w:rsidRPr="00905950" w:rsidRDefault="006972B0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Mä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dite ti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bätä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520" w:type="dxa"/>
          </w:tcPr>
          <w:p w:rsidR="00CD0F0C" w:rsidRPr="00905950" w:rsidRDefault="006972B0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Tenes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  más fuerza que yo </w:t>
            </w:r>
          </w:p>
        </w:tc>
      </w:tr>
      <w:tr w:rsidR="00CD0F0C" w:rsidRPr="00905950" w:rsidTr="003E6880">
        <w:tc>
          <w:tcPr>
            <w:tcW w:w="2887" w:type="dxa"/>
          </w:tcPr>
          <w:p w:rsidR="00CD0F0C" w:rsidRPr="00905950" w:rsidRDefault="003B79E7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Dime </w:t>
            </w:r>
          </w:p>
        </w:tc>
        <w:tc>
          <w:tcPr>
            <w:tcW w:w="3264" w:type="dxa"/>
          </w:tcPr>
          <w:p w:rsidR="00CD0F0C" w:rsidRPr="00905950" w:rsidRDefault="004F33C6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Estrecho </w:t>
            </w:r>
          </w:p>
        </w:tc>
        <w:tc>
          <w:tcPr>
            <w:tcW w:w="3641" w:type="dxa"/>
          </w:tcPr>
          <w:p w:rsidR="00CD0F0C" w:rsidRPr="00905950" w:rsidRDefault="004F33C6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nibi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dime  </w:t>
            </w:r>
          </w:p>
        </w:tc>
        <w:tc>
          <w:tcPr>
            <w:tcW w:w="4520" w:type="dxa"/>
          </w:tcPr>
          <w:p w:rsidR="00CD0F0C" w:rsidRPr="00905950" w:rsidRDefault="004F33C6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La piedra </w:t>
            </w:r>
            <w:proofErr w:type="gram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esta estrecho</w:t>
            </w:r>
            <w:proofErr w:type="gram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</w:tr>
      <w:tr w:rsidR="008D573A" w:rsidRPr="00905950" w:rsidTr="004B63FF">
        <w:tc>
          <w:tcPr>
            <w:tcW w:w="2887" w:type="dxa"/>
            <w:shd w:val="clear" w:color="auto" w:fill="FCF78E"/>
          </w:tcPr>
          <w:p w:rsidR="008D573A" w:rsidRPr="004B63FF" w:rsidRDefault="008D573A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B63F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Dime </w:t>
            </w:r>
          </w:p>
        </w:tc>
        <w:tc>
          <w:tcPr>
            <w:tcW w:w="3264" w:type="dxa"/>
            <w:shd w:val="clear" w:color="auto" w:fill="FCF78E"/>
          </w:tcPr>
          <w:p w:rsidR="008D573A" w:rsidRPr="004B63FF" w:rsidRDefault="008D573A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B63F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Acido </w:t>
            </w:r>
          </w:p>
        </w:tc>
        <w:tc>
          <w:tcPr>
            <w:tcW w:w="3641" w:type="dxa"/>
            <w:shd w:val="clear" w:color="auto" w:fill="FCF78E"/>
          </w:tcPr>
          <w:p w:rsidR="008D573A" w:rsidRPr="004B63FF" w:rsidRDefault="004F33C6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B63F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Limón ye </w:t>
            </w:r>
            <w:proofErr w:type="spellStart"/>
            <w:r w:rsidRPr="004B63F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bänä</w:t>
            </w:r>
            <w:proofErr w:type="spellEnd"/>
            <w:r w:rsidRPr="004B63F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dime </w:t>
            </w:r>
          </w:p>
        </w:tc>
        <w:tc>
          <w:tcPr>
            <w:tcW w:w="4520" w:type="dxa"/>
            <w:shd w:val="clear" w:color="auto" w:fill="FCF78E"/>
          </w:tcPr>
          <w:p w:rsidR="008D573A" w:rsidRPr="004B63FF" w:rsidRDefault="004F33C6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B63F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limón es acido </w:t>
            </w:r>
          </w:p>
        </w:tc>
      </w:tr>
      <w:tr w:rsidR="00CD0F0C" w:rsidRPr="00905950" w:rsidTr="003E6880">
        <w:tc>
          <w:tcPr>
            <w:tcW w:w="2887" w:type="dxa"/>
          </w:tcPr>
          <w:p w:rsidR="00CD0F0C" w:rsidRPr="00905950" w:rsidRDefault="003B79E7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Diore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264" w:type="dxa"/>
          </w:tcPr>
          <w:p w:rsidR="00CD0F0C" w:rsidRPr="00905950" w:rsidRDefault="003B79E7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Lejos </w:t>
            </w:r>
          </w:p>
        </w:tc>
        <w:tc>
          <w:tcPr>
            <w:tcW w:w="3641" w:type="dxa"/>
          </w:tcPr>
          <w:p w:rsidR="00CD0F0C" w:rsidRPr="00905950" w:rsidRDefault="004F33C6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Ani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diore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tibe </w:t>
            </w:r>
          </w:p>
        </w:tc>
        <w:tc>
          <w:tcPr>
            <w:tcW w:w="4520" w:type="dxa"/>
          </w:tcPr>
          <w:p w:rsidR="00CD0F0C" w:rsidRPr="00905950" w:rsidRDefault="004F33C6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Vamos lejos conmigo </w:t>
            </w:r>
          </w:p>
        </w:tc>
      </w:tr>
      <w:tr w:rsidR="00CD0F0C" w:rsidRPr="00905950" w:rsidTr="003E6880">
        <w:tc>
          <w:tcPr>
            <w:tcW w:w="2887" w:type="dxa"/>
          </w:tcPr>
          <w:p w:rsidR="00CD0F0C" w:rsidRPr="00905950" w:rsidRDefault="003B79E7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Dibire</w:t>
            </w:r>
            <w:proofErr w:type="spellEnd"/>
          </w:p>
        </w:tc>
        <w:tc>
          <w:tcPr>
            <w:tcW w:w="3264" w:type="dxa"/>
          </w:tcPr>
          <w:p w:rsidR="00CD0F0C" w:rsidRPr="00905950" w:rsidRDefault="003B79E7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Media noche </w:t>
            </w:r>
          </w:p>
        </w:tc>
        <w:tc>
          <w:tcPr>
            <w:tcW w:w="3641" w:type="dxa"/>
          </w:tcPr>
          <w:p w:rsidR="00CD0F0C" w:rsidRPr="00905950" w:rsidRDefault="004F33C6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Ñü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rägäi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dibire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520" w:type="dxa"/>
          </w:tcPr>
          <w:p w:rsidR="00CD0F0C" w:rsidRPr="00905950" w:rsidRDefault="004F33C6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Lloverá en </w:t>
            </w:r>
            <w:proofErr w:type="gram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media  noche</w:t>
            </w:r>
            <w:proofErr w:type="gram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</w:tr>
      <w:tr w:rsidR="00CD0F0C" w:rsidRPr="00905950" w:rsidTr="003E6880">
        <w:tc>
          <w:tcPr>
            <w:tcW w:w="2887" w:type="dxa"/>
          </w:tcPr>
          <w:p w:rsidR="00CD0F0C" w:rsidRPr="00905950" w:rsidRDefault="003B79E7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Digue</w:t>
            </w:r>
            <w:proofErr w:type="spellEnd"/>
          </w:p>
        </w:tc>
        <w:tc>
          <w:tcPr>
            <w:tcW w:w="3264" w:type="dxa"/>
          </w:tcPr>
          <w:p w:rsidR="00CD0F0C" w:rsidRPr="00905950" w:rsidRDefault="003B79E7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Cerrar </w:t>
            </w:r>
          </w:p>
        </w:tc>
        <w:tc>
          <w:tcPr>
            <w:tcW w:w="3641" w:type="dxa"/>
          </w:tcPr>
          <w:p w:rsidR="00CD0F0C" w:rsidRPr="00905950" w:rsidRDefault="000C576D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Jugwe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digue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deu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520" w:type="dxa"/>
          </w:tcPr>
          <w:p w:rsidR="00CD0F0C" w:rsidRPr="00905950" w:rsidRDefault="000C576D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Cierre la puerta en la noche </w:t>
            </w:r>
          </w:p>
        </w:tc>
      </w:tr>
      <w:tr w:rsidR="00CD0F0C" w:rsidRPr="00905950" w:rsidTr="003E6880">
        <w:tc>
          <w:tcPr>
            <w:tcW w:w="2887" w:type="dxa"/>
          </w:tcPr>
          <w:p w:rsidR="00CD0F0C" w:rsidRPr="00905950" w:rsidRDefault="003B79E7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Diguegä</w:t>
            </w:r>
            <w:proofErr w:type="spellEnd"/>
          </w:p>
        </w:tc>
        <w:tc>
          <w:tcPr>
            <w:tcW w:w="3264" w:type="dxa"/>
          </w:tcPr>
          <w:p w:rsidR="00CD0F0C" w:rsidRPr="00905950" w:rsidRDefault="008D573A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Caminar  </w:t>
            </w:r>
          </w:p>
        </w:tc>
        <w:tc>
          <w:tcPr>
            <w:tcW w:w="3641" w:type="dxa"/>
          </w:tcPr>
          <w:p w:rsidR="00CD0F0C" w:rsidRPr="00905950" w:rsidRDefault="000C576D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Kwetre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nigui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diguegä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520" w:type="dxa"/>
          </w:tcPr>
          <w:p w:rsidR="00CD0F0C" w:rsidRPr="00905950" w:rsidRDefault="000C576D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Ellos van a caminar. </w:t>
            </w:r>
          </w:p>
        </w:tc>
      </w:tr>
      <w:tr w:rsidR="00CD0F0C" w:rsidRPr="00905950" w:rsidTr="003E6880">
        <w:tc>
          <w:tcPr>
            <w:tcW w:w="2887" w:type="dxa"/>
          </w:tcPr>
          <w:p w:rsidR="00CD0F0C" w:rsidRPr="00905950" w:rsidRDefault="008D573A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Dini</w:t>
            </w:r>
          </w:p>
        </w:tc>
        <w:tc>
          <w:tcPr>
            <w:tcW w:w="3264" w:type="dxa"/>
          </w:tcPr>
          <w:p w:rsidR="00CD0F0C" w:rsidRPr="00905950" w:rsidRDefault="00CA368C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Agarró</w:t>
            </w:r>
          </w:p>
        </w:tc>
        <w:tc>
          <w:tcPr>
            <w:tcW w:w="3641" w:type="dxa"/>
          </w:tcPr>
          <w:p w:rsidR="00CD0F0C" w:rsidRPr="00905950" w:rsidRDefault="00CA368C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Kwe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ngwian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dini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jai</w:t>
            </w:r>
          </w:p>
        </w:tc>
        <w:tc>
          <w:tcPr>
            <w:tcW w:w="4520" w:type="dxa"/>
          </w:tcPr>
          <w:p w:rsidR="00CD0F0C" w:rsidRPr="00905950" w:rsidRDefault="00CA368C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El agarró la plata </w:t>
            </w:r>
          </w:p>
        </w:tc>
      </w:tr>
      <w:tr w:rsidR="00CD0F0C" w:rsidRPr="00905950" w:rsidTr="008E702A">
        <w:tc>
          <w:tcPr>
            <w:tcW w:w="2887" w:type="dxa"/>
            <w:shd w:val="clear" w:color="auto" w:fill="FCF78E"/>
          </w:tcPr>
          <w:p w:rsidR="00CD0F0C" w:rsidRPr="008E702A" w:rsidRDefault="008D573A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8E702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lastRenderedPageBreak/>
              <w:t>Diri</w:t>
            </w:r>
            <w:proofErr w:type="spellEnd"/>
          </w:p>
        </w:tc>
        <w:tc>
          <w:tcPr>
            <w:tcW w:w="3264" w:type="dxa"/>
            <w:shd w:val="clear" w:color="auto" w:fill="FCF78E"/>
          </w:tcPr>
          <w:p w:rsidR="00CD0F0C" w:rsidRPr="008E702A" w:rsidRDefault="00CA368C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E702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Cerró</w:t>
            </w:r>
            <w:r w:rsidR="008D573A" w:rsidRPr="008E702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641" w:type="dxa"/>
            <w:shd w:val="clear" w:color="auto" w:fill="FCF78E"/>
          </w:tcPr>
          <w:p w:rsidR="00CD0F0C" w:rsidRPr="008E702A" w:rsidRDefault="00CA368C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8E702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Mägwe</w:t>
            </w:r>
            <w:proofErr w:type="spellEnd"/>
            <w:r w:rsidRPr="008E702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8E702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jugwe</w:t>
            </w:r>
            <w:proofErr w:type="spellEnd"/>
            <w:r w:rsidRPr="008E702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8E702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diri</w:t>
            </w:r>
            <w:proofErr w:type="spellEnd"/>
            <w:r w:rsidRPr="008E702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520" w:type="dxa"/>
            <w:shd w:val="clear" w:color="auto" w:fill="FCF78E"/>
          </w:tcPr>
          <w:p w:rsidR="00CD0F0C" w:rsidRPr="008E702A" w:rsidRDefault="00CA368C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E702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Usted cerró la puerta</w:t>
            </w:r>
          </w:p>
        </w:tc>
      </w:tr>
      <w:tr w:rsidR="008D573A" w:rsidRPr="00905950" w:rsidTr="007A666E">
        <w:tc>
          <w:tcPr>
            <w:tcW w:w="2887" w:type="dxa"/>
            <w:shd w:val="clear" w:color="auto" w:fill="FCF78E"/>
          </w:tcPr>
          <w:p w:rsidR="008D573A" w:rsidRPr="007A666E" w:rsidRDefault="008D573A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7A666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Dirigä</w:t>
            </w:r>
            <w:proofErr w:type="spellEnd"/>
          </w:p>
        </w:tc>
        <w:tc>
          <w:tcPr>
            <w:tcW w:w="3264" w:type="dxa"/>
            <w:shd w:val="clear" w:color="auto" w:fill="FCF78E"/>
          </w:tcPr>
          <w:p w:rsidR="008D573A" w:rsidRPr="007A666E" w:rsidRDefault="008D573A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A666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Maestro</w:t>
            </w:r>
          </w:p>
        </w:tc>
        <w:tc>
          <w:tcPr>
            <w:tcW w:w="3641" w:type="dxa"/>
            <w:shd w:val="clear" w:color="auto" w:fill="FCF78E"/>
          </w:tcPr>
          <w:p w:rsidR="008D573A" w:rsidRPr="007A666E" w:rsidRDefault="00F22B4A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7A666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Dirigä</w:t>
            </w:r>
            <w:proofErr w:type="spellEnd"/>
            <w:r w:rsidRPr="007A666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7A666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tä</w:t>
            </w:r>
            <w:proofErr w:type="spellEnd"/>
            <w:r w:rsidRPr="007A666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7A666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nete</w:t>
            </w:r>
            <w:proofErr w:type="spellEnd"/>
            <w:r w:rsidRPr="007A666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520" w:type="dxa"/>
            <w:shd w:val="clear" w:color="auto" w:fill="FCF78E"/>
          </w:tcPr>
          <w:p w:rsidR="008D573A" w:rsidRPr="007A666E" w:rsidRDefault="00F22B4A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A666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Aquí está el docente </w:t>
            </w:r>
          </w:p>
        </w:tc>
      </w:tr>
      <w:tr w:rsidR="008D573A" w:rsidRPr="00905950" w:rsidTr="000F4F03">
        <w:tc>
          <w:tcPr>
            <w:tcW w:w="2887" w:type="dxa"/>
            <w:shd w:val="clear" w:color="auto" w:fill="FCF78E"/>
          </w:tcPr>
          <w:p w:rsidR="008D573A" w:rsidRPr="000F4F03" w:rsidRDefault="008D573A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0F4F0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Diguima</w:t>
            </w:r>
            <w:proofErr w:type="spellEnd"/>
          </w:p>
        </w:tc>
        <w:tc>
          <w:tcPr>
            <w:tcW w:w="3264" w:type="dxa"/>
            <w:shd w:val="clear" w:color="auto" w:fill="FCF78E"/>
          </w:tcPr>
          <w:p w:rsidR="008D573A" w:rsidRPr="000F4F03" w:rsidRDefault="008D573A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F4F0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Banano</w:t>
            </w:r>
          </w:p>
        </w:tc>
        <w:tc>
          <w:tcPr>
            <w:tcW w:w="3641" w:type="dxa"/>
            <w:shd w:val="clear" w:color="auto" w:fill="FCF78E"/>
          </w:tcPr>
          <w:p w:rsidR="008D573A" w:rsidRPr="000F4F03" w:rsidRDefault="00F22B4A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0F4F0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Diguima</w:t>
            </w:r>
            <w:proofErr w:type="spellEnd"/>
            <w:r w:rsidRPr="000F4F0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0F4F0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tiguegä</w:t>
            </w:r>
            <w:proofErr w:type="spellEnd"/>
          </w:p>
        </w:tc>
        <w:tc>
          <w:tcPr>
            <w:tcW w:w="4520" w:type="dxa"/>
            <w:shd w:val="clear" w:color="auto" w:fill="FCF78E"/>
          </w:tcPr>
          <w:p w:rsidR="008D573A" w:rsidRPr="000F4F03" w:rsidRDefault="00F22B4A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F4F0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Corte ese banano </w:t>
            </w:r>
          </w:p>
        </w:tc>
      </w:tr>
      <w:tr w:rsidR="008D573A" w:rsidRPr="00905950" w:rsidTr="003E6880">
        <w:tc>
          <w:tcPr>
            <w:tcW w:w="2887" w:type="dxa"/>
          </w:tcPr>
          <w:p w:rsidR="008D573A" w:rsidRPr="00905950" w:rsidRDefault="008D573A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Diguinte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264" w:type="dxa"/>
          </w:tcPr>
          <w:p w:rsidR="008D573A" w:rsidRPr="00905950" w:rsidRDefault="003F54E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Desmenuzar </w:t>
            </w:r>
          </w:p>
        </w:tc>
        <w:tc>
          <w:tcPr>
            <w:tcW w:w="3641" w:type="dxa"/>
          </w:tcPr>
          <w:p w:rsidR="008D573A" w:rsidRPr="00905950" w:rsidRDefault="003F54E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diguinete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deme   </w:t>
            </w:r>
          </w:p>
        </w:tc>
        <w:tc>
          <w:tcPr>
            <w:tcW w:w="4520" w:type="dxa"/>
          </w:tcPr>
          <w:p w:rsidR="008D573A" w:rsidRPr="00905950" w:rsidRDefault="003F54E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Desmenuce la piedra despacio.</w:t>
            </w:r>
          </w:p>
        </w:tc>
      </w:tr>
      <w:tr w:rsidR="008D573A" w:rsidRPr="00905950" w:rsidTr="00E3710B">
        <w:tc>
          <w:tcPr>
            <w:tcW w:w="2887" w:type="dxa"/>
            <w:shd w:val="clear" w:color="auto" w:fill="FCF78E"/>
          </w:tcPr>
          <w:p w:rsidR="008D573A" w:rsidRPr="00E3710B" w:rsidRDefault="008D573A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E3710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Dimigue</w:t>
            </w:r>
            <w:proofErr w:type="spellEnd"/>
            <w:r w:rsidRPr="00E3710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264" w:type="dxa"/>
            <w:shd w:val="clear" w:color="auto" w:fill="FCF78E"/>
          </w:tcPr>
          <w:p w:rsidR="008D573A" w:rsidRPr="00E3710B" w:rsidRDefault="008D573A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3710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Ayudar </w:t>
            </w:r>
          </w:p>
        </w:tc>
        <w:tc>
          <w:tcPr>
            <w:tcW w:w="3641" w:type="dxa"/>
            <w:shd w:val="clear" w:color="auto" w:fill="FCF78E"/>
          </w:tcPr>
          <w:p w:rsidR="008D573A" w:rsidRPr="00E3710B" w:rsidRDefault="003F54E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E3710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Kwe</w:t>
            </w:r>
            <w:proofErr w:type="spellEnd"/>
            <w:r w:rsidRPr="00E3710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E3710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dimigue</w:t>
            </w:r>
            <w:proofErr w:type="spellEnd"/>
            <w:r w:rsidRPr="00E3710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E3710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dere</w:t>
            </w:r>
            <w:proofErr w:type="spellEnd"/>
            <w:r w:rsidRPr="00E3710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520" w:type="dxa"/>
            <w:shd w:val="clear" w:color="auto" w:fill="FCF78E"/>
          </w:tcPr>
          <w:p w:rsidR="008D573A" w:rsidRPr="00E3710B" w:rsidRDefault="003F54E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gramStart"/>
            <w:r w:rsidRPr="00E3710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Ayúdale  en</w:t>
            </w:r>
            <w:proofErr w:type="gramEnd"/>
            <w:r w:rsidRPr="00E3710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la tarde </w:t>
            </w:r>
          </w:p>
        </w:tc>
      </w:tr>
      <w:tr w:rsidR="008D573A" w:rsidRPr="00905950" w:rsidTr="00E3710B">
        <w:tc>
          <w:tcPr>
            <w:tcW w:w="2887" w:type="dxa"/>
            <w:shd w:val="clear" w:color="auto" w:fill="FCF78E"/>
          </w:tcPr>
          <w:p w:rsidR="008D573A" w:rsidRPr="00E3710B" w:rsidRDefault="008D573A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E3710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Dione</w:t>
            </w:r>
            <w:proofErr w:type="spellEnd"/>
            <w:r w:rsidRPr="00E3710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264" w:type="dxa"/>
            <w:shd w:val="clear" w:color="auto" w:fill="FCF78E"/>
          </w:tcPr>
          <w:p w:rsidR="008D573A" w:rsidRPr="00E3710B" w:rsidRDefault="008D573A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3710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Deprimido, triste  </w:t>
            </w:r>
          </w:p>
        </w:tc>
        <w:tc>
          <w:tcPr>
            <w:tcW w:w="3641" w:type="dxa"/>
            <w:shd w:val="clear" w:color="auto" w:fill="FCF78E"/>
          </w:tcPr>
          <w:p w:rsidR="008D573A" w:rsidRPr="00E3710B" w:rsidRDefault="003F54E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E3710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Mä</w:t>
            </w:r>
            <w:proofErr w:type="spellEnd"/>
            <w:r w:rsidRPr="00E3710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E3710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nibi</w:t>
            </w:r>
            <w:proofErr w:type="spellEnd"/>
            <w:r w:rsidRPr="00E3710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E3710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dione</w:t>
            </w:r>
            <w:proofErr w:type="spellEnd"/>
            <w:r w:rsidRPr="00E3710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E3710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dera</w:t>
            </w:r>
            <w:proofErr w:type="spellEnd"/>
            <w:r w:rsidRPr="00E3710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. </w:t>
            </w:r>
          </w:p>
        </w:tc>
        <w:tc>
          <w:tcPr>
            <w:tcW w:w="4520" w:type="dxa"/>
            <w:shd w:val="clear" w:color="auto" w:fill="FCF78E"/>
          </w:tcPr>
          <w:p w:rsidR="008D573A" w:rsidRPr="00E3710B" w:rsidRDefault="003F54E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3710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Hace rato estabas triste </w:t>
            </w:r>
          </w:p>
        </w:tc>
      </w:tr>
      <w:tr w:rsidR="008D573A" w:rsidRPr="00905950" w:rsidTr="00E15193">
        <w:tc>
          <w:tcPr>
            <w:tcW w:w="2887" w:type="dxa"/>
            <w:shd w:val="clear" w:color="auto" w:fill="FCF78E"/>
          </w:tcPr>
          <w:p w:rsidR="008D573A" w:rsidRPr="00E15193" w:rsidRDefault="008D573A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E1519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Dirare</w:t>
            </w:r>
            <w:proofErr w:type="spellEnd"/>
            <w:r w:rsidRPr="00E1519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264" w:type="dxa"/>
            <w:shd w:val="clear" w:color="auto" w:fill="FCF78E"/>
          </w:tcPr>
          <w:p w:rsidR="008D573A" w:rsidRPr="00E15193" w:rsidRDefault="008D573A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1519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Aguado </w:t>
            </w:r>
          </w:p>
        </w:tc>
        <w:tc>
          <w:tcPr>
            <w:tcW w:w="3641" w:type="dxa"/>
            <w:shd w:val="clear" w:color="auto" w:fill="FCF78E"/>
          </w:tcPr>
          <w:p w:rsidR="008D573A" w:rsidRPr="00E15193" w:rsidRDefault="003F54E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1519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Aro </w:t>
            </w:r>
            <w:proofErr w:type="spellStart"/>
            <w:r w:rsidRPr="00E1519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nibi</w:t>
            </w:r>
            <w:proofErr w:type="spellEnd"/>
            <w:r w:rsidRPr="00E1519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E1519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dirare</w:t>
            </w:r>
            <w:proofErr w:type="spellEnd"/>
            <w:r w:rsidRPr="00E1519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520" w:type="dxa"/>
            <w:shd w:val="clear" w:color="auto" w:fill="FCF78E"/>
          </w:tcPr>
          <w:p w:rsidR="008D573A" w:rsidRPr="00E15193" w:rsidRDefault="003F54E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1519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arroz quedo aguado </w:t>
            </w:r>
          </w:p>
        </w:tc>
      </w:tr>
      <w:tr w:rsidR="008D573A" w:rsidRPr="00905950" w:rsidTr="003E6880">
        <w:tc>
          <w:tcPr>
            <w:tcW w:w="2887" w:type="dxa"/>
          </w:tcPr>
          <w:p w:rsidR="008D573A" w:rsidRPr="00905950" w:rsidRDefault="008D573A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dö</w:t>
            </w:r>
            <w:proofErr w:type="spellEnd"/>
          </w:p>
        </w:tc>
        <w:tc>
          <w:tcPr>
            <w:tcW w:w="3264" w:type="dxa"/>
          </w:tcPr>
          <w:p w:rsidR="008D573A" w:rsidRPr="00905950" w:rsidRDefault="008D573A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Chicha </w:t>
            </w:r>
          </w:p>
        </w:tc>
        <w:tc>
          <w:tcPr>
            <w:tcW w:w="3641" w:type="dxa"/>
          </w:tcPr>
          <w:p w:rsidR="008D573A" w:rsidRPr="00905950" w:rsidRDefault="003F54E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Dö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bien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kwetrei</w:t>
            </w:r>
            <w:proofErr w:type="spellEnd"/>
          </w:p>
        </w:tc>
        <w:tc>
          <w:tcPr>
            <w:tcW w:w="4520" w:type="dxa"/>
          </w:tcPr>
          <w:p w:rsidR="008D573A" w:rsidRPr="00905950" w:rsidRDefault="003F54E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gram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Dele</w:t>
            </w:r>
            <w:proofErr w:type="gram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chicha a ellos. </w:t>
            </w:r>
          </w:p>
        </w:tc>
      </w:tr>
      <w:tr w:rsidR="008D573A" w:rsidRPr="00905950" w:rsidTr="008E702A">
        <w:tc>
          <w:tcPr>
            <w:tcW w:w="2887" w:type="dxa"/>
            <w:shd w:val="clear" w:color="auto" w:fill="FCF78E"/>
          </w:tcPr>
          <w:p w:rsidR="008D573A" w:rsidRPr="008E702A" w:rsidRDefault="003D0B39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8E702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Doin</w:t>
            </w:r>
            <w:proofErr w:type="spellEnd"/>
            <w:r w:rsidRPr="008E702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264" w:type="dxa"/>
            <w:shd w:val="clear" w:color="auto" w:fill="FCF78E"/>
          </w:tcPr>
          <w:p w:rsidR="008D573A" w:rsidRPr="008E702A" w:rsidRDefault="003D0B39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E702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Mamar </w:t>
            </w:r>
          </w:p>
        </w:tc>
        <w:tc>
          <w:tcPr>
            <w:tcW w:w="3641" w:type="dxa"/>
            <w:shd w:val="clear" w:color="auto" w:fill="FCF78E"/>
          </w:tcPr>
          <w:p w:rsidR="008D573A" w:rsidRPr="008E702A" w:rsidRDefault="003F54E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E702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Chi </w:t>
            </w:r>
            <w:proofErr w:type="spellStart"/>
            <w:r w:rsidRPr="008E702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tä</w:t>
            </w:r>
            <w:proofErr w:type="spellEnd"/>
            <w:r w:rsidRPr="008E702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8E702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kian</w:t>
            </w:r>
            <w:proofErr w:type="spellEnd"/>
            <w:r w:rsidRPr="008E702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8E702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doin</w:t>
            </w:r>
            <w:proofErr w:type="spellEnd"/>
            <w:r w:rsidRPr="008E702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520" w:type="dxa"/>
            <w:shd w:val="clear" w:color="auto" w:fill="FCF78E"/>
          </w:tcPr>
          <w:p w:rsidR="008D573A" w:rsidRPr="008E702A" w:rsidRDefault="003F54E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gramStart"/>
            <w:r w:rsidRPr="008E702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La bebe</w:t>
            </w:r>
            <w:proofErr w:type="gramEnd"/>
            <w:r w:rsidRPr="008E702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está mamando </w:t>
            </w:r>
          </w:p>
        </w:tc>
      </w:tr>
      <w:tr w:rsidR="008D573A" w:rsidRPr="00905950" w:rsidTr="000F4F03">
        <w:tc>
          <w:tcPr>
            <w:tcW w:w="2887" w:type="dxa"/>
            <w:shd w:val="clear" w:color="auto" w:fill="FCF78E"/>
          </w:tcPr>
          <w:p w:rsidR="008D573A" w:rsidRPr="000F4F03" w:rsidRDefault="003D0B39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0F4F0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Doan</w:t>
            </w:r>
            <w:proofErr w:type="spellEnd"/>
            <w:r w:rsidRPr="000F4F0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264" w:type="dxa"/>
            <w:shd w:val="clear" w:color="auto" w:fill="FCF78E"/>
          </w:tcPr>
          <w:p w:rsidR="008D573A" w:rsidRPr="000F4F03" w:rsidRDefault="003D0B39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F4F0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Cuñado </w:t>
            </w:r>
          </w:p>
        </w:tc>
        <w:tc>
          <w:tcPr>
            <w:tcW w:w="3641" w:type="dxa"/>
            <w:shd w:val="clear" w:color="auto" w:fill="FCF78E"/>
          </w:tcPr>
          <w:p w:rsidR="008D573A" w:rsidRPr="000F4F03" w:rsidRDefault="003F54E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F4F0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 ye ti </w:t>
            </w:r>
            <w:proofErr w:type="spellStart"/>
            <w:r w:rsidRPr="000F4F0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doan</w:t>
            </w:r>
            <w:proofErr w:type="spellEnd"/>
            <w:r w:rsidRPr="000F4F0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520" w:type="dxa"/>
            <w:shd w:val="clear" w:color="auto" w:fill="FCF78E"/>
          </w:tcPr>
          <w:p w:rsidR="008D573A" w:rsidRPr="000F4F03" w:rsidRDefault="003F54E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F4F0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es mi cuñado </w:t>
            </w:r>
          </w:p>
        </w:tc>
      </w:tr>
      <w:tr w:rsidR="003D0B39" w:rsidRPr="00905950" w:rsidTr="003E6880">
        <w:tc>
          <w:tcPr>
            <w:tcW w:w="2887" w:type="dxa"/>
          </w:tcPr>
          <w:p w:rsidR="003D0B39" w:rsidRPr="00905950" w:rsidRDefault="000F3944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Doana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264" w:type="dxa"/>
          </w:tcPr>
          <w:p w:rsidR="003D0B39" w:rsidRPr="00905950" w:rsidRDefault="000F3944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Yerno </w:t>
            </w:r>
          </w:p>
        </w:tc>
        <w:tc>
          <w:tcPr>
            <w:tcW w:w="3641" w:type="dxa"/>
          </w:tcPr>
          <w:p w:rsidR="003D0B39" w:rsidRPr="00905950" w:rsidRDefault="003F54E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doana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kwe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krene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520" w:type="dxa"/>
          </w:tcPr>
          <w:p w:rsidR="003D0B39" w:rsidRPr="00905950" w:rsidRDefault="003F54E3" w:rsidP="003F54E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El yerno es vago.</w:t>
            </w:r>
          </w:p>
        </w:tc>
      </w:tr>
      <w:tr w:rsidR="003D0B39" w:rsidRPr="00905950" w:rsidTr="003E6880">
        <w:tc>
          <w:tcPr>
            <w:tcW w:w="2887" w:type="dxa"/>
          </w:tcPr>
          <w:p w:rsidR="003D0B39" w:rsidRPr="00905950" w:rsidRDefault="000F3944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Dobä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264" w:type="dxa"/>
          </w:tcPr>
          <w:p w:rsidR="003D0B39" w:rsidRPr="00905950" w:rsidRDefault="000F3944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Sardina </w:t>
            </w:r>
          </w:p>
        </w:tc>
        <w:tc>
          <w:tcPr>
            <w:tcW w:w="3641" w:type="dxa"/>
          </w:tcPr>
          <w:p w:rsidR="003D0B39" w:rsidRPr="00905950" w:rsidRDefault="004D5FE6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Dobä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yebe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ñöte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520" w:type="dxa"/>
          </w:tcPr>
          <w:p w:rsidR="003D0B39" w:rsidRPr="00905950" w:rsidRDefault="004D5FE6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Solo hay sardina en el rio </w:t>
            </w:r>
          </w:p>
        </w:tc>
      </w:tr>
      <w:tr w:rsidR="003D0B39" w:rsidRPr="00905950" w:rsidTr="003E6880">
        <w:tc>
          <w:tcPr>
            <w:tcW w:w="2887" w:type="dxa"/>
          </w:tcPr>
          <w:p w:rsidR="003D0B39" w:rsidRPr="00905950" w:rsidRDefault="000F3944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Dobo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264" w:type="dxa"/>
          </w:tcPr>
          <w:p w:rsidR="003D0B39" w:rsidRPr="00905950" w:rsidRDefault="000F3944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Temblor </w:t>
            </w:r>
          </w:p>
        </w:tc>
        <w:tc>
          <w:tcPr>
            <w:tcW w:w="3641" w:type="dxa"/>
          </w:tcPr>
          <w:p w:rsidR="003D0B39" w:rsidRPr="00905950" w:rsidRDefault="004D5FE6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Matare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degä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dobo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ta</w:t>
            </w:r>
            <w:proofErr w:type="spellEnd"/>
          </w:p>
        </w:tc>
        <w:tc>
          <w:tcPr>
            <w:tcW w:w="4520" w:type="dxa"/>
          </w:tcPr>
          <w:p w:rsidR="003D0B39" w:rsidRPr="00905950" w:rsidRDefault="004D5FE6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Hoy paso el temblor. </w:t>
            </w:r>
          </w:p>
        </w:tc>
      </w:tr>
      <w:tr w:rsidR="003D0B39" w:rsidRPr="00905950" w:rsidTr="00D84404">
        <w:tc>
          <w:tcPr>
            <w:tcW w:w="2887" w:type="dxa"/>
            <w:shd w:val="clear" w:color="auto" w:fill="FCF78E"/>
          </w:tcPr>
          <w:p w:rsidR="003D0B39" w:rsidRPr="00D84404" w:rsidRDefault="000F3944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D8440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Dobu</w:t>
            </w:r>
            <w:proofErr w:type="spellEnd"/>
          </w:p>
        </w:tc>
        <w:tc>
          <w:tcPr>
            <w:tcW w:w="3264" w:type="dxa"/>
            <w:shd w:val="clear" w:color="auto" w:fill="FCF78E"/>
          </w:tcPr>
          <w:p w:rsidR="003D0B39" w:rsidRPr="00D84404" w:rsidRDefault="000F3944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gramStart"/>
            <w:r w:rsidRPr="00D8440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Dos árbol</w:t>
            </w:r>
            <w:proofErr w:type="gramEnd"/>
            <w:r w:rsidRPr="00D8440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641" w:type="dxa"/>
            <w:shd w:val="clear" w:color="auto" w:fill="FCF78E"/>
          </w:tcPr>
          <w:p w:rsidR="003D0B39" w:rsidRPr="00D84404" w:rsidRDefault="005E1D6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D8440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Naran</w:t>
            </w:r>
            <w:proofErr w:type="spellEnd"/>
            <w:r w:rsidRPr="00D8440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D8440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nögö</w:t>
            </w:r>
            <w:proofErr w:type="spellEnd"/>
            <w:r w:rsidRPr="00D8440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="004D5FE6" w:rsidRPr="00D8440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dobu</w:t>
            </w:r>
            <w:proofErr w:type="spellEnd"/>
            <w:r w:rsidR="004D5FE6" w:rsidRPr="00D8440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520" w:type="dxa"/>
            <w:shd w:val="clear" w:color="auto" w:fill="FCF78E"/>
          </w:tcPr>
          <w:p w:rsidR="003D0B39" w:rsidRPr="00D84404" w:rsidRDefault="004D5FE6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8440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Siembre dos </w:t>
            </w:r>
            <w:r w:rsidR="00C869C5" w:rsidRPr="00D8440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árboles</w:t>
            </w:r>
            <w:r w:rsidRPr="00D8440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de naranja.</w:t>
            </w:r>
          </w:p>
        </w:tc>
      </w:tr>
      <w:tr w:rsidR="003D0B39" w:rsidRPr="00905950" w:rsidTr="00DD798D">
        <w:tc>
          <w:tcPr>
            <w:tcW w:w="2887" w:type="dxa"/>
            <w:shd w:val="clear" w:color="auto" w:fill="FCF78E"/>
          </w:tcPr>
          <w:p w:rsidR="003D0B39" w:rsidRPr="00DD798D" w:rsidRDefault="000F3944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DD798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Doboi</w:t>
            </w:r>
            <w:proofErr w:type="spellEnd"/>
          </w:p>
        </w:tc>
        <w:tc>
          <w:tcPr>
            <w:tcW w:w="3264" w:type="dxa"/>
            <w:shd w:val="clear" w:color="auto" w:fill="FCF78E"/>
          </w:tcPr>
          <w:p w:rsidR="003D0B39" w:rsidRPr="00DD798D" w:rsidRDefault="000F3944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D798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Cementerio </w:t>
            </w:r>
          </w:p>
        </w:tc>
        <w:tc>
          <w:tcPr>
            <w:tcW w:w="3641" w:type="dxa"/>
            <w:shd w:val="clear" w:color="auto" w:fill="FCF78E"/>
          </w:tcPr>
          <w:p w:rsidR="003D0B39" w:rsidRPr="00DD798D" w:rsidRDefault="005E1D6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D798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 ye </w:t>
            </w:r>
            <w:proofErr w:type="spellStart"/>
            <w:r w:rsidRPr="00DD798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nigui</w:t>
            </w:r>
            <w:proofErr w:type="spellEnd"/>
            <w:r w:rsidRPr="00DD798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DD798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doboi</w:t>
            </w:r>
            <w:proofErr w:type="spellEnd"/>
            <w:r w:rsidRPr="00DD798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DD798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kändi</w:t>
            </w:r>
            <w:proofErr w:type="spellEnd"/>
            <w:r w:rsidRPr="00DD798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520" w:type="dxa"/>
            <w:shd w:val="clear" w:color="auto" w:fill="FCF78E"/>
          </w:tcPr>
          <w:p w:rsidR="003D0B39" w:rsidRPr="00DD798D" w:rsidRDefault="005E1D6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D798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se fue en el cementerio </w:t>
            </w:r>
          </w:p>
        </w:tc>
      </w:tr>
      <w:tr w:rsidR="003D0B39" w:rsidRPr="00905950" w:rsidTr="003E6880">
        <w:tc>
          <w:tcPr>
            <w:tcW w:w="2887" w:type="dxa"/>
          </w:tcPr>
          <w:p w:rsidR="003D0B39" w:rsidRPr="00905950" w:rsidRDefault="000F3944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Dobore</w:t>
            </w:r>
            <w:proofErr w:type="spellEnd"/>
          </w:p>
        </w:tc>
        <w:tc>
          <w:tcPr>
            <w:tcW w:w="3264" w:type="dxa"/>
          </w:tcPr>
          <w:p w:rsidR="003D0B39" w:rsidRPr="00905950" w:rsidRDefault="000F3944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Café</w:t>
            </w:r>
          </w:p>
        </w:tc>
        <w:tc>
          <w:tcPr>
            <w:tcW w:w="3641" w:type="dxa"/>
          </w:tcPr>
          <w:p w:rsidR="003D0B39" w:rsidRPr="00905950" w:rsidRDefault="005E1D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Dän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tigwe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bä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dobore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520" w:type="dxa"/>
          </w:tcPr>
          <w:p w:rsidR="003D0B39" w:rsidRPr="00905950" w:rsidRDefault="005E1D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Mi ropa es de color café </w:t>
            </w:r>
          </w:p>
        </w:tc>
      </w:tr>
      <w:tr w:rsidR="000F3944" w:rsidRPr="00905950" w:rsidTr="003E6880">
        <w:tc>
          <w:tcPr>
            <w:tcW w:w="2887" w:type="dxa"/>
          </w:tcPr>
          <w:p w:rsidR="000F3944" w:rsidRPr="00905950" w:rsidRDefault="00F54B7B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Dobro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264" w:type="dxa"/>
          </w:tcPr>
          <w:p w:rsidR="000F3944" w:rsidRPr="00905950" w:rsidRDefault="00F54B7B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Tierra </w:t>
            </w:r>
          </w:p>
        </w:tc>
        <w:tc>
          <w:tcPr>
            <w:tcW w:w="3641" w:type="dxa"/>
          </w:tcPr>
          <w:p w:rsidR="000F3944" w:rsidRPr="00905950" w:rsidRDefault="005E1D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Dobro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tigwe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520" w:type="dxa"/>
          </w:tcPr>
          <w:p w:rsidR="000F3944" w:rsidRPr="00905950" w:rsidRDefault="005E1D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Esta tierra es mío </w:t>
            </w:r>
          </w:p>
        </w:tc>
      </w:tr>
      <w:tr w:rsidR="000F3944" w:rsidRPr="00905950" w:rsidTr="003E6880">
        <w:tc>
          <w:tcPr>
            <w:tcW w:w="2887" w:type="dxa"/>
          </w:tcPr>
          <w:p w:rsidR="000F3944" w:rsidRPr="00905950" w:rsidRDefault="00F54B7B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Dobrore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264" w:type="dxa"/>
          </w:tcPr>
          <w:p w:rsidR="000F3944" w:rsidRPr="00905950" w:rsidRDefault="00F54B7B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Sucio </w:t>
            </w:r>
          </w:p>
        </w:tc>
        <w:tc>
          <w:tcPr>
            <w:tcW w:w="3641" w:type="dxa"/>
          </w:tcPr>
          <w:p w:rsidR="000F3944" w:rsidRPr="00905950" w:rsidRDefault="005E1D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Meri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tä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dobrore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520" w:type="dxa"/>
          </w:tcPr>
          <w:p w:rsidR="000F3944" w:rsidRPr="00905950" w:rsidRDefault="005E1D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La mujer está </w:t>
            </w:r>
            <w:proofErr w:type="gram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sucio</w:t>
            </w:r>
            <w:proofErr w:type="gram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. </w:t>
            </w:r>
          </w:p>
        </w:tc>
      </w:tr>
      <w:tr w:rsidR="000F3944" w:rsidRPr="00905950" w:rsidTr="003E6880">
        <w:tc>
          <w:tcPr>
            <w:tcW w:w="2887" w:type="dxa"/>
          </w:tcPr>
          <w:p w:rsidR="000F3944" w:rsidRPr="00905950" w:rsidRDefault="00F54B7B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Dobogo</w:t>
            </w:r>
            <w:proofErr w:type="spellEnd"/>
          </w:p>
        </w:tc>
        <w:tc>
          <w:tcPr>
            <w:tcW w:w="3264" w:type="dxa"/>
          </w:tcPr>
          <w:p w:rsidR="000F3944" w:rsidRPr="00905950" w:rsidRDefault="00F54B7B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Pesado</w:t>
            </w:r>
          </w:p>
        </w:tc>
        <w:tc>
          <w:tcPr>
            <w:tcW w:w="3641" w:type="dxa"/>
          </w:tcPr>
          <w:p w:rsidR="000F3944" w:rsidRPr="00905950" w:rsidRDefault="005E1D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Ti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dobogo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krubate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520" w:type="dxa"/>
          </w:tcPr>
          <w:p w:rsidR="000F3944" w:rsidRPr="00905950" w:rsidRDefault="005E1D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Yo eso muy pesado </w:t>
            </w:r>
          </w:p>
        </w:tc>
      </w:tr>
      <w:tr w:rsidR="000F3944" w:rsidRPr="00905950" w:rsidTr="003E6880">
        <w:tc>
          <w:tcPr>
            <w:tcW w:w="2887" w:type="dxa"/>
          </w:tcPr>
          <w:p w:rsidR="000F3944" w:rsidRPr="00905950" w:rsidRDefault="00F54B7B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Dobäin</w:t>
            </w:r>
            <w:proofErr w:type="spellEnd"/>
          </w:p>
        </w:tc>
        <w:tc>
          <w:tcPr>
            <w:tcW w:w="3264" w:type="dxa"/>
          </w:tcPr>
          <w:p w:rsidR="000F3944" w:rsidRPr="00905950" w:rsidRDefault="00F54B7B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Ajos</w:t>
            </w:r>
          </w:p>
        </w:tc>
        <w:tc>
          <w:tcPr>
            <w:tcW w:w="3641" w:type="dxa"/>
          </w:tcPr>
          <w:p w:rsidR="000F3944" w:rsidRPr="00905950" w:rsidRDefault="005E1D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Dobäin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kwete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520" w:type="dxa"/>
          </w:tcPr>
          <w:p w:rsidR="000F3944" w:rsidRPr="00905950" w:rsidRDefault="005E1D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Coma ajo </w:t>
            </w:r>
          </w:p>
        </w:tc>
      </w:tr>
      <w:tr w:rsidR="000F3944" w:rsidRPr="00905950" w:rsidTr="003E6880">
        <w:tc>
          <w:tcPr>
            <w:tcW w:w="2887" w:type="dxa"/>
          </w:tcPr>
          <w:p w:rsidR="000F3944" w:rsidRPr="00905950" w:rsidRDefault="00F54B7B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Dobänä</w:t>
            </w:r>
            <w:proofErr w:type="spellEnd"/>
          </w:p>
        </w:tc>
        <w:tc>
          <w:tcPr>
            <w:tcW w:w="3264" w:type="dxa"/>
          </w:tcPr>
          <w:p w:rsidR="000F3944" w:rsidRPr="00905950" w:rsidRDefault="00F54B7B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Muela</w:t>
            </w:r>
          </w:p>
        </w:tc>
        <w:tc>
          <w:tcPr>
            <w:tcW w:w="3641" w:type="dxa"/>
          </w:tcPr>
          <w:p w:rsidR="000F3944" w:rsidRPr="00905950" w:rsidRDefault="005E1D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proofErr w:type="gram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Mä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dobänä</w:t>
            </w:r>
            <w:proofErr w:type="spellEnd"/>
            <w:proofErr w:type="gram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nibi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bren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520" w:type="dxa"/>
          </w:tcPr>
          <w:p w:rsidR="000F3944" w:rsidRPr="00905950" w:rsidRDefault="005E1D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gram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Su  muela</w:t>
            </w:r>
            <w:proofErr w:type="gram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 está enfermo </w:t>
            </w:r>
          </w:p>
        </w:tc>
      </w:tr>
      <w:tr w:rsidR="000F3944" w:rsidRPr="00905950" w:rsidTr="003E6880">
        <w:tc>
          <w:tcPr>
            <w:tcW w:w="2887" w:type="dxa"/>
          </w:tcPr>
          <w:p w:rsidR="000F3944" w:rsidRPr="00905950" w:rsidRDefault="00F54B7B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Dogwäi</w:t>
            </w:r>
            <w:proofErr w:type="spellEnd"/>
          </w:p>
        </w:tc>
        <w:tc>
          <w:tcPr>
            <w:tcW w:w="3264" w:type="dxa"/>
          </w:tcPr>
          <w:p w:rsidR="000F3944" w:rsidRPr="00905950" w:rsidRDefault="000B6A46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Falta de conocimiento.  </w:t>
            </w:r>
          </w:p>
        </w:tc>
        <w:tc>
          <w:tcPr>
            <w:tcW w:w="3641" w:type="dxa"/>
          </w:tcPr>
          <w:p w:rsidR="000F3944" w:rsidRPr="00905950" w:rsidRDefault="005E1D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Meri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dogwäi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520" w:type="dxa"/>
          </w:tcPr>
          <w:p w:rsidR="000F3944" w:rsidRPr="00905950" w:rsidRDefault="005E1D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Esa mujer le falta conocimiento </w:t>
            </w:r>
          </w:p>
        </w:tc>
      </w:tr>
      <w:tr w:rsidR="000F3944" w:rsidRPr="00905950" w:rsidTr="003E6880">
        <w:tc>
          <w:tcPr>
            <w:tcW w:w="2887" w:type="dxa"/>
          </w:tcPr>
          <w:p w:rsidR="000F3944" w:rsidRPr="00905950" w:rsidRDefault="00F54B7B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lastRenderedPageBreak/>
              <w:t>Dogwä</w:t>
            </w:r>
            <w:proofErr w:type="spellEnd"/>
          </w:p>
        </w:tc>
        <w:tc>
          <w:tcPr>
            <w:tcW w:w="3264" w:type="dxa"/>
          </w:tcPr>
          <w:p w:rsidR="000F3944" w:rsidRPr="00905950" w:rsidRDefault="00F54B7B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Cabeza</w:t>
            </w:r>
          </w:p>
        </w:tc>
        <w:tc>
          <w:tcPr>
            <w:tcW w:w="3641" w:type="dxa"/>
          </w:tcPr>
          <w:p w:rsidR="000F3944" w:rsidRPr="00905950" w:rsidRDefault="005E1D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Ti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dogwä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nibi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bren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520" w:type="dxa"/>
          </w:tcPr>
          <w:p w:rsidR="000F3944" w:rsidRPr="00905950" w:rsidRDefault="005E1D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Me duele la cabeza </w:t>
            </w:r>
          </w:p>
        </w:tc>
      </w:tr>
      <w:tr w:rsidR="000B6A46" w:rsidRPr="00905950" w:rsidTr="003E6880">
        <w:tc>
          <w:tcPr>
            <w:tcW w:w="2887" w:type="dxa"/>
          </w:tcPr>
          <w:p w:rsidR="000B6A46" w:rsidRPr="00905950" w:rsidRDefault="000B6A46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Dogwäre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264" w:type="dxa"/>
          </w:tcPr>
          <w:p w:rsidR="000B6A46" w:rsidRPr="00905950" w:rsidRDefault="000B6A46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De cabeza </w:t>
            </w:r>
          </w:p>
        </w:tc>
        <w:tc>
          <w:tcPr>
            <w:tcW w:w="3641" w:type="dxa"/>
          </w:tcPr>
          <w:p w:rsidR="000B6A46" w:rsidRPr="00905950" w:rsidRDefault="005E1D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Nibi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nigui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dogwäre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ñöte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520" w:type="dxa"/>
          </w:tcPr>
          <w:p w:rsidR="000B6A46" w:rsidRPr="00905950" w:rsidRDefault="005E1D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La vaca se fue de cabeza al rio</w:t>
            </w:r>
          </w:p>
        </w:tc>
      </w:tr>
      <w:tr w:rsidR="000B6A46" w:rsidRPr="00905950" w:rsidTr="003E6880">
        <w:tc>
          <w:tcPr>
            <w:tcW w:w="2887" w:type="dxa"/>
          </w:tcPr>
          <w:p w:rsidR="000B6A46" w:rsidRPr="00905950" w:rsidRDefault="000B6A46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Dogwäre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264" w:type="dxa"/>
          </w:tcPr>
          <w:p w:rsidR="000B6A46" w:rsidRPr="00905950" w:rsidRDefault="000B6A46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Por esa razón </w:t>
            </w:r>
          </w:p>
        </w:tc>
        <w:tc>
          <w:tcPr>
            <w:tcW w:w="3641" w:type="dxa"/>
          </w:tcPr>
          <w:p w:rsidR="000B6A46" w:rsidRPr="00905950" w:rsidRDefault="005E1D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Ye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dogwäre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ti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metani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520" w:type="dxa"/>
          </w:tcPr>
          <w:p w:rsidR="000B6A46" w:rsidRPr="00905950" w:rsidRDefault="005E1D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Por esa razón me pegaron </w:t>
            </w:r>
          </w:p>
        </w:tc>
      </w:tr>
      <w:tr w:rsidR="000B6A46" w:rsidRPr="00905950" w:rsidTr="003E6880">
        <w:tc>
          <w:tcPr>
            <w:tcW w:w="2887" w:type="dxa"/>
          </w:tcPr>
          <w:p w:rsidR="000B6A46" w:rsidRPr="00905950" w:rsidRDefault="000B6A46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Drärä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264" w:type="dxa"/>
          </w:tcPr>
          <w:p w:rsidR="000B6A46" w:rsidRPr="00905950" w:rsidRDefault="000B6A46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Rayo </w:t>
            </w:r>
          </w:p>
        </w:tc>
        <w:tc>
          <w:tcPr>
            <w:tcW w:w="3641" w:type="dxa"/>
          </w:tcPr>
          <w:p w:rsidR="000B6A46" w:rsidRPr="00905950" w:rsidRDefault="005E1D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Drärä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ye di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krubäte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520" w:type="dxa"/>
          </w:tcPr>
          <w:p w:rsidR="000B6A46" w:rsidRPr="00905950" w:rsidRDefault="005E1D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El rayo tiene mucha fuerza.</w:t>
            </w:r>
          </w:p>
        </w:tc>
      </w:tr>
      <w:tr w:rsidR="000B6A46" w:rsidRPr="00905950" w:rsidTr="003E6880">
        <w:tc>
          <w:tcPr>
            <w:tcW w:w="2887" w:type="dxa"/>
          </w:tcPr>
          <w:p w:rsidR="000B6A46" w:rsidRPr="00905950" w:rsidRDefault="000B6A46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Drangwa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264" w:type="dxa"/>
          </w:tcPr>
          <w:p w:rsidR="000B6A46" w:rsidRPr="00905950" w:rsidRDefault="000B6A46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Fiebre </w:t>
            </w:r>
          </w:p>
        </w:tc>
        <w:tc>
          <w:tcPr>
            <w:tcW w:w="3641" w:type="dxa"/>
          </w:tcPr>
          <w:p w:rsidR="000B6A46" w:rsidRPr="00905950" w:rsidRDefault="005E1D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Drangwa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ye   tare </w:t>
            </w:r>
          </w:p>
        </w:tc>
        <w:tc>
          <w:tcPr>
            <w:tcW w:w="4520" w:type="dxa"/>
          </w:tcPr>
          <w:p w:rsidR="000B6A46" w:rsidRPr="00905950" w:rsidRDefault="005E1D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La fiebre es fuerte  </w:t>
            </w:r>
          </w:p>
        </w:tc>
      </w:tr>
      <w:tr w:rsidR="000B6A46" w:rsidRPr="00905950" w:rsidTr="003E6880">
        <w:tc>
          <w:tcPr>
            <w:tcW w:w="2887" w:type="dxa"/>
          </w:tcPr>
          <w:p w:rsidR="000B6A46" w:rsidRPr="00905950" w:rsidRDefault="000B6A46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Dräire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264" w:type="dxa"/>
          </w:tcPr>
          <w:p w:rsidR="000B6A46" w:rsidRPr="00905950" w:rsidRDefault="000B6A46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Repartir </w:t>
            </w:r>
          </w:p>
        </w:tc>
        <w:tc>
          <w:tcPr>
            <w:tcW w:w="3641" w:type="dxa"/>
          </w:tcPr>
          <w:p w:rsidR="000B6A46" w:rsidRPr="00905950" w:rsidRDefault="005E1D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Mrö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dräire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520" w:type="dxa"/>
          </w:tcPr>
          <w:p w:rsidR="000B6A46" w:rsidRPr="00905950" w:rsidRDefault="005E1D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Reparta esa comida </w:t>
            </w:r>
          </w:p>
        </w:tc>
      </w:tr>
      <w:tr w:rsidR="0045154A" w:rsidRPr="00905950" w:rsidTr="003E6880">
        <w:tc>
          <w:tcPr>
            <w:tcW w:w="2887" w:type="dxa"/>
          </w:tcPr>
          <w:p w:rsidR="0045154A" w:rsidRPr="00905950" w:rsidRDefault="0045154A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Dräi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264" w:type="dxa"/>
          </w:tcPr>
          <w:p w:rsidR="0045154A" w:rsidRPr="00905950" w:rsidRDefault="0045154A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Seca </w:t>
            </w:r>
          </w:p>
        </w:tc>
        <w:tc>
          <w:tcPr>
            <w:tcW w:w="3641" w:type="dxa"/>
          </w:tcPr>
          <w:p w:rsidR="0045154A" w:rsidRPr="00905950" w:rsidRDefault="005E1D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Dräi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nibi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ti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kisete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520" w:type="dxa"/>
          </w:tcPr>
          <w:p w:rsidR="0045154A" w:rsidRPr="00905950" w:rsidRDefault="005E1D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Tengo la seca en mi mano. </w:t>
            </w:r>
          </w:p>
        </w:tc>
      </w:tr>
      <w:tr w:rsidR="00900B41" w:rsidRPr="00905950" w:rsidTr="003E6880">
        <w:trPr>
          <w:trHeight w:val="269"/>
        </w:trPr>
        <w:tc>
          <w:tcPr>
            <w:tcW w:w="2887" w:type="dxa"/>
          </w:tcPr>
          <w:p w:rsidR="00900B41" w:rsidRPr="00905950" w:rsidRDefault="00900B41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Dre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264" w:type="dxa"/>
          </w:tcPr>
          <w:p w:rsidR="00900B41" w:rsidRPr="00905950" w:rsidRDefault="00900B41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Que </w:t>
            </w:r>
          </w:p>
        </w:tc>
        <w:tc>
          <w:tcPr>
            <w:tcW w:w="3641" w:type="dxa"/>
          </w:tcPr>
          <w:p w:rsidR="00900B41" w:rsidRPr="00905950" w:rsidRDefault="003C0A9F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Dre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ñei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kwe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520" w:type="dxa"/>
          </w:tcPr>
          <w:p w:rsidR="00900B41" w:rsidRPr="00905950" w:rsidRDefault="003C0A9F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Que dijo el </w:t>
            </w:r>
          </w:p>
        </w:tc>
      </w:tr>
      <w:tr w:rsidR="00900B41" w:rsidRPr="00905950" w:rsidTr="003E6880">
        <w:tc>
          <w:tcPr>
            <w:tcW w:w="2887" w:type="dxa"/>
          </w:tcPr>
          <w:p w:rsidR="00900B41" w:rsidRPr="00905950" w:rsidRDefault="00900B41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Drebe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264" w:type="dxa"/>
          </w:tcPr>
          <w:p w:rsidR="00900B41" w:rsidRPr="00905950" w:rsidRDefault="00900B41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Con</w:t>
            </w:r>
            <w:r w:rsidR="003C0A9F"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que </w:t>
            </w:r>
          </w:p>
        </w:tc>
        <w:tc>
          <w:tcPr>
            <w:tcW w:w="3641" w:type="dxa"/>
          </w:tcPr>
          <w:p w:rsidR="00900B41" w:rsidRPr="00905950" w:rsidRDefault="003C0A9F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Mrö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kögäi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drebe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520" w:type="dxa"/>
          </w:tcPr>
          <w:p w:rsidR="00900B41" w:rsidRPr="00905950" w:rsidRDefault="003C0A9F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Con que, compramos la comida</w:t>
            </w:r>
          </w:p>
        </w:tc>
      </w:tr>
      <w:tr w:rsidR="0045154A" w:rsidRPr="00905950" w:rsidTr="003E6880">
        <w:tc>
          <w:tcPr>
            <w:tcW w:w="2887" w:type="dxa"/>
          </w:tcPr>
          <w:p w:rsidR="0045154A" w:rsidRPr="00905950" w:rsidRDefault="0045154A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Dre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gare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264" w:type="dxa"/>
          </w:tcPr>
          <w:p w:rsidR="0045154A" w:rsidRPr="00905950" w:rsidRDefault="0045154A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Para que </w:t>
            </w:r>
          </w:p>
        </w:tc>
        <w:tc>
          <w:tcPr>
            <w:tcW w:w="3641" w:type="dxa"/>
          </w:tcPr>
          <w:p w:rsidR="0045154A" w:rsidRPr="00905950" w:rsidRDefault="003C0A9F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Dre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gare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ni ye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nü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520" w:type="dxa"/>
          </w:tcPr>
          <w:p w:rsidR="0045154A" w:rsidRPr="00905950" w:rsidRDefault="003C0A9F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Para que llego esa persona </w:t>
            </w:r>
          </w:p>
        </w:tc>
      </w:tr>
      <w:tr w:rsidR="000B6A46" w:rsidRPr="00905950" w:rsidTr="003E6880">
        <w:tc>
          <w:tcPr>
            <w:tcW w:w="2887" w:type="dxa"/>
          </w:tcPr>
          <w:p w:rsidR="000B6A46" w:rsidRPr="00905950" w:rsidRDefault="000B6A46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Dribe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264" w:type="dxa"/>
          </w:tcPr>
          <w:p w:rsidR="000B6A46" w:rsidRPr="00905950" w:rsidRDefault="0045154A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Escorpión</w:t>
            </w:r>
          </w:p>
        </w:tc>
        <w:tc>
          <w:tcPr>
            <w:tcW w:w="3641" w:type="dxa"/>
          </w:tcPr>
          <w:p w:rsidR="000B6A46" w:rsidRPr="00905950" w:rsidRDefault="003C0A9F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Dribe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känene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deme </w:t>
            </w:r>
          </w:p>
        </w:tc>
        <w:tc>
          <w:tcPr>
            <w:tcW w:w="4520" w:type="dxa"/>
          </w:tcPr>
          <w:p w:rsidR="000B6A46" w:rsidRPr="00905950" w:rsidRDefault="003C0A9F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Busque con cuidado el escorpión </w:t>
            </w:r>
          </w:p>
        </w:tc>
      </w:tr>
      <w:tr w:rsidR="000B6A46" w:rsidRPr="00905950" w:rsidTr="003E6880">
        <w:tc>
          <w:tcPr>
            <w:tcW w:w="2887" w:type="dxa"/>
          </w:tcPr>
          <w:p w:rsidR="000B6A46" w:rsidRPr="00905950" w:rsidRDefault="00900B41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Driere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264" w:type="dxa"/>
          </w:tcPr>
          <w:p w:rsidR="000B6A46" w:rsidRPr="00905950" w:rsidRDefault="00900B41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Señale </w:t>
            </w:r>
          </w:p>
        </w:tc>
        <w:tc>
          <w:tcPr>
            <w:tcW w:w="3641" w:type="dxa"/>
          </w:tcPr>
          <w:p w:rsidR="000B6A46" w:rsidRPr="00905950" w:rsidRDefault="003C0A9F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Gwa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driere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tie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520" w:type="dxa"/>
          </w:tcPr>
          <w:p w:rsidR="000B6A46" w:rsidRPr="00905950" w:rsidRDefault="003C0A9F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Señáleme el pescado </w:t>
            </w:r>
          </w:p>
        </w:tc>
      </w:tr>
      <w:tr w:rsidR="00900B41" w:rsidRPr="00905950" w:rsidTr="003E6880">
        <w:tc>
          <w:tcPr>
            <w:tcW w:w="2887" w:type="dxa"/>
          </w:tcPr>
          <w:p w:rsidR="00900B41" w:rsidRPr="00905950" w:rsidRDefault="00900B41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droä</w:t>
            </w:r>
            <w:proofErr w:type="spellEnd"/>
          </w:p>
        </w:tc>
        <w:tc>
          <w:tcPr>
            <w:tcW w:w="3264" w:type="dxa"/>
          </w:tcPr>
          <w:p w:rsidR="00900B41" w:rsidRPr="00905950" w:rsidRDefault="00900B41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Merienda  </w:t>
            </w:r>
          </w:p>
        </w:tc>
        <w:tc>
          <w:tcPr>
            <w:tcW w:w="3641" w:type="dxa"/>
          </w:tcPr>
          <w:p w:rsidR="00900B41" w:rsidRPr="00905950" w:rsidRDefault="003C0A9F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Mä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droä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ngwena</w:t>
            </w:r>
            <w:proofErr w:type="spellEnd"/>
          </w:p>
        </w:tc>
        <w:tc>
          <w:tcPr>
            <w:tcW w:w="4520" w:type="dxa"/>
          </w:tcPr>
          <w:p w:rsidR="00900B41" w:rsidRPr="00905950" w:rsidRDefault="003C0A9F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Traiste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merienda.</w:t>
            </w:r>
          </w:p>
        </w:tc>
      </w:tr>
      <w:tr w:rsidR="00900B41" w:rsidRPr="00905950" w:rsidTr="003E6880">
        <w:tc>
          <w:tcPr>
            <w:tcW w:w="2887" w:type="dxa"/>
          </w:tcPr>
          <w:p w:rsidR="00900B41" w:rsidRPr="00905950" w:rsidRDefault="00900B41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Drobare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264" w:type="dxa"/>
          </w:tcPr>
          <w:p w:rsidR="00900B41" w:rsidRPr="00905950" w:rsidRDefault="00900B41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Borracho </w:t>
            </w:r>
          </w:p>
        </w:tc>
        <w:tc>
          <w:tcPr>
            <w:tcW w:w="3641" w:type="dxa"/>
          </w:tcPr>
          <w:p w:rsidR="00900B41" w:rsidRPr="00905950" w:rsidRDefault="003C0A9F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Kwe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nibira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drobare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520" w:type="dxa"/>
          </w:tcPr>
          <w:p w:rsidR="00900B41" w:rsidRPr="00905950" w:rsidRDefault="003C0A9F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Él ya está borracho </w:t>
            </w:r>
          </w:p>
        </w:tc>
      </w:tr>
      <w:tr w:rsidR="00900B41" w:rsidRPr="00905950" w:rsidTr="003E6880">
        <w:tc>
          <w:tcPr>
            <w:tcW w:w="2887" w:type="dxa"/>
          </w:tcPr>
          <w:p w:rsidR="00900B41" w:rsidRPr="00905950" w:rsidRDefault="00900B41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Druä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264" w:type="dxa"/>
          </w:tcPr>
          <w:p w:rsidR="00900B41" w:rsidRPr="00905950" w:rsidRDefault="00900B41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Mono </w:t>
            </w:r>
          </w:p>
        </w:tc>
        <w:tc>
          <w:tcPr>
            <w:tcW w:w="3641" w:type="dxa"/>
          </w:tcPr>
          <w:p w:rsidR="00900B41" w:rsidRPr="00905950" w:rsidRDefault="003C0A9F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Druä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ngwäre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ngwen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520" w:type="dxa"/>
          </w:tcPr>
          <w:p w:rsidR="00900B41" w:rsidRPr="00905950" w:rsidRDefault="003C0A9F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Este mono tiene la </w:t>
            </w:r>
            <w:proofErr w:type="gram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cara blanco</w:t>
            </w:r>
            <w:proofErr w:type="gram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</w:tr>
      <w:tr w:rsidR="00900B41" w:rsidRPr="00905950" w:rsidTr="003E6880">
        <w:tc>
          <w:tcPr>
            <w:tcW w:w="2887" w:type="dxa"/>
          </w:tcPr>
          <w:p w:rsidR="00900B41" w:rsidRPr="00905950" w:rsidRDefault="00900B41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Druen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264" w:type="dxa"/>
          </w:tcPr>
          <w:p w:rsidR="00900B41" w:rsidRPr="00905950" w:rsidRDefault="00900B41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Pelo </w:t>
            </w:r>
          </w:p>
        </w:tc>
        <w:tc>
          <w:tcPr>
            <w:tcW w:w="3641" w:type="dxa"/>
          </w:tcPr>
          <w:p w:rsidR="00900B41" w:rsidRPr="00905950" w:rsidRDefault="003C0A9F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gram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Ti 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druen</w:t>
            </w:r>
            <w:proofErr w:type="spellEnd"/>
            <w:proofErr w:type="gram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ngwen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520" w:type="dxa"/>
          </w:tcPr>
          <w:p w:rsidR="00900B41" w:rsidRPr="00905950" w:rsidRDefault="003C0A9F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Mi pelo es blanco </w:t>
            </w:r>
          </w:p>
        </w:tc>
      </w:tr>
      <w:tr w:rsidR="00900B41" w:rsidRPr="00905950" w:rsidTr="003E6880">
        <w:tc>
          <w:tcPr>
            <w:tcW w:w="2887" w:type="dxa"/>
          </w:tcPr>
          <w:p w:rsidR="00900B41" w:rsidRPr="00905950" w:rsidRDefault="00900B41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Drüne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264" w:type="dxa"/>
          </w:tcPr>
          <w:p w:rsidR="00900B41" w:rsidRPr="00905950" w:rsidRDefault="00900B41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Negro </w:t>
            </w:r>
          </w:p>
        </w:tc>
        <w:tc>
          <w:tcPr>
            <w:tcW w:w="3641" w:type="dxa"/>
          </w:tcPr>
          <w:p w:rsidR="00900B41" w:rsidRPr="00905950" w:rsidRDefault="003C0A9F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bä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drüne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520" w:type="dxa"/>
          </w:tcPr>
          <w:p w:rsidR="00900B41" w:rsidRPr="00905950" w:rsidRDefault="003C0A9F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Esta piedra es de color negro </w:t>
            </w:r>
          </w:p>
        </w:tc>
      </w:tr>
      <w:tr w:rsidR="00900B41" w:rsidRPr="00905950" w:rsidTr="003E6880">
        <w:trPr>
          <w:trHeight w:val="416"/>
        </w:trPr>
        <w:tc>
          <w:tcPr>
            <w:tcW w:w="2887" w:type="dxa"/>
          </w:tcPr>
          <w:p w:rsidR="00900B41" w:rsidRPr="00905950" w:rsidRDefault="00900B41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Dötrö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264" w:type="dxa"/>
          </w:tcPr>
          <w:p w:rsidR="00900B41" w:rsidRPr="00905950" w:rsidRDefault="00900B41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Rápido </w:t>
            </w:r>
          </w:p>
        </w:tc>
        <w:tc>
          <w:tcPr>
            <w:tcW w:w="3641" w:type="dxa"/>
          </w:tcPr>
          <w:p w:rsidR="00900B41" w:rsidRPr="00905950" w:rsidRDefault="003C0A9F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Jagwe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dötrö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520" w:type="dxa"/>
          </w:tcPr>
          <w:p w:rsidR="00900B41" w:rsidRPr="00905950" w:rsidRDefault="003C0A9F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Venga rápido </w:t>
            </w:r>
          </w:p>
        </w:tc>
      </w:tr>
      <w:tr w:rsidR="00900B41" w:rsidRPr="00905950" w:rsidTr="003E6880">
        <w:tc>
          <w:tcPr>
            <w:tcW w:w="2887" w:type="dxa"/>
          </w:tcPr>
          <w:p w:rsidR="00900B41" w:rsidRPr="00905950" w:rsidRDefault="00900B41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Duän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264" w:type="dxa"/>
          </w:tcPr>
          <w:p w:rsidR="00900B41" w:rsidRPr="00905950" w:rsidRDefault="00900B41" w:rsidP="00900B41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Ropa </w:t>
            </w:r>
          </w:p>
        </w:tc>
        <w:tc>
          <w:tcPr>
            <w:tcW w:w="3641" w:type="dxa"/>
          </w:tcPr>
          <w:p w:rsidR="00900B41" w:rsidRPr="00905950" w:rsidRDefault="003C0A9F" w:rsidP="00900B41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proofErr w:type="gram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Duän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mägwe</w:t>
            </w:r>
            <w:proofErr w:type="spellEnd"/>
            <w:proofErr w:type="gram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bä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sotro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 </w:t>
            </w:r>
          </w:p>
        </w:tc>
        <w:tc>
          <w:tcPr>
            <w:tcW w:w="4520" w:type="dxa"/>
          </w:tcPr>
          <w:p w:rsidR="00900B41" w:rsidRPr="00905950" w:rsidRDefault="003C0A9F" w:rsidP="00900B41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Su ropa esta desteñido</w:t>
            </w:r>
          </w:p>
        </w:tc>
      </w:tr>
      <w:tr w:rsidR="00900B41" w:rsidRPr="00905950" w:rsidTr="003E6880">
        <w:tc>
          <w:tcPr>
            <w:tcW w:w="2887" w:type="dxa"/>
          </w:tcPr>
          <w:p w:rsidR="00900B41" w:rsidRPr="00905950" w:rsidRDefault="00900B41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Durinsi</w:t>
            </w:r>
            <w:proofErr w:type="spellEnd"/>
          </w:p>
          <w:p w:rsidR="0098727B" w:rsidRPr="00905950" w:rsidRDefault="0098727B" w:rsidP="00900B41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3264" w:type="dxa"/>
          </w:tcPr>
          <w:p w:rsidR="00900B41" w:rsidRPr="00905950" w:rsidRDefault="00900B41" w:rsidP="00900B41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Periquito de amor  </w:t>
            </w:r>
          </w:p>
        </w:tc>
        <w:tc>
          <w:tcPr>
            <w:tcW w:w="3641" w:type="dxa"/>
          </w:tcPr>
          <w:p w:rsidR="00900B41" w:rsidRPr="00905950" w:rsidRDefault="003C0A9F" w:rsidP="00900B41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Durinsi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üai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dengä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520" w:type="dxa"/>
          </w:tcPr>
          <w:p w:rsidR="00900B41" w:rsidRPr="00905950" w:rsidRDefault="003C0A9F" w:rsidP="00900B41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Sáquele foto al periquito de amor </w:t>
            </w:r>
          </w:p>
        </w:tc>
      </w:tr>
      <w:tr w:rsidR="00900B41" w:rsidRPr="00905950" w:rsidTr="003E6880">
        <w:tc>
          <w:tcPr>
            <w:tcW w:w="2887" w:type="dxa"/>
          </w:tcPr>
          <w:p w:rsidR="00900B41" w:rsidRPr="00905950" w:rsidRDefault="00900B41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Dube</w:t>
            </w:r>
            <w:proofErr w:type="spellEnd"/>
          </w:p>
        </w:tc>
        <w:tc>
          <w:tcPr>
            <w:tcW w:w="3264" w:type="dxa"/>
          </w:tcPr>
          <w:p w:rsidR="0098727B" w:rsidRPr="00905950" w:rsidRDefault="00567A03" w:rsidP="00900B41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Denso, herbazal </w:t>
            </w:r>
            <w:r w:rsidR="0098727B"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641" w:type="dxa"/>
          </w:tcPr>
          <w:p w:rsidR="00900B41" w:rsidRPr="00905950" w:rsidRDefault="00567A03" w:rsidP="00900B41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Migä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nibi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dube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520" w:type="dxa"/>
          </w:tcPr>
          <w:p w:rsidR="00900B41" w:rsidRPr="00905950" w:rsidRDefault="00423019" w:rsidP="00900B41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El pasto está muy </w:t>
            </w:r>
            <w:r w:rsidR="00567A03" w:rsidRPr="00905950">
              <w:rPr>
                <w:rFonts w:ascii="Century Gothic" w:eastAsia="Batang" w:hAnsi="Century Gothic"/>
                <w:sz w:val="28"/>
                <w:szCs w:val="28"/>
              </w:rPr>
              <w:t xml:space="preserve">denso </w:t>
            </w:r>
          </w:p>
        </w:tc>
      </w:tr>
      <w:tr w:rsidR="00900B41" w:rsidRPr="00905950" w:rsidTr="003E6880">
        <w:tc>
          <w:tcPr>
            <w:tcW w:w="2887" w:type="dxa"/>
          </w:tcPr>
          <w:p w:rsidR="00900B41" w:rsidRPr="00905950" w:rsidRDefault="00900B41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lastRenderedPageBreak/>
              <w:t>Duga</w:t>
            </w:r>
            <w:proofErr w:type="spellEnd"/>
          </w:p>
        </w:tc>
        <w:tc>
          <w:tcPr>
            <w:tcW w:w="3264" w:type="dxa"/>
          </w:tcPr>
          <w:p w:rsidR="00900B41" w:rsidRPr="00905950" w:rsidRDefault="00900B41" w:rsidP="00900B41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Aguacate</w:t>
            </w:r>
          </w:p>
        </w:tc>
        <w:tc>
          <w:tcPr>
            <w:tcW w:w="3641" w:type="dxa"/>
          </w:tcPr>
          <w:p w:rsidR="00900B41" w:rsidRPr="00905950" w:rsidRDefault="00423019" w:rsidP="00900B41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Duga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ötö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kwati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520" w:type="dxa"/>
          </w:tcPr>
          <w:p w:rsidR="00900B41" w:rsidRPr="00905950" w:rsidRDefault="00423019" w:rsidP="00900B41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Coseche un aguacate </w:t>
            </w:r>
          </w:p>
        </w:tc>
      </w:tr>
      <w:tr w:rsidR="00900B41" w:rsidRPr="00905950" w:rsidTr="003E6880">
        <w:tc>
          <w:tcPr>
            <w:tcW w:w="2887" w:type="dxa"/>
          </w:tcPr>
          <w:p w:rsidR="00900B41" w:rsidRPr="00905950" w:rsidRDefault="00900B41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Duin</w:t>
            </w:r>
            <w:proofErr w:type="spellEnd"/>
          </w:p>
        </w:tc>
        <w:tc>
          <w:tcPr>
            <w:tcW w:w="3264" w:type="dxa"/>
          </w:tcPr>
          <w:p w:rsidR="00900B41" w:rsidRPr="00905950" w:rsidRDefault="00900B41" w:rsidP="00900B41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Hoja amarrados</w:t>
            </w:r>
          </w:p>
        </w:tc>
        <w:tc>
          <w:tcPr>
            <w:tcW w:w="3641" w:type="dxa"/>
          </w:tcPr>
          <w:p w:rsidR="00900B41" w:rsidRPr="00905950" w:rsidRDefault="00423019" w:rsidP="00900B41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mäguete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duin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erere</w:t>
            </w:r>
            <w:proofErr w:type="spellEnd"/>
          </w:p>
        </w:tc>
        <w:tc>
          <w:tcPr>
            <w:tcW w:w="4520" w:type="dxa"/>
          </w:tcPr>
          <w:p w:rsidR="00900B41" w:rsidRPr="00905950" w:rsidRDefault="00423019" w:rsidP="00900B41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Amarre como hojas amarrados </w:t>
            </w:r>
          </w:p>
        </w:tc>
      </w:tr>
      <w:tr w:rsidR="00900B41" w:rsidRPr="00905950" w:rsidTr="003E6880">
        <w:tc>
          <w:tcPr>
            <w:tcW w:w="2887" w:type="dxa"/>
          </w:tcPr>
          <w:p w:rsidR="00900B41" w:rsidRPr="00905950" w:rsidRDefault="00900B41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Dubru</w:t>
            </w:r>
            <w:proofErr w:type="spellEnd"/>
          </w:p>
        </w:tc>
        <w:tc>
          <w:tcPr>
            <w:tcW w:w="3264" w:type="dxa"/>
          </w:tcPr>
          <w:p w:rsidR="00900B41" w:rsidRPr="00905950" w:rsidRDefault="000C223A" w:rsidP="00900B41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Escama</w:t>
            </w:r>
          </w:p>
        </w:tc>
        <w:tc>
          <w:tcPr>
            <w:tcW w:w="3641" w:type="dxa"/>
          </w:tcPr>
          <w:p w:rsidR="00900B41" w:rsidRPr="00905950" w:rsidRDefault="000C223A" w:rsidP="00900B41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Gwa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dubru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kitegä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 </w:t>
            </w:r>
          </w:p>
        </w:tc>
        <w:tc>
          <w:tcPr>
            <w:tcW w:w="4520" w:type="dxa"/>
          </w:tcPr>
          <w:p w:rsidR="00900B41" w:rsidRPr="00905950" w:rsidRDefault="000C223A" w:rsidP="00900B41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Bote la escama del pescado  </w:t>
            </w:r>
          </w:p>
        </w:tc>
      </w:tr>
      <w:tr w:rsidR="00900B41" w:rsidRPr="00905950" w:rsidTr="003E6880">
        <w:tc>
          <w:tcPr>
            <w:tcW w:w="2887" w:type="dxa"/>
          </w:tcPr>
          <w:p w:rsidR="00900B41" w:rsidRPr="00905950" w:rsidRDefault="00900B41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Dubrun</w:t>
            </w:r>
            <w:proofErr w:type="spellEnd"/>
          </w:p>
        </w:tc>
        <w:tc>
          <w:tcPr>
            <w:tcW w:w="3264" w:type="dxa"/>
          </w:tcPr>
          <w:p w:rsidR="00900B41" w:rsidRPr="00905950" w:rsidRDefault="00900B41" w:rsidP="00900B41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Polvo </w:t>
            </w:r>
          </w:p>
        </w:tc>
        <w:tc>
          <w:tcPr>
            <w:tcW w:w="3641" w:type="dxa"/>
          </w:tcPr>
          <w:p w:rsidR="00900B41" w:rsidRPr="00905950" w:rsidRDefault="000C223A" w:rsidP="00900B41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Dubrun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dengä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jän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biti</w:t>
            </w:r>
            <w:proofErr w:type="spellEnd"/>
          </w:p>
        </w:tc>
        <w:tc>
          <w:tcPr>
            <w:tcW w:w="4520" w:type="dxa"/>
          </w:tcPr>
          <w:p w:rsidR="00900B41" w:rsidRPr="00905950" w:rsidRDefault="0053003F" w:rsidP="00900B41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Sacuda el polvo de la cama </w:t>
            </w:r>
          </w:p>
        </w:tc>
      </w:tr>
      <w:tr w:rsidR="003E6880" w:rsidRPr="00905950" w:rsidTr="003E6880">
        <w:trPr>
          <w:trHeight w:val="697"/>
        </w:trPr>
        <w:tc>
          <w:tcPr>
            <w:tcW w:w="2887" w:type="dxa"/>
          </w:tcPr>
          <w:p w:rsidR="003E6880" w:rsidRPr="00905950" w:rsidRDefault="003E6880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Duana</w:t>
            </w:r>
            <w:proofErr w:type="spellEnd"/>
          </w:p>
        </w:tc>
        <w:tc>
          <w:tcPr>
            <w:tcW w:w="3264" w:type="dxa"/>
          </w:tcPr>
          <w:p w:rsidR="003E6880" w:rsidRPr="00905950" w:rsidRDefault="003E6880" w:rsidP="00900B41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Yerno</w:t>
            </w:r>
          </w:p>
        </w:tc>
        <w:tc>
          <w:tcPr>
            <w:tcW w:w="3641" w:type="dxa"/>
          </w:tcPr>
          <w:p w:rsidR="003E6880" w:rsidRPr="00905950" w:rsidRDefault="003E6880" w:rsidP="00900B41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Duana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kwe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nibi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bren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520" w:type="dxa"/>
          </w:tcPr>
          <w:p w:rsidR="003E6880" w:rsidRPr="00905950" w:rsidRDefault="003E6880" w:rsidP="00900B41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El yerno se enfermo </w:t>
            </w:r>
          </w:p>
        </w:tc>
      </w:tr>
    </w:tbl>
    <w:p w:rsidR="00327FC8" w:rsidRPr="00905950" w:rsidRDefault="00327FC8" w:rsidP="00327FC8">
      <w:pPr>
        <w:rPr>
          <w:rFonts w:ascii="Century Gothic" w:eastAsia="Batang" w:hAnsi="Century Gothic"/>
          <w:sz w:val="28"/>
          <w:szCs w:val="28"/>
        </w:rPr>
      </w:pPr>
      <w:r w:rsidRPr="00905950">
        <w:rPr>
          <w:rFonts w:ascii="Century Gothic" w:eastAsia="Batang" w:hAnsi="Century Gothic"/>
          <w:sz w:val="28"/>
          <w:szCs w:val="28"/>
        </w:rPr>
        <w:tab/>
      </w:r>
    </w:p>
    <w:p w:rsidR="007F3538" w:rsidRPr="00905950" w:rsidRDefault="007F3538" w:rsidP="00327FC8">
      <w:pPr>
        <w:rPr>
          <w:rFonts w:ascii="Century Gothic" w:eastAsia="Batang" w:hAnsi="Century Gothic"/>
          <w:sz w:val="28"/>
          <w:szCs w:val="28"/>
        </w:rPr>
      </w:pPr>
    </w:p>
    <w:p w:rsidR="00681F12" w:rsidRPr="00905950" w:rsidRDefault="00681F12" w:rsidP="00327FC8">
      <w:pPr>
        <w:rPr>
          <w:rFonts w:ascii="Century Gothic" w:eastAsia="Batang" w:hAnsi="Century Gothic"/>
          <w:sz w:val="28"/>
          <w:szCs w:val="28"/>
        </w:rPr>
      </w:pPr>
    </w:p>
    <w:p w:rsidR="003E6880" w:rsidRPr="00905950" w:rsidRDefault="003E6880" w:rsidP="00327FC8">
      <w:pPr>
        <w:rPr>
          <w:rFonts w:ascii="Century Gothic" w:eastAsia="Batang" w:hAnsi="Century Gothic"/>
          <w:sz w:val="28"/>
          <w:szCs w:val="28"/>
        </w:rPr>
      </w:pPr>
    </w:p>
    <w:p w:rsidR="003E6880" w:rsidRPr="00905950" w:rsidRDefault="003E6880" w:rsidP="00327FC8">
      <w:pPr>
        <w:rPr>
          <w:rFonts w:ascii="Century Gothic" w:eastAsia="Batang" w:hAnsi="Century Gothic"/>
          <w:sz w:val="28"/>
          <w:szCs w:val="28"/>
        </w:rPr>
      </w:pPr>
    </w:p>
    <w:p w:rsidR="00681F12" w:rsidRDefault="00681F12" w:rsidP="00327FC8">
      <w:pPr>
        <w:rPr>
          <w:rFonts w:ascii="Century Gothic" w:eastAsia="Batang" w:hAnsi="Century Gothic"/>
          <w:sz w:val="28"/>
          <w:szCs w:val="28"/>
        </w:rPr>
      </w:pPr>
    </w:p>
    <w:p w:rsidR="006C2675" w:rsidRDefault="006C2675" w:rsidP="00327FC8">
      <w:pPr>
        <w:rPr>
          <w:rFonts w:ascii="Century Gothic" w:eastAsia="Batang" w:hAnsi="Century Gothic"/>
          <w:sz w:val="28"/>
          <w:szCs w:val="28"/>
        </w:rPr>
      </w:pPr>
    </w:p>
    <w:p w:rsidR="006C2675" w:rsidRDefault="006C2675" w:rsidP="00327FC8">
      <w:pPr>
        <w:rPr>
          <w:rFonts w:ascii="Century Gothic" w:eastAsia="Batang" w:hAnsi="Century Gothic"/>
          <w:sz w:val="28"/>
          <w:szCs w:val="28"/>
        </w:rPr>
      </w:pPr>
    </w:p>
    <w:p w:rsidR="00395D24" w:rsidRDefault="00395D24" w:rsidP="00327FC8">
      <w:pPr>
        <w:rPr>
          <w:rFonts w:ascii="Century Gothic" w:eastAsia="Batang" w:hAnsi="Century Gothic"/>
          <w:sz w:val="28"/>
          <w:szCs w:val="28"/>
        </w:rPr>
      </w:pPr>
    </w:p>
    <w:p w:rsidR="009C7BEB" w:rsidRPr="00905950" w:rsidRDefault="009C7BEB" w:rsidP="00327FC8">
      <w:pPr>
        <w:rPr>
          <w:rFonts w:ascii="Century Gothic" w:eastAsia="Batang" w:hAnsi="Century Gothic"/>
          <w:sz w:val="28"/>
          <w:szCs w:val="28"/>
        </w:rPr>
      </w:pPr>
      <w:r w:rsidRPr="00905950">
        <w:rPr>
          <w:rFonts w:ascii="Century Gothic" w:eastAsia="Batang" w:hAnsi="Century Gothic"/>
          <w:noProof/>
          <w:sz w:val="28"/>
          <w:szCs w:val="28"/>
          <w:lang w:val="es-CR" w:eastAsia="es-C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8BD583" wp14:editId="7F8AD156">
                <wp:simplePos x="0" y="0"/>
                <wp:positionH relativeFrom="margin">
                  <wp:align>center</wp:align>
                </wp:positionH>
                <wp:positionV relativeFrom="paragraph">
                  <wp:posOffset>57486</wp:posOffset>
                </wp:positionV>
                <wp:extent cx="1134110" cy="1828800"/>
                <wp:effectExtent l="57150" t="57150" r="85090" b="108585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11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3F8" w:rsidRPr="007F3538" w:rsidRDefault="008C23F8" w:rsidP="007F353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3538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8BD583" id="Cuadro de texto 5" o:spid="_x0000_s1030" type="#_x0000_t202" style="position:absolute;margin-left:0;margin-top:4.55pt;width:89.3pt;height:2in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&#13;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:rsidR="008C23F8" w:rsidRPr="007F3538" w:rsidRDefault="008C23F8" w:rsidP="007F3538">
                      <w:pPr>
                        <w:jc w:val="center"/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F3538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aconcuadrcula"/>
        <w:tblW w:w="14312" w:type="dxa"/>
        <w:tblLook w:val="04A0" w:firstRow="1" w:lastRow="0" w:firstColumn="1" w:lastColumn="0" w:noHBand="0" w:noVBand="1"/>
      </w:tblPr>
      <w:tblGrid>
        <w:gridCol w:w="2906"/>
        <w:gridCol w:w="3189"/>
        <w:gridCol w:w="3706"/>
        <w:gridCol w:w="4511"/>
      </w:tblGrid>
      <w:tr w:rsidR="009025A0" w:rsidRPr="00905950" w:rsidTr="003E6880">
        <w:tc>
          <w:tcPr>
            <w:tcW w:w="2870" w:type="dxa"/>
          </w:tcPr>
          <w:p w:rsidR="009025A0" w:rsidRPr="00905950" w:rsidRDefault="009025A0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Era</w:t>
            </w:r>
          </w:p>
        </w:tc>
        <w:tc>
          <w:tcPr>
            <w:tcW w:w="3196" w:type="dxa"/>
          </w:tcPr>
          <w:p w:rsidR="009025A0" w:rsidRPr="00905950" w:rsidRDefault="009025A0" w:rsidP="009025A0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Verdadero</w:t>
            </w:r>
          </w:p>
        </w:tc>
        <w:tc>
          <w:tcPr>
            <w:tcW w:w="3718" w:type="dxa"/>
          </w:tcPr>
          <w:p w:rsidR="009025A0" w:rsidRPr="00905950" w:rsidRDefault="009025A0" w:rsidP="009025A0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Mä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blite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era ya </w:t>
            </w:r>
          </w:p>
        </w:tc>
        <w:tc>
          <w:tcPr>
            <w:tcW w:w="4528" w:type="dxa"/>
          </w:tcPr>
          <w:p w:rsidR="009025A0" w:rsidRPr="00905950" w:rsidRDefault="009025A0" w:rsidP="009025A0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Dices la verdad </w:t>
            </w:r>
          </w:p>
        </w:tc>
      </w:tr>
      <w:tr w:rsidR="009025A0" w:rsidRPr="00905950" w:rsidTr="003E6880">
        <w:tc>
          <w:tcPr>
            <w:tcW w:w="2870" w:type="dxa"/>
          </w:tcPr>
          <w:p w:rsidR="009025A0" w:rsidRPr="00905950" w:rsidRDefault="009025A0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Erara </w:t>
            </w:r>
          </w:p>
        </w:tc>
        <w:tc>
          <w:tcPr>
            <w:tcW w:w="3196" w:type="dxa"/>
          </w:tcPr>
          <w:p w:rsidR="009025A0" w:rsidRPr="00905950" w:rsidRDefault="00361D5D" w:rsidP="009025A0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Correcto </w:t>
            </w:r>
            <w:r w:rsidR="009025A0"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718" w:type="dxa"/>
          </w:tcPr>
          <w:p w:rsidR="009025A0" w:rsidRPr="00905950" w:rsidRDefault="00361D5D" w:rsidP="009025A0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proofErr w:type="gram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Blitetre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 erara</w:t>
            </w:r>
            <w:proofErr w:type="gram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matare  </w:t>
            </w:r>
          </w:p>
        </w:tc>
        <w:tc>
          <w:tcPr>
            <w:tcW w:w="4528" w:type="dxa"/>
          </w:tcPr>
          <w:p w:rsidR="009025A0" w:rsidRPr="00905950" w:rsidRDefault="00361D5D" w:rsidP="009025A0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Hoy </w:t>
            </w:r>
            <w:proofErr w:type="gram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hablan  correcto</w:t>
            </w:r>
            <w:proofErr w:type="gram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  </w:t>
            </w:r>
          </w:p>
        </w:tc>
      </w:tr>
      <w:tr w:rsidR="009025A0" w:rsidRPr="00905950" w:rsidTr="003E6880">
        <w:tc>
          <w:tcPr>
            <w:tcW w:w="2870" w:type="dxa"/>
          </w:tcPr>
          <w:p w:rsidR="009025A0" w:rsidRPr="00905950" w:rsidRDefault="009025A0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Ere</w:t>
            </w:r>
          </w:p>
        </w:tc>
        <w:tc>
          <w:tcPr>
            <w:tcW w:w="3196" w:type="dxa"/>
          </w:tcPr>
          <w:p w:rsidR="009025A0" w:rsidRPr="00905950" w:rsidRDefault="009025A0" w:rsidP="009025A0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Mucho, bastante</w:t>
            </w:r>
          </w:p>
        </w:tc>
        <w:tc>
          <w:tcPr>
            <w:tcW w:w="3718" w:type="dxa"/>
          </w:tcPr>
          <w:p w:rsidR="009025A0" w:rsidRPr="00905950" w:rsidRDefault="00361D5D" w:rsidP="009025A0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Ngwain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ere ni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segwe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528" w:type="dxa"/>
          </w:tcPr>
          <w:p w:rsidR="009025A0" w:rsidRPr="00905950" w:rsidRDefault="00361D5D" w:rsidP="009025A0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Él tiene mucha plata </w:t>
            </w:r>
          </w:p>
        </w:tc>
      </w:tr>
      <w:tr w:rsidR="009025A0" w:rsidRPr="00905950" w:rsidTr="003E6880">
        <w:tc>
          <w:tcPr>
            <w:tcW w:w="2870" w:type="dxa"/>
          </w:tcPr>
          <w:p w:rsidR="009025A0" w:rsidRPr="00905950" w:rsidRDefault="009025A0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Erere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196" w:type="dxa"/>
          </w:tcPr>
          <w:p w:rsidR="009025A0" w:rsidRPr="00905950" w:rsidRDefault="009025A0" w:rsidP="009025A0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Igual </w:t>
            </w:r>
          </w:p>
        </w:tc>
        <w:tc>
          <w:tcPr>
            <w:tcW w:w="3718" w:type="dxa"/>
          </w:tcPr>
          <w:p w:rsidR="009025A0" w:rsidRPr="00905950" w:rsidRDefault="00361D5D" w:rsidP="009025A0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Ti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bä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ni se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erere</w:t>
            </w:r>
            <w:proofErr w:type="spellEnd"/>
          </w:p>
        </w:tc>
        <w:tc>
          <w:tcPr>
            <w:tcW w:w="4528" w:type="dxa"/>
          </w:tcPr>
          <w:p w:rsidR="009025A0" w:rsidRPr="00905950" w:rsidRDefault="00361D5D" w:rsidP="009025A0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Me parezco a esa persona</w:t>
            </w:r>
          </w:p>
        </w:tc>
      </w:tr>
      <w:tr w:rsidR="009025A0" w:rsidRPr="00905950" w:rsidTr="003E6880">
        <w:tc>
          <w:tcPr>
            <w:tcW w:w="2870" w:type="dxa"/>
          </w:tcPr>
          <w:p w:rsidR="009025A0" w:rsidRPr="00905950" w:rsidRDefault="009025A0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Eteba</w:t>
            </w:r>
            <w:proofErr w:type="spellEnd"/>
          </w:p>
        </w:tc>
        <w:tc>
          <w:tcPr>
            <w:tcW w:w="3196" w:type="dxa"/>
          </w:tcPr>
          <w:p w:rsidR="009025A0" w:rsidRPr="00905950" w:rsidRDefault="009025A0" w:rsidP="009025A0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Hermano (igual sexo)</w:t>
            </w:r>
          </w:p>
        </w:tc>
        <w:tc>
          <w:tcPr>
            <w:tcW w:w="3718" w:type="dxa"/>
          </w:tcPr>
          <w:p w:rsidR="009025A0" w:rsidRPr="00905950" w:rsidRDefault="00361D5D" w:rsidP="009025A0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Ti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eteba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chedo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528" w:type="dxa"/>
          </w:tcPr>
          <w:p w:rsidR="009025A0" w:rsidRPr="00905950" w:rsidRDefault="00361D5D" w:rsidP="009025A0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Mi hermano se llama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chedo</w:t>
            </w:r>
            <w:proofErr w:type="spellEnd"/>
          </w:p>
        </w:tc>
      </w:tr>
      <w:tr w:rsidR="009025A0" w:rsidRPr="00905950" w:rsidTr="003E6880">
        <w:tc>
          <w:tcPr>
            <w:tcW w:w="2870" w:type="dxa"/>
          </w:tcPr>
          <w:p w:rsidR="009025A0" w:rsidRPr="00905950" w:rsidRDefault="009025A0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Etebagrä</w:t>
            </w:r>
            <w:proofErr w:type="spellEnd"/>
          </w:p>
        </w:tc>
        <w:tc>
          <w:tcPr>
            <w:tcW w:w="3196" w:type="dxa"/>
          </w:tcPr>
          <w:p w:rsidR="009025A0" w:rsidRPr="00905950" w:rsidRDefault="009025A0" w:rsidP="009025A0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Primo </w:t>
            </w:r>
          </w:p>
        </w:tc>
        <w:tc>
          <w:tcPr>
            <w:tcW w:w="3718" w:type="dxa"/>
          </w:tcPr>
          <w:p w:rsidR="009025A0" w:rsidRPr="00905950" w:rsidRDefault="00361D5D" w:rsidP="009025A0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Kwe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etebagrä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nibi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bren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528" w:type="dxa"/>
          </w:tcPr>
          <w:p w:rsidR="009025A0" w:rsidRPr="00905950" w:rsidRDefault="00361D5D" w:rsidP="009025A0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el primo se enfermo </w:t>
            </w:r>
          </w:p>
        </w:tc>
      </w:tr>
      <w:tr w:rsidR="003E6880" w:rsidRPr="00905950" w:rsidTr="003E6880">
        <w:trPr>
          <w:trHeight w:val="341"/>
        </w:trPr>
        <w:tc>
          <w:tcPr>
            <w:tcW w:w="2870" w:type="dxa"/>
          </w:tcPr>
          <w:p w:rsidR="003E6880" w:rsidRPr="00905950" w:rsidRDefault="003E6880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Ema</w:t>
            </w:r>
          </w:p>
        </w:tc>
        <w:tc>
          <w:tcPr>
            <w:tcW w:w="3196" w:type="dxa"/>
          </w:tcPr>
          <w:p w:rsidR="003E6880" w:rsidRPr="00905950" w:rsidRDefault="003E6880" w:rsidP="009025A0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Nombre de Mujer</w:t>
            </w:r>
          </w:p>
        </w:tc>
        <w:tc>
          <w:tcPr>
            <w:tcW w:w="3718" w:type="dxa"/>
          </w:tcPr>
          <w:p w:rsidR="003E6880" w:rsidRPr="00905950" w:rsidRDefault="003E6880" w:rsidP="009025A0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Ti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mölöi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ema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528" w:type="dxa"/>
          </w:tcPr>
          <w:p w:rsidR="003E6880" w:rsidRPr="00905950" w:rsidRDefault="003E6880" w:rsidP="009025A0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Mi abuela se llama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ema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</w:tr>
      <w:tr w:rsidR="009025A0" w:rsidRPr="00905950" w:rsidTr="003E6880">
        <w:tc>
          <w:tcPr>
            <w:tcW w:w="2870" w:type="dxa"/>
          </w:tcPr>
          <w:p w:rsidR="009025A0" w:rsidRPr="00905950" w:rsidRDefault="009025A0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Etebali</w:t>
            </w:r>
            <w:proofErr w:type="spellEnd"/>
          </w:p>
        </w:tc>
        <w:tc>
          <w:tcPr>
            <w:tcW w:w="3196" w:type="dxa"/>
          </w:tcPr>
          <w:p w:rsidR="009025A0" w:rsidRPr="00905950" w:rsidRDefault="009025A0" w:rsidP="009025A0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Invitados </w:t>
            </w:r>
          </w:p>
        </w:tc>
        <w:tc>
          <w:tcPr>
            <w:tcW w:w="3718" w:type="dxa"/>
          </w:tcPr>
          <w:p w:rsidR="009025A0" w:rsidRPr="00905950" w:rsidRDefault="00361D5D" w:rsidP="009025A0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proofErr w:type="gram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Kwetre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etebali</w:t>
            </w:r>
            <w:proofErr w:type="spellEnd"/>
            <w:proofErr w:type="gram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nüra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 </w:t>
            </w:r>
          </w:p>
        </w:tc>
        <w:tc>
          <w:tcPr>
            <w:tcW w:w="4528" w:type="dxa"/>
          </w:tcPr>
          <w:p w:rsidR="009025A0" w:rsidRPr="00905950" w:rsidRDefault="00361D5D" w:rsidP="009025A0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Ya llego los invitados de ellos </w:t>
            </w:r>
          </w:p>
        </w:tc>
      </w:tr>
      <w:tr w:rsidR="009025A0" w:rsidRPr="00905950" w:rsidTr="003E6880">
        <w:tc>
          <w:tcPr>
            <w:tcW w:w="2870" w:type="dxa"/>
          </w:tcPr>
          <w:p w:rsidR="009025A0" w:rsidRPr="00905950" w:rsidRDefault="009025A0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Echi</w:t>
            </w:r>
            <w:proofErr w:type="spellEnd"/>
          </w:p>
        </w:tc>
        <w:tc>
          <w:tcPr>
            <w:tcW w:w="3196" w:type="dxa"/>
          </w:tcPr>
          <w:p w:rsidR="009025A0" w:rsidRPr="00905950" w:rsidRDefault="009025A0" w:rsidP="009025A0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Nombre de mujer</w:t>
            </w:r>
          </w:p>
        </w:tc>
        <w:tc>
          <w:tcPr>
            <w:tcW w:w="3718" w:type="dxa"/>
          </w:tcPr>
          <w:p w:rsidR="009025A0" w:rsidRPr="00905950" w:rsidRDefault="00361D5D" w:rsidP="009025A0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Ni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nürä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echi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528" w:type="dxa"/>
          </w:tcPr>
          <w:p w:rsidR="009025A0" w:rsidRPr="00905950" w:rsidRDefault="00361D5D" w:rsidP="009025A0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Mi sobrina se llama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echi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</w:tr>
      <w:tr w:rsidR="009025A0" w:rsidRPr="00905950" w:rsidTr="003E6880">
        <w:tc>
          <w:tcPr>
            <w:tcW w:w="2870" w:type="dxa"/>
          </w:tcPr>
          <w:p w:rsidR="009025A0" w:rsidRPr="00905950" w:rsidRDefault="009025A0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Eba</w:t>
            </w:r>
            <w:proofErr w:type="spellEnd"/>
          </w:p>
        </w:tc>
        <w:tc>
          <w:tcPr>
            <w:tcW w:w="3196" w:type="dxa"/>
          </w:tcPr>
          <w:p w:rsidR="009025A0" w:rsidRPr="00905950" w:rsidRDefault="009025A0" w:rsidP="009025A0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Nombre de mujer</w:t>
            </w:r>
          </w:p>
        </w:tc>
        <w:tc>
          <w:tcPr>
            <w:tcW w:w="3718" w:type="dxa"/>
          </w:tcPr>
          <w:p w:rsidR="009025A0" w:rsidRPr="00905950" w:rsidRDefault="00361D5D" w:rsidP="009025A0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Eba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nigani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juben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ñöte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528" w:type="dxa"/>
          </w:tcPr>
          <w:p w:rsidR="009025A0" w:rsidRPr="00905950" w:rsidRDefault="003101FC" w:rsidP="009025A0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Eba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se fue a bañar al rio </w:t>
            </w:r>
          </w:p>
        </w:tc>
      </w:tr>
      <w:tr w:rsidR="00065E82" w:rsidRPr="00905950" w:rsidTr="003E6880">
        <w:tc>
          <w:tcPr>
            <w:tcW w:w="2870" w:type="dxa"/>
          </w:tcPr>
          <w:p w:rsidR="00065E82" w:rsidRPr="00905950" w:rsidRDefault="00065E82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egro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196" w:type="dxa"/>
          </w:tcPr>
          <w:p w:rsidR="00065E82" w:rsidRPr="00905950" w:rsidRDefault="00065E82" w:rsidP="009025A0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Enfermedad </w:t>
            </w:r>
          </w:p>
        </w:tc>
        <w:tc>
          <w:tcPr>
            <w:tcW w:w="3718" w:type="dxa"/>
          </w:tcPr>
          <w:p w:rsidR="00065E82" w:rsidRPr="00905950" w:rsidRDefault="00065E82" w:rsidP="009025A0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4528" w:type="dxa"/>
          </w:tcPr>
          <w:p w:rsidR="00065E82" w:rsidRPr="00905950" w:rsidRDefault="00065E82" w:rsidP="009025A0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065E82" w:rsidRPr="00905950" w:rsidTr="003E6880">
        <w:tc>
          <w:tcPr>
            <w:tcW w:w="2870" w:type="dxa"/>
          </w:tcPr>
          <w:p w:rsidR="00065E82" w:rsidRDefault="00065E82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egrore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196" w:type="dxa"/>
          </w:tcPr>
          <w:p w:rsidR="00065E82" w:rsidRPr="00905950" w:rsidRDefault="00065E82" w:rsidP="009025A0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Enfermo</w:t>
            </w:r>
          </w:p>
        </w:tc>
        <w:tc>
          <w:tcPr>
            <w:tcW w:w="3718" w:type="dxa"/>
          </w:tcPr>
          <w:p w:rsidR="00065E82" w:rsidRPr="00905950" w:rsidRDefault="00065E82" w:rsidP="009025A0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4528" w:type="dxa"/>
          </w:tcPr>
          <w:p w:rsidR="00065E82" w:rsidRPr="00905950" w:rsidRDefault="00065E82" w:rsidP="009025A0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</w:tbl>
    <w:p w:rsidR="00327FC8" w:rsidRPr="00905950" w:rsidRDefault="00970D61" w:rsidP="00327FC8">
      <w:pPr>
        <w:rPr>
          <w:rFonts w:ascii="Century Gothic" w:eastAsia="Batang" w:hAnsi="Century Gothic"/>
          <w:sz w:val="28"/>
          <w:szCs w:val="28"/>
        </w:rPr>
      </w:pPr>
      <w:r w:rsidRPr="00905950">
        <w:rPr>
          <w:rFonts w:ascii="Century Gothic" w:eastAsia="Batang" w:hAnsi="Century Gothic"/>
          <w:sz w:val="28"/>
          <w:szCs w:val="28"/>
        </w:rPr>
        <w:t xml:space="preserve">        </w:t>
      </w:r>
      <w:r w:rsidR="00327FC8" w:rsidRPr="00905950">
        <w:rPr>
          <w:rFonts w:ascii="Century Gothic" w:eastAsia="Batang" w:hAnsi="Century Gothic"/>
          <w:sz w:val="28"/>
          <w:szCs w:val="28"/>
        </w:rPr>
        <w:t xml:space="preserve"> </w:t>
      </w:r>
    </w:p>
    <w:p w:rsidR="003E6880" w:rsidRPr="00905950" w:rsidRDefault="003E6880" w:rsidP="00327FC8">
      <w:pPr>
        <w:rPr>
          <w:rFonts w:ascii="Century Gothic" w:eastAsia="Batang" w:hAnsi="Century Gothic"/>
          <w:sz w:val="28"/>
          <w:szCs w:val="28"/>
        </w:rPr>
      </w:pPr>
    </w:p>
    <w:p w:rsidR="003E6880" w:rsidRPr="00905950" w:rsidRDefault="003E6880" w:rsidP="00327FC8">
      <w:pPr>
        <w:rPr>
          <w:rFonts w:ascii="Century Gothic" w:eastAsia="Batang" w:hAnsi="Century Gothic"/>
          <w:sz w:val="28"/>
          <w:szCs w:val="28"/>
        </w:rPr>
      </w:pPr>
    </w:p>
    <w:p w:rsidR="00395D24" w:rsidRDefault="00395D24" w:rsidP="00327FC8">
      <w:pPr>
        <w:rPr>
          <w:rFonts w:ascii="Century Gothic" w:eastAsia="Batang" w:hAnsi="Century Gothic"/>
          <w:sz w:val="28"/>
          <w:szCs w:val="28"/>
        </w:rPr>
      </w:pPr>
    </w:p>
    <w:p w:rsidR="00327FC8" w:rsidRPr="00905950" w:rsidRDefault="00970D61" w:rsidP="00327FC8">
      <w:pPr>
        <w:rPr>
          <w:rFonts w:ascii="Century Gothic" w:eastAsia="Batang" w:hAnsi="Century Gothic"/>
          <w:sz w:val="28"/>
          <w:szCs w:val="28"/>
        </w:rPr>
      </w:pPr>
      <w:r w:rsidRPr="00905950">
        <w:rPr>
          <w:rFonts w:ascii="Century Gothic" w:eastAsia="Batang" w:hAnsi="Century Gothic"/>
          <w:noProof/>
          <w:sz w:val="28"/>
          <w:szCs w:val="28"/>
          <w:lang w:val="es-CR" w:eastAsia="es-CR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E82F19" wp14:editId="77639BA9">
                <wp:simplePos x="0" y="0"/>
                <wp:positionH relativeFrom="margin">
                  <wp:align>center</wp:align>
                </wp:positionH>
                <wp:positionV relativeFrom="paragraph">
                  <wp:posOffset>57390</wp:posOffset>
                </wp:positionV>
                <wp:extent cx="1092200" cy="1828800"/>
                <wp:effectExtent l="57150" t="57150" r="50800" b="108585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3F8" w:rsidRPr="00970D61" w:rsidRDefault="008C23F8" w:rsidP="00FF776E">
                            <w:pPr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70D61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E82F19" id="Cuadro de texto 6" o:spid="_x0000_s1031" type="#_x0000_t202" style="position:absolute;margin-left:0;margin-top:4.5pt;width:86pt;height:2in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&#13;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:rsidR="008C23F8" w:rsidRPr="00970D61" w:rsidRDefault="008C23F8" w:rsidP="00FF776E">
                      <w:pPr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70D61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27FC8" w:rsidRPr="00905950" w:rsidRDefault="00327FC8" w:rsidP="00327FC8">
      <w:pPr>
        <w:rPr>
          <w:rFonts w:ascii="Century Gothic" w:eastAsia="Batang" w:hAnsi="Century Gothic"/>
          <w:sz w:val="28"/>
          <w:szCs w:val="28"/>
        </w:rPr>
      </w:pPr>
      <w:r w:rsidRPr="00905950">
        <w:rPr>
          <w:rFonts w:ascii="Century Gothic" w:eastAsia="Batang" w:hAnsi="Century Gothic"/>
          <w:sz w:val="28"/>
          <w:szCs w:val="28"/>
        </w:rPr>
        <w:tab/>
      </w:r>
    </w:p>
    <w:tbl>
      <w:tblPr>
        <w:tblStyle w:val="Tablaconcuadrcula"/>
        <w:tblW w:w="14312" w:type="dxa"/>
        <w:tblLook w:val="04A0" w:firstRow="1" w:lastRow="0" w:firstColumn="1" w:lastColumn="0" w:noHBand="0" w:noVBand="1"/>
      </w:tblPr>
      <w:tblGrid>
        <w:gridCol w:w="3059"/>
        <w:gridCol w:w="3291"/>
        <w:gridCol w:w="3544"/>
        <w:gridCol w:w="4418"/>
      </w:tblGrid>
      <w:tr w:rsidR="00FF776E" w:rsidRPr="00905950" w:rsidTr="00FF776E">
        <w:tc>
          <w:tcPr>
            <w:tcW w:w="1935" w:type="dxa"/>
          </w:tcPr>
          <w:p w:rsidR="00FF776E" w:rsidRPr="00905950" w:rsidRDefault="00FF776E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Gain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403" w:type="dxa"/>
          </w:tcPr>
          <w:p w:rsidR="00FF776E" w:rsidRPr="00905950" w:rsidRDefault="006217BD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Saber, reconocer </w:t>
            </w:r>
          </w:p>
        </w:tc>
        <w:tc>
          <w:tcPr>
            <w:tcW w:w="4022" w:type="dxa"/>
          </w:tcPr>
          <w:p w:rsidR="00FF776E" w:rsidRPr="00905950" w:rsidRDefault="00D15BD2" w:rsidP="00D15BD2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ño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b</w:t>
            </w:r>
            <w:r w:rsidR="006217BD" w:rsidRPr="00905950">
              <w:rPr>
                <w:rFonts w:ascii="Century Gothic" w:eastAsia="Batang" w:hAnsi="Century Gothic"/>
                <w:sz w:val="28"/>
                <w:szCs w:val="28"/>
              </w:rPr>
              <w:t>änä</w:t>
            </w:r>
            <w:proofErr w:type="spellEnd"/>
            <w:r w:rsidR="006217BD"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ye</w:t>
            </w:r>
            <w:proofErr w:type="gram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gain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952" w:type="dxa"/>
          </w:tcPr>
          <w:p w:rsidR="00FF776E" w:rsidRPr="00905950" w:rsidRDefault="006217BD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Reconozca </w:t>
            </w:r>
            <w:r w:rsidR="00D15BD2" w:rsidRPr="00905950">
              <w:rPr>
                <w:rFonts w:ascii="Century Gothic" w:eastAsia="Batang" w:hAnsi="Century Gothic"/>
                <w:sz w:val="28"/>
                <w:szCs w:val="28"/>
              </w:rPr>
              <w:t>que</w:t>
            </w: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sabor</w:t>
            </w:r>
            <w:r w:rsidR="00D15BD2" w:rsidRPr="00905950">
              <w:rPr>
                <w:rFonts w:ascii="Century Gothic" w:eastAsia="Batang" w:hAnsi="Century Gothic"/>
                <w:sz w:val="28"/>
                <w:szCs w:val="28"/>
              </w:rPr>
              <w:t xml:space="preserve"> tiene</w:t>
            </w: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</w:tr>
      <w:tr w:rsidR="00FF776E" w:rsidRPr="00905950" w:rsidTr="00FF776E">
        <w:tc>
          <w:tcPr>
            <w:tcW w:w="1935" w:type="dxa"/>
          </w:tcPr>
          <w:p w:rsidR="00FF776E" w:rsidRPr="00905950" w:rsidRDefault="00FF776E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Gainte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403" w:type="dxa"/>
          </w:tcPr>
          <w:p w:rsidR="00FF776E" w:rsidRPr="00905950" w:rsidRDefault="00FF776E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Estafar  </w:t>
            </w:r>
          </w:p>
        </w:tc>
        <w:tc>
          <w:tcPr>
            <w:tcW w:w="4022" w:type="dxa"/>
          </w:tcPr>
          <w:p w:rsidR="00FF776E" w:rsidRPr="00905950" w:rsidRDefault="00D15BD2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Ni ye </w:t>
            </w:r>
            <w:proofErr w:type="gram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ni 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gainte</w:t>
            </w:r>
            <w:proofErr w:type="spellEnd"/>
            <w:proofErr w:type="gram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952" w:type="dxa"/>
          </w:tcPr>
          <w:p w:rsidR="00FF776E" w:rsidRPr="00905950" w:rsidRDefault="00D15BD2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Esa persona es estafador </w:t>
            </w:r>
          </w:p>
        </w:tc>
      </w:tr>
      <w:tr w:rsidR="00FC42EA" w:rsidRPr="00905950" w:rsidTr="00FF776E">
        <w:tc>
          <w:tcPr>
            <w:tcW w:w="1935" w:type="dxa"/>
          </w:tcPr>
          <w:p w:rsidR="00FC42EA" w:rsidRPr="00905950" w:rsidRDefault="00FC42EA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Ganinte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403" w:type="dxa"/>
          </w:tcPr>
          <w:p w:rsidR="00FC42EA" w:rsidRPr="00905950" w:rsidRDefault="00FC42EA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engañaron</w:t>
            </w:r>
          </w:p>
        </w:tc>
        <w:tc>
          <w:tcPr>
            <w:tcW w:w="4022" w:type="dxa"/>
          </w:tcPr>
          <w:p w:rsidR="00FC42EA" w:rsidRPr="00905950" w:rsidRDefault="00D15BD2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Mägwe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ti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ganinte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952" w:type="dxa"/>
          </w:tcPr>
          <w:p w:rsidR="00FC42EA" w:rsidRPr="00905950" w:rsidRDefault="00D15BD2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Tú me engañaste </w:t>
            </w:r>
          </w:p>
        </w:tc>
      </w:tr>
      <w:tr w:rsidR="00FC42EA" w:rsidRPr="00905950" w:rsidTr="00FF776E">
        <w:tc>
          <w:tcPr>
            <w:tcW w:w="1935" w:type="dxa"/>
          </w:tcPr>
          <w:p w:rsidR="00FC42EA" w:rsidRPr="00905950" w:rsidRDefault="00FC42EA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Ganandre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403" w:type="dxa"/>
          </w:tcPr>
          <w:p w:rsidR="00FC42EA" w:rsidRPr="00905950" w:rsidRDefault="00FC42EA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Ganar </w:t>
            </w:r>
          </w:p>
        </w:tc>
        <w:tc>
          <w:tcPr>
            <w:tcW w:w="4022" w:type="dxa"/>
          </w:tcPr>
          <w:p w:rsidR="00FC42EA" w:rsidRPr="00905950" w:rsidRDefault="00D15BD2" w:rsidP="00D15BD2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kwe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ganandre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kabre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 </w:t>
            </w:r>
          </w:p>
        </w:tc>
        <w:tc>
          <w:tcPr>
            <w:tcW w:w="4952" w:type="dxa"/>
          </w:tcPr>
          <w:p w:rsidR="00FC42EA" w:rsidRPr="00905950" w:rsidRDefault="00D15BD2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Él va a ganar mucho. </w:t>
            </w:r>
          </w:p>
        </w:tc>
      </w:tr>
      <w:tr w:rsidR="00FF776E" w:rsidRPr="00905950" w:rsidTr="00FF776E">
        <w:tc>
          <w:tcPr>
            <w:tcW w:w="1935" w:type="dxa"/>
          </w:tcPr>
          <w:p w:rsidR="00FF776E" w:rsidRPr="00905950" w:rsidRDefault="00FF776E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Gaire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403" w:type="dxa"/>
          </w:tcPr>
          <w:p w:rsidR="00FF776E" w:rsidRPr="00905950" w:rsidRDefault="00FF776E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Pena </w:t>
            </w:r>
          </w:p>
        </w:tc>
        <w:tc>
          <w:tcPr>
            <w:tcW w:w="4022" w:type="dxa"/>
          </w:tcPr>
          <w:p w:rsidR="00FF776E" w:rsidRPr="00905950" w:rsidRDefault="00566154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Kwe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nibi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="00D15BD2" w:rsidRPr="00905950">
              <w:rPr>
                <w:rFonts w:ascii="Century Gothic" w:eastAsia="Batang" w:hAnsi="Century Gothic"/>
                <w:sz w:val="28"/>
                <w:szCs w:val="28"/>
              </w:rPr>
              <w:t>gaire</w:t>
            </w:r>
            <w:proofErr w:type="spellEnd"/>
            <w:r w:rsidR="00D15BD2"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952" w:type="dxa"/>
          </w:tcPr>
          <w:p w:rsidR="00FF776E" w:rsidRPr="00905950" w:rsidRDefault="00566154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Él</w:t>
            </w:r>
            <w:r w:rsidR="00D15BD2" w:rsidRPr="00905950">
              <w:rPr>
                <w:rFonts w:ascii="Century Gothic" w:eastAsia="Batang" w:hAnsi="Century Gothic"/>
                <w:sz w:val="28"/>
                <w:szCs w:val="28"/>
              </w:rPr>
              <w:t xml:space="preserve"> tiene pena </w:t>
            </w:r>
          </w:p>
        </w:tc>
      </w:tr>
      <w:tr w:rsidR="00FC42EA" w:rsidRPr="00905950" w:rsidTr="00FF776E">
        <w:tc>
          <w:tcPr>
            <w:tcW w:w="1935" w:type="dxa"/>
          </w:tcPr>
          <w:p w:rsidR="00FC42EA" w:rsidRPr="00905950" w:rsidRDefault="00FC42EA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Gari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403" w:type="dxa"/>
          </w:tcPr>
          <w:p w:rsidR="00FC42EA" w:rsidRPr="00905950" w:rsidRDefault="00FC42EA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Enterar </w:t>
            </w:r>
          </w:p>
        </w:tc>
        <w:tc>
          <w:tcPr>
            <w:tcW w:w="4022" w:type="dxa"/>
          </w:tcPr>
          <w:p w:rsidR="00FC42EA" w:rsidRPr="00905950" w:rsidRDefault="006A69BB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Ti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gari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ja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bätä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952" w:type="dxa"/>
          </w:tcPr>
          <w:p w:rsidR="00FC42EA" w:rsidRPr="00905950" w:rsidRDefault="006A69BB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Yo me entere de eso.  </w:t>
            </w:r>
          </w:p>
        </w:tc>
      </w:tr>
      <w:tr w:rsidR="00FC42EA" w:rsidRPr="00905950" w:rsidTr="00FF776E">
        <w:tc>
          <w:tcPr>
            <w:tcW w:w="1935" w:type="dxa"/>
          </w:tcPr>
          <w:p w:rsidR="00FC42EA" w:rsidRPr="00905950" w:rsidRDefault="00FC42EA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Gani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403" w:type="dxa"/>
          </w:tcPr>
          <w:p w:rsidR="00FC42EA" w:rsidRPr="00905950" w:rsidRDefault="006A69BB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Reconocí </w:t>
            </w:r>
            <w:r w:rsidR="00FC42EA"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022" w:type="dxa"/>
          </w:tcPr>
          <w:p w:rsidR="00FC42EA" w:rsidRPr="00905950" w:rsidRDefault="006A69BB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Mä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gani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ni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yegwe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. </w:t>
            </w:r>
          </w:p>
        </w:tc>
        <w:tc>
          <w:tcPr>
            <w:tcW w:w="4952" w:type="dxa"/>
          </w:tcPr>
          <w:p w:rsidR="00FC42EA" w:rsidRPr="00905950" w:rsidRDefault="006A69BB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Él te reconoció </w:t>
            </w:r>
          </w:p>
        </w:tc>
      </w:tr>
      <w:tr w:rsidR="00614FC6" w:rsidRPr="00905950" w:rsidTr="00FF776E">
        <w:tc>
          <w:tcPr>
            <w:tcW w:w="1935" w:type="dxa"/>
          </w:tcPr>
          <w:p w:rsidR="00614FC6" w:rsidRPr="00905950" w:rsidRDefault="00614FC6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gaba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403" w:type="dxa"/>
          </w:tcPr>
          <w:p w:rsidR="00614FC6" w:rsidRPr="00905950" w:rsidRDefault="00614FC6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Reconoció </w:t>
            </w:r>
          </w:p>
        </w:tc>
        <w:tc>
          <w:tcPr>
            <w:tcW w:w="4022" w:type="dxa"/>
          </w:tcPr>
          <w:p w:rsidR="00614FC6" w:rsidRPr="00905950" w:rsidRDefault="00614FC6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Tigwe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kugwe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gaba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. </w:t>
            </w:r>
          </w:p>
        </w:tc>
        <w:tc>
          <w:tcPr>
            <w:tcW w:w="4952" w:type="dxa"/>
          </w:tcPr>
          <w:p w:rsidR="00614FC6" w:rsidRPr="00905950" w:rsidRDefault="00614FC6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Yo reconocí la voz </w:t>
            </w:r>
          </w:p>
        </w:tc>
      </w:tr>
      <w:tr w:rsidR="00FF776E" w:rsidRPr="00905950" w:rsidTr="00FF776E">
        <w:tc>
          <w:tcPr>
            <w:tcW w:w="1935" w:type="dxa"/>
          </w:tcPr>
          <w:p w:rsidR="00FF776E" w:rsidRPr="00905950" w:rsidRDefault="00FF776E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Gare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403" w:type="dxa"/>
          </w:tcPr>
          <w:p w:rsidR="00FF776E" w:rsidRPr="00905950" w:rsidRDefault="00FF776E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Conocer, saber  </w:t>
            </w:r>
          </w:p>
        </w:tc>
        <w:tc>
          <w:tcPr>
            <w:tcW w:w="4022" w:type="dxa"/>
          </w:tcPr>
          <w:p w:rsidR="00FF776E" w:rsidRPr="00905950" w:rsidRDefault="006A69BB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Miga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gare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kwetrei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. </w:t>
            </w:r>
          </w:p>
        </w:tc>
        <w:tc>
          <w:tcPr>
            <w:tcW w:w="4952" w:type="dxa"/>
          </w:tcPr>
          <w:p w:rsidR="00FF776E" w:rsidRPr="00905950" w:rsidRDefault="006A69BB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Hágalo saber a ellos. </w:t>
            </w:r>
          </w:p>
        </w:tc>
      </w:tr>
      <w:tr w:rsidR="00FF776E" w:rsidRPr="00905950" w:rsidTr="00FF776E">
        <w:tc>
          <w:tcPr>
            <w:tcW w:w="1935" w:type="dxa"/>
          </w:tcPr>
          <w:p w:rsidR="00FF776E" w:rsidRPr="00905950" w:rsidRDefault="00FF776E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Gata </w:t>
            </w:r>
          </w:p>
        </w:tc>
        <w:tc>
          <w:tcPr>
            <w:tcW w:w="3403" w:type="dxa"/>
          </w:tcPr>
          <w:p w:rsidR="00FF776E" w:rsidRPr="00905950" w:rsidRDefault="00FF776E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Morir </w:t>
            </w:r>
          </w:p>
        </w:tc>
        <w:tc>
          <w:tcPr>
            <w:tcW w:w="4022" w:type="dxa"/>
          </w:tcPr>
          <w:p w:rsidR="00FF776E" w:rsidRPr="00905950" w:rsidRDefault="006A69BB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Nane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mä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gata yete </w:t>
            </w:r>
          </w:p>
        </w:tc>
        <w:tc>
          <w:tcPr>
            <w:tcW w:w="4952" w:type="dxa"/>
          </w:tcPr>
          <w:p w:rsidR="00FF776E" w:rsidRPr="00905950" w:rsidRDefault="006A69BB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Ante que mueras ahí </w:t>
            </w:r>
          </w:p>
        </w:tc>
      </w:tr>
      <w:tr w:rsidR="00FF776E" w:rsidRPr="00905950" w:rsidTr="00FF776E">
        <w:tc>
          <w:tcPr>
            <w:tcW w:w="1935" w:type="dxa"/>
          </w:tcPr>
          <w:p w:rsidR="00FF776E" w:rsidRPr="00905950" w:rsidRDefault="00FF776E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Gätä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403" w:type="dxa"/>
          </w:tcPr>
          <w:p w:rsidR="00FF776E" w:rsidRPr="00905950" w:rsidRDefault="00FF776E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Reunión </w:t>
            </w:r>
          </w:p>
        </w:tc>
        <w:tc>
          <w:tcPr>
            <w:tcW w:w="4022" w:type="dxa"/>
          </w:tcPr>
          <w:p w:rsidR="00FF776E" w:rsidRPr="00905950" w:rsidRDefault="006A69BB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Brän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gätä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sribere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952" w:type="dxa"/>
          </w:tcPr>
          <w:p w:rsidR="00FF776E" w:rsidRPr="00905950" w:rsidRDefault="006A69BB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Hagamos reunión </w:t>
            </w:r>
          </w:p>
        </w:tc>
      </w:tr>
      <w:tr w:rsidR="00FF776E" w:rsidRPr="00905950" w:rsidTr="00FF776E">
        <w:tc>
          <w:tcPr>
            <w:tcW w:w="1935" w:type="dxa"/>
          </w:tcPr>
          <w:p w:rsidR="00FF776E" w:rsidRPr="00905950" w:rsidRDefault="00FF776E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Gätare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403" w:type="dxa"/>
          </w:tcPr>
          <w:p w:rsidR="00FF776E" w:rsidRPr="00905950" w:rsidRDefault="00FF776E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Reunirse </w:t>
            </w:r>
          </w:p>
        </w:tc>
        <w:tc>
          <w:tcPr>
            <w:tcW w:w="4022" w:type="dxa"/>
          </w:tcPr>
          <w:p w:rsidR="00FF776E" w:rsidRPr="00905950" w:rsidRDefault="006A69BB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Ki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gätare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munbe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952" w:type="dxa"/>
          </w:tcPr>
          <w:p w:rsidR="00FF776E" w:rsidRPr="00905950" w:rsidRDefault="006A69BB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Vino a reunirse con ustedes. </w:t>
            </w:r>
          </w:p>
        </w:tc>
      </w:tr>
      <w:tr w:rsidR="00FF776E" w:rsidRPr="00905950" w:rsidTr="00FF776E">
        <w:tc>
          <w:tcPr>
            <w:tcW w:w="1935" w:type="dxa"/>
          </w:tcPr>
          <w:p w:rsidR="00FF776E" w:rsidRPr="00905950" w:rsidRDefault="00FF776E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Gitegä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403" w:type="dxa"/>
          </w:tcPr>
          <w:p w:rsidR="00FF776E" w:rsidRPr="00905950" w:rsidRDefault="00FF776E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Empujar </w:t>
            </w:r>
          </w:p>
        </w:tc>
        <w:tc>
          <w:tcPr>
            <w:tcW w:w="4022" w:type="dxa"/>
          </w:tcPr>
          <w:p w:rsidR="00FF776E" w:rsidRPr="00905950" w:rsidRDefault="006A69BB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Kruä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gitegä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negwäre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952" w:type="dxa"/>
          </w:tcPr>
          <w:p w:rsidR="00FF776E" w:rsidRPr="00905950" w:rsidRDefault="006A69BB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Empuje la silla hacia aquí.   </w:t>
            </w:r>
          </w:p>
        </w:tc>
      </w:tr>
      <w:tr w:rsidR="00FF776E" w:rsidRPr="00905950" w:rsidTr="00FF776E">
        <w:tc>
          <w:tcPr>
            <w:tcW w:w="1935" w:type="dxa"/>
          </w:tcPr>
          <w:p w:rsidR="00FF776E" w:rsidRPr="00905950" w:rsidRDefault="00FF776E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Gore </w:t>
            </w:r>
          </w:p>
        </w:tc>
        <w:tc>
          <w:tcPr>
            <w:tcW w:w="3403" w:type="dxa"/>
          </w:tcPr>
          <w:p w:rsidR="00FF776E" w:rsidRPr="00905950" w:rsidRDefault="00FF776E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Robar </w:t>
            </w:r>
          </w:p>
        </w:tc>
        <w:tc>
          <w:tcPr>
            <w:tcW w:w="4022" w:type="dxa"/>
          </w:tcPr>
          <w:p w:rsidR="00FF776E" w:rsidRPr="00905950" w:rsidRDefault="007B37A7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Ni ye gore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krübate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952" w:type="dxa"/>
          </w:tcPr>
          <w:p w:rsidR="00FF776E" w:rsidRPr="00905950" w:rsidRDefault="007B37A7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Él roba mucho. </w:t>
            </w:r>
          </w:p>
        </w:tc>
      </w:tr>
      <w:tr w:rsidR="00FF776E" w:rsidRPr="00905950" w:rsidTr="00FF776E">
        <w:tc>
          <w:tcPr>
            <w:tcW w:w="1935" w:type="dxa"/>
          </w:tcPr>
          <w:p w:rsidR="00FF776E" w:rsidRPr="00905950" w:rsidRDefault="00FC42EA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Gebe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403" w:type="dxa"/>
          </w:tcPr>
          <w:p w:rsidR="00FF776E" w:rsidRPr="00905950" w:rsidRDefault="00FC42EA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gram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Simple</w:t>
            </w:r>
            <w:r w:rsidR="007B37A7" w:rsidRPr="00905950">
              <w:rPr>
                <w:rFonts w:ascii="Century Gothic" w:eastAsia="Batang" w:hAnsi="Century Gothic"/>
                <w:sz w:val="28"/>
                <w:szCs w:val="28"/>
              </w:rPr>
              <w:t>( sin</w:t>
            </w:r>
            <w:proofErr w:type="gramEnd"/>
            <w:r w:rsidR="007B37A7" w:rsidRPr="00905950">
              <w:rPr>
                <w:rFonts w:ascii="Century Gothic" w:eastAsia="Batang" w:hAnsi="Century Gothic"/>
                <w:sz w:val="28"/>
                <w:szCs w:val="28"/>
              </w:rPr>
              <w:t xml:space="preserve"> acompañamiento)</w:t>
            </w: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022" w:type="dxa"/>
          </w:tcPr>
          <w:p w:rsidR="00FF776E" w:rsidRPr="00905950" w:rsidRDefault="007B37A7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Aro ye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nibi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gebe   </w:t>
            </w:r>
          </w:p>
        </w:tc>
        <w:tc>
          <w:tcPr>
            <w:tcW w:w="4952" w:type="dxa"/>
          </w:tcPr>
          <w:p w:rsidR="00FF776E" w:rsidRPr="00905950" w:rsidRDefault="007B37A7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El arroz no tiene acompañante</w:t>
            </w:r>
          </w:p>
        </w:tc>
      </w:tr>
      <w:tr w:rsidR="00FF776E" w:rsidRPr="00905950" w:rsidTr="00FF776E">
        <w:tc>
          <w:tcPr>
            <w:tcW w:w="1935" w:type="dxa"/>
          </w:tcPr>
          <w:p w:rsidR="00FF776E" w:rsidRPr="00905950" w:rsidRDefault="00FC42EA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Gebegä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403" w:type="dxa"/>
          </w:tcPr>
          <w:p w:rsidR="00FF776E" w:rsidRPr="00905950" w:rsidRDefault="00FC42EA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Suelte </w:t>
            </w:r>
          </w:p>
        </w:tc>
        <w:tc>
          <w:tcPr>
            <w:tcW w:w="4022" w:type="dxa"/>
          </w:tcPr>
          <w:p w:rsidR="00FF776E" w:rsidRPr="00905950" w:rsidRDefault="007B37A7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Chi ye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gebegä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deme </w:t>
            </w:r>
          </w:p>
        </w:tc>
        <w:tc>
          <w:tcPr>
            <w:tcW w:w="4952" w:type="dxa"/>
          </w:tcPr>
          <w:p w:rsidR="00FF776E" w:rsidRPr="00905950" w:rsidRDefault="007B37A7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Suelte </w:t>
            </w:r>
            <w:proofErr w:type="gram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la bebe</w:t>
            </w:r>
            <w:proofErr w:type="gram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despacio </w:t>
            </w:r>
          </w:p>
        </w:tc>
      </w:tr>
      <w:tr w:rsidR="00FC42EA" w:rsidRPr="00905950" w:rsidTr="00FF776E">
        <w:tc>
          <w:tcPr>
            <w:tcW w:w="1935" w:type="dxa"/>
          </w:tcPr>
          <w:p w:rsidR="00FC42EA" w:rsidRPr="00905950" w:rsidRDefault="00FC42EA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Giriere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403" w:type="dxa"/>
          </w:tcPr>
          <w:p w:rsidR="00FC42EA" w:rsidRPr="00905950" w:rsidRDefault="00FC42EA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Diarrera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022" w:type="dxa"/>
          </w:tcPr>
          <w:p w:rsidR="00FC42EA" w:rsidRPr="00905950" w:rsidRDefault="00194A58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Mä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nibi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giriere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krübate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 </w:t>
            </w:r>
          </w:p>
        </w:tc>
        <w:tc>
          <w:tcPr>
            <w:tcW w:w="4952" w:type="dxa"/>
          </w:tcPr>
          <w:p w:rsidR="00FC42EA" w:rsidRPr="00905950" w:rsidRDefault="00194A58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Tenes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mucha diarrea </w:t>
            </w:r>
          </w:p>
        </w:tc>
      </w:tr>
      <w:tr w:rsidR="00FC42EA" w:rsidRPr="00905950" w:rsidTr="00FF776E">
        <w:tc>
          <w:tcPr>
            <w:tcW w:w="1935" w:type="dxa"/>
          </w:tcPr>
          <w:p w:rsidR="00FC42EA" w:rsidRPr="00905950" w:rsidRDefault="00FC42EA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Gobran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403" w:type="dxa"/>
          </w:tcPr>
          <w:p w:rsidR="00FC42EA" w:rsidRPr="00905950" w:rsidRDefault="00FC42EA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Gobierno </w:t>
            </w:r>
          </w:p>
        </w:tc>
        <w:tc>
          <w:tcPr>
            <w:tcW w:w="4022" w:type="dxa"/>
          </w:tcPr>
          <w:p w:rsidR="00FC42EA" w:rsidRPr="00905950" w:rsidRDefault="00194A58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Gobran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r w:rsidR="0080744C" w:rsidRPr="00905950">
              <w:rPr>
                <w:rFonts w:ascii="Century Gothic" w:eastAsia="Batang" w:hAnsi="Century Gothic"/>
                <w:sz w:val="28"/>
                <w:szCs w:val="28"/>
              </w:rPr>
              <w:t xml:space="preserve">ye </w:t>
            </w:r>
            <w:proofErr w:type="spellStart"/>
            <w:r w:rsidR="0080744C" w:rsidRPr="00905950">
              <w:rPr>
                <w:rFonts w:ascii="Century Gothic" w:eastAsia="Batang" w:hAnsi="Century Gothic"/>
                <w:sz w:val="28"/>
                <w:szCs w:val="28"/>
              </w:rPr>
              <w:t>kä</w:t>
            </w:r>
            <w:proofErr w:type="spellEnd"/>
            <w:r w:rsidR="0080744C"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="0080744C" w:rsidRPr="00905950">
              <w:rPr>
                <w:rFonts w:ascii="Century Gothic" w:eastAsia="Batang" w:hAnsi="Century Gothic"/>
                <w:sz w:val="28"/>
                <w:szCs w:val="28"/>
              </w:rPr>
              <w:t>ño</w:t>
            </w:r>
            <w:proofErr w:type="spellEnd"/>
          </w:p>
        </w:tc>
        <w:tc>
          <w:tcPr>
            <w:tcW w:w="4952" w:type="dxa"/>
          </w:tcPr>
          <w:p w:rsidR="00FC42EA" w:rsidRPr="00905950" w:rsidRDefault="0080744C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Como se llama el gobierno. </w:t>
            </w:r>
          </w:p>
        </w:tc>
      </w:tr>
      <w:tr w:rsidR="00FC42EA" w:rsidRPr="00905950" w:rsidTr="00FF776E">
        <w:tc>
          <w:tcPr>
            <w:tcW w:w="1935" w:type="dxa"/>
          </w:tcPr>
          <w:p w:rsidR="00FC42EA" w:rsidRPr="00905950" w:rsidRDefault="0080744C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gore</w:t>
            </w:r>
          </w:p>
        </w:tc>
        <w:tc>
          <w:tcPr>
            <w:tcW w:w="3403" w:type="dxa"/>
          </w:tcPr>
          <w:p w:rsidR="00FC42EA" w:rsidRPr="00905950" w:rsidRDefault="0080744C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Robar </w:t>
            </w:r>
          </w:p>
        </w:tc>
        <w:tc>
          <w:tcPr>
            <w:tcW w:w="4022" w:type="dxa"/>
          </w:tcPr>
          <w:p w:rsidR="00FC42EA" w:rsidRPr="00905950" w:rsidRDefault="008C7AE2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Ani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gore mare </w:t>
            </w:r>
          </w:p>
        </w:tc>
        <w:tc>
          <w:tcPr>
            <w:tcW w:w="4952" w:type="dxa"/>
          </w:tcPr>
          <w:p w:rsidR="00FC42EA" w:rsidRPr="00905950" w:rsidRDefault="008C7AE2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Ahora vamos a robar </w:t>
            </w:r>
          </w:p>
        </w:tc>
      </w:tr>
      <w:tr w:rsidR="00614FC6" w:rsidRPr="00905950" w:rsidTr="00FF776E">
        <w:tc>
          <w:tcPr>
            <w:tcW w:w="1935" w:type="dxa"/>
          </w:tcPr>
          <w:p w:rsidR="00614FC6" w:rsidRPr="00905950" w:rsidRDefault="00614FC6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lastRenderedPageBreak/>
              <w:t>goba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403" w:type="dxa"/>
          </w:tcPr>
          <w:p w:rsidR="00614FC6" w:rsidRPr="00905950" w:rsidRDefault="00614FC6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Robo </w:t>
            </w:r>
          </w:p>
        </w:tc>
        <w:tc>
          <w:tcPr>
            <w:tcW w:w="4022" w:type="dxa"/>
          </w:tcPr>
          <w:p w:rsidR="00614FC6" w:rsidRPr="00905950" w:rsidRDefault="00614FC6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Ni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segwe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goba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jädrin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952" w:type="dxa"/>
          </w:tcPr>
          <w:p w:rsidR="00614FC6" w:rsidRPr="00905950" w:rsidRDefault="00614FC6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El robo ayer </w:t>
            </w:r>
          </w:p>
        </w:tc>
      </w:tr>
      <w:tr w:rsidR="00FC42EA" w:rsidRPr="00905950" w:rsidTr="00FF776E">
        <w:tc>
          <w:tcPr>
            <w:tcW w:w="1935" w:type="dxa"/>
          </w:tcPr>
          <w:p w:rsidR="00FC42EA" w:rsidRPr="00905950" w:rsidRDefault="0080744C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Goi</w:t>
            </w:r>
            <w:proofErr w:type="spellEnd"/>
          </w:p>
        </w:tc>
        <w:tc>
          <w:tcPr>
            <w:tcW w:w="3403" w:type="dxa"/>
          </w:tcPr>
          <w:p w:rsidR="00FC42EA" w:rsidRPr="00905950" w:rsidRDefault="0080744C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R</w:t>
            </w:r>
            <w:r w:rsidR="008C7AE2" w:rsidRPr="00905950">
              <w:rPr>
                <w:rFonts w:ascii="Century Gothic" w:eastAsia="Batang" w:hAnsi="Century Gothic"/>
                <w:sz w:val="28"/>
                <w:szCs w:val="28"/>
              </w:rPr>
              <w:t xml:space="preserve">obar </w:t>
            </w:r>
          </w:p>
        </w:tc>
        <w:tc>
          <w:tcPr>
            <w:tcW w:w="4022" w:type="dxa"/>
          </w:tcPr>
          <w:p w:rsidR="00FC42EA" w:rsidRPr="00905950" w:rsidRDefault="008C7AE2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Tigwe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mä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goi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ja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krägue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952" w:type="dxa"/>
          </w:tcPr>
          <w:p w:rsidR="00FC42EA" w:rsidRPr="00905950" w:rsidRDefault="008C7AE2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Te voy a robar a ti. </w:t>
            </w:r>
          </w:p>
        </w:tc>
      </w:tr>
      <w:tr w:rsidR="00FC42EA" w:rsidRPr="00905950" w:rsidTr="00FF776E">
        <w:tc>
          <w:tcPr>
            <w:tcW w:w="1935" w:type="dxa"/>
          </w:tcPr>
          <w:p w:rsidR="00FC42EA" w:rsidRPr="00905950" w:rsidRDefault="0080744C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Gogä</w:t>
            </w:r>
            <w:proofErr w:type="spellEnd"/>
          </w:p>
        </w:tc>
        <w:tc>
          <w:tcPr>
            <w:tcW w:w="3403" w:type="dxa"/>
          </w:tcPr>
          <w:p w:rsidR="00FC42EA" w:rsidRPr="00905950" w:rsidRDefault="0080744C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Ladrón</w:t>
            </w:r>
          </w:p>
        </w:tc>
        <w:tc>
          <w:tcPr>
            <w:tcW w:w="4022" w:type="dxa"/>
          </w:tcPr>
          <w:p w:rsidR="00FC42EA" w:rsidRPr="00905950" w:rsidRDefault="008C7AE2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Gogä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tuani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jädrin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952" w:type="dxa"/>
          </w:tcPr>
          <w:p w:rsidR="00FC42EA" w:rsidRPr="00905950" w:rsidRDefault="008C7AE2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Ayer vieron al ladrón </w:t>
            </w:r>
          </w:p>
        </w:tc>
      </w:tr>
      <w:tr w:rsidR="00FC42EA" w:rsidRPr="00905950" w:rsidTr="00FF776E">
        <w:tc>
          <w:tcPr>
            <w:tcW w:w="1935" w:type="dxa"/>
          </w:tcPr>
          <w:p w:rsidR="00FC42EA" w:rsidRPr="00905950" w:rsidRDefault="0080744C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Gota</w:t>
            </w:r>
          </w:p>
        </w:tc>
        <w:tc>
          <w:tcPr>
            <w:tcW w:w="3403" w:type="dxa"/>
          </w:tcPr>
          <w:p w:rsidR="00FC42EA" w:rsidRPr="00905950" w:rsidRDefault="00693517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Alimento (Provisión) </w:t>
            </w:r>
          </w:p>
        </w:tc>
        <w:tc>
          <w:tcPr>
            <w:tcW w:w="4022" w:type="dxa"/>
          </w:tcPr>
          <w:p w:rsidR="00FC42EA" w:rsidRPr="00905950" w:rsidRDefault="008C7AE2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Mä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gota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ngwena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952" w:type="dxa"/>
          </w:tcPr>
          <w:p w:rsidR="00FC42EA" w:rsidRPr="00905950" w:rsidRDefault="008C7AE2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Trajiste alimento para provisión. </w:t>
            </w:r>
          </w:p>
        </w:tc>
      </w:tr>
      <w:tr w:rsidR="00475D28" w:rsidRPr="00905950" w:rsidTr="00FF776E">
        <w:tc>
          <w:tcPr>
            <w:tcW w:w="1935" w:type="dxa"/>
          </w:tcPr>
          <w:p w:rsidR="00475D28" w:rsidRPr="00905950" w:rsidRDefault="00475D28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Gure</w:t>
            </w:r>
            <w:proofErr w:type="spellEnd"/>
          </w:p>
        </w:tc>
        <w:tc>
          <w:tcPr>
            <w:tcW w:w="3403" w:type="dxa"/>
          </w:tcPr>
          <w:p w:rsidR="00475D28" w:rsidRPr="00905950" w:rsidRDefault="00475D28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Unión libre </w:t>
            </w:r>
          </w:p>
        </w:tc>
        <w:tc>
          <w:tcPr>
            <w:tcW w:w="4022" w:type="dxa"/>
          </w:tcPr>
          <w:p w:rsidR="00475D28" w:rsidRPr="00905950" w:rsidRDefault="008C7AE2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Jesi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nemani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gure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bobu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952" w:type="dxa"/>
          </w:tcPr>
          <w:p w:rsidR="00475D28" w:rsidRPr="00905950" w:rsidRDefault="008C7AE2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Jesi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se ha unidos dos veces </w:t>
            </w:r>
          </w:p>
        </w:tc>
      </w:tr>
      <w:tr w:rsidR="00475D28" w:rsidRPr="00905950" w:rsidTr="00FF776E">
        <w:tc>
          <w:tcPr>
            <w:tcW w:w="1935" w:type="dxa"/>
          </w:tcPr>
          <w:p w:rsidR="00475D28" w:rsidRPr="00905950" w:rsidRDefault="00475D28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Gü</w:t>
            </w:r>
            <w:proofErr w:type="spellEnd"/>
          </w:p>
        </w:tc>
        <w:tc>
          <w:tcPr>
            <w:tcW w:w="3403" w:type="dxa"/>
          </w:tcPr>
          <w:p w:rsidR="00475D28" w:rsidRPr="00905950" w:rsidRDefault="00475D28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búho</w:t>
            </w:r>
          </w:p>
        </w:tc>
        <w:tc>
          <w:tcPr>
            <w:tcW w:w="4022" w:type="dxa"/>
          </w:tcPr>
          <w:p w:rsidR="00475D28" w:rsidRPr="00905950" w:rsidRDefault="008C7AE2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Gü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ngäne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deu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952" w:type="dxa"/>
          </w:tcPr>
          <w:p w:rsidR="00475D28" w:rsidRPr="00905950" w:rsidRDefault="008C7AE2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El búho canta en la noche</w:t>
            </w:r>
          </w:p>
        </w:tc>
      </w:tr>
      <w:tr w:rsidR="00693517" w:rsidRPr="00905950" w:rsidTr="00FF776E">
        <w:tc>
          <w:tcPr>
            <w:tcW w:w="1935" w:type="dxa"/>
          </w:tcPr>
          <w:p w:rsidR="00693517" w:rsidRPr="00905950" w:rsidRDefault="00693517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Grä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403" w:type="dxa"/>
          </w:tcPr>
          <w:p w:rsidR="00693517" w:rsidRPr="00905950" w:rsidRDefault="00693517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Soporte </w:t>
            </w:r>
          </w:p>
        </w:tc>
        <w:tc>
          <w:tcPr>
            <w:tcW w:w="4022" w:type="dxa"/>
          </w:tcPr>
          <w:p w:rsidR="00693517" w:rsidRPr="00905950" w:rsidRDefault="009A02FC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Ju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grä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jügue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952" w:type="dxa"/>
          </w:tcPr>
          <w:p w:rsidR="00693517" w:rsidRPr="00905950" w:rsidRDefault="009A02FC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Pinte el soporte de la casa</w:t>
            </w:r>
          </w:p>
        </w:tc>
      </w:tr>
      <w:tr w:rsidR="00693517" w:rsidRPr="00905950" w:rsidTr="00FF776E">
        <w:tc>
          <w:tcPr>
            <w:tcW w:w="1935" w:type="dxa"/>
          </w:tcPr>
          <w:p w:rsidR="00693517" w:rsidRPr="00905950" w:rsidRDefault="00693517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Grä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403" w:type="dxa"/>
          </w:tcPr>
          <w:p w:rsidR="00693517" w:rsidRPr="00905950" w:rsidRDefault="00693517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Cabo </w:t>
            </w:r>
          </w:p>
        </w:tc>
        <w:tc>
          <w:tcPr>
            <w:tcW w:w="4022" w:type="dxa"/>
          </w:tcPr>
          <w:p w:rsidR="00693517" w:rsidRPr="00905950" w:rsidRDefault="009A02FC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Ü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grä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ügute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952" w:type="dxa"/>
          </w:tcPr>
          <w:p w:rsidR="00693517" w:rsidRPr="00905950" w:rsidRDefault="009A02FC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Arregle el cabo de hacha. </w:t>
            </w:r>
          </w:p>
        </w:tc>
      </w:tr>
      <w:tr w:rsidR="00693517" w:rsidRPr="00905950" w:rsidTr="00FF776E">
        <w:tc>
          <w:tcPr>
            <w:tcW w:w="1935" w:type="dxa"/>
          </w:tcPr>
          <w:p w:rsidR="00693517" w:rsidRPr="00905950" w:rsidRDefault="00693517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Griere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403" w:type="dxa"/>
          </w:tcPr>
          <w:p w:rsidR="00693517" w:rsidRPr="00905950" w:rsidRDefault="00693517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Diarrea </w:t>
            </w:r>
          </w:p>
        </w:tc>
        <w:tc>
          <w:tcPr>
            <w:tcW w:w="4022" w:type="dxa"/>
          </w:tcPr>
          <w:p w:rsidR="00693517" w:rsidRPr="00905950" w:rsidRDefault="009A02FC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Ti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nibi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griere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952" w:type="dxa"/>
          </w:tcPr>
          <w:p w:rsidR="00693517" w:rsidRPr="00905950" w:rsidRDefault="009A02FC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Estoy con diarrea </w:t>
            </w:r>
          </w:p>
        </w:tc>
      </w:tr>
      <w:tr w:rsidR="00693517" w:rsidRPr="00905950" w:rsidTr="00FF776E">
        <w:tc>
          <w:tcPr>
            <w:tcW w:w="1935" w:type="dxa"/>
          </w:tcPr>
          <w:p w:rsidR="00693517" w:rsidRPr="00905950" w:rsidRDefault="00693517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Grine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403" w:type="dxa"/>
          </w:tcPr>
          <w:p w:rsidR="00693517" w:rsidRPr="00905950" w:rsidRDefault="00693517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Filoso </w:t>
            </w:r>
          </w:p>
        </w:tc>
        <w:tc>
          <w:tcPr>
            <w:tcW w:w="4022" w:type="dxa"/>
          </w:tcPr>
          <w:p w:rsidR="00693517" w:rsidRPr="00905950" w:rsidRDefault="009A02FC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ñaka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grine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 </w:t>
            </w:r>
          </w:p>
        </w:tc>
        <w:tc>
          <w:tcPr>
            <w:tcW w:w="4952" w:type="dxa"/>
          </w:tcPr>
          <w:p w:rsidR="00693517" w:rsidRPr="00905950" w:rsidRDefault="009A02FC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La piedra no tiene filo</w:t>
            </w:r>
          </w:p>
        </w:tc>
      </w:tr>
      <w:tr w:rsidR="00693517" w:rsidRPr="00905950" w:rsidTr="00FF776E">
        <w:tc>
          <w:tcPr>
            <w:tcW w:w="1935" w:type="dxa"/>
          </w:tcPr>
          <w:p w:rsidR="00693517" w:rsidRPr="00905950" w:rsidRDefault="00693517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Grü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403" w:type="dxa"/>
          </w:tcPr>
          <w:p w:rsidR="00693517" w:rsidRPr="00905950" w:rsidRDefault="00693517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Tio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022" w:type="dxa"/>
          </w:tcPr>
          <w:p w:rsidR="00693517" w:rsidRPr="009C53BA" w:rsidRDefault="009A02FC" w:rsidP="00FF776E">
            <w:pPr>
              <w:rPr>
                <w:rFonts w:ascii="Century Gothic" w:eastAsia="Batang" w:hAnsi="Century Gothic"/>
                <w:sz w:val="28"/>
                <w:szCs w:val="28"/>
                <w:lang w:val="en-US"/>
              </w:rPr>
            </w:pPr>
            <w:proofErr w:type="spellStart"/>
            <w:r w:rsidRPr="009C53BA">
              <w:rPr>
                <w:rFonts w:ascii="Century Gothic" w:eastAsia="Batang" w:hAnsi="Century Gothic"/>
                <w:sz w:val="28"/>
                <w:szCs w:val="28"/>
                <w:lang w:val="en-US"/>
              </w:rPr>
              <w:t>Ti</w:t>
            </w:r>
            <w:proofErr w:type="spellEnd"/>
            <w:r w:rsidRPr="009C53BA">
              <w:rPr>
                <w:rFonts w:ascii="Century Gothic" w:eastAsia="Batang" w:hAnsi="Century Gothic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C53BA">
              <w:rPr>
                <w:rFonts w:ascii="Century Gothic" w:eastAsia="Batang" w:hAnsi="Century Gothic"/>
                <w:sz w:val="28"/>
                <w:szCs w:val="28"/>
                <w:lang w:val="en-US"/>
              </w:rPr>
              <w:t>grü</w:t>
            </w:r>
            <w:proofErr w:type="spellEnd"/>
            <w:r w:rsidRPr="009C53BA">
              <w:rPr>
                <w:rFonts w:ascii="Century Gothic" w:eastAsia="Batang" w:hAnsi="Century Gothic"/>
                <w:sz w:val="28"/>
                <w:szCs w:val="28"/>
                <w:lang w:val="en-US"/>
              </w:rPr>
              <w:t xml:space="preserve"> ye </w:t>
            </w:r>
            <w:proofErr w:type="spellStart"/>
            <w:r w:rsidRPr="009C53BA">
              <w:rPr>
                <w:rFonts w:ascii="Century Gothic" w:eastAsia="Batang" w:hAnsi="Century Gothic"/>
                <w:sz w:val="28"/>
                <w:szCs w:val="28"/>
                <w:lang w:val="en-US"/>
              </w:rPr>
              <w:t>kä</w:t>
            </w:r>
            <w:proofErr w:type="spellEnd"/>
            <w:r w:rsidRPr="009C53BA">
              <w:rPr>
                <w:rFonts w:ascii="Century Gothic" w:eastAsia="Batang" w:hAnsi="Century Gothic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C53BA">
              <w:rPr>
                <w:rFonts w:ascii="Century Gothic" w:eastAsia="Batang" w:hAnsi="Century Gothic"/>
                <w:sz w:val="28"/>
                <w:szCs w:val="28"/>
                <w:lang w:val="en-US"/>
              </w:rPr>
              <w:t>choly</w:t>
            </w:r>
            <w:proofErr w:type="spellEnd"/>
            <w:r w:rsidRPr="009C53BA">
              <w:rPr>
                <w:rFonts w:ascii="Century Gothic" w:eastAsia="Batang" w:hAnsi="Century Gothic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952" w:type="dxa"/>
          </w:tcPr>
          <w:p w:rsidR="00693517" w:rsidRPr="00905950" w:rsidRDefault="009A02FC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Mi tío se llama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choly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</w:tr>
      <w:tr w:rsidR="00693517" w:rsidRPr="00905950" w:rsidTr="00693517">
        <w:trPr>
          <w:trHeight w:val="405"/>
        </w:trPr>
        <w:tc>
          <w:tcPr>
            <w:tcW w:w="1935" w:type="dxa"/>
          </w:tcPr>
          <w:p w:rsidR="00693517" w:rsidRPr="00905950" w:rsidRDefault="00693517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Grüguete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403" w:type="dxa"/>
          </w:tcPr>
          <w:p w:rsidR="00693517" w:rsidRPr="00905950" w:rsidRDefault="00693517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Sacudir </w:t>
            </w:r>
          </w:p>
        </w:tc>
        <w:tc>
          <w:tcPr>
            <w:tcW w:w="4022" w:type="dxa"/>
          </w:tcPr>
          <w:p w:rsidR="00693517" w:rsidRPr="00905950" w:rsidRDefault="00DF2129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Nibi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tä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grüguete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952" w:type="dxa"/>
          </w:tcPr>
          <w:p w:rsidR="00693517" w:rsidRPr="00905950" w:rsidRDefault="00DF2129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La cava está sacudiendo en el lugar </w:t>
            </w:r>
          </w:p>
        </w:tc>
      </w:tr>
    </w:tbl>
    <w:p w:rsidR="00327FC8" w:rsidRPr="00905950" w:rsidRDefault="00475D28" w:rsidP="00327FC8">
      <w:pPr>
        <w:rPr>
          <w:rFonts w:ascii="Century Gothic" w:eastAsia="Batang" w:hAnsi="Century Gothic"/>
          <w:sz w:val="28"/>
          <w:szCs w:val="28"/>
        </w:rPr>
      </w:pPr>
      <w:r w:rsidRPr="00905950">
        <w:rPr>
          <w:rFonts w:ascii="Century Gothic" w:eastAsia="Batang" w:hAnsi="Century Gothic"/>
          <w:sz w:val="28"/>
          <w:szCs w:val="28"/>
        </w:rPr>
        <w:t xml:space="preserve"> </w:t>
      </w:r>
      <w:r w:rsidR="00970D61" w:rsidRPr="00905950">
        <w:rPr>
          <w:rFonts w:ascii="Century Gothic" w:eastAsia="Batang" w:hAnsi="Century Gothic"/>
          <w:sz w:val="28"/>
          <w:szCs w:val="28"/>
        </w:rPr>
        <w:t xml:space="preserve">      </w:t>
      </w:r>
      <w:r w:rsidR="00327FC8" w:rsidRPr="00905950">
        <w:rPr>
          <w:rFonts w:ascii="Century Gothic" w:eastAsia="Batang" w:hAnsi="Century Gothic"/>
          <w:sz w:val="28"/>
          <w:szCs w:val="28"/>
        </w:rPr>
        <w:t xml:space="preserve"> </w:t>
      </w:r>
    </w:p>
    <w:p w:rsidR="003E6880" w:rsidRPr="00905950" w:rsidRDefault="003E6880" w:rsidP="00327FC8">
      <w:pPr>
        <w:rPr>
          <w:rFonts w:ascii="Century Gothic" w:eastAsia="Batang" w:hAnsi="Century Gothic"/>
          <w:sz w:val="28"/>
          <w:szCs w:val="28"/>
        </w:rPr>
      </w:pPr>
    </w:p>
    <w:p w:rsidR="003E6880" w:rsidRPr="00905950" w:rsidRDefault="003E6880" w:rsidP="00327FC8">
      <w:pPr>
        <w:rPr>
          <w:rFonts w:ascii="Century Gothic" w:eastAsia="Batang" w:hAnsi="Century Gothic"/>
          <w:sz w:val="28"/>
          <w:szCs w:val="28"/>
        </w:rPr>
      </w:pPr>
    </w:p>
    <w:p w:rsidR="003E6880" w:rsidRPr="00905950" w:rsidRDefault="003E6880" w:rsidP="00327FC8">
      <w:pPr>
        <w:rPr>
          <w:rFonts w:ascii="Century Gothic" w:eastAsia="Batang" w:hAnsi="Century Gothic"/>
          <w:sz w:val="28"/>
          <w:szCs w:val="28"/>
        </w:rPr>
      </w:pPr>
    </w:p>
    <w:p w:rsidR="003E6880" w:rsidRPr="00905950" w:rsidRDefault="003E6880" w:rsidP="00327FC8">
      <w:pPr>
        <w:rPr>
          <w:rFonts w:ascii="Century Gothic" w:eastAsia="Batang" w:hAnsi="Century Gothic"/>
          <w:sz w:val="28"/>
          <w:szCs w:val="28"/>
        </w:rPr>
      </w:pPr>
    </w:p>
    <w:p w:rsidR="003E6880" w:rsidRPr="00905950" w:rsidRDefault="003E6880" w:rsidP="00327FC8">
      <w:pPr>
        <w:rPr>
          <w:rFonts w:ascii="Century Gothic" w:eastAsia="Batang" w:hAnsi="Century Gothic"/>
          <w:sz w:val="28"/>
          <w:szCs w:val="28"/>
        </w:rPr>
      </w:pPr>
    </w:p>
    <w:p w:rsidR="00134145" w:rsidRPr="00905950" w:rsidRDefault="00DF2129" w:rsidP="00327FC8">
      <w:pPr>
        <w:rPr>
          <w:rFonts w:ascii="Century Gothic" w:eastAsia="Batang" w:hAnsi="Century Gothic"/>
          <w:sz w:val="28"/>
          <w:szCs w:val="28"/>
        </w:rPr>
      </w:pPr>
      <w:r w:rsidRPr="00905950">
        <w:rPr>
          <w:rFonts w:ascii="Century Gothic" w:eastAsia="Batang" w:hAnsi="Century Gothic"/>
          <w:noProof/>
          <w:sz w:val="28"/>
          <w:szCs w:val="28"/>
          <w:lang w:val="es-CR" w:eastAsia="es-CR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96C721" wp14:editId="76620644">
                <wp:simplePos x="0" y="0"/>
                <wp:positionH relativeFrom="margin">
                  <wp:align>center</wp:align>
                </wp:positionH>
                <wp:positionV relativeFrom="paragraph">
                  <wp:posOffset>57370</wp:posOffset>
                </wp:positionV>
                <wp:extent cx="1057910" cy="1828800"/>
                <wp:effectExtent l="57150" t="57150" r="85090" b="108585"/>
                <wp:wrapSquare wrapText="bothSides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91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3F8" w:rsidRPr="00970D61" w:rsidRDefault="008C23F8" w:rsidP="00970D6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96C721" id="Cuadro de texto 7" o:spid="_x0000_s1032" type="#_x0000_t202" style="position:absolute;margin-left:0;margin-top:4.5pt;width:83.3pt;height:2in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&#13;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:rsidR="008C23F8" w:rsidRPr="00970D61" w:rsidRDefault="008C23F8" w:rsidP="00970D61">
                      <w:pPr>
                        <w:jc w:val="center"/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gw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0D61" w:rsidRPr="00905950">
        <w:rPr>
          <w:rFonts w:ascii="Century Gothic" w:eastAsia="Batang" w:hAnsi="Century Gothic"/>
          <w:sz w:val="28"/>
          <w:szCs w:val="28"/>
        </w:rPr>
        <w:t xml:space="preserve">                </w:t>
      </w:r>
    </w:p>
    <w:p w:rsidR="00475D28" w:rsidRPr="00905950" w:rsidRDefault="00475D28" w:rsidP="00327FC8">
      <w:pPr>
        <w:rPr>
          <w:rFonts w:ascii="Century Gothic" w:eastAsia="Batang" w:hAnsi="Century Gothic"/>
          <w:sz w:val="28"/>
          <w:szCs w:val="28"/>
        </w:rPr>
      </w:pPr>
    </w:p>
    <w:p w:rsidR="00475D28" w:rsidRPr="00905950" w:rsidRDefault="00475D28" w:rsidP="00327FC8">
      <w:pPr>
        <w:rPr>
          <w:rFonts w:ascii="Century Gothic" w:eastAsia="Batang" w:hAnsi="Century Gothic"/>
          <w:sz w:val="28"/>
          <w:szCs w:val="28"/>
        </w:rPr>
      </w:pPr>
    </w:p>
    <w:tbl>
      <w:tblPr>
        <w:tblStyle w:val="Tablaconcuadrcula"/>
        <w:tblW w:w="14312" w:type="dxa"/>
        <w:tblLook w:val="04A0" w:firstRow="1" w:lastRow="0" w:firstColumn="1" w:lastColumn="0" w:noHBand="0" w:noVBand="1"/>
      </w:tblPr>
      <w:tblGrid>
        <w:gridCol w:w="2997"/>
        <w:gridCol w:w="3153"/>
        <w:gridCol w:w="3675"/>
        <w:gridCol w:w="4487"/>
      </w:tblGrid>
      <w:tr w:rsidR="00134145" w:rsidRPr="00905950" w:rsidTr="003E6880">
        <w:tc>
          <w:tcPr>
            <w:tcW w:w="2976" w:type="dxa"/>
          </w:tcPr>
          <w:p w:rsidR="00134145" w:rsidRPr="00905950" w:rsidRDefault="00134145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Gwa</w:t>
            </w:r>
            <w:proofErr w:type="spellEnd"/>
          </w:p>
        </w:tc>
        <w:tc>
          <w:tcPr>
            <w:tcW w:w="3158" w:type="dxa"/>
          </w:tcPr>
          <w:p w:rsidR="00134145" w:rsidRPr="00905950" w:rsidRDefault="00134145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Pescado </w:t>
            </w:r>
          </w:p>
        </w:tc>
        <w:tc>
          <w:tcPr>
            <w:tcW w:w="3682" w:type="dxa"/>
          </w:tcPr>
          <w:p w:rsidR="00134145" w:rsidRPr="00905950" w:rsidRDefault="000B0C0B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Gwa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mrende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496" w:type="dxa"/>
          </w:tcPr>
          <w:p w:rsidR="00134145" w:rsidRPr="00905950" w:rsidRDefault="000B0C0B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Ese pescado es del mar </w:t>
            </w:r>
          </w:p>
        </w:tc>
      </w:tr>
      <w:tr w:rsidR="00134145" w:rsidRPr="00905950" w:rsidTr="003E6880">
        <w:tc>
          <w:tcPr>
            <w:tcW w:w="2976" w:type="dxa"/>
          </w:tcPr>
          <w:p w:rsidR="00134145" w:rsidRPr="00905950" w:rsidRDefault="00134145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Gwä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158" w:type="dxa"/>
          </w:tcPr>
          <w:p w:rsidR="00134145" w:rsidRPr="00905950" w:rsidRDefault="00681F12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Ya </w:t>
            </w:r>
          </w:p>
        </w:tc>
        <w:tc>
          <w:tcPr>
            <w:tcW w:w="3682" w:type="dxa"/>
          </w:tcPr>
          <w:p w:rsidR="00134145" w:rsidRPr="00905950" w:rsidRDefault="000B0C0B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Ani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gwä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sribire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496" w:type="dxa"/>
          </w:tcPr>
          <w:p w:rsidR="00134145" w:rsidRPr="00905950" w:rsidRDefault="000B0C0B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Vamos ya a trabajar </w:t>
            </w:r>
          </w:p>
        </w:tc>
      </w:tr>
      <w:tr w:rsidR="00134145" w:rsidRPr="00905950" w:rsidTr="003E6880">
        <w:tc>
          <w:tcPr>
            <w:tcW w:w="2976" w:type="dxa"/>
          </w:tcPr>
          <w:p w:rsidR="00134145" w:rsidRPr="00905950" w:rsidRDefault="00134145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Gwä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ngwäne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158" w:type="dxa"/>
          </w:tcPr>
          <w:p w:rsidR="00134145" w:rsidRPr="00905950" w:rsidRDefault="00134145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De inmediato</w:t>
            </w:r>
          </w:p>
        </w:tc>
        <w:tc>
          <w:tcPr>
            <w:tcW w:w="3682" w:type="dxa"/>
          </w:tcPr>
          <w:p w:rsidR="00134145" w:rsidRPr="00905950" w:rsidRDefault="000B0C0B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Jagwe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gwä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ngwäne</w:t>
            </w:r>
            <w:proofErr w:type="spellEnd"/>
          </w:p>
        </w:tc>
        <w:tc>
          <w:tcPr>
            <w:tcW w:w="4496" w:type="dxa"/>
          </w:tcPr>
          <w:p w:rsidR="00134145" w:rsidRPr="00905950" w:rsidRDefault="000B0C0B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Venga de inmediato </w:t>
            </w:r>
          </w:p>
        </w:tc>
      </w:tr>
      <w:tr w:rsidR="00134145" w:rsidRPr="00905950" w:rsidTr="003E6880">
        <w:tc>
          <w:tcPr>
            <w:tcW w:w="2976" w:type="dxa"/>
          </w:tcPr>
          <w:p w:rsidR="00134145" w:rsidRPr="00905950" w:rsidRDefault="00134145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Gwaire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158" w:type="dxa"/>
          </w:tcPr>
          <w:p w:rsidR="00134145" w:rsidRPr="00905950" w:rsidRDefault="006B4EF7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Juntos </w:t>
            </w:r>
          </w:p>
        </w:tc>
        <w:tc>
          <w:tcPr>
            <w:tcW w:w="3682" w:type="dxa"/>
          </w:tcPr>
          <w:p w:rsidR="00134145" w:rsidRPr="00905950" w:rsidRDefault="006B4EF7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Blite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gwaire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ngäbere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496" w:type="dxa"/>
          </w:tcPr>
          <w:p w:rsidR="00134145" w:rsidRPr="00905950" w:rsidRDefault="006B4EF7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Hablen juntos en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ngäbere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</w:tr>
      <w:tr w:rsidR="00134145" w:rsidRPr="00905950" w:rsidTr="003E6880">
        <w:tc>
          <w:tcPr>
            <w:tcW w:w="2976" w:type="dxa"/>
          </w:tcPr>
          <w:p w:rsidR="00134145" w:rsidRPr="00905950" w:rsidRDefault="00134145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Gwairebe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158" w:type="dxa"/>
          </w:tcPr>
          <w:p w:rsidR="00134145" w:rsidRPr="00905950" w:rsidRDefault="006B4EF7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Todos </w:t>
            </w:r>
          </w:p>
        </w:tc>
        <w:tc>
          <w:tcPr>
            <w:tcW w:w="3682" w:type="dxa"/>
          </w:tcPr>
          <w:p w:rsidR="00134145" w:rsidRPr="00905950" w:rsidRDefault="006B4EF7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Juben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gwairebe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dötrö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496" w:type="dxa"/>
          </w:tcPr>
          <w:p w:rsidR="00134145" w:rsidRPr="00905950" w:rsidRDefault="006B4EF7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Bañasen rápidos todos </w:t>
            </w:r>
          </w:p>
        </w:tc>
      </w:tr>
      <w:tr w:rsidR="00134145" w:rsidRPr="00905950" w:rsidTr="003E6880">
        <w:tc>
          <w:tcPr>
            <w:tcW w:w="2976" w:type="dxa"/>
          </w:tcPr>
          <w:p w:rsidR="00134145" w:rsidRPr="00905950" w:rsidRDefault="00134145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Gwara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158" w:type="dxa"/>
          </w:tcPr>
          <w:p w:rsidR="00134145" w:rsidRPr="00905950" w:rsidRDefault="00681F12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Lombriz </w:t>
            </w:r>
          </w:p>
        </w:tc>
        <w:tc>
          <w:tcPr>
            <w:tcW w:w="3682" w:type="dxa"/>
          </w:tcPr>
          <w:p w:rsidR="00134145" w:rsidRPr="00905950" w:rsidRDefault="006B4EF7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proofErr w:type="gram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Gwara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möin</w:t>
            </w:r>
            <w:proofErr w:type="spellEnd"/>
            <w:proofErr w:type="gramEnd"/>
            <w:r w:rsidR="00693DC0" w:rsidRPr="00905950">
              <w:rPr>
                <w:rFonts w:ascii="Century Gothic" w:eastAsia="Batang" w:hAnsi="Century Gothic"/>
                <w:sz w:val="28"/>
                <w:szCs w:val="28"/>
              </w:rPr>
              <w:t xml:space="preserve"> deme </w:t>
            </w:r>
          </w:p>
        </w:tc>
        <w:tc>
          <w:tcPr>
            <w:tcW w:w="4496" w:type="dxa"/>
          </w:tcPr>
          <w:p w:rsidR="00134145" w:rsidRPr="00905950" w:rsidRDefault="006B4EF7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Escarbe despacio la lombriz </w:t>
            </w:r>
          </w:p>
        </w:tc>
      </w:tr>
      <w:tr w:rsidR="00134145" w:rsidRPr="00905950" w:rsidTr="003E6880">
        <w:tc>
          <w:tcPr>
            <w:tcW w:w="2976" w:type="dxa"/>
          </w:tcPr>
          <w:p w:rsidR="00134145" w:rsidRPr="00905950" w:rsidRDefault="00134145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Gwi</w:t>
            </w:r>
            <w:proofErr w:type="spellEnd"/>
          </w:p>
        </w:tc>
        <w:tc>
          <w:tcPr>
            <w:tcW w:w="3158" w:type="dxa"/>
          </w:tcPr>
          <w:p w:rsidR="00134145" w:rsidRPr="00905950" w:rsidRDefault="00681F12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gram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Adentro( de</w:t>
            </w:r>
            <w:proofErr w:type="gram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una casa)</w:t>
            </w:r>
          </w:p>
        </w:tc>
        <w:tc>
          <w:tcPr>
            <w:tcW w:w="3682" w:type="dxa"/>
          </w:tcPr>
          <w:p w:rsidR="00134145" w:rsidRPr="00905950" w:rsidRDefault="00693DC0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Jagwe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gwi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nete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496" w:type="dxa"/>
          </w:tcPr>
          <w:p w:rsidR="00134145" w:rsidRPr="00905950" w:rsidRDefault="00693DC0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Venga aquí adentro de la casa. </w:t>
            </w:r>
          </w:p>
        </w:tc>
      </w:tr>
      <w:tr w:rsidR="003E6880" w:rsidRPr="00905950" w:rsidTr="003E6880">
        <w:trPr>
          <w:trHeight w:val="697"/>
        </w:trPr>
        <w:tc>
          <w:tcPr>
            <w:tcW w:w="2976" w:type="dxa"/>
          </w:tcPr>
          <w:p w:rsidR="003E6880" w:rsidRPr="00905950" w:rsidRDefault="003E6880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Gwreta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158" w:type="dxa"/>
          </w:tcPr>
          <w:p w:rsidR="003E6880" w:rsidRPr="00905950" w:rsidRDefault="003E6880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Rana </w:t>
            </w:r>
          </w:p>
        </w:tc>
        <w:tc>
          <w:tcPr>
            <w:tcW w:w="3682" w:type="dxa"/>
          </w:tcPr>
          <w:p w:rsidR="003E6880" w:rsidRPr="00905950" w:rsidRDefault="003E6880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Gwreta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turi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mägwe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 </w:t>
            </w:r>
          </w:p>
        </w:tc>
        <w:tc>
          <w:tcPr>
            <w:tcW w:w="4496" w:type="dxa"/>
          </w:tcPr>
          <w:p w:rsidR="003E6880" w:rsidRPr="00905950" w:rsidRDefault="003E6880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Usted vio a una rana.  </w:t>
            </w:r>
          </w:p>
        </w:tc>
      </w:tr>
    </w:tbl>
    <w:p w:rsidR="00681F12" w:rsidRPr="00905950" w:rsidRDefault="00681F12" w:rsidP="006A7EA4">
      <w:pPr>
        <w:rPr>
          <w:rFonts w:ascii="Century Gothic" w:eastAsia="Batang" w:hAnsi="Century Gothic"/>
          <w:sz w:val="28"/>
          <w:szCs w:val="28"/>
        </w:rPr>
      </w:pPr>
    </w:p>
    <w:p w:rsidR="00681F12" w:rsidRPr="00905950" w:rsidRDefault="003E6880" w:rsidP="003E6880">
      <w:pPr>
        <w:tabs>
          <w:tab w:val="left" w:pos="9000"/>
        </w:tabs>
        <w:rPr>
          <w:rFonts w:ascii="Century Gothic" w:eastAsia="Batang" w:hAnsi="Century Gothic"/>
          <w:sz w:val="28"/>
          <w:szCs w:val="28"/>
        </w:rPr>
      </w:pPr>
      <w:r w:rsidRPr="00905950">
        <w:rPr>
          <w:rFonts w:ascii="Century Gothic" w:eastAsia="Batang" w:hAnsi="Century Gothic"/>
          <w:sz w:val="28"/>
          <w:szCs w:val="28"/>
        </w:rPr>
        <w:tab/>
      </w:r>
    </w:p>
    <w:p w:rsidR="00681F12" w:rsidRPr="00905950" w:rsidRDefault="00681F12" w:rsidP="006A7EA4">
      <w:pPr>
        <w:rPr>
          <w:rFonts w:ascii="Century Gothic" w:eastAsia="Batang" w:hAnsi="Century Gothic"/>
          <w:sz w:val="28"/>
          <w:szCs w:val="28"/>
        </w:rPr>
      </w:pPr>
    </w:p>
    <w:p w:rsidR="00681F12" w:rsidRPr="00905950" w:rsidRDefault="00681F12" w:rsidP="006A7EA4">
      <w:pPr>
        <w:rPr>
          <w:rFonts w:ascii="Century Gothic" w:eastAsia="Batang" w:hAnsi="Century Gothic"/>
          <w:sz w:val="28"/>
          <w:szCs w:val="28"/>
        </w:rPr>
      </w:pPr>
    </w:p>
    <w:p w:rsidR="00681F12" w:rsidRPr="00905950" w:rsidRDefault="00681F12" w:rsidP="006A7EA4">
      <w:pPr>
        <w:rPr>
          <w:rFonts w:ascii="Century Gothic" w:eastAsia="Batang" w:hAnsi="Century Gothic"/>
          <w:sz w:val="28"/>
          <w:szCs w:val="28"/>
        </w:rPr>
      </w:pPr>
    </w:p>
    <w:p w:rsidR="00681F12" w:rsidRPr="00905950" w:rsidRDefault="00681F12" w:rsidP="006A7EA4">
      <w:pPr>
        <w:rPr>
          <w:rFonts w:ascii="Century Gothic" w:eastAsia="Batang" w:hAnsi="Century Gothic"/>
          <w:sz w:val="28"/>
          <w:szCs w:val="28"/>
        </w:rPr>
      </w:pPr>
      <w:r w:rsidRPr="00905950">
        <w:rPr>
          <w:rFonts w:ascii="Century Gothic" w:eastAsia="Batang" w:hAnsi="Century Gothic"/>
          <w:noProof/>
          <w:sz w:val="28"/>
          <w:szCs w:val="28"/>
          <w:lang w:val="es-CR" w:eastAsia="es-CR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20CA8A" wp14:editId="71070219">
                <wp:simplePos x="0" y="0"/>
                <wp:positionH relativeFrom="margin">
                  <wp:align>center</wp:align>
                </wp:positionH>
                <wp:positionV relativeFrom="paragraph">
                  <wp:posOffset>57395</wp:posOffset>
                </wp:positionV>
                <wp:extent cx="1057910" cy="1828800"/>
                <wp:effectExtent l="57150" t="57150" r="85090" b="108585"/>
                <wp:wrapSquare wrapText="bothSides"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910" cy="182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9BBB59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9BBB59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:rsidR="008C23F8" w:rsidRPr="00970D61" w:rsidRDefault="008C23F8" w:rsidP="00681F12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20CA8A" id="Cuadro de texto 20" o:spid="_x0000_s1033" type="#_x0000_t202" style="position:absolute;margin-left:0;margin-top:4.5pt;width:83.3pt;height:2in;z-index:2516961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" fillcolor="#769535" stroked="f">
                <v:fill color2="#9cc746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:rsidR="008C23F8" w:rsidRPr="00970D61" w:rsidRDefault="008C23F8" w:rsidP="00681F12">
                      <w:pPr>
                        <w:jc w:val="center"/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J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81F12" w:rsidRPr="00905950" w:rsidRDefault="00681F12" w:rsidP="006A7EA4">
      <w:pPr>
        <w:rPr>
          <w:rFonts w:ascii="Century Gothic" w:eastAsia="Batang" w:hAnsi="Century Gothic"/>
          <w:sz w:val="28"/>
          <w:szCs w:val="28"/>
        </w:rPr>
      </w:pPr>
    </w:p>
    <w:p w:rsidR="00681F12" w:rsidRPr="00905950" w:rsidRDefault="00681F12" w:rsidP="006A7EA4">
      <w:pPr>
        <w:rPr>
          <w:rFonts w:ascii="Century Gothic" w:eastAsia="Batang" w:hAnsi="Century Gothic"/>
          <w:sz w:val="28"/>
          <w:szCs w:val="28"/>
        </w:rPr>
      </w:pPr>
    </w:p>
    <w:tbl>
      <w:tblPr>
        <w:tblStyle w:val="Tablaconcuadrcula"/>
        <w:tblW w:w="14312" w:type="dxa"/>
        <w:tblLook w:val="04A0" w:firstRow="1" w:lastRow="0" w:firstColumn="1" w:lastColumn="0" w:noHBand="0" w:noVBand="1"/>
      </w:tblPr>
      <w:tblGrid>
        <w:gridCol w:w="3271"/>
        <w:gridCol w:w="3195"/>
        <w:gridCol w:w="3515"/>
        <w:gridCol w:w="4331"/>
      </w:tblGrid>
      <w:tr w:rsidR="00681F12" w:rsidRPr="00905950" w:rsidTr="00500D9A">
        <w:tc>
          <w:tcPr>
            <w:tcW w:w="3025" w:type="dxa"/>
          </w:tcPr>
          <w:p w:rsidR="00681F12" w:rsidRPr="00905950" w:rsidRDefault="00681F12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Ja </w:t>
            </w:r>
          </w:p>
        </w:tc>
        <w:tc>
          <w:tcPr>
            <w:tcW w:w="3234" w:type="dxa"/>
          </w:tcPr>
          <w:p w:rsidR="00681F12" w:rsidRPr="00905950" w:rsidRDefault="00681F12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Verbo reflexivo </w:t>
            </w:r>
          </w:p>
        </w:tc>
        <w:tc>
          <w:tcPr>
            <w:tcW w:w="3606" w:type="dxa"/>
          </w:tcPr>
          <w:p w:rsidR="00681F12" w:rsidRPr="00905950" w:rsidRDefault="00681F12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4447" w:type="dxa"/>
          </w:tcPr>
          <w:p w:rsidR="00681F12" w:rsidRPr="00905950" w:rsidRDefault="00681F12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681F12" w:rsidRPr="00905950" w:rsidTr="00500D9A">
        <w:tc>
          <w:tcPr>
            <w:tcW w:w="3025" w:type="dxa"/>
          </w:tcPr>
          <w:p w:rsidR="00681F12" w:rsidRPr="00905950" w:rsidRDefault="00681F12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jä</w:t>
            </w:r>
            <w:proofErr w:type="spellEnd"/>
          </w:p>
        </w:tc>
        <w:tc>
          <w:tcPr>
            <w:tcW w:w="3234" w:type="dxa"/>
          </w:tcPr>
          <w:p w:rsidR="00681F12" w:rsidRPr="00905950" w:rsidRDefault="00681F12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Piedra </w:t>
            </w:r>
          </w:p>
        </w:tc>
        <w:tc>
          <w:tcPr>
            <w:tcW w:w="3606" w:type="dxa"/>
          </w:tcPr>
          <w:p w:rsidR="00681F12" w:rsidRPr="00905950" w:rsidRDefault="00693DC0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bä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ngwen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447" w:type="dxa"/>
          </w:tcPr>
          <w:p w:rsidR="00681F12" w:rsidRPr="00905950" w:rsidRDefault="00693DC0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Esa piedra es de color blanco </w:t>
            </w:r>
          </w:p>
        </w:tc>
      </w:tr>
      <w:tr w:rsidR="00681F12" w:rsidRPr="00905950" w:rsidTr="00500D9A">
        <w:tc>
          <w:tcPr>
            <w:tcW w:w="3025" w:type="dxa"/>
          </w:tcPr>
          <w:p w:rsidR="00681F12" w:rsidRPr="00905950" w:rsidRDefault="00681F12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Jadengä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234" w:type="dxa"/>
          </w:tcPr>
          <w:p w:rsidR="00681F12" w:rsidRPr="00905950" w:rsidRDefault="00681F12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Jugar </w:t>
            </w:r>
          </w:p>
        </w:tc>
        <w:tc>
          <w:tcPr>
            <w:tcW w:w="3606" w:type="dxa"/>
          </w:tcPr>
          <w:p w:rsidR="00681F12" w:rsidRPr="00905950" w:rsidRDefault="00867EE8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Ani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Jadengä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dere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447" w:type="dxa"/>
          </w:tcPr>
          <w:p w:rsidR="00681F12" w:rsidRPr="00905950" w:rsidRDefault="00867EE8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Vamos en la tarde a jugar. </w:t>
            </w:r>
          </w:p>
        </w:tc>
      </w:tr>
      <w:tr w:rsidR="00614FC6" w:rsidRPr="00905950" w:rsidTr="00500D9A">
        <w:tc>
          <w:tcPr>
            <w:tcW w:w="3025" w:type="dxa"/>
          </w:tcPr>
          <w:p w:rsidR="00614FC6" w:rsidRPr="00905950" w:rsidRDefault="00614FC6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jadabare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234" w:type="dxa"/>
          </w:tcPr>
          <w:p w:rsidR="00614FC6" w:rsidRPr="00905950" w:rsidRDefault="00614FC6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Jugaron </w:t>
            </w:r>
          </w:p>
        </w:tc>
        <w:tc>
          <w:tcPr>
            <w:tcW w:w="3606" w:type="dxa"/>
          </w:tcPr>
          <w:p w:rsidR="00614FC6" w:rsidRPr="00905950" w:rsidRDefault="00614FC6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Kwetre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jadagabare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tibe </w:t>
            </w:r>
          </w:p>
        </w:tc>
        <w:tc>
          <w:tcPr>
            <w:tcW w:w="4447" w:type="dxa"/>
          </w:tcPr>
          <w:p w:rsidR="00614FC6" w:rsidRPr="00905950" w:rsidRDefault="00614FC6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Ellos jugaron conmigo. </w:t>
            </w:r>
          </w:p>
        </w:tc>
      </w:tr>
      <w:tr w:rsidR="00614FC6" w:rsidRPr="00905950" w:rsidTr="00500D9A">
        <w:tc>
          <w:tcPr>
            <w:tcW w:w="3025" w:type="dxa"/>
          </w:tcPr>
          <w:p w:rsidR="00614FC6" w:rsidRDefault="00614FC6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jagani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234" w:type="dxa"/>
          </w:tcPr>
          <w:p w:rsidR="00614FC6" w:rsidRDefault="00614FC6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Jugó </w:t>
            </w:r>
          </w:p>
        </w:tc>
        <w:tc>
          <w:tcPr>
            <w:tcW w:w="3606" w:type="dxa"/>
          </w:tcPr>
          <w:p w:rsidR="00614FC6" w:rsidRDefault="00614FC6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Ni se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jadagani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kuin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447" w:type="dxa"/>
          </w:tcPr>
          <w:p w:rsidR="00614FC6" w:rsidRDefault="00614FC6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El jugo bien</w:t>
            </w:r>
          </w:p>
        </w:tc>
      </w:tr>
      <w:tr w:rsidR="00614FC6" w:rsidRPr="00905950" w:rsidTr="00500D9A">
        <w:tc>
          <w:tcPr>
            <w:tcW w:w="3025" w:type="dxa"/>
          </w:tcPr>
          <w:p w:rsidR="00614FC6" w:rsidRDefault="00614FC6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jadagai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234" w:type="dxa"/>
          </w:tcPr>
          <w:p w:rsidR="00614FC6" w:rsidRDefault="00614FC6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Jugará </w:t>
            </w:r>
          </w:p>
        </w:tc>
        <w:tc>
          <w:tcPr>
            <w:tcW w:w="3606" w:type="dxa"/>
          </w:tcPr>
          <w:p w:rsidR="00614FC6" w:rsidRDefault="00614FC6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Ni se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jadagai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nibe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447" w:type="dxa"/>
          </w:tcPr>
          <w:p w:rsidR="00614FC6" w:rsidRDefault="00614FC6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El jugara con nosotros. </w:t>
            </w:r>
          </w:p>
        </w:tc>
      </w:tr>
      <w:tr w:rsidR="00681F12" w:rsidRPr="00905950" w:rsidTr="00500D9A">
        <w:tc>
          <w:tcPr>
            <w:tcW w:w="3025" w:type="dxa"/>
          </w:tcPr>
          <w:p w:rsidR="00681F12" w:rsidRPr="00905950" w:rsidRDefault="00FB79B0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Jadugue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234" w:type="dxa"/>
          </w:tcPr>
          <w:p w:rsidR="00681F12" w:rsidRPr="00905950" w:rsidRDefault="00FB79B0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Dormir </w:t>
            </w:r>
          </w:p>
        </w:tc>
        <w:tc>
          <w:tcPr>
            <w:tcW w:w="3606" w:type="dxa"/>
          </w:tcPr>
          <w:p w:rsidR="00681F12" w:rsidRPr="00905950" w:rsidRDefault="00867EE8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Kugwe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niguira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jadugue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447" w:type="dxa"/>
          </w:tcPr>
          <w:p w:rsidR="00681F12" w:rsidRPr="00905950" w:rsidRDefault="00867EE8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Él ya se fue a dormir</w:t>
            </w:r>
          </w:p>
        </w:tc>
      </w:tr>
      <w:tr w:rsidR="00614FC6" w:rsidRPr="00905950" w:rsidTr="00500D9A">
        <w:tc>
          <w:tcPr>
            <w:tcW w:w="3025" w:type="dxa"/>
          </w:tcPr>
          <w:p w:rsidR="00614FC6" w:rsidRPr="00905950" w:rsidRDefault="00614FC6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jadugabare</w:t>
            </w:r>
            <w:proofErr w:type="spellEnd"/>
          </w:p>
        </w:tc>
        <w:tc>
          <w:tcPr>
            <w:tcW w:w="3234" w:type="dxa"/>
          </w:tcPr>
          <w:p w:rsidR="00614FC6" w:rsidRPr="00905950" w:rsidRDefault="00614FC6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Durmieron </w:t>
            </w:r>
          </w:p>
        </w:tc>
        <w:tc>
          <w:tcPr>
            <w:tcW w:w="3606" w:type="dxa"/>
          </w:tcPr>
          <w:p w:rsidR="00614FC6" w:rsidRPr="00905950" w:rsidRDefault="00614FC6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Kwetre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jadugabare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ken </w:t>
            </w:r>
          </w:p>
        </w:tc>
        <w:tc>
          <w:tcPr>
            <w:tcW w:w="4447" w:type="dxa"/>
          </w:tcPr>
          <w:p w:rsidR="00614FC6" w:rsidRPr="00905950" w:rsidRDefault="00614FC6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Ellos durmieron cerca de él. </w:t>
            </w:r>
          </w:p>
        </w:tc>
      </w:tr>
      <w:tr w:rsidR="00614FC6" w:rsidRPr="00905950" w:rsidTr="00500D9A">
        <w:tc>
          <w:tcPr>
            <w:tcW w:w="3025" w:type="dxa"/>
          </w:tcPr>
          <w:p w:rsidR="00614FC6" w:rsidRDefault="00614FC6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jadugai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234" w:type="dxa"/>
          </w:tcPr>
          <w:p w:rsidR="00614FC6" w:rsidRDefault="00614FC6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Dormirán </w:t>
            </w:r>
          </w:p>
        </w:tc>
        <w:tc>
          <w:tcPr>
            <w:tcW w:w="3606" w:type="dxa"/>
          </w:tcPr>
          <w:p w:rsidR="00614FC6" w:rsidRDefault="00614FC6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Tigwe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jadugai</w:t>
            </w:r>
            <w:proofErr w:type="spellEnd"/>
            <w:r w:rsidR="00972452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="00972452">
              <w:rPr>
                <w:rFonts w:ascii="Century Gothic" w:eastAsia="Batang" w:hAnsi="Century Gothic"/>
                <w:sz w:val="28"/>
                <w:szCs w:val="28"/>
              </w:rPr>
              <w:t>derebe</w:t>
            </w:r>
            <w:proofErr w:type="spellEnd"/>
            <w:r w:rsidR="00972452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447" w:type="dxa"/>
          </w:tcPr>
          <w:p w:rsidR="00614FC6" w:rsidRDefault="00972452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Yo me voy a dormir temprano</w:t>
            </w:r>
          </w:p>
        </w:tc>
      </w:tr>
      <w:tr w:rsidR="00972452" w:rsidRPr="00905950" w:rsidTr="00500D9A">
        <w:tc>
          <w:tcPr>
            <w:tcW w:w="3025" w:type="dxa"/>
          </w:tcPr>
          <w:p w:rsidR="00972452" w:rsidRDefault="00972452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jadugani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234" w:type="dxa"/>
          </w:tcPr>
          <w:p w:rsidR="00972452" w:rsidRDefault="00972452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Dormido </w:t>
            </w:r>
          </w:p>
        </w:tc>
        <w:tc>
          <w:tcPr>
            <w:tcW w:w="3606" w:type="dxa"/>
          </w:tcPr>
          <w:p w:rsidR="00972452" w:rsidRDefault="00180750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Nei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="00972452">
              <w:rPr>
                <w:rFonts w:ascii="Century Gothic" w:eastAsia="Batang" w:hAnsi="Century Gothic"/>
                <w:sz w:val="28"/>
                <w:szCs w:val="28"/>
              </w:rPr>
              <w:t>tuani</w:t>
            </w:r>
            <w:proofErr w:type="spellEnd"/>
            <w:r w:rsidR="00972452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="00972452">
              <w:rPr>
                <w:rFonts w:ascii="Century Gothic" w:eastAsia="Batang" w:hAnsi="Century Gothic"/>
                <w:sz w:val="28"/>
                <w:szCs w:val="28"/>
              </w:rPr>
              <w:t>jadugani</w:t>
            </w:r>
            <w:proofErr w:type="spellEnd"/>
            <w:r w:rsidR="00972452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447" w:type="dxa"/>
          </w:tcPr>
          <w:p w:rsidR="00972452" w:rsidRDefault="00180750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Vieron</w:t>
            </w:r>
            <w:r w:rsidR="00972452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r>
              <w:rPr>
                <w:rFonts w:ascii="Century Gothic" w:eastAsia="Batang" w:hAnsi="Century Gothic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Nei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r w:rsidR="00972452">
              <w:rPr>
                <w:rFonts w:ascii="Century Gothic" w:eastAsia="Batang" w:hAnsi="Century Gothic"/>
                <w:sz w:val="28"/>
                <w:szCs w:val="28"/>
              </w:rPr>
              <w:t>dormido</w:t>
            </w:r>
            <w:r>
              <w:rPr>
                <w:rFonts w:ascii="Century Gothic" w:eastAsia="Batang" w:hAnsi="Century Gothic"/>
                <w:sz w:val="28"/>
                <w:szCs w:val="28"/>
              </w:rPr>
              <w:t xml:space="preserve">. </w:t>
            </w:r>
            <w:r w:rsidR="00972452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</w:tr>
      <w:tr w:rsidR="00681F12" w:rsidRPr="00905950" w:rsidTr="00500D9A">
        <w:tc>
          <w:tcPr>
            <w:tcW w:w="3025" w:type="dxa"/>
          </w:tcPr>
          <w:p w:rsidR="00681F12" w:rsidRPr="00905950" w:rsidRDefault="00FB79B0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Jagain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234" w:type="dxa"/>
          </w:tcPr>
          <w:p w:rsidR="00681F12" w:rsidRPr="00905950" w:rsidRDefault="00FB79B0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Competir </w:t>
            </w:r>
          </w:p>
        </w:tc>
        <w:tc>
          <w:tcPr>
            <w:tcW w:w="3606" w:type="dxa"/>
          </w:tcPr>
          <w:p w:rsidR="00681F12" w:rsidRPr="00905950" w:rsidRDefault="00867EE8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Ani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jagain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gwa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kite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. </w:t>
            </w:r>
          </w:p>
        </w:tc>
        <w:tc>
          <w:tcPr>
            <w:tcW w:w="4447" w:type="dxa"/>
          </w:tcPr>
          <w:p w:rsidR="00681F12" w:rsidRPr="00905950" w:rsidRDefault="00867EE8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Hagamos competencia para pescar</w:t>
            </w:r>
            <w:r w:rsidR="00180750">
              <w:rPr>
                <w:rFonts w:ascii="Century Gothic" w:eastAsia="Batang" w:hAnsi="Century Gothic"/>
                <w:sz w:val="28"/>
                <w:szCs w:val="28"/>
              </w:rPr>
              <w:t>.</w:t>
            </w:r>
          </w:p>
        </w:tc>
      </w:tr>
      <w:tr w:rsidR="00DF12EF" w:rsidRPr="00905950" w:rsidTr="00500D9A">
        <w:tc>
          <w:tcPr>
            <w:tcW w:w="3025" w:type="dxa"/>
          </w:tcPr>
          <w:p w:rsidR="00DF12EF" w:rsidRPr="00905950" w:rsidRDefault="00DF12EF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Jamete </w:t>
            </w:r>
          </w:p>
        </w:tc>
        <w:tc>
          <w:tcPr>
            <w:tcW w:w="3234" w:type="dxa"/>
          </w:tcPr>
          <w:p w:rsidR="00DF12EF" w:rsidRPr="00905950" w:rsidRDefault="00DF12EF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Pelear </w:t>
            </w:r>
          </w:p>
        </w:tc>
        <w:tc>
          <w:tcPr>
            <w:tcW w:w="3606" w:type="dxa"/>
          </w:tcPr>
          <w:p w:rsidR="00DF12EF" w:rsidRPr="00905950" w:rsidRDefault="00867EE8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Kwe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nämä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jamete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jädrin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447" w:type="dxa"/>
          </w:tcPr>
          <w:p w:rsidR="00DF12EF" w:rsidRPr="00905950" w:rsidRDefault="00867EE8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Él estaba ayer peleando </w:t>
            </w:r>
          </w:p>
        </w:tc>
      </w:tr>
      <w:tr w:rsidR="00180750" w:rsidRPr="00905950" w:rsidTr="00500D9A">
        <w:tc>
          <w:tcPr>
            <w:tcW w:w="3025" w:type="dxa"/>
          </w:tcPr>
          <w:p w:rsidR="00180750" w:rsidRPr="00905950" w:rsidRDefault="00180750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Jametai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234" w:type="dxa"/>
          </w:tcPr>
          <w:p w:rsidR="00180750" w:rsidRPr="00905950" w:rsidRDefault="00180750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Pelearan </w:t>
            </w:r>
          </w:p>
        </w:tc>
        <w:tc>
          <w:tcPr>
            <w:tcW w:w="3606" w:type="dxa"/>
          </w:tcPr>
          <w:p w:rsidR="00180750" w:rsidRPr="00905950" w:rsidRDefault="00180750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Ni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segwe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jametai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tibe</w:t>
            </w:r>
          </w:p>
        </w:tc>
        <w:tc>
          <w:tcPr>
            <w:tcW w:w="4447" w:type="dxa"/>
          </w:tcPr>
          <w:p w:rsidR="00180750" w:rsidRPr="00905950" w:rsidRDefault="00180750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Él va a Pelearan conmigo</w:t>
            </w:r>
          </w:p>
        </w:tc>
      </w:tr>
      <w:tr w:rsidR="00180750" w:rsidRPr="00905950" w:rsidTr="00500D9A">
        <w:tc>
          <w:tcPr>
            <w:tcW w:w="3025" w:type="dxa"/>
          </w:tcPr>
          <w:p w:rsidR="00180750" w:rsidRDefault="00180750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jametabare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234" w:type="dxa"/>
          </w:tcPr>
          <w:p w:rsidR="00180750" w:rsidRDefault="00F8482A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Pelearon </w:t>
            </w:r>
          </w:p>
        </w:tc>
        <w:tc>
          <w:tcPr>
            <w:tcW w:w="3606" w:type="dxa"/>
          </w:tcPr>
          <w:p w:rsidR="00180750" w:rsidRDefault="00F8482A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Mädä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krobu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jametabare</w:t>
            </w:r>
            <w:proofErr w:type="spellEnd"/>
          </w:p>
        </w:tc>
        <w:tc>
          <w:tcPr>
            <w:tcW w:w="4447" w:type="dxa"/>
          </w:tcPr>
          <w:p w:rsidR="00180750" w:rsidRDefault="00F8482A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Esos dos caballos pelearon </w:t>
            </w:r>
          </w:p>
        </w:tc>
      </w:tr>
      <w:tr w:rsidR="00681F12" w:rsidRPr="00905950" w:rsidTr="00500D9A">
        <w:tc>
          <w:tcPr>
            <w:tcW w:w="3025" w:type="dxa"/>
          </w:tcPr>
          <w:p w:rsidR="00681F12" w:rsidRPr="00905950" w:rsidRDefault="00FB79B0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Jägue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234" w:type="dxa"/>
          </w:tcPr>
          <w:p w:rsidR="00681F12" w:rsidRPr="00905950" w:rsidRDefault="00FB79B0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Jalar </w:t>
            </w:r>
          </w:p>
        </w:tc>
        <w:tc>
          <w:tcPr>
            <w:tcW w:w="3606" w:type="dxa"/>
          </w:tcPr>
          <w:p w:rsidR="00681F12" w:rsidRPr="00905950" w:rsidRDefault="00867EE8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Ti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näin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ngi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jägue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447" w:type="dxa"/>
          </w:tcPr>
          <w:p w:rsidR="00681F12" w:rsidRPr="00905950" w:rsidRDefault="00867EE8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Voy a ir a jalar leña. </w:t>
            </w:r>
          </w:p>
        </w:tc>
      </w:tr>
      <w:tr w:rsidR="003E6880" w:rsidRPr="00905950" w:rsidTr="00500D9A">
        <w:tc>
          <w:tcPr>
            <w:tcW w:w="3025" w:type="dxa"/>
          </w:tcPr>
          <w:p w:rsidR="003E6880" w:rsidRPr="00905950" w:rsidRDefault="003E6880" w:rsidP="00C146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Jagwe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234" w:type="dxa"/>
            <w:vMerge w:val="restart"/>
          </w:tcPr>
          <w:p w:rsidR="003E6880" w:rsidRPr="00905950" w:rsidRDefault="003E6880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Venga</w:t>
            </w:r>
          </w:p>
        </w:tc>
        <w:tc>
          <w:tcPr>
            <w:tcW w:w="3606" w:type="dxa"/>
            <w:vMerge w:val="restart"/>
          </w:tcPr>
          <w:p w:rsidR="003E6880" w:rsidRPr="00905950" w:rsidRDefault="003E6880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Jagwe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tägue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nete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447" w:type="dxa"/>
            <w:vMerge w:val="restart"/>
          </w:tcPr>
          <w:p w:rsidR="003E6880" w:rsidRPr="00905950" w:rsidRDefault="003E6880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Venga siéntese aquí </w:t>
            </w:r>
          </w:p>
        </w:tc>
      </w:tr>
      <w:tr w:rsidR="003E6880" w:rsidRPr="00905950" w:rsidTr="00500D9A">
        <w:tc>
          <w:tcPr>
            <w:tcW w:w="3025" w:type="dxa"/>
          </w:tcPr>
          <w:p w:rsidR="003E6880" w:rsidRPr="00905950" w:rsidRDefault="003E6880" w:rsidP="00C146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Jagwre</w:t>
            </w:r>
            <w:proofErr w:type="spellEnd"/>
          </w:p>
        </w:tc>
        <w:tc>
          <w:tcPr>
            <w:tcW w:w="3234" w:type="dxa"/>
            <w:vMerge/>
          </w:tcPr>
          <w:p w:rsidR="003E6880" w:rsidRPr="00905950" w:rsidRDefault="003E6880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3606" w:type="dxa"/>
            <w:vMerge/>
          </w:tcPr>
          <w:p w:rsidR="003E6880" w:rsidRPr="00905950" w:rsidRDefault="003E6880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4447" w:type="dxa"/>
            <w:vMerge/>
          </w:tcPr>
          <w:p w:rsidR="003E6880" w:rsidRPr="00905950" w:rsidRDefault="003E6880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681F12" w:rsidRPr="00905950" w:rsidTr="00500D9A">
        <w:tc>
          <w:tcPr>
            <w:tcW w:w="3025" w:type="dxa"/>
          </w:tcPr>
          <w:p w:rsidR="00681F12" w:rsidRPr="00905950" w:rsidRDefault="00FB79B0" w:rsidP="00C146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lastRenderedPageBreak/>
              <w:t>Jän</w:t>
            </w:r>
            <w:proofErr w:type="spellEnd"/>
          </w:p>
        </w:tc>
        <w:tc>
          <w:tcPr>
            <w:tcW w:w="3234" w:type="dxa"/>
          </w:tcPr>
          <w:p w:rsidR="00681F12" w:rsidRPr="00905950" w:rsidRDefault="00FB79B0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si</w:t>
            </w:r>
          </w:p>
        </w:tc>
        <w:tc>
          <w:tcPr>
            <w:tcW w:w="3606" w:type="dxa"/>
          </w:tcPr>
          <w:p w:rsidR="00681F12" w:rsidRPr="00905950" w:rsidRDefault="00050E3C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Jän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, ju ye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tigwe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447" w:type="dxa"/>
          </w:tcPr>
          <w:p w:rsidR="00681F12" w:rsidRPr="00905950" w:rsidRDefault="00050E3C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Sí, es mi casa.</w:t>
            </w:r>
          </w:p>
        </w:tc>
      </w:tr>
      <w:tr w:rsidR="00FB79B0" w:rsidRPr="00905950" w:rsidTr="00500D9A">
        <w:tc>
          <w:tcPr>
            <w:tcW w:w="3025" w:type="dxa"/>
          </w:tcPr>
          <w:p w:rsidR="00FB79B0" w:rsidRPr="00905950" w:rsidRDefault="00FB79B0" w:rsidP="00C146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Jän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234" w:type="dxa"/>
          </w:tcPr>
          <w:p w:rsidR="00FB79B0" w:rsidRPr="00905950" w:rsidRDefault="00FB79B0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Cama </w:t>
            </w:r>
          </w:p>
        </w:tc>
        <w:tc>
          <w:tcPr>
            <w:tcW w:w="3606" w:type="dxa"/>
          </w:tcPr>
          <w:p w:rsidR="00FB79B0" w:rsidRPr="00905950" w:rsidRDefault="00050E3C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jän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mägwe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nuäre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447" w:type="dxa"/>
          </w:tcPr>
          <w:p w:rsidR="00FB79B0" w:rsidRPr="00905950" w:rsidRDefault="00050E3C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Su cama es bonita. </w:t>
            </w:r>
          </w:p>
        </w:tc>
      </w:tr>
      <w:tr w:rsidR="00681F12" w:rsidRPr="00905950" w:rsidTr="00500D9A">
        <w:trPr>
          <w:trHeight w:val="289"/>
        </w:trPr>
        <w:tc>
          <w:tcPr>
            <w:tcW w:w="3025" w:type="dxa"/>
          </w:tcPr>
          <w:p w:rsidR="00681F12" w:rsidRPr="00905950" w:rsidRDefault="00FB79B0" w:rsidP="00C146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Jadai</w:t>
            </w:r>
            <w:proofErr w:type="spellEnd"/>
          </w:p>
        </w:tc>
        <w:tc>
          <w:tcPr>
            <w:tcW w:w="3234" w:type="dxa"/>
          </w:tcPr>
          <w:p w:rsidR="00681F12" w:rsidRPr="00905950" w:rsidRDefault="00FB79B0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Vendrá</w:t>
            </w:r>
          </w:p>
        </w:tc>
        <w:tc>
          <w:tcPr>
            <w:tcW w:w="3606" w:type="dxa"/>
          </w:tcPr>
          <w:p w:rsidR="00681F12" w:rsidRPr="00905950" w:rsidRDefault="001F40F4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Kwe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jadai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ti toen. </w:t>
            </w:r>
          </w:p>
        </w:tc>
        <w:tc>
          <w:tcPr>
            <w:tcW w:w="4447" w:type="dxa"/>
          </w:tcPr>
          <w:p w:rsidR="00681F12" w:rsidRPr="00905950" w:rsidRDefault="001F40F4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Ella me vendría a verme. </w:t>
            </w:r>
          </w:p>
        </w:tc>
      </w:tr>
      <w:tr w:rsidR="00F8482A" w:rsidRPr="00905950" w:rsidTr="00500D9A">
        <w:trPr>
          <w:trHeight w:val="289"/>
        </w:trPr>
        <w:tc>
          <w:tcPr>
            <w:tcW w:w="3025" w:type="dxa"/>
          </w:tcPr>
          <w:p w:rsidR="00F8482A" w:rsidRPr="00905950" w:rsidRDefault="00F8482A" w:rsidP="00C146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jadani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234" w:type="dxa"/>
          </w:tcPr>
          <w:p w:rsidR="00F8482A" w:rsidRPr="00905950" w:rsidRDefault="00F8482A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Vino, llego, paso  </w:t>
            </w:r>
          </w:p>
        </w:tc>
        <w:tc>
          <w:tcPr>
            <w:tcW w:w="3606" w:type="dxa"/>
          </w:tcPr>
          <w:p w:rsidR="00F8482A" w:rsidRPr="00905950" w:rsidRDefault="00F8482A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Kwra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jadani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entury Gothic" w:eastAsia="Batang" w:hAnsi="Century Gothic"/>
                <w:sz w:val="28"/>
                <w:szCs w:val="28"/>
              </w:rPr>
              <w:t xml:space="preserve">ken 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ta</w:t>
            </w:r>
            <w:proofErr w:type="spellEnd"/>
            <w:proofErr w:type="gramEnd"/>
          </w:p>
        </w:tc>
        <w:tc>
          <w:tcPr>
            <w:tcW w:w="4447" w:type="dxa"/>
          </w:tcPr>
          <w:p w:rsidR="00F8482A" w:rsidRPr="00905950" w:rsidRDefault="00F8482A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El tigre pasó cerca de él. </w:t>
            </w:r>
          </w:p>
        </w:tc>
      </w:tr>
      <w:tr w:rsidR="00F8482A" w:rsidRPr="00905950" w:rsidTr="00500D9A">
        <w:trPr>
          <w:trHeight w:val="289"/>
        </w:trPr>
        <w:tc>
          <w:tcPr>
            <w:tcW w:w="3025" w:type="dxa"/>
          </w:tcPr>
          <w:p w:rsidR="00F8482A" w:rsidRDefault="00F8482A" w:rsidP="00C146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jadabare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234" w:type="dxa"/>
          </w:tcPr>
          <w:p w:rsidR="00F8482A" w:rsidRDefault="00F8482A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Vinieron, llegaron, pasaron  </w:t>
            </w:r>
          </w:p>
        </w:tc>
        <w:tc>
          <w:tcPr>
            <w:tcW w:w="3606" w:type="dxa"/>
          </w:tcPr>
          <w:p w:rsidR="00F8482A" w:rsidRDefault="00F8482A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Tiro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jadabare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kabre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447" w:type="dxa"/>
          </w:tcPr>
          <w:p w:rsidR="00F8482A" w:rsidRDefault="00F8482A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Pasaron </w:t>
            </w:r>
            <w:proofErr w:type="gramStart"/>
            <w:r>
              <w:rPr>
                <w:rFonts w:ascii="Century Gothic" w:eastAsia="Batang" w:hAnsi="Century Gothic"/>
                <w:sz w:val="28"/>
                <w:szCs w:val="28"/>
              </w:rPr>
              <w:t>varios chanco</w:t>
            </w:r>
            <w:proofErr w:type="gram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monte. </w:t>
            </w:r>
          </w:p>
        </w:tc>
      </w:tr>
      <w:tr w:rsidR="00FB79B0" w:rsidRPr="00905950" w:rsidTr="00500D9A">
        <w:trPr>
          <w:trHeight w:val="289"/>
        </w:trPr>
        <w:tc>
          <w:tcPr>
            <w:tcW w:w="3025" w:type="dxa"/>
          </w:tcPr>
          <w:p w:rsidR="00FB79B0" w:rsidRPr="00905950" w:rsidRDefault="00FB79B0" w:rsidP="00C146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Jäguegä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234" w:type="dxa"/>
          </w:tcPr>
          <w:p w:rsidR="00FB79B0" w:rsidRPr="00905950" w:rsidRDefault="00FB79B0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Arranque </w:t>
            </w:r>
          </w:p>
        </w:tc>
        <w:tc>
          <w:tcPr>
            <w:tcW w:w="3606" w:type="dxa"/>
          </w:tcPr>
          <w:p w:rsidR="00FB79B0" w:rsidRPr="00905950" w:rsidRDefault="001F40F4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Ö ye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jäguegä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447" w:type="dxa"/>
          </w:tcPr>
          <w:p w:rsidR="00F8482A" w:rsidRPr="00905950" w:rsidRDefault="001F40F4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Arranque esa yuca.</w:t>
            </w:r>
          </w:p>
        </w:tc>
      </w:tr>
      <w:tr w:rsidR="00FB79B0" w:rsidRPr="00905950" w:rsidTr="00500D9A">
        <w:trPr>
          <w:trHeight w:val="289"/>
        </w:trPr>
        <w:tc>
          <w:tcPr>
            <w:tcW w:w="3025" w:type="dxa"/>
          </w:tcPr>
          <w:p w:rsidR="00FB79B0" w:rsidRPr="00905950" w:rsidRDefault="00253C23" w:rsidP="00C146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Ja</w:t>
            </w:r>
            <w:r w:rsidR="00FB79B0" w:rsidRPr="00905950">
              <w:rPr>
                <w:rFonts w:ascii="Century Gothic" w:eastAsia="Batang" w:hAnsi="Century Gothic"/>
                <w:sz w:val="28"/>
                <w:szCs w:val="28"/>
              </w:rPr>
              <w:t>mägue</w:t>
            </w:r>
            <w:proofErr w:type="spellEnd"/>
          </w:p>
        </w:tc>
        <w:tc>
          <w:tcPr>
            <w:tcW w:w="3234" w:type="dxa"/>
          </w:tcPr>
          <w:p w:rsidR="00FB79B0" w:rsidRPr="00905950" w:rsidRDefault="00253C23" w:rsidP="00FB79B0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Amistoso </w:t>
            </w:r>
          </w:p>
        </w:tc>
        <w:tc>
          <w:tcPr>
            <w:tcW w:w="3606" w:type="dxa"/>
          </w:tcPr>
          <w:p w:rsidR="00FB79B0" w:rsidRPr="00905950" w:rsidRDefault="00253C23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Kwe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jamägue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ni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jokrä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ben </w:t>
            </w:r>
          </w:p>
        </w:tc>
        <w:tc>
          <w:tcPr>
            <w:tcW w:w="4447" w:type="dxa"/>
          </w:tcPr>
          <w:p w:rsidR="00253C23" w:rsidRPr="00905950" w:rsidRDefault="00253C23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Él es amistoso con todas las personas. </w:t>
            </w:r>
          </w:p>
        </w:tc>
      </w:tr>
      <w:tr w:rsidR="00FB79B0" w:rsidRPr="00905950" w:rsidTr="00500D9A">
        <w:trPr>
          <w:trHeight w:val="363"/>
        </w:trPr>
        <w:tc>
          <w:tcPr>
            <w:tcW w:w="3025" w:type="dxa"/>
          </w:tcPr>
          <w:p w:rsidR="00FB79B0" w:rsidRPr="00905950" w:rsidRDefault="002D3084" w:rsidP="00C146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Jäme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234" w:type="dxa"/>
          </w:tcPr>
          <w:p w:rsidR="00FB79B0" w:rsidRPr="00905950" w:rsidRDefault="00253C23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Tranquilo </w:t>
            </w:r>
          </w:p>
        </w:tc>
        <w:tc>
          <w:tcPr>
            <w:tcW w:w="3606" w:type="dxa"/>
          </w:tcPr>
          <w:p w:rsidR="00FB79B0" w:rsidRPr="00905950" w:rsidRDefault="00253C23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Nibi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se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jäme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krubäte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447" w:type="dxa"/>
          </w:tcPr>
          <w:p w:rsidR="00FB79B0" w:rsidRPr="00905950" w:rsidRDefault="00253C23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Esa vaca es muy tranquila. </w:t>
            </w:r>
          </w:p>
        </w:tc>
      </w:tr>
      <w:tr w:rsidR="00FB79B0" w:rsidRPr="00905950" w:rsidTr="00500D9A">
        <w:trPr>
          <w:trHeight w:val="289"/>
        </w:trPr>
        <w:tc>
          <w:tcPr>
            <w:tcW w:w="3025" w:type="dxa"/>
          </w:tcPr>
          <w:p w:rsidR="00FB79B0" w:rsidRPr="00905950" w:rsidRDefault="00DF12EF" w:rsidP="00C146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Jädrin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234" w:type="dxa"/>
          </w:tcPr>
          <w:p w:rsidR="00FB79B0" w:rsidRPr="00905950" w:rsidRDefault="00DF12EF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Ayer </w:t>
            </w:r>
          </w:p>
        </w:tc>
        <w:tc>
          <w:tcPr>
            <w:tcW w:w="3606" w:type="dxa"/>
          </w:tcPr>
          <w:p w:rsidR="00FB79B0" w:rsidRPr="00905950" w:rsidRDefault="00DD332C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Jädrin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771363" w:rsidRPr="00905950">
              <w:rPr>
                <w:rFonts w:ascii="Century Gothic" w:eastAsia="Batang" w:hAnsi="Century Gothic"/>
                <w:sz w:val="28"/>
                <w:szCs w:val="28"/>
              </w:rPr>
              <w:t>kwi</w:t>
            </w:r>
            <w:proofErr w:type="spellEnd"/>
            <w:r w:rsidR="00771363"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ye</w:t>
            </w:r>
            <w:proofErr w:type="gramEnd"/>
            <w:r w:rsidR="00771363"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="00771363" w:rsidRPr="00905950">
              <w:rPr>
                <w:rFonts w:ascii="Century Gothic" w:eastAsia="Batang" w:hAnsi="Century Gothic"/>
                <w:sz w:val="28"/>
                <w:szCs w:val="28"/>
              </w:rPr>
              <w:t>kwetaba</w:t>
            </w:r>
            <w:proofErr w:type="spellEnd"/>
            <w:r w:rsidR="00771363"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447" w:type="dxa"/>
          </w:tcPr>
          <w:p w:rsidR="00FB79B0" w:rsidRPr="00905950" w:rsidRDefault="00771363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Ayer</w:t>
            </w:r>
            <w:r w:rsidR="00CD14CB" w:rsidRPr="00905950">
              <w:rPr>
                <w:rFonts w:ascii="Century Gothic" w:eastAsia="Batang" w:hAnsi="Century Gothic"/>
                <w:sz w:val="28"/>
                <w:szCs w:val="28"/>
              </w:rPr>
              <w:t xml:space="preserve"> se comieron esa</w:t>
            </w: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gallina. </w:t>
            </w:r>
          </w:p>
        </w:tc>
      </w:tr>
      <w:tr w:rsidR="00DF12EF" w:rsidRPr="00905950" w:rsidTr="00500D9A">
        <w:trPr>
          <w:trHeight w:val="289"/>
        </w:trPr>
        <w:tc>
          <w:tcPr>
            <w:tcW w:w="3025" w:type="dxa"/>
          </w:tcPr>
          <w:p w:rsidR="00DF12EF" w:rsidRPr="00905950" w:rsidRDefault="00DF12EF" w:rsidP="00C146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Järän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234" w:type="dxa"/>
          </w:tcPr>
          <w:p w:rsidR="00DF12EF" w:rsidRPr="00905950" w:rsidRDefault="00DF12EF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Zancudo </w:t>
            </w:r>
          </w:p>
        </w:tc>
        <w:tc>
          <w:tcPr>
            <w:tcW w:w="3606" w:type="dxa"/>
          </w:tcPr>
          <w:p w:rsidR="00DF12EF" w:rsidRPr="00905950" w:rsidRDefault="00161910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Järän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kämigue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447" w:type="dxa"/>
          </w:tcPr>
          <w:p w:rsidR="00DF12EF" w:rsidRPr="00905950" w:rsidRDefault="00161910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Mate ese zancudo </w:t>
            </w:r>
          </w:p>
        </w:tc>
      </w:tr>
      <w:tr w:rsidR="00FB79B0" w:rsidRPr="00905950" w:rsidTr="00500D9A">
        <w:trPr>
          <w:trHeight w:val="289"/>
        </w:trPr>
        <w:tc>
          <w:tcPr>
            <w:tcW w:w="3025" w:type="dxa"/>
          </w:tcPr>
          <w:p w:rsidR="00FB79B0" w:rsidRPr="00905950" w:rsidRDefault="00DF12EF" w:rsidP="00C146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Jängunu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234" w:type="dxa"/>
          </w:tcPr>
          <w:p w:rsidR="00FB79B0" w:rsidRPr="00905950" w:rsidRDefault="00DF12EF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Continuar, seguir   </w:t>
            </w:r>
          </w:p>
        </w:tc>
        <w:tc>
          <w:tcPr>
            <w:tcW w:w="3606" w:type="dxa"/>
          </w:tcPr>
          <w:p w:rsidR="00FB79B0" w:rsidRPr="00905950" w:rsidRDefault="00161910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Kwetre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nigani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jängunu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447" w:type="dxa"/>
          </w:tcPr>
          <w:p w:rsidR="00FB79B0" w:rsidRPr="00905950" w:rsidRDefault="00161910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Ellos continuaron caminando. </w:t>
            </w:r>
          </w:p>
        </w:tc>
      </w:tr>
      <w:tr w:rsidR="00FB79B0" w:rsidRPr="00905950" w:rsidTr="00500D9A">
        <w:trPr>
          <w:trHeight w:val="289"/>
        </w:trPr>
        <w:tc>
          <w:tcPr>
            <w:tcW w:w="3025" w:type="dxa"/>
          </w:tcPr>
          <w:p w:rsidR="00FB79B0" w:rsidRPr="00905950" w:rsidRDefault="00DF12EF" w:rsidP="00C146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Jali</w:t>
            </w:r>
            <w:proofErr w:type="spellEnd"/>
          </w:p>
        </w:tc>
        <w:tc>
          <w:tcPr>
            <w:tcW w:w="3234" w:type="dxa"/>
          </w:tcPr>
          <w:p w:rsidR="00FB79B0" w:rsidRPr="00905950" w:rsidRDefault="00DF12EF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Nombre de pescado</w:t>
            </w:r>
          </w:p>
        </w:tc>
        <w:tc>
          <w:tcPr>
            <w:tcW w:w="3606" w:type="dxa"/>
          </w:tcPr>
          <w:p w:rsidR="00FB79B0" w:rsidRPr="00905950" w:rsidRDefault="00161910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Gwa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jali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447" w:type="dxa"/>
          </w:tcPr>
          <w:p w:rsidR="00FB79B0" w:rsidRPr="00905950" w:rsidRDefault="00161910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Ese pescado se llama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jali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. </w:t>
            </w:r>
          </w:p>
        </w:tc>
      </w:tr>
      <w:tr w:rsidR="00FB79B0" w:rsidRPr="00905950" w:rsidTr="00500D9A">
        <w:trPr>
          <w:trHeight w:val="289"/>
        </w:trPr>
        <w:tc>
          <w:tcPr>
            <w:tcW w:w="3025" w:type="dxa"/>
          </w:tcPr>
          <w:p w:rsidR="00FB79B0" w:rsidRPr="00905950" w:rsidRDefault="00DF12EF" w:rsidP="00C146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Jatödigue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234" w:type="dxa"/>
          </w:tcPr>
          <w:p w:rsidR="00FB79B0" w:rsidRPr="00905950" w:rsidRDefault="00DF12EF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Estudiar </w:t>
            </w:r>
          </w:p>
        </w:tc>
        <w:tc>
          <w:tcPr>
            <w:tcW w:w="3606" w:type="dxa"/>
          </w:tcPr>
          <w:p w:rsidR="00FB79B0" w:rsidRPr="00905950" w:rsidRDefault="00161910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Ani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jatödigue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jokrä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447" w:type="dxa"/>
          </w:tcPr>
          <w:p w:rsidR="00FB79B0" w:rsidRPr="00905950" w:rsidRDefault="00161910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Vamos a estudiar todos. </w:t>
            </w:r>
          </w:p>
        </w:tc>
      </w:tr>
      <w:tr w:rsidR="00FB79B0" w:rsidRPr="00905950" w:rsidTr="00500D9A">
        <w:trPr>
          <w:trHeight w:val="289"/>
        </w:trPr>
        <w:tc>
          <w:tcPr>
            <w:tcW w:w="3025" w:type="dxa"/>
          </w:tcPr>
          <w:p w:rsidR="00FB79B0" w:rsidRPr="00905950" w:rsidRDefault="00DF12EF" w:rsidP="00C146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Jabe</w:t>
            </w:r>
            <w:proofErr w:type="spellEnd"/>
          </w:p>
        </w:tc>
        <w:tc>
          <w:tcPr>
            <w:tcW w:w="3234" w:type="dxa"/>
          </w:tcPr>
          <w:p w:rsidR="00FB79B0" w:rsidRPr="00905950" w:rsidRDefault="00DF12EF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Juntos, acompañados</w:t>
            </w:r>
          </w:p>
        </w:tc>
        <w:tc>
          <w:tcPr>
            <w:tcW w:w="3606" w:type="dxa"/>
          </w:tcPr>
          <w:p w:rsidR="00FB79B0" w:rsidRPr="00905950" w:rsidRDefault="00161910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Ki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meri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ngwena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jabe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. </w:t>
            </w:r>
          </w:p>
        </w:tc>
        <w:tc>
          <w:tcPr>
            <w:tcW w:w="4447" w:type="dxa"/>
          </w:tcPr>
          <w:p w:rsidR="00FB79B0" w:rsidRPr="00905950" w:rsidRDefault="00161910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Trajo a la mujer de acompañante </w:t>
            </w:r>
          </w:p>
        </w:tc>
      </w:tr>
      <w:tr w:rsidR="00DF12EF" w:rsidRPr="00905950" w:rsidTr="00500D9A">
        <w:trPr>
          <w:trHeight w:val="289"/>
        </w:trPr>
        <w:tc>
          <w:tcPr>
            <w:tcW w:w="3025" w:type="dxa"/>
          </w:tcPr>
          <w:p w:rsidR="00DF12EF" w:rsidRPr="00905950" w:rsidRDefault="00DF12EF" w:rsidP="00C146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Jagaire</w:t>
            </w:r>
            <w:proofErr w:type="spellEnd"/>
          </w:p>
        </w:tc>
        <w:tc>
          <w:tcPr>
            <w:tcW w:w="3234" w:type="dxa"/>
          </w:tcPr>
          <w:p w:rsidR="00DF12EF" w:rsidRPr="00905950" w:rsidRDefault="00DF12EF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Vergonzoso </w:t>
            </w:r>
          </w:p>
        </w:tc>
        <w:tc>
          <w:tcPr>
            <w:tcW w:w="3606" w:type="dxa"/>
          </w:tcPr>
          <w:p w:rsidR="00DF12EF" w:rsidRPr="00905950" w:rsidRDefault="00F615CD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Ti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jagaire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krubäte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447" w:type="dxa"/>
          </w:tcPr>
          <w:p w:rsidR="00DF12EF" w:rsidRPr="00905950" w:rsidRDefault="00F615CD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Yo soy </w:t>
            </w:r>
            <w:proofErr w:type="gram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muy  vergonzosos</w:t>
            </w:r>
            <w:proofErr w:type="gram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. </w:t>
            </w:r>
          </w:p>
        </w:tc>
      </w:tr>
      <w:tr w:rsidR="00DF12EF" w:rsidRPr="00905950" w:rsidTr="00500D9A">
        <w:trPr>
          <w:trHeight w:val="289"/>
        </w:trPr>
        <w:tc>
          <w:tcPr>
            <w:tcW w:w="3025" w:type="dxa"/>
          </w:tcPr>
          <w:p w:rsidR="00DF12EF" w:rsidRPr="00905950" w:rsidRDefault="0035196B" w:rsidP="00C146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Jade</w:t>
            </w:r>
          </w:p>
        </w:tc>
        <w:tc>
          <w:tcPr>
            <w:tcW w:w="3234" w:type="dxa"/>
          </w:tcPr>
          <w:p w:rsidR="00DF12EF" w:rsidRPr="00905950" w:rsidRDefault="0035196B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Orilla del rio</w:t>
            </w:r>
          </w:p>
        </w:tc>
        <w:tc>
          <w:tcPr>
            <w:tcW w:w="3606" w:type="dxa"/>
          </w:tcPr>
          <w:p w:rsidR="00DF12EF" w:rsidRPr="00905950" w:rsidRDefault="00FD2A06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Chi ye migue jade </w:t>
            </w:r>
          </w:p>
        </w:tc>
        <w:tc>
          <w:tcPr>
            <w:tcW w:w="4447" w:type="dxa"/>
          </w:tcPr>
          <w:p w:rsidR="00DF12EF" w:rsidRPr="00905950" w:rsidRDefault="00FD2A06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Ponga al bebe a la orilla del rio.</w:t>
            </w:r>
          </w:p>
        </w:tc>
      </w:tr>
      <w:tr w:rsidR="00DF12EF" w:rsidRPr="00905950" w:rsidTr="00500D9A">
        <w:trPr>
          <w:trHeight w:val="289"/>
        </w:trPr>
        <w:tc>
          <w:tcPr>
            <w:tcW w:w="3025" w:type="dxa"/>
          </w:tcPr>
          <w:p w:rsidR="00DF12EF" w:rsidRPr="00905950" w:rsidRDefault="0035196B" w:rsidP="00C146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Jamaga</w:t>
            </w:r>
            <w:proofErr w:type="spellEnd"/>
          </w:p>
        </w:tc>
        <w:tc>
          <w:tcPr>
            <w:tcW w:w="3234" w:type="dxa"/>
          </w:tcPr>
          <w:p w:rsidR="00DF12EF" w:rsidRPr="00905950" w:rsidRDefault="00FD2A06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Jamaca </w:t>
            </w:r>
          </w:p>
        </w:tc>
        <w:tc>
          <w:tcPr>
            <w:tcW w:w="3606" w:type="dxa"/>
          </w:tcPr>
          <w:p w:rsidR="00DF12EF" w:rsidRPr="00905950" w:rsidRDefault="00FD2A06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Jamaga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kaingä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447" w:type="dxa"/>
          </w:tcPr>
          <w:p w:rsidR="00DF12EF" w:rsidRPr="00905950" w:rsidRDefault="00FD2A06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Alce esa jamaca. </w:t>
            </w:r>
          </w:p>
        </w:tc>
      </w:tr>
      <w:tr w:rsidR="00DF12EF" w:rsidRPr="00905950" w:rsidTr="00500D9A">
        <w:trPr>
          <w:trHeight w:val="289"/>
        </w:trPr>
        <w:tc>
          <w:tcPr>
            <w:tcW w:w="3025" w:type="dxa"/>
          </w:tcPr>
          <w:p w:rsidR="00DF12EF" w:rsidRPr="00905950" w:rsidRDefault="0035196B" w:rsidP="00C146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Järä</w:t>
            </w:r>
            <w:proofErr w:type="spellEnd"/>
          </w:p>
        </w:tc>
        <w:tc>
          <w:tcPr>
            <w:tcW w:w="3234" w:type="dxa"/>
          </w:tcPr>
          <w:p w:rsidR="00DF12EF" w:rsidRPr="00905950" w:rsidRDefault="0035196B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Barranco</w:t>
            </w:r>
          </w:p>
        </w:tc>
        <w:tc>
          <w:tcPr>
            <w:tcW w:w="3606" w:type="dxa"/>
          </w:tcPr>
          <w:p w:rsidR="00DF12EF" w:rsidRPr="00905950" w:rsidRDefault="000009A0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Järä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ye toen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diore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mende</w:t>
            </w:r>
            <w:proofErr w:type="spellEnd"/>
          </w:p>
        </w:tc>
        <w:tc>
          <w:tcPr>
            <w:tcW w:w="4447" w:type="dxa"/>
          </w:tcPr>
          <w:p w:rsidR="00DF12EF" w:rsidRPr="00905950" w:rsidRDefault="000009A0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Se observa el barranco desde muy lejos </w:t>
            </w:r>
          </w:p>
        </w:tc>
      </w:tr>
      <w:tr w:rsidR="00DF12EF" w:rsidRPr="00905950" w:rsidTr="00500D9A">
        <w:trPr>
          <w:trHeight w:val="289"/>
        </w:trPr>
        <w:tc>
          <w:tcPr>
            <w:tcW w:w="3025" w:type="dxa"/>
          </w:tcPr>
          <w:p w:rsidR="00DF12EF" w:rsidRPr="00905950" w:rsidRDefault="0035196B" w:rsidP="00C146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Jäde</w:t>
            </w:r>
            <w:proofErr w:type="spellEnd"/>
          </w:p>
        </w:tc>
        <w:tc>
          <w:tcPr>
            <w:tcW w:w="3234" w:type="dxa"/>
          </w:tcPr>
          <w:p w:rsidR="00DF12EF" w:rsidRPr="00905950" w:rsidRDefault="0035196B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Dentro de la piedra</w:t>
            </w:r>
          </w:p>
        </w:tc>
        <w:tc>
          <w:tcPr>
            <w:tcW w:w="3606" w:type="dxa"/>
          </w:tcPr>
          <w:p w:rsidR="00DF12EF" w:rsidRPr="00905950" w:rsidRDefault="000009A0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Kebe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tä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jäde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447" w:type="dxa"/>
          </w:tcPr>
          <w:p w:rsidR="00DF12EF" w:rsidRPr="00905950" w:rsidRDefault="000009A0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El camarón está en la piedra</w:t>
            </w:r>
          </w:p>
        </w:tc>
      </w:tr>
      <w:tr w:rsidR="0035196B" w:rsidRPr="00905950" w:rsidTr="00500D9A">
        <w:trPr>
          <w:trHeight w:val="289"/>
        </w:trPr>
        <w:tc>
          <w:tcPr>
            <w:tcW w:w="3025" w:type="dxa"/>
          </w:tcPr>
          <w:p w:rsidR="0035196B" w:rsidRPr="00905950" w:rsidRDefault="0035196B" w:rsidP="00C146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Jene</w:t>
            </w:r>
            <w:proofErr w:type="spellEnd"/>
          </w:p>
        </w:tc>
        <w:tc>
          <w:tcPr>
            <w:tcW w:w="3234" w:type="dxa"/>
          </w:tcPr>
          <w:p w:rsidR="0035196B" w:rsidRPr="00905950" w:rsidRDefault="0035196B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Diferente</w:t>
            </w:r>
          </w:p>
        </w:tc>
        <w:tc>
          <w:tcPr>
            <w:tcW w:w="3606" w:type="dxa"/>
          </w:tcPr>
          <w:p w:rsidR="0035196B" w:rsidRPr="00905950" w:rsidRDefault="00FC57F7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Kwe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blitani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jene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matare </w:t>
            </w:r>
          </w:p>
        </w:tc>
        <w:tc>
          <w:tcPr>
            <w:tcW w:w="4447" w:type="dxa"/>
          </w:tcPr>
          <w:p w:rsidR="0035196B" w:rsidRPr="00905950" w:rsidRDefault="00FC57F7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El hablo diferente hoy. </w:t>
            </w:r>
          </w:p>
        </w:tc>
      </w:tr>
      <w:tr w:rsidR="0035196B" w:rsidRPr="00905950" w:rsidTr="00500D9A">
        <w:trPr>
          <w:trHeight w:val="289"/>
        </w:trPr>
        <w:tc>
          <w:tcPr>
            <w:tcW w:w="3025" w:type="dxa"/>
          </w:tcPr>
          <w:p w:rsidR="0035196B" w:rsidRPr="00905950" w:rsidRDefault="0035196B" w:rsidP="00C146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lastRenderedPageBreak/>
              <w:t>Jenena</w:t>
            </w:r>
            <w:proofErr w:type="spellEnd"/>
          </w:p>
        </w:tc>
        <w:tc>
          <w:tcPr>
            <w:tcW w:w="3234" w:type="dxa"/>
          </w:tcPr>
          <w:p w:rsidR="0035196B" w:rsidRPr="00905950" w:rsidRDefault="0035196B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Particular</w:t>
            </w:r>
          </w:p>
        </w:tc>
        <w:tc>
          <w:tcPr>
            <w:tcW w:w="3606" w:type="dxa"/>
          </w:tcPr>
          <w:p w:rsidR="0035196B" w:rsidRPr="00905950" w:rsidRDefault="00FC57F7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Meri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jenena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. </w:t>
            </w:r>
          </w:p>
        </w:tc>
        <w:tc>
          <w:tcPr>
            <w:tcW w:w="4447" w:type="dxa"/>
          </w:tcPr>
          <w:p w:rsidR="0035196B" w:rsidRPr="00905950" w:rsidRDefault="00FC57F7" w:rsidP="00FC57F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Ella es particular </w:t>
            </w:r>
          </w:p>
        </w:tc>
      </w:tr>
      <w:tr w:rsidR="0035196B" w:rsidRPr="00905950" w:rsidTr="00500D9A">
        <w:trPr>
          <w:trHeight w:val="289"/>
        </w:trPr>
        <w:tc>
          <w:tcPr>
            <w:tcW w:w="3025" w:type="dxa"/>
          </w:tcPr>
          <w:p w:rsidR="0035196B" w:rsidRPr="00905950" w:rsidRDefault="0035196B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Jetebe</w:t>
            </w:r>
            <w:proofErr w:type="spellEnd"/>
          </w:p>
        </w:tc>
        <w:tc>
          <w:tcPr>
            <w:tcW w:w="3234" w:type="dxa"/>
          </w:tcPr>
          <w:p w:rsidR="0035196B" w:rsidRPr="00905950" w:rsidRDefault="0035196B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Mañana</w:t>
            </w:r>
          </w:p>
        </w:tc>
        <w:tc>
          <w:tcPr>
            <w:tcW w:w="3606" w:type="dxa"/>
          </w:tcPr>
          <w:p w:rsidR="0035196B" w:rsidRPr="00905950" w:rsidRDefault="00C32C5F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Jetebe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bato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kämigai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447" w:type="dxa"/>
          </w:tcPr>
          <w:p w:rsidR="0035196B" w:rsidRPr="00905950" w:rsidRDefault="00C32C5F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Mañana mataran al pato.</w:t>
            </w:r>
          </w:p>
        </w:tc>
      </w:tr>
      <w:tr w:rsidR="0035196B" w:rsidRPr="00905950" w:rsidTr="00500D9A">
        <w:trPr>
          <w:trHeight w:val="289"/>
        </w:trPr>
        <w:tc>
          <w:tcPr>
            <w:tcW w:w="3025" w:type="dxa"/>
          </w:tcPr>
          <w:p w:rsidR="0035196B" w:rsidRPr="00905950" w:rsidRDefault="0035196B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Jeñe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234" w:type="dxa"/>
          </w:tcPr>
          <w:p w:rsidR="0035196B" w:rsidRPr="00905950" w:rsidRDefault="00C32C5F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Propio(a)</w:t>
            </w:r>
            <w:r w:rsidR="0035196B"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606" w:type="dxa"/>
          </w:tcPr>
          <w:p w:rsidR="0035196B" w:rsidRPr="00905950" w:rsidRDefault="00C32C5F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Matare ju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tigwe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jeñe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447" w:type="dxa"/>
          </w:tcPr>
          <w:p w:rsidR="0035196B" w:rsidRPr="00905950" w:rsidRDefault="00C32C5F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Ahora tengo mi propia casa </w:t>
            </w:r>
          </w:p>
        </w:tc>
      </w:tr>
      <w:tr w:rsidR="0035196B" w:rsidRPr="00905950" w:rsidTr="00500D9A">
        <w:trPr>
          <w:trHeight w:val="289"/>
        </w:trPr>
        <w:tc>
          <w:tcPr>
            <w:tcW w:w="3025" w:type="dxa"/>
          </w:tcPr>
          <w:p w:rsidR="0035196B" w:rsidRPr="00905950" w:rsidRDefault="0035196B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Jedi</w:t>
            </w:r>
            <w:proofErr w:type="spellEnd"/>
          </w:p>
        </w:tc>
        <w:tc>
          <w:tcPr>
            <w:tcW w:w="3234" w:type="dxa"/>
          </w:tcPr>
          <w:p w:rsidR="0035196B" w:rsidRPr="00905950" w:rsidRDefault="0035196B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Nombre de mujer</w:t>
            </w:r>
          </w:p>
        </w:tc>
        <w:tc>
          <w:tcPr>
            <w:tcW w:w="3606" w:type="dxa"/>
          </w:tcPr>
          <w:p w:rsidR="0035196B" w:rsidRPr="00905950" w:rsidRDefault="00C32C5F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Ti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bün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jedi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447" w:type="dxa"/>
          </w:tcPr>
          <w:p w:rsidR="0035196B" w:rsidRPr="00905950" w:rsidRDefault="00C32C5F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Mi nieta se llama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jedi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. </w:t>
            </w:r>
          </w:p>
        </w:tc>
      </w:tr>
      <w:tr w:rsidR="0035196B" w:rsidRPr="00905950" w:rsidTr="00500D9A">
        <w:trPr>
          <w:trHeight w:val="289"/>
        </w:trPr>
        <w:tc>
          <w:tcPr>
            <w:tcW w:w="3025" w:type="dxa"/>
          </w:tcPr>
          <w:p w:rsidR="0035196B" w:rsidRPr="00905950" w:rsidRDefault="0035196B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Ji</w:t>
            </w:r>
          </w:p>
        </w:tc>
        <w:tc>
          <w:tcPr>
            <w:tcW w:w="3234" w:type="dxa"/>
          </w:tcPr>
          <w:p w:rsidR="0035196B" w:rsidRPr="00905950" w:rsidRDefault="0035196B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Camino</w:t>
            </w:r>
          </w:p>
        </w:tc>
        <w:tc>
          <w:tcPr>
            <w:tcW w:w="3606" w:type="dxa"/>
          </w:tcPr>
          <w:p w:rsidR="0035196B" w:rsidRPr="00905950" w:rsidRDefault="00C32C5F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Brän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ji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bäsegä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447" w:type="dxa"/>
          </w:tcPr>
          <w:p w:rsidR="0035196B" w:rsidRPr="00905950" w:rsidRDefault="00C32C5F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Vamos a limpiar el camino. </w:t>
            </w:r>
          </w:p>
        </w:tc>
      </w:tr>
      <w:tr w:rsidR="0035196B" w:rsidRPr="00905950" w:rsidTr="00500D9A">
        <w:trPr>
          <w:trHeight w:val="289"/>
        </w:trPr>
        <w:tc>
          <w:tcPr>
            <w:tcW w:w="3025" w:type="dxa"/>
          </w:tcPr>
          <w:p w:rsidR="0035196B" w:rsidRPr="00905950" w:rsidRDefault="0035196B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Jibiegä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234" w:type="dxa"/>
          </w:tcPr>
          <w:p w:rsidR="0035196B" w:rsidRPr="00905950" w:rsidRDefault="007F49E7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Aflojar, soltar </w:t>
            </w:r>
          </w:p>
        </w:tc>
        <w:tc>
          <w:tcPr>
            <w:tcW w:w="3606" w:type="dxa"/>
          </w:tcPr>
          <w:p w:rsidR="0035196B" w:rsidRPr="00905950" w:rsidRDefault="003440D3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Meri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kise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jibiegä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447" w:type="dxa"/>
          </w:tcPr>
          <w:p w:rsidR="0035196B" w:rsidRPr="00905950" w:rsidRDefault="007F49E7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gram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Suelte </w:t>
            </w:r>
            <w:r w:rsidR="003440D3" w:rsidRPr="00905950">
              <w:rPr>
                <w:rFonts w:ascii="Century Gothic" w:eastAsia="Batang" w:hAnsi="Century Gothic"/>
                <w:sz w:val="28"/>
                <w:szCs w:val="28"/>
              </w:rPr>
              <w:t xml:space="preserve"> la</w:t>
            </w:r>
            <w:proofErr w:type="gramEnd"/>
            <w:r w:rsidR="003440D3" w:rsidRPr="00905950">
              <w:rPr>
                <w:rFonts w:ascii="Century Gothic" w:eastAsia="Batang" w:hAnsi="Century Gothic"/>
                <w:sz w:val="28"/>
                <w:szCs w:val="28"/>
              </w:rPr>
              <w:t xml:space="preserve"> mano de esa mujer. </w:t>
            </w:r>
          </w:p>
        </w:tc>
      </w:tr>
      <w:tr w:rsidR="0035196B" w:rsidRPr="00905950" w:rsidTr="00500D9A">
        <w:trPr>
          <w:trHeight w:val="289"/>
        </w:trPr>
        <w:tc>
          <w:tcPr>
            <w:tcW w:w="3025" w:type="dxa"/>
          </w:tcPr>
          <w:p w:rsidR="0035196B" w:rsidRPr="00905950" w:rsidRDefault="0035196B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Jien</w:t>
            </w:r>
            <w:proofErr w:type="spellEnd"/>
          </w:p>
        </w:tc>
        <w:tc>
          <w:tcPr>
            <w:tcW w:w="3234" w:type="dxa"/>
          </w:tcPr>
          <w:p w:rsidR="0035196B" w:rsidRPr="00905950" w:rsidRDefault="0035196B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Freir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, tostar </w:t>
            </w:r>
          </w:p>
        </w:tc>
        <w:tc>
          <w:tcPr>
            <w:tcW w:w="3606" w:type="dxa"/>
          </w:tcPr>
          <w:p w:rsidR="0035196B" w:rsidRPr="00905950" w:rsidRDefault="007F49E7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Dere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ani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gwa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jien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. </w:t>
            </w:r>
          </w:p>
        </w:tc>
        <w:tc>
          <w:tcPr>
            <w:tcW w:w="4447" w:type="dxa"/>
          </w:tcPr>
          <w:p w:rsidR="0035196B" w:rsidRPr="00905950" w:rsidRDefault="007F49E7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En la tarde vamos a freír pescado. </w:t>
            </w:r>
          </w:p>
        </w:tc>
      </w:tr>
      <w:tr w:rsidR="0035196B" w:rsidRPr="00905950" w:rsidTr="00500D9A">
        <w:trPr>
          <w:trHeight w:val="289"/>
        </w:trPr>
        <w:tc>
          <w:tcPr>
            <w:tcW w:w="3025" w:type="dxa"/>
          </w:tcPr>
          <w:p w:rsidR="0035196B" w:rsidRPr="00905950" w:rsidRDefault="0035196B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Jie</w:t>
            </w:r>
            <w:proofErr w:type="spellEnd"/>
          </w:p>
        </w:tc>
        <w:tc>
          <w:tcPr>
            <w:tcW w:w="3234" w:type="dxa"/>
          </w:tcPr>
          <w:p w:rsidR="0035196B" w:rsidRPr="00905950" w:rsidRDefault="007F49E7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Rastro, huella </w:t>
            </w:r>
          </w:p>
        </w:tc>
        <w:tc>
          <w:tcPr>
            <w:tcW w:w="3606" w:type="dxa"/>
          </w:tcPr>
          <w:p w:rsidR="0035196B" w:rsidRPr="00905950" w:rsidRDefault="007F49E7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Nusi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jie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turi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tigwe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447" w:type="dxa"/>
          </w:tcPr>
          <w:p w:rsidR="0035196B" w:rsidRPr="00905950" w:rsidRDefault="007F49E7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Yo vi el rastro del armadillo </w:t>
            </w:r>
          </w:p>
        </w:tc>
      </w:tr>
      <w:tr w:rsidR="0035196B" w:rsidRPr="00905950" w:rsidTr="00500D9A">
        <w:trPr>
          <w:trHeight w:val="289"/>
        </w:trPr>
        <w:tc>
          <w:tcPr>
            <w:tcW w:w="3025" w:type="dxa"/>
          </w:tcPr>
          <w:p w:rsidR="0035196B" w:rsidRPr="00905950" w:rsidRDefault="0035196B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Jisai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234" w:type="dxa"/>
          </w:tcPr>
          <w:p w:rsidR="0035196B" w:rsidRPr="00905950" w:rsidRDefault="0035196B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Cerebro </w:t>
            </w:r>
          </w:p>
        </w:tc>
        <w:tc>
          <w:tcPr>
            <w:tcW w:w="3606" w:type="dxa"/>
          </w:tcPr>
          <w:p w:rsidR="0035196B" w:rsidRPr="00905950" w:rsidRDefault="007F49E7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Kwi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jidai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ñaka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kwetare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447" w:type="dxa"/>
          </w:tcPr>
          <w:p w:rsidR="0035196B" w:rsidRPr="00905950" w:rsidRDefault="007F49E7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No se debe comer el cerebro de la gallina. </w:t>
            </w:r>
          </w:p>
        </w:tc>
      </w:tr>
      <w:tr w:rsidR="0035196B" w:rsidRPr="00905950" w:rsidTr="00500D9A">
        <w:trPr>
          <w:trHeight w:val="289"/>
        </w:trPr>
        <w:tc>
          <w:tcPr>
            <w:tcW w:w="3025" w:type="dxa"/>
          </w:tcPr>
          <w:p w:rsidR="0035196B" w:rsidRPr="00905950" w:rsidRDefault="0035196B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Jibe</w:t>
            </w:r>
          </w:p>
        </w:tc>
        <w:tc>
          <w:tcPr>
            <w:tcW w:w="3234" w:type="dxa"/>
          </w:tcPr>
          <w:p w:rsidR="0035196B" w:rsidRPr="00905950" w:rsidRDefault="0035196B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Cosquilloso </w:t>
            </w:r>
          </w:p>
        </w:tc>
        <w:tc>
          <w:tcPr>
            <w:tcW w:w="3606" w:type="dxa"/>
          </w:tcPr>
          <w:p w:rsidR="0035196B" w:rsidRPr="00905950" w:rsidRDefault="007F49E7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Meri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ye jibe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ulie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btä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447" w:type="dxa"/>
          </w:tcPr>
          <w:p w:rsidR="0035196B" w:rsidRPr="00905950" w:rsidRDefault="00487F78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Esa es muy </w:t>
            </w:r>
            <w:proofErr w:type="gram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cosquilloso</w:t>
            </w:r>
            <w:proofErr w:type="gram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en la piernas</w:t>
            </w:r>
          </w:p>
        </w:tc>
      </w:tr>
      <w:tr w:rsidR="0035196B" w:rsidRPr="00905950" w:rsidTr="00500D9A">
        <w:trPr>
          <w:trHeight w:val="289"/>
        </w:trPr>
        <w:tc>
          <w:tcPr>
            <w:tcW w:w="3025" w:type="dxa"/>
          </w:tcPr>
          <w:p w:rsidR="0035196B" w:rsidRPr="00905950" w:rsidRDefault="0035196B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Jide</w:t>
            </w:r>
            <w:proofErr w:type="spellEnd"/>
          </w:p>
        </w:tc>
        <w:tc>
          <w:tcPr>
            <w:tcW w:w="3234" w:type="dxa"/>
          </w:tcPr>
          <w:p w:rsidR="0035196B" w:rsidRPr="00905950" w:rsidRDefault="0035196B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En el camino</w:t>
            </w:r>
          </w:p>
        </w:tc>
        <w:tc>
          <w:tcPr>
            <w:tcW w:w="3606" w:type="dxa"/>
          </w:tcPr>
          <w:p w:rsidR="0035196B" w:rsidRPr="00905950" w:rsidRDefault="00487F78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Mägwe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ni ye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ngoba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jide</w:t>
            </w:r>
            <w:proofErr w:type="spellEnd"/>
          </w:p>
        </w:tc>
        <w:tc>
          <w:tcPr>
            <w:tcW w:w="4447" w:type="dxa"/>
          </w:tcPr>
          <w:p w:rsidR="0035196B" w:rsidRPr="00905950" w:rsidRDefault="00487F78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Espere a esa persona en el camino. </w:t>
            </w:r>
          </w:p>
        </w:tc>
      </w:tr>
      <w:tr w:rsidR="0035196B" w:rsidRPr="00905950" w:rsidTr="00500D9A">
        <w:trPr>
          <w:trHeight w:val="289"/>
        </w:trPr>
        <w:tc>
          <w:tcPr>
            <w:tcW w:w="3025" w:type="dxa"/>
          </w:tcPr>
          <w:p w:rsidR="0035196B" w:rsidRPr="00905950" w:rsidRDefault="0035196B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Jidiguin</w:t>
            </w:r>
            <w:proofErr w:type="spellEnd"/>
          </w:p>
        </w:tc>
        <w:tc>
          <w:tcPr>
            <w:tcW w:w="3234" w:type="dxa"/>
          </w:tcPr>
          <w:p w:rsidR="0035196B" w:rsidRPr="00905950" w:rsidRDefault="0035196B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Nombre de Chicharra</w:t>
            </w:r>
          </w:p>
        </w:tc>
        <w:tc>
          <w:tcPr>
            <w:tcW w:w="3606" w:type="dxa"/>
          </w:tcPr>
          <w:p w:rsidR="0035196B" w:rsidRPr="00905950" w:rsidRDefault="00487F78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Jidiguin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juendari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447" w:type="dxa"/>
          </w:tcPr>
          <w:p w:rsidR="0035196B" w:rsidRPr="00905950" w:rsidRDefault="00487F78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Espante </w:t>
            </w:r>
            <w:r w:rsidR="007A647F" w:rsidRPr="00905950">
              <w:rPr>
                <w:rFonts w:ascii="Century Gothic" w:eastAsia="Batang" w:hAnsi="Century Gothic"/>
                <w:sz w:val="28"/>
                <w:szCs w:val="28"/>
              </w:rPr>
              <w:t>el</w:t>
            </w: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Jidiguin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</w:tr>
      <w:tr w:rsidR="0035196B" w:rsidRPr="00905950" w:rsidTr="00500D9A">
        <w:trPr>
          <w:trHeight w:val="289"/>
        </w:trPr>
        <w:tc>
          <w:tcPr>
            <w:tcW w:w="3025" w:type="dxa"/>
          </w:tcPr>
          <w:p w:rsidR="0035196B" w:rsidRPr="00905950" w:rsidRDefault="0035196B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Jole</w:t>
            </w:r>
            <w:proofErr w:type="spellEnd"/>
          </w:p>
        </w:tc>
        <w:tc>
          <w:tcPr>
            <w:tcW w:w="3234" w:type="dxa"/>
          </w:tcPr>
          <w:p w:rsidR="0035196B" w:rsidRPr="00905950" w:rsidRDefault="0035196B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Nombre de Chicharra</w:t>
            </w:r>
          </w:p>
        </w:tc>
        <w:tc>
          <w:tcPr>
            <w:tcW w:w="3606" w:type="dxa"/>
          </w:tcPr>
          <w:p w:rsidR="0035196B" w:rsidRPr="00905950" w:rsidRDefault="007A647F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Jole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kwiti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nugwägwe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447" w:type="dxa"/>
          </w:tcPr>
          <w:p w:rsidR="0035196B" w:rsidRPr="00905950" w:rsidRDefault="007A647F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El pájaro se comió un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Jole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. </w:t>
            </w:r>
          </w:p>
        </w:tc>
      </w:tr>
      <w:tr w:rsidR="0035196B" w:rsidRPr="00905950" w:rsidTr="00500D9A">
        <w:trPr>
          <w:trHeight w:val="289"/>
        </w:trPr>
        <w:tc>
          <w:tcPr>
            <w:tcW w:w="3025" w:type="dxa"/>
          </w:tcPr>
          <w:p w:rsidR="0035196B" w:rsidRPr="00905950" w:rsidRDefault="0035196B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Jogue</w:t>
            </w:r>
            <w:proofErr w:type="spellEnd"/>
          </w:p>
        </w:tc>
        <w:tc>
          <w:tcPr>
            <w:tcW w:w="3234" w:type="dxa"/>
          </w:tcPr>
          <w:p w:rsidR="0035196B" w:rsidRPr="00905950" w:rsidRDefault="0035196B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Nombre de Cacao</w:t>
            </w:r>
          </w:p>
        </w:tc>
        <w:tc>
          <w:tcPr>
            <w:tcW w:w="3606" w:type="dxa"/>
          </w:tcPr>
          <w:p w:rsidR="0035196B" w:rsidRPr="00905950" w:rsidRDefault="007A647F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Ani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jogue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nögö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dere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447" w:type="dxa"/>
          </w:tcPr>
          <w:p w:rsidR="0035196B" w:rsidRPr="00905950" w:rsidRDefault="007A647F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Vamos a sembrar en la tarde un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jogue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</w:tr>
      <w:tr w:rsidR="0035196B" w:rsidRPr="00905950" w:rsidTr="00500D9A">
        <w:trPr>
          <w:trHeight w:val="289"/>
        </w:trPr>
        <w:tc>
          <w:tcPr>
            <w:tcW w:w="3025" w:type="dxa"/>
          </w:tcPr>
          <w:p w:rsidR="0035196B" w:rsidRPr="00905950" w:rsidRDefault="0035196B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Jodron</w:t>
            </w:r>
            <w:proofErr w:type="spellEnd"/>
          </w:p>
        </w:tc>
        <w:tc>
          <w:tcPr>
            <w:tcW w:w="3234" w:type="dxa"/>
          </w:tcPr>
          <w:p w:rsidR="0035196B" w:rsidRPr="00905950" w:rsidRDefault="0035196B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Cosas</w:t>
            </w:r>
          </w:p>
        </w:tc>
        <w:tc>
          <w:tcPr>
            <w:tcW w:w="3606" w:type="dxa"/>
          </w:tcPr>
          <w:p w:rsidR="0035196B" w:rsidRPr="00905950" w:rsidRDefault="007A647F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Jodron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ño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? </w:t>
            </w:r>
          </w:p>
        </w:tc>
        <w:tc>
          <w:tcPr>
            <w:tcW w:w="4447" w:type="dxa"/>
          </w:tcPr>
          <w:p w:rsidR="0035196B" w:rsidRPr="00905950" w:rsidRDefault="007A647F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Como se llama esa cosa. </w:t>
            </w:r>
          </w:p>
        </w:tc>
      </w:tr>
      <w:tr w:rsidR="0035196B" w:rsidRPr="00905950" w:rsidTr="00500D9A">
        <w:trPr>
          <w:trHeight w:val="289"/>
        </w:trPr>
        <w:tc>
          <w:tcPr>
            <w:tcW w:w="3025" w:type="dxa"/>
          </w:tcPr>
          <w:p w:rsidR="0035196B" w:rsidRPr="00905950" w:rsidRDefault="005B62F9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Jötrö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234" w:type="dxa"/>
          </w:tcPr>
          <w:p w:rsidR="0035196B" w:rsidRPr="00905950" w:rsidRDefault="005B62F9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Ligero </w:t>
            </w:r>
          </w:p>
        </w:tc>
        <w:tc>
          <w:tcPr>
            <w:tcW w:w="3606" w:type="dxa"/>
          </w:tcPr>
          <w:p w:rsidR="0035196B" w:rsidRPr="00905950" w:rsidRDefault="007A647F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Nibi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mäguete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jötrö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 </w:t>
            </w:r>
          </w:p>
        </w:tc>
        <w:tc>
          <w:tcPr>
            <w:tcW w:w="4447" w:type="dxa"/>
          </w:tcPr>
          <w:p w:rsidR="0035196B" w:rsidRPr="00905950" w:rsidRDefault="007A647F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Amarre rápido esa vaca. </w:t>
            </w:r>
          </w:p>
        </w:tc>
      </w:tr>
      <w:tr w:rsidR="009A499B" w:rsidRPr="00905950" w:rsidTr="00500D9A">
        <w:trPr>
          <w:trHeight w:val="441"/>
        </w:trPr>
        <w:tc>
          <w:tcPr>
            <w:tcW w:w="3025" w:type="dxa"/>
          </w:tcPr>
          <w:p w:rsidR="009A499B" w:rsidRPr="00905950" w:rsidRDefault="009A499B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Jobe</w:t>
            </w:r>
            <w:proofErr w:type="spellEnd"/>
          </w:p>
        </w:tc>
        <w:tc>
          <w:tcPr>
            <w:tcW w:w="3234" w:type="dxa"/>
          </w:tcPr>
          <w:p w:rsidR="009A499B" w:rsidRPr="00905950" w:rsidRDefault="009A499B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Lluvioso (exceso) </w:t>
            </w:r>
          </w:p>
        </w:tc>
        <w:tc>
          <w:tcPr>
            <w:tcW w:w="3606" w:type="dxa"/>
          </w:tcPr>
          <w:p w:rsidR="009A499B" w:rsidRPr="00905950" w:rsidRDefault="009A499B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ñü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rägäin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jobe</w:t>
            </w:r>
            <w:proofErr w:type="spellEnd"/>
            <w:proofErr w:type="gram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dere</w:t>
            </w:r>
            <w:proofErr w:type="spellEnd"/>
          </w:p>
        </w:tc>
        <w:tc>
          <w:tcPr>
            <w:tcW w:w="4447" w:type="dxa"/>
          </w:tcPr>
          <w:p w:rsidR="009A499B" w:rsidRPr="00905950" w:rsidRDefault="009A499B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En la tarde será lluvioso </w:t>
            </w:r>
          </w:p>
        </w:tc>
      </w:tr>
      <w:tr w:rsidR="0035196B" w:rsidRPr="00905950" w:rsidTr="00500D9A">
        <w:trPr>
          <w:trHeight w:val="289"/>
        </w:trPr>
        <w:tc>
          <w:tcPr>
            <w:tcW w:w="3025" w:type="dxa"/>
          </w:tcPr>
          <w:p w:rsidR="0035196B" w:rsidRPr="00905950" w:rsidRDefault="005B62F9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Jola</w:t>
            </w:r>
          </w:p>
        </w:tc>
        <w:tc>
          <w:tcPr>
            <w:tcW w:w="3234" w:type="dxa"/>
          </w:tcPr>
          <w:p w:rsidR="0035196B" w:rsidRPr="00905950" w:rsidRDefault="005B62F9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Cola</w:t>
            </w:r>
          </w:p>
        </w:tc>
        <w:tc>
          <w:tcPr>
            <w:tcW w:w="3606" w:type="dxa"/>
          </w:tcPr>
          <w:p w:rsidR="0035196B" w:rsidRPr="00905950" w:rsidRDefault="00DD00D6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Minchi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jola ye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ngä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447" w:type="dxa"/>
          </w:tcPr>
          <w:p w:rsidR="0035196B" w:rsidRPr="00905950" w:rsidRDefault="00DD00D6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La cola del gato es </w:t>
            </w:r>
            <w:proofErr w:type="gram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largo</w:t>
            </w:r>
            <w:proofErr w:type="gram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</w:tr>
      <w:tr w:rsidR="005B62F9" w:rsidRPr="00905950" w:rsidTr="00500D9A">
        <w:trPr>
          <w:trHeight w:val="289"/>
        </w:trPr>
        <w:tc>
          <w:tcPr>
            <w:tcW w:w="3025" w:type="dxa"/>
          </w:tcPr>
          <w:p w:rsidR="005B62F9" w:rsidRPr="00905950" w:rsidRDefault="005B62F9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lastRenderedPageBreak/>
              <w:t xml:space="preserve">Ju </w:t>
            </w:r>
          </w:p>
        </w:tc>
        <w:tc>
          <w:tcPr>
            <w:tcW w:w="3234" w:type="dxa"/>
          </w:tcPr>
          <w:p w:rsidR="005B62F9" w:rsidRPr="00905950" w:rsidRDefault="005B62F9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Casa </w:t>
            </w:r>
          </w:p>
        </w:tc>
        <w:tc>
          <w:tcPr>
            <w:tcW w:w="3606" w:type="dxa"/>
          </w:tcPr>
          <w:p w:rsidR="005B62F9" w:rsidRPr="00905950" w:rsidRDefault="00DD00D6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Ju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tigwe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bä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kare</w:t>
            </w:r>
            <w:proofErr w:type="spellEnd"/>
          </w:p>
        </w:tc>
        <w:tc>
          <w:tcPr>
            <w:tcW w:w="4447" w:type="dxa"/>
          </w:tcPr>
          <w:p w:rsidR="005B62F9" w:rsidRPr="00905950" w:rsidRDefault="00DD00D6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Mi casa es de color verde. </w:t>
            </w:r>
          </w:p>
        </w:tc>
      </w:tr>
      <w:tr w:rsidR="00320478" w:rsidRPr="00905950" w:rsidTr="00500D9A">
        <w:trPr>
          <w:trHeight w:val="289"/>
        </w:trPr>
        <w:tc>
          <w:tcPr>
            <w:tcW w:w="3025" w:type="dxa"/>
          </w:tcPr>
          <w:p w:rsidR="00320478" w:rsidRPr="00905950" w:rsidRDefault="00320478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Ju </w:t>
            </w:r>
          </w:p>
        </w:tc>
        <w:tc>
          <w:tcPr>
            <w:tcW w:w="3234" w:type="dxa"/>
          </w:tcPr>
          <w:p w:rsidR="00320478" w:rsidRPr="00905950" w:rsidRDefault="00320478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Cobija </w:t>
            </w:r>
          </w:p>
        </w:tc>
        <w:tc>
          <w:tcPr>
            <w:tcW w:w="3606" w:type="dxa"/>
          </w:tcPr>
          <w:p w:rsidR="00320478" w:rsidRPr="00905950" w:rsidRDefault="00DD00D6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ju ye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ngwen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tie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447" w:type="dxa"/>
          </w:tcPr>
          <w:p w:rsidR="00320478" w:rsidRPr="00905950" w:rsidRDefault="00DD00D6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Deme la cobija </w:t>
            </w:r>
          </w:p>
        </w:tc>
      </w:tr>
      <w:tr w:rsidR="00320478" w:rsidRPr="00905950" w:rsidTr="00500D9A">
        <w:trPr>
          <w:trHeight w:val="289"/>
        </w:trPr>
        <w:tc>
          <w:tcPr>
            <w:tcW w:w="3025" w:type="dxa"/>
          </w:tcPr>
          <w:p w:rsidR="00320478" w:rsidRPr="00905950" w:rsidRDefault="00320478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Jue </w:t>
            </w:r>
          </w:p>
        </w:tc>
        <w:tc>
          <w:tcPr>
            <w:tcW w:w="3234" w:type="dxa"/>
          </w:tcPr>
          <w:p w:rsidR="00320478" w:rsidRPr="00905950" w:rsidRDefault="00320478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Dormitorio(casa)</w:t>
            </w:r>
          </w:p>
        </w:tc>
        <w:tc>
          <w:tcPr>
            <w:tcW w:w="3606" w:type="dxa"/>
          </w:tcPr>
          <w:p w:rsidR="00320478" w:rsidRPr="00905950" w:rsidRDefault="00CE352D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nu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jue ye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bätete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447" w:type="dxa"/>
          </w:tcPr>
          <w:p w:rsidR="00320478" w:rsidRPr="00905950" w:rsidRDefault="00CE352D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Lave el dormitorio del perro. </w:t>
            </w:r>
          </w:p>
        </w:tc>
      </w:tr>
      <w:tr w:rsidR="005B62F9" w:rsidRPr="00905950" w:rsidTr="00500D9A">
        <w:trPr>
          <w:trHeight w:val="289"/>
        </w:trPr>
        <w:tc>
          <w:tcPr>
            <w:tcW w:w="3025" w:type="dxa"/>
          </w:tcPr>
          <w:p w:rsidR="005B62F9" w:rsidRPr="00905950" w:rsidRDefault="00AD72C6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Juden</w:t>
            </w:r>
            <w:proofErr w:type="spellEnd"/>
          </w:p>
        </w:tc>
        <w:tc>
          <w:tcPr>
            <w:tcW w:w="3234" w:type="dxa"/>
          </w:tcPr>
          <w:p w:rsidR="005B62F9" w:rsidRPr="00905950" w:rsidRDefault="00AD72C6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Zopilote</w:t>
            </w:r>
          </w:p>
        </w:tc>
        <w:tc>
          <w:tcPr>
            <w:tcW w:w="3606" w:type="dxa"/>
          </w:tcPr>
          <w:p w:rsidR="005B62F9" w:rsidRPr="00905950" w:rsidRDefault="00CE352D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Juden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bä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drüne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447" w:type="dxa"/>
          </w:tcPr>
          <w:p w:rsidR="005B62F9" w:rsidRPr="00905950" w:rsidRDefault="00CE352D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El zopilote es de color negro. </w:t>
            </w:r>
          </w:p>
        </w:tc>
      </w:tr>
      <w:tr w:rsidR="005B62F9" w:rsidRPr="00905950" w:rsidTr="00500D9A">
        <w:trPr>
          <w:trHeight w:val="289"/>
        </w:trPr>
        <w:tc>
          <w:tcPr>
            <w:tcW w:w="3025" w:type="dxa"/>
          </w:tcPr>
          <w:p w:rsidR="005B62F9" w:rsidRPr="00905950" w:rsidRDefault="00AD72C6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Jurin</w:t>
            </w:r>
            <w:proofErr w:type="spellEnd"/>
          </w:p>
        </w:tc>
        <w:tc>
          <w:tcPr>
            <w:tcW w:w="3234" w:type="dxa"/>
          </w:tcPr>
          <w:p w:rsidR="005B62F9" w:rsidRPr="00905950" w:rsidRDefault="00AD72C6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Mono Congo</w:t>
            </w:r>
          </w:p>
        </w:tc>
        <w:tc>
          <w:tcPr>
            <w:tcW w:w="3606" w:type="dxa"/>
          </w:tcPr>
          <w:p w:rsidR="005B62F9" w:rsidRPr="00905950" w:rsidRDefault="004E659C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Jurin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ngä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dite </w:t>
            </w:r>
          </w:p>
        </w:tc>
        <w:tc>
          <w:tcPr>
            <w:tcW w:w="4447" w:type="dxa"/>
          </w:tcPr>
          <w:p w:rsidR="005B62F9" w:rsidRPr="00905950" w:rsidRDefault="004E659C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El mono Congo aúlla muy fuerte </w:t>
            </w:r>
          </w:p>
        </w:tc>
      </w:tr>
      <w:tr w:rsidR="005B62F9" w:rsidRPr="00905950" w:rsidTr="00500D9A">
        <w:trPr>
          <w:trHeight w:val="289"/>
        </w:trPr>
        <w:tc>
          <w:tcPr>
            <w:tcW w:w="3025" w:type="dxa"/>
          </w:tcPr>
          <w:p w:rsidR="005B62F9" w:rsidRPr="00905950" w:rsidRDefault="00AD72C6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Jurite</w:t>
            </w:r>
            <w:proofErr w:type="spellEnd"/>
          </w:p>
        </w:tc>
        <w:tc>
          <w:tcPr>
            <w:tcW w:w="3234" w:type="dxa"/>
          </w:tcPr>
          <w:p w:rsidR="005B62F9" w:rsidRPr="00905950" w:rsidRDefault="00AD72C6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gram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Pedir</w:t>
            </w:r>
            <w:r w:rsidR="00C869C5" w:rsidRPr="00905950">
              <w:rPr>
                <w:rFonts w:ascii="Century Gothic" w:eastAsia="Batang" w:hAnsi="Century Gothic"/>
                <w:sz w:val="28"/>
                <w:szCs w:val="28"/>
              </w:rPr>
              <w:t>( buscar</w:t>
            </w:r>
            <w:proofErr w:type="gramEnd"/>
            <w:r w:rsidR="00C869C5" w:rsidRPr="00905950">
              <w:rPr>
                <w:rFonts w:ascii="Century Gothic" w:eastAsia="Batang" w:hAnsi="Century Gothic"/>
                <w:sz w:val="28"/>
                <w:szCs w:val="28"/>
              </w:rPr>
              <w:t xml:space="preserve">) trueque </w:t>
            </w:r>
          </w:p>
        </w:tc>
        <w:tc>
          <w:tcPr>
            <w:tcW w:w="3606" w:type="dxa"/>
          </w:tcPr>
          <w:p w:rsidR="005B62F9" w:rsidRPr="00905950" w:rsidRDefault="004E659C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Kwe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rugai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gram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deba 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jurite</w:t>
            </w:r>
            <w:proofErr w:type="spellEnd"/>
            <w:proofErr w:type="gram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447" w:type="dxa"/>
          </w:tcPr>
          <w:p w:rsidR="005B62F9" w:rsidRPr="00905950" w:rsidRDefault="004E659C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El lleg</w:t>
            </w:r>
            <w:r w:rsidR="001D66F3" w:rsidRPr="00905950">
              <w:rPr>
                <w:rFonts w:ascii="Century Gothic" w:eastAsia="Batang" w:hAnsi="Century Gothic"/>
                <w:sz w:val="28"/>
                <w:szCs w:val="28"/>
              </w:rPr>
              <w:t>ará</w:t>
            </w: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a pedir</w:t>
            </w:r>
            <w:r w:rsidR="001D66F3" w:rsidRPr="00905950">
              <w:rPr>
                <w:rFonts w:ascii="Century Gothic" w:eastAsia="Batang" w:hAnsi="Century Gothic"/>
                <w:sz w:val="28"/>
                <w:szCs w:val="28"/>
              </w:rPr>
              <w:t xml:space="preserve"> que le regale</w:t>
            </w: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pejibaye</w:t>
            </w:r>
            <w:r w:rsidR="001D66F3" w:rsidRPr="00905950">
              <w:rPr>
                <w:rFonts w:ascii="Century Gothic" w:eastAsia="Batang" w:hAnsi="Century Gothic"/>
                <w:sz w:val="28"/>
                <w:szCs w:val="28"/>
              </w:rPr>
              <w:t>s</w:t>
            </w: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. </w:t>
            </w:r>
          </w:p>
        </w:tc>
      </w:tr>
      <w:tr w:rsidR="005B62F9" w:rsidRPr="00905950" w:rsidTr="00500D9A">
        <w:trPr>
          <w:trHeight w:val="289"/>
        </w:trPr>
        <w:tc>
          <w:tcPr>
            <w:tcW w:w="3025" w:type="dxa"/>
          </w:tcPr>
          <w:p w:rsidR="005B62F9" w:rsidRPr="00905950" w:rsidRDefault="00AD72C6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Juröre</w:t>
            </w:r>
            <w:proofErr w:type="spellEnd"/>
          </w:p>
        </w:tc>
        <w:tc>
          <w:tcPr>
            <w:tcW w:w="3234" w:type="dxa"/>
          </w:tcPr>
          <w:p w:rsidR="005B62F9" w:rsidRPr="00905950" w:rsidRDefault="00AD72C6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Picazón</w:t>
            </w:r>
          </w:p>
        </w:tc>
        <w:tc>
          <w:tcPr>
            <w:tcW w:w="3606" w:type="dxa"/>
          </w:tcPr>
          <w:p w:rsidR="005B62F9" w:rsidRPr="00905950" w:rsidRDefault="00C869C5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Ti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kise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nibi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juröre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447" w:type="dxa"/>
          </w:tcPr>
          <w:p w:rsidR="005B62F9" w:rsidRPr="00905950" w:rsidRDefault="00C869C5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Me pica la mano </w:t>
            </w:r>
          </w:p>
        </w:tc>
      </w:tr>
      <w:tr w:rsidR="00AD72C6" w:rsidRPr="00905950" w:rsidTr="00500D9A">
        <w:trPr>
          <w:trHeight w:val="289"/>
        </w:trPr>
        <w:tc>
          <w:tcPr>
            <w:tcW w:w="3025" w:type="dxa"/>
          </w:tcPr>
          <w:p w:rsidR="00AD72C6" w:rsidRPr="00905950" w:rsidRDefault="00AD72C6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Juben</w:t>
            </w:r>
            <w:proofErr w:type="spellEnd"/>
          </w:p>
        </w:tc>
        <w:tc>
          <w:tcPr>
            <w:tcW w:w="3234" w:type="dxa"/>
          </w:tcPr>
          <w:p w:rsidR="00AD72C6" w:rsidRPr="00905950" w:rsidRDefault="00AD72C6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Bañar</w:t>
            </w:r>
          </w:p>
        </w:tc>
        <w:tc>
          <w:tcPr>
            <w:tcW w:w="3606" w:type="dxa"/>
          </w:tcPr>
          <w:p w:rsidR="00AD72C6" w:rsidRPr="00905950" w:rsidRDefault="00C869C5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Ti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näin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juben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ñöte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447" w:type="dxa"/>
          </w:tcPr>
          <w:p w:rsidR="00AD72C6" w:rsidRPr="00905950" w:rsidRDefault="00C869C5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Me voy a bañar al rio </w:t>
            </w:r>
          </w:p>
        </w:tc>
      </w:tr>
      <w:tr w:rsidR="00AD72C6" w:rsidRPr="00905950" w:rsidTr="00500D9A">
        <w:trPr>
          <w:trHeight w:val="289"/>
        </w:trPr>
        <w:tc>
          <w:tcPr>
            <w:tcW w:w="3025" w:type="dxa"/>
          </w:tcPr>
          <w:p w:rsidR="00AD72C6" w:rsidRPr="00905950" w:rsidRDefault="00AD72C6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Jura</w:t>
            </w:r>
          </w:p>
        </w:tc>
        <w:tc>
          <w:tcPr>
            <w:tcW w:w="3234" w:type="dxa"/>
          </w:tcPr>
          <w:p w:rsidR="00AD72C6" w:rsidRPr="00905950" w:rsidRDefault="00AD72C6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Rápido</w:t>
            </w:r>
          </w:p>
        </w:tc>
        <w:tc>
          <w:tcPr>
            <w:tcW w:w="3606" w:type="dxa"/>
          </w:tcPr>
          <w:p w:rsidR="00AD72C6" w:rsidRPr="00905950" w:rsidRDefault="00C869C5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Jesi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nen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jura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kärera</w:t>
            </w:r>
            <w:proofErr w:type="spellEnd"/>
          </w:p>
        </w:tc>
        <w:tc>
          <w:tcPr>
            <w:tcW w:w="4447" w:type="dxa"/>
          </w:tcPr>
          <w:p w:rsidR="00AD72C6" w:rsidRPr="00905950" w:rsidRDefault="00C869C5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Siempre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jesi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corre muy rápido </w:t>
            </w:r>
          </w:p>
        </w:tc>
      </w:tr>
      <w:tr w:rsidR="00AD72C6" w:rsidRPr="00905950" w:rsidTr="00500D9A">
        <w:trPr>
          <w:trHeight w:val="289"/>
        </w:trPr>
        <w:tc>
          <w:tcPr>
            <w:tcW w:w="3025" w:type="dxa"/>
          </w:tcPr>
          <w:p w:rsidR="00AD72C6" w:rsidRPr="00905950" w:rsidRDefault="00AD72C6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Jügue</w:t>
            </w:r>
            <w:proofErr w:type="spellEnd"/>
          </w:p>
        </w:tc>
        <w:tc>
          <w:tcPr>
            <w:tcW w:w="3234" w:type="dxa"/>
          </w:tcPr>
          <w:p w:rsidR="00AD72C6" w:rsidRPr="00905950" w:rsidRDefault="00AD72C6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Pitar</w:t>
            </w:r>
          </w:p>
        </w:tc>
        <w:tc>
          <w:tcPr>
            <w:tcW w:w="3606" w:type="dxa"/>
          </w:tcPr>
          <w:p w:rsidR="00AD72C6" w:rsidRPr="00905950" w:rsidRDefault="001D66F3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Kri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uai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 ye</w:t>
            </w:r>
            <w:proofErr w:type="gram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jügue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r w:rsidR="00C869C5"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447" w:type="dxa"/>
          </w:tcPr>
          <w:p w:rsidR="00AD72C6" w:rsidRPr="00905950" w:rsidRDefault="001D66F3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Pinte la ilustración del árbol </w:t>
            </w:r>
          </w:p>
        </w:tc>
      </w:tr>
      <w:tr w:rsidR="00AD72C6" w:rsidRPr="00905950" w:rsidTr="00500D9A">
        <w:trPr>
          <w:trHeight w:val="289"/>
        </w:trPr>
        <w:tc>
          <w:tcPr>
            <w:tcW w:w="3025" w:type="dxa"/>
          </w:tcPr>
          <w:p w:rsidR="00AD72C6" w:rsidRPr="00905950" w:rsidRDefault="00AD72C6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Jüguete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234" w:type="dxa"/>
          </w:tcPr>
          <w:p w:rsidR="00AD72C6" w:rsidRPr="00905950" w:rsidRDefault="00AD72C6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Báñelo </w:t>
            </w:r>
          </w:p>
        </w:tc>
        <w:tc>
          <w:tcPr>
            <w:tcW w:w="3606" w:type="dxa"/>
          </w:tcPr>
          <w:p w:rsidR="00AD72C6" w:rsidRPr="00905950" w:rsidRDefault="001D66F3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Nugrä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jüguete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447" w:type="dxa"/>
          </w:tcPr>
          <w:p w:rsidR="00AD72C6" w:rsidRPr="00905950" w:rsidRDefault="001D66F3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Bañe al perro </w:t>
            </w:r>
          </w:p>
        </w:tc>
      </w:tr>
      <w:tr w:rsidR="00AD72C6" w:rsidRPr="00905950" w:rsidTr="00500D9A">
        <w:trPr>
          <w:trHeight w:val="289"/>
        </w:trPr>
        <w:tc>
          <w:tcPr>
            <w:tcW w:w="3025" w:type="dxa"/>
          </w:tcPr>
          <w:p w:rsidR="00AD72C6" w:rsidRPr="00905950" w:rsidRDefault="00AD72C6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Jugwe</w:t>
            </w:r>
            <w:proofErr w:type="spellEnd"/>
          </w:p>
        </w:tc>
        <w:tc>
          <w:tcPr>
            <w:tcW w:w="3234" w:type="dxa"/>
          </w:tcPr>
          <w:p w:rsidR="00AD72C6" w:rsidRPr="00905950" w:rsidRDefault="00AD72C6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Puerta</w:t>
            </w:r>
          </w:p>
        </w:tc>
        <w:tc>
          <w:tcPr>
            <w:tcW w:w="3606" w:type="dxa"/>
          </w:tcPr>
          <w:p w:rsidR="00AD72C6" w:rsidRPr="00905950" w:rsidRDefault="001D66F3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Jugwe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tigue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447" w:type="dxa"/>
          </w:tcPr>
          <w:p w:rsidR="00AD72C6" w:rsidRPr="00905950" w:rsidRDefault="001D66F3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Abra esa puerta. </w:t>
            </w:r>
          </w:p>
        </w:tc>
      </w:tr>
      <w:tr w:rsidR="00AD72C6" w:rsidRPr="00905950" w:rsidTr="00500D9A">
        <w:trPr>
          <w:trHeight w:val="289"/>
        </w:trPr>
        <w:tc>
          <w:tcPr>
            <w:tcW w:w="3025" w:type="dxa"/>
          </w:tcPr>
          <w:p w:rsidR="00AD72C6" w:rsidRPr="00905950" w:rsidRDefault="00AD72C6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Judä</w:t>
            </w:r>
            <w:proofErr w:type="spellEnd"/>
          </w:p>
        </w:tc>
        <w:tc>
          <w:tcPr>
            <w:tcW w:w="3234" w:type="dxa"/>
          </w:tcPr>
          <w:p w:rsidR="00AD72C6" w:rsidRPr="00905950" w:rsidRDefault="00320478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Huevo </w:t>
            </w:r>
          </w:p>
        </w:tc>
        <w:tc>
          <w:tcPr>
            <w:tcW w:w="3606" w:type="dxa"/>
          </w:tcPr>
          <w:p w:rsidR="00AD72C6" w:rsidRPr="00905950" w:rsidRDefault="001D66F3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Kwi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judä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bä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ngwen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447" w:type="dxa"/>
          </w:tcPr>
          <w:p w:rsidR="00AD72C6" w:rsidRPr="00905950" w:rsidRDefault="001D66F3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El huevo es de color blanco.</w:t>
            </w:r>
          </w:p>
        </w:tc>
      </w:tr>
      <w:tr w:rsidR="00AD72C6" w:rsidRPr="00905950" w:rsidTr="00500D9A">
        <w:trPr>
          <w:trHeight w:val="289"/>
        </w:trPr>
        <w:tc>
          <w:tcPr>
            <w:tcW w:w="3025" w:type="dxa"/>
          </w:tcPr>
          <w:p w:rsidR="00AD72C6" w:rsidRPr="00905950" w:rsidRDefault="00AD72C6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Judigue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234" w:type="dxa"/>
          </w:tcPr>
          <w:p w:rsidR="00AD72C6" w:rsidRPr="00905950" w:rsidRDefault="004951B1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Remendar, coser </w:t>
            </w:r>
          </w:p>
        </w:tc>
        <w:tc>
          <w:tcPr>
            <w:tcW w:w="3606" w:type="dxa"/>
          </w:tcPr>
          <w:p w:rsidR="00AD72C6" w:rsidRPr="00905950" w:rsidRDefault="004951B1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Dän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judigue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447" w:type="dxa"/>
          </w:tcPr>
          <w:p w:rsidR="00AD72C6" w:rsidRPr="00905950" w:rsidRDefault="004951B1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Remiende m ropa,  </w:t>
            </w:r>
          </w:p>
        </w:tc>
      </w:tr>
      <w:tr w:rsidR="00AD72C6" w:rsidRPr="00905950" w:rsidTr="00500D9A">
        <w:trPr>
          <w:trHeight w:val="289"/>
        </w:trPr>
        <w:tc>
          <w:tcPr>
            <w:tcW w:w="3025" w:type="dxa"/>
          </w:tcPr>
          <w:p w:rsidR="00AD72C6" w:rsidRPr="00905950" w:rsidRDefault="00AD72C6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Junu</w:t>
            </w:r>
            <w:proofErr w:type="spellEnd"/>
          </w:p>
        </w:tc>
        <w:tc>
          <w:tcPr>
            <w:tcW w:w="3234" w:type="dxa"/>
          </w:tcPr>
          <w:p w:rsidR="00AD72C6" w:rsidRPr="00905950" w:rsidRDefault="00AD72C6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ano</w:t>
            </w:r>
          </w:p>
        </w:tc>
        <w:tc>
          <w:tcPr>
            <w:tcW w:w="3606" w:type="dxa"/>
          </w:tcPr>
          <w:p w:rsidR="00AD72C6" w:rsidRPr="00905950" w:rsidRDefault="00D27048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nu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junu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nibi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bren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447" w:type="dxa"/>
          </w:tcPr>
          <w:p w:rsidR="00AD72C6" w:rsidRPr="00905950" w:rsidRDefault="00D27048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El perro tiene enfermo el ano. </w:t>
            </w:r>
          </w:p>
        </w:tc>
      </w:tr>
      <w:tr w:rsidR="00AD72C6" w:rsidRPr="00905950" w:rsidTr="00500D9A">
        <w:trPr>
          <w:trHeight w:val="289"/>
        </w:trPr>
        <w:tc>
          <w:tcPr>
            <w:tcW w:w="3025" w:type="dxa"/>
          </w:tcPr>
          <w:p w:rsidR="00AD72C6" w:rsidRPr="00905950" w:rsidRDefault="00AD72C6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Jue</w:t>
            </w:r>
          </w:p>
        </w:tc>
        <w:tc>
          <w:tcPr>
            <w:tcW w:w="3234" w:type="dxa"/>
          </w:tcPr>
          <w:p w:rsidR="00AD72C6" w:rsidRPr="00905950" w:rsidRDefault="00AD72C6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Casa</w:t>
            </w:r>
            <w:r w:rsidR="00D27048" w:rsidRPr="00905950">
              <w:rPr>
                <w:rFonts w:ascii="Century Gothic" w:eastAsia="Batang" w:hAnsi="Century Gothic"/>
                <w:sz w:val="28"/>
                <w:szCs w:val="28"/>
              </w:rPr>
              <w:t xml:space="preserve">, nido </w:t>
            </w: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606" w:type="dxa"/>
          </w:tcPr>
          <w:p w:rsidR="00AD72C6" w:rsidRPr="00905950" w:rsidRDefault="00D27048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Kiala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jue ye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ngobare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447" w:type="dxa"/>
          </w:tcPr>
          <w:p w:rsidR="00AD72C6" w:rsidRPr="00905950" w:rsidRDefault="00D27048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Cuide la casa del tucán </w:t>
            </w:r>
          </w:p>
        </w:tc>
      </w:tr>
      <w:tr w:rsidR="00AD72C6" w:rsidRPr="00905950" w:rsidTr="00500D9A">
        <w:trPr>
          <w:trHeight w:val="289"/>
        </w:trPr>
        <w:tc>
          <w:tcPr>
            <w:tcW w:w="3025" w:type="dxa"/>
          </w:tcPr>
          <w:p w:rsidR="00AD72C6" w:rsidRPr="00905950" w:rsidRDefault="00AD72C6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Juen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234" w:type="dxa"/>
          </w:tcPr>
          <w:p w:rsidR="00AD72C6" w:rsidRPr="00905950" w:rsidRDefault="00D27048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Enviar, mandar </w:t>
            </w:r>
          </w:p>
        </w:tc>
        <w:tc>
          <w:tcPr>
            <w:tcW w:w="3606" w:type="dxa"/>
          </w:tcPr>
          <w:p w:rsidR="00AD72C6" w:rsidRPr="00905950" w:rsidRDefault="00D27048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Nugrä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juen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jie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bti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447" w:type="dxa"/>
          </w:tcPr>
          <w:p w:rsidR="00AD72C6" w:rsidRPr="00905950" w:rsidRDefault="000C2A5C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Envíe</w:t>
            </w:r>
            <w:r w:rsidR="00D27048" w:rsidRPr="00905950">
              <w:rPr>
                <w:rFonts w:ascii="Century Gothic" w:eastAsia="Batang" w:hAnsi="Century Gothic"/>
                <w:sz w:val="28"/>
                <w:szCs w:val="28"/>
              </w:rPr>
              <w:t xml:space="preserve"> al perro </w:t>
            </w:r>
            <w:r w:rsidRPr="00905950">
              <w:rPr>
                <w:rFonts w:ascii="Century Gothic" w:eastAsia="Batang" w:hAnsi="Century Gothic"/>
                <w:sz w:val="28"/>
                <w:szCs w:val="28"/>
              </w:rPr>
              <w:t>de</w:t>
            </w:r>
            <w:r w:rsidR="00D27048" w:rsidRPr="00905950">
              <w:rPr>
                <w:rFonts w:ascii="Century Gothic" w:eastAsia="Batang" w:hAnsi="Century Gothic"/>
                <w:sz w:val="28"/>
                <w:szCs w:val="28"/>
              </w:rPr>
              <w:t xml:space="preserve">trás de él. </w:t>
            </w:r>
          </w:p>
        </w:tc>
      </w:tr>
      <w:tr w:rsidR="00AD72C6" w:rsidRPr="00905950" w:rsidTr="00500D9A">
        <w:trPr>
          <w:trHeight w:val="289"/>
        </w:trPr>
        <w:tc>
          <w:tcPr>
            <w:tcW w:w="3025" w:type="dxa"/>
          </w:tcPr>
          <w:p w:rsidR="00AD72C6" w:rsidRPr="00905950" w:rsidRDefault="00AD72C6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Jübengä</w:t>
            </w:r>
            <w:proofErr w:type="spellEnd"/>
          </w:p>
        </w:tc>
        <w:tc>
          <w:tcPr>
            <w:tcW w:w="3234" w:type="dxa"/>
          </w:tcPr>
          <w:p w:rsidR="00AD72C6" w:rsidRPr="00905950" w:rsidRDefault="00AD72C6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Nadar</w:t>
            </w:r>
          </w:p>
        </w:tc>
        <w:tc>
          <w:tcPr>
            <w:tcW w:w="3606" w:type="dxa"/>
          </w:tcPr>
          <w:p w:rsidR="00AD72C6" w:rsidRPr="00905950" w:rsidRDefault="000C2A5C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Ruä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jubengä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deme </w:t>
            </w:r>
          </w:p>
        </w:tc>
        <w:tc>
          <w:tcPr>
            <w:tcW w:w="4447" w:type="dxa"/>
          </w:tcPr>
          <w:p w:rsidR="00AD72C6" w:rsidRPr="00905950" w:rsidRDefault="000C2A5C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El señor nada espacio </w:t>
            </w:r>
          </w:p>
        </w:tc>
      </w:tr>
      <w:tr w:rsidR="00AD72C6" w:rsidRPr="00905950" w:rsidTr="00500D9A">
        <w:trPr>
          <w:trHeight w:val="289"/>
        </w:trPr>
        <w:tc>
          <w:tcPr>
            <w:tcW w:w="3025" w:type="dxa"/>
          </w:tcPr>
          <w:p w:rsidR="00AD72C6" w:rsidRPr="00905950" w:rsidRDefault="00AD72C6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Jona</w:t>
            </w:r>
            <w:proofErr w:type="spellEnd"/>
          </w:p>
        </w:tc>
        <w:tc>
          <w:tcPr>
            <w:tcW w:w="3234" w:type="dxa"/>
          </w:tcPr>
          <w:p w:rsidR="00AD72C6" w:rsidRPr="00905950" w:rsidRDefault="00C42E8A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proofErr w:type="gram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alumina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 (</w:t>
            </w:r>
            <w:proofErr w:type="gramEnd"/>
            <w:r w:rsidRPr="00905950">
              <w:rPr>
                <w:rFonts w:ascii="Century Gothic" w:eastAsia="Batang" w:hAnsi="Century Gothic"/>
                <w:sz w:val="28"/>
                <w:szCs w:val="28"/>
              </w:rPr>
              <w:t>pez</w:t>
            </w:r>
            <w:r w:rsidR="00AD72C6" w:rsidRPr="00905950">
              <w:rPr>
                <w:rFonts w:ascii="Century Gothic" w:eastAsia="Batang" w:hAnsi="Century Gothic"/>
                <w:sz w:val="28"/>
                <w:szCs w:val="28"/>
              </w:rPr>
              <w:t>)</w:t>
            </w:r>
          </w:p>
        </w:tc>
        <w:tc>
          <w:tcPr>
            <w:tcW w:w="3606" w:type="dxa"/>
          </w:tcPr>
          <w:p w:rsidR="00AD72C6" w:rsidRPr="00905950" w:rsidRDefault="000C2A5C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Jona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r w:rsidR="000C4392" w:rsidRPr="00905950">
              <w:rPr>
                <w:rFonts w:ascii="Century Gothic" w:eastAsia="Batang" w:hAnsi="Century Gothic"/>
                <w:sz w:val="28"/>
                <w:szCs w:val="28"/>
              </w:rPr>
              <w:t xml:space="preserve">ye </w:t>
            </w:r>
            <w:proofErr w:type="spellStart"/>
            <w:r w:rsidR="000C4392" w:rsidRPr="00905950">
              <w:rPr>
                <w:rFonts w:ascii="Century Gothic" w:eastAsia="Batang" w:hAnsi="Century Gothic"/>
                <w:sz w:val="28"/>
                <w:szCs w:val="28"/>
              </w:rPr>
              <w:t>dübrü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käme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447" w:type="dxa"/>
          </w:tcPr>
          <w:p w:rsidR="00AD72C6" w:rsidRPr="00905950" w:rsidRDefault="000C4392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La escama de la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luminilla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es mala  </w:t>
            </w:r>
          </w:p>
        </w:tc>
      </w:tr>
      <w:tr w:rsidR="00AD72C6" w:rsidRPr="00905950" w:rsidTr="00500D9A">
        <w:trPr>
          <w:trHeight w:val="289"/>
        </w:trPr>
        <w:tc>
          <w:tcPr>
            <w:tcW w:w="3025" w:type="dxa"/>
          </w:tcPr>
          <w:p w:rsidR="00AD72C6" w:rsidRPr="00905950" w:rsidRDefault="00320478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Juta</w:t>
            </w:r>
          </w:p>
        </w:tc>
        <w:tc>
          <w:tcPr>
            <w:tcW w:w="3234" w:type="dxa"/>
          </w:tcPr>
          <w:p w:rsidR="00AD72C6" w:rsidRPr="00905950" w:rsidRDefault="00320478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Población </w:t>
            </w:r>
          </w:p>
        </w:tc>
        <w:tc>
          <w:tcPr>
            <w:tcW w:w="3606" w:type="dxa"/>
          </w:tcPr>
          <w:p w:rsidR="00AD72C6" w:rsidRPr="00905950" w:rsidRDefault="00C42E8A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Ti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rün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juta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tuani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san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jose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447" w:type="dxa"/>
          </w:tcPr>
          <w:p w:rsidR="00AD72C6" w:rsidRPr="00905950" w:rsidRDefault="00C42E8A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Mi papá vio una población en san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Jose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</w:tr>
      <w:tr w:rsidR="00500D9A" w:rsidRPr="00905950" w:rsidTr="00517F24">
        <w:trPr>
          <w:trHeight w:val="1393"/>
        </w:trPr>
        <w:tc>
          <w:tcPr>
            <w:tcW w:w="3025" w:type="dxa"/>
          </w:tcPr>
          <w:p w:rsidR="00500D9A" w:rsidRPr="00905950" w:rsidRDefault="00500D9A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lastRenderedPageBreak/>
              <w:t>Jüdai</w:t>
            </w:r>
            <w:proofErr w:type="spellEnd"/>
          </w:p>
        </w:tc>
        <w:tc>
          <w:tcPr>
            <w:tcW w:w="3234" w:type="dxa"/>
          </w:tcPr>
          <w:p w:rsidR="00500D9A" w:rsidRPr="00905950" w:rsidRDefault="00500D9A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Nido</w:t>
            </w:r>
          </w:p>
        </w:tc>
        <w:tc>
          <w:tcPr>
            <w:tcW w:w="3606" w:type="dxa"/>
          </w:tcPr>
          <w:p w:rsidR="00500D9A" w:rsidRPr="00905950" w:rsidRDefault="00500D9A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gram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Dela</w:t>
            </w:r>
            <w:proofErr w:type="gram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jüdai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kwani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ie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447" w:type="dxa"/>
          </w:tcPr>
          <w:p w:rsidR="00500D9A" w:rsidRPr="00905950" w:rsidRDefault="00500D9A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Encontré el nido de un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yigüierro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 </w:t>
            </w:r>
          </w:p>
        </w:tc>
      </w:tr>
    </w:tbl>
    <w:p w:rsidR="00327FC8" w:rsidRPr="00905950" w:rsidRDefault="00327FC8" w:rsidP="00327FC8">
      <w:pPr>
        <w:rPr>
          <w:rFonts w:ascii="Century Gothic" w:eastAsia="Batang" w:hAnsi="Century Gothic"/>
          <w:sz w:val="28"/>
          <w:szCs w:val="28"/>
        </w:rPr>
      </w:pPr>
    </w:p>
    <w:p w:rsidR="00327FC8" w:rsidRPr="00905950" w:rsidRDefault="00327FC8" w:rsidP="00327FC8">
      <w:pPr>
        <w:rPr>
          <w:rFonts w:ascii="Century Gothic" w:eastAsia="Batang" w:hAnsi="Century Gothic"/>
          <w:sz w:val="28"/>
          <w:szCs w:val="28"/>
        </w:rPr>
      </w:pPr>
      <w:r w:rsidRPr="00905950">
        <w:rPr>
          <w:rFonts w:ascii="Century Gothic" w:eastAsia="Batang" w:hAnsi="Century Gothic"/>
          <w:sz w:val="28"/>
          <w:szCs w:val="28"/>
        </w:rPr>
        <w:tab/>
      </w:r>
    </w:p>
    <w:p w:rsidR="008A6310" w:rsidRPr="00905950" w:rsidRDefault="008A6310" w:rsidP="00327FC8">
      <w:pPr>
        <w:rPr>
          <w:rFonts w:ascii="Century Gothic" w:eastAsia="Batang" w:hAnsi="Century Gothic"/>
          <w:sz w:val="28"/>
          <w:szCs w:val="28"/>
        </w:rPr>
      </w:pPr>
    </w:p>
    <w:p w:rsidR="008A6310" w:rsidRPr="00905950" w:rsidRDefault="008A6310" w:rsidP="00327FC8">
      <w:pPr>
        <w:rPr>
          <w:rFonts w:ascii="Century Gothic" w:eastAsia="Batang" w:hAnsi="Century Gothic"/>
          <w:sz w:val="28"/>
          <w:szCs w:val="28"/>
        </w:rPr>
      </w:pPr>
    </w:p>
    <w:p w:rsidR="008A6310" w:rsidRPr="00905950" w:rsidRDefault="008A6310" w:rsidP="00327FC8">
      <w:pPr>
        <w:rPr>
          <w:rFonts w:ascii="Century Gothic" w:eastAsia="Batang" w:hAnsi="Century Gothic"/>
          <w:sz w:val="28"/>
          <w:szCs w:val="28"/>
        </w:rPr>
      </w:pPr>
    </w:p>
    <w:p w:rsidR="00327FC8" w:rsidRPr="00905950" w:rsidRDefault="007211E9" w:rsidP="00327FC8">
      <w:pPr>
        <w:rPr>
          <w:rFonts w:ascii="Century Gothic" w:eastAsia="Batang" w:hAnsi="Century Gothic"/>
          <w:sz w:val="28"/>
          <w:szCs w:val="28"/>
        </w:rPr>
      </w:pPr>
      <w:r w:rsidRPr="00905950">
        <w:rPr>
          <w:rFonts w:ascii="Century Gothic" w:eastAsia="Batang" w:hAnsi="Century Gothic"/>
          <w:noProof/>
          <w:sz w:val="28"/>
          <w:szCs w:val="28"/>
          <w:lang w:val="es-CR" w:eastAsia="es-C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0CAE66" wp14:editId="798B57FE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1117600" cy="1828800"/>
                <wp:effectExtent l="57150" t="57150" r="82550" b="108585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3F8" w:rsidRPr="007211E9" w:rsidRDefault="008C23F8" w:rsidP="007211E9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211E9">
                              <w:rPr>
                                <w:rFonts w:ascii="Century Gothic" w:hAnsi="Century Gothic"/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0CAE66" id="Cuadro de texto 8" o:spid="_x0000_s1034" type="#_x0000_t202" style="position:absolute;margin-left:0;margin-top:4.5pt;width:88pt;height:2in;z-index:2516736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&#13;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:rsidR="008C23F8" w:rsidRPr="007211E9" w:rsidRDefault="008C23F8" w:rsidP="007211E9">
                      <w:pPr>
                        <w:jc w:val="center"/>
                        <w:rPr>
                          <w:rFonts w:ascii="Century Gothic" w:hAnsi="Century Gothic"/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211E9">
                        <w:rPr>
                          <w:rFonts w:ascii="Century Gothic" w:hAnsi="Century Gothic"/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7FC8" w:rsidRPr="00905950">
        <w:rPr>
          <w:rFonts w:ascii="Century Gothic" w:eastAsia="Batang" w:hAnsi="Century Gothic"/>
          <w:sz w:val="28"/>
          <w:szCs w:val="28"/>
        </w:rPr>
        <w:tab/>
      </w:r>
    </w:p>
    <w:p w:rsidR="00BD7405" w:rsidRPr="00905950" w:rsidRDefault="00327FC8" w:rsidP="00327FC8">
      <w:pPr>
        <w:rPr>
          <w:rFonts w:ascii="Century Gothic" w:eastAsia="Batang" w:hAnsi="Century Gothic"/>
          <w:sz w:val="28"/>
          <w:szCs w:val="28"/>
        </w:rPr>
      </w:pPr>
      <w:r w:rsidRPr="00905950">
        <w:rPr>
          <w:rFonts w:ascii="Century Gothic" w:eastAsia="Batang" w:hAnsi="Century Gothic"/>
          <w:sz w:val="28"/>
          <w:szCs w:val="28"/>
        </w:rPr>
        <w:tab/>
      </w:r>
      <w:r w:rsidR="00BD7405" w:rsidRPr="00905950">
        <w:rPr>
          <w:rFonts w:ascii="Century Gothic" w:eastAsia="Batang" w:hAnsi="Century Gothic"/>
          <w:sz w:val="28"/>
          <w:szCs w:val="28"/>
        </w:rPr>
        <w:t xml:space="preserve">   </w:t>
      </w:r>
    </w:p>
    <w:tbl>
      <w:tblPr>
        <w:tblStyle w:val="Tablaconcuadrcula"/>
        <w:tblW w:w="14312" w:type="dxa"/>
        <w:tblLook w:val="04A0" w:firstRow="1" w:lastRow="0" w:firstColumn="1" w:lastColumn="0" w:noHBand="0" w:noVBand="1"/>
      </w:tblPr>
      <w:tblGrid>
        <w:gridCol w:w="3271"/>
        <w:gridCol w:w="3802"/>
        <w:gridCol w:w="3254"/>
        <w:gridCol w:w="3985"/>
      </w:tblGrid>
      <w:tr w:rsidR="00BD7405" w:rsidRPr="00905950" w:rsidTr="0010192E">
        <w:trPr>
          <w:trHeight w:val="289"/>
        </w:trPr>
        <w:tc>
          <w:tcPr>
            <w:tcW w:w="3271" w:type="dxa"/>
          </w:tcPr>
          <w:p w:rsidR="00BD7405" w:rsidRPr="00500D9A" w:rsidRDefault="00BD7405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500D9A">
              <w:rPr>
                <w:rFonts w:ascii="Century Gothic" w:eastAsia="Batang" w:hAnsi="Century Gothic"/>
                <w:sz w:val="28"/>
                <w:szCs w:val="28"/>
              </w:rPr>
              <w:t>Kä</w:t>
            </w:r>
            <w:proofErr w:type="spellEnd"/>
          </w:p>
        </w:tc>
        <w:tc>
          <w:tcPr>
            <w:tcW w:w="3802" w:type="dxa"/>
          </w:tcPr>
          <w:p w:rsidR="00BD7405" w:rsidRPr="00905950" w:rsidRDefault="00BD7405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Hoja</w:t>
            </w:r>
          </w:p>
        </w:tc>
        <w:tc>
          <w:tcPr>
            <w:tcW w:w="3254" w:type="dxa"/>
          </w:tcPr>
          <w:p w:rsidR="00BD7405" w:rsidRPr="00905950" w:rsidRDefault="00564EE5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Kri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sübrüre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:rsidR="00BD7405" w:rsidRPr="00905950" w:rsidRDefault="00564EE5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La hoja de ese árbol es </w:t>
            </w:r>
            <w:proofErr w:type="gram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amarillo</w:t>
            </w:r>
            <w:proofErr w:type="gramEnd"/>
            <w:r w:rsidRPr="00905950">
              <w:rPr>
                <w:rFonts w:ascii="Century Gothic" w:eastAsia="Batang" w:hAnsi="Century Gothic"/>
                <w:sz w:val="28"/>
                <w:szCs w:val="28"/>
              </w:rPr>
              <w:t>.</w:t>
            </w:r>
          </w:p>
        </w:tc>
      </w:tr>
      <w:tr w:rsidR="00BD7405" w:rsidRPr="00905950" w:rsidTr="0010192E">
        <w:trPr>
          <w:trHeight w:val="289"/>
        </w:trPr>
        <w:tc>
          <w:tcPr>
            <w:tcW w:w="3271" w:type="dxa"/>
          </w:tcPr>
          <w:p w:rsidR="00BD7405" w:rsidRPr="00500D9A" w:rsidRDefault="00BD7405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500D9A">
              <w:rPr>
                <w:rFonts w:ascii="Century Gothic" w:eastAsia="Batang" w:hAnsi="Century Gothic"/>
                <w:sz w:val="28"/>
                <w:szCs w:val="28"/>
              </w:rPr>
              <w:t>Kä</w:t>
            </w:r>
            <w:proofErr w:type="spellEnd"/>
            <w:r w:rsidRPr="00500D9A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BD7405" w:rsidRPr="00905950" w:rsidRDefault="00BD7405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Año </w:t>
            </w:r>
          </w:p>
        </w:tc>
        <w:tc>
          <w:tcPr>
            <w:tcW w:w="3254" w:type="dxa"/>
          </w:tcPr>
          <w:p w:rsidR="00BD7405" w:rsidRPr="00905950" w:rsidRDefault="00564EE5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nete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ti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rebai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ben </w:t>
            </w:r>
          </w:p>
        </w:tc>
        <w:tc>
          <w:tcPr>
            <w:tcW w:w="3985" w:type="dxa"/>
          </w:tcPr>
          <w:p w:rsidR="00BD7405" w:rsidRPr="00905950" w:rsidRDefault="00564EE5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Este año me junto con ella. </w:t>
            </w:r>
          </w:p>
        </w:tc>
      </w:tr>
      <w:tr w:rsidR="00BD7405" w:rsidRPr="00905950" w:rsidTr="0010192E">
        <w:trPr>
          <w:trHeight w:val="289"/>
        </w:trPr>
        <w:tc>
          <w:tcPr>
            <w:tcW w:w="3271" w:type="dxa"/>
          </w:tcPr>
          <w:p w:rsidR="00BD7405" w:rsidRPr="00500D9A" w:rsidRDefault="00BD7405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500D9A">
              <w:rPr>
                <w:rFonts w:ascii="Century Gothic" w:eastAsia="Batang" w:hAnsi="Century Gothic"/>
                <w:sz w:val="28"/>
                <w:szCs w:val="28"/>
              </w:rPr>
              <w:t>Kä</w:t>
            </w:r>
            <w:proofErr w:type="spellEnd"/>
            <w:r w:rsidRPr="00500D9A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BD7405" w:rsidRPr="00905950" w:rsidRDefault="00BD7405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Lugar </w:t>
            </w:r>
          </w:p>
        </w:tc>
        <w:tc>
          <w:tcPr>
            <w:tcW w:w="3254" w:type="dxa"/>
          </w:tcPr>
          <w:p w:rsidR="00BD7405" w:rsidRPr="00905950" w:rsidRDefault="008F009E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ye bien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tie</w:t>
            </w:r>
            <w:proofErr w:type="spellEnd"/>
          </w:p>
        </w:tc>
        <w:tc>
          <w:tcPr>
            <w:tcW w:w="3985" w:type="dxa"/>
          </w:tcPr>
          <w:p w:rsidR="00BD7405" w:rsidRPr="00905950" w:rsidRDefault="008F009E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Deme ese lugar </w:t>
            </w:r>
          </w:p>
        </w:tc>
      </w:tr>
      <w:tr w:rsidR="00BD7405" w:rsidRPr="00905950" w:rsidTr="0010192E">
        <w:trPr>
          <w:trHeight w:val="289"/>
        </w:trPr>
        <w:tc>
          <w:tcPr>
            <w:tcW w:w="3271" w:type="dxa"/>
          </w:tcPr>
          <w:p w:rsidR="00BD7405" w:rsidRPr="00500D9A" w:rsidRDefault="00BD7405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500D9A">
              <w:rPr>
                <w:rFonts w:ascii="Century Gothic" w:eastAsia="Batang" w:hAnsi="Century Gothic"/>
                <w:sz w:val="28"/>
                <w:szCs w:val="28"/>
              </w:rPr>
              <w:t>Kä</w:t>
            </w:r>
            <w:proofErr w:type="spellEnd"/>
            <w:r w:rsidRPr="00500D9A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BD7405" w:rsidRPr="00905950" w:rsidRDefault="00BD7405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Nombre </w:t>
            </w:r>
          </w:p>
        </w:tc>
        <w:tc>
          <w:tcPr>
            <w:tcW w:w="3254" w:type="dxa"/>
          </w:tcPr>
          <w:p w:rsidR="00BD7405" w:rsidRPr="00905950" w:rsidRDefault="008F009E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Ti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Chema </w:t>
            </w:r>
          </w:p>
        </w:tc>
        <w:tc>
          <w:tcPr>
            <w:tcW w:w="3985" w:type="dxa"/>
          </w:tcPr>
          <w:p w:rsidR="00BD7405" w:rsidRPr="00905950" w:rsidRDefault="008F009E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Mi nombre es Chema </w:t>
            </w:r>
          </w:p>
        </w:tc>
      </w:tr>
      <w:tr w:rsidR="00BD7405" w:rsidRPr="00905950" w:rsidTr="0010192E">
        <w:trPr>
          <w:trHeight w:val="289"/>
        </w:trPr>
        <w:tc>
          <w:tcPr>
            <w:tcW w:w="3271" w:type="dxa"/>
          </w:tcPr>
          <w:p w:rsidR="00BD7405" w:rsidRPr="00500D9A" w:rsidRDefault="00BD7405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500D9A">
              <w:rPr>
                <w:rFonts w:ascii="Century Gothic" w:eastAsia="Batang" w:hAnsi="Century Gothic"/>
                <w:sz w:val="28"/>
                <w:szCs w:val="28"/>
              </w:rPr>
              <w:t>Kä</w:t>
            </w:r>
            <w:proofErr w:type="spellEnd"/>
            <w:r w:rsidRPr="00500D9A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BD7405" w:rsidRPr="00905950" w:rsidRDefault="00BD7405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Tierra </w:t>
            </w:r>
          </w:p>
        </w:tc>
        <w:tc>
          <w:tcPr>
            <w:tcW w:w="3254" w:type="dxa"/>
          </w:tcPr>
          <w:p w:rsidR="00BD7405" w:rsidRPr="00905950" w:rsidRDefault="008F009E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tigwe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:rsidR="00BD7405" w:rsidRPr="00905950" w:rsidRDefault="008F009E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Este es mi tierra </w:t>
            </w:r>
          </w:p>
        </w:tc>
      </w:tr>
      <w:tr w:rsidR="00BD7405" w:rsidRPr="00905950" w:rsidTr="0010192E">
        <w:trPr>
          <w:trHeight w:val="289"/>
        </w:trPr>
        <w:tc>
          <w:tcPr>
            <w:tcW w:w="3271" w:type="dxa"/>
          </w:tcPr>
          <w:p w:rsidR="00BD7405" w:rsidRPr="00500D9A" w:rsidRDefault="00BD7405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500D9A">
              <w:rPr>
                <w:rFonts w:ascii="Century Gothic" w:eastAsia="Batang" w:hAnsi="Century Gothic"/>
                <w:sz w:val="28"/>
                <w:szCs w:val="28"/>
              </w:rPr>
              <w:t>Kä</w:t>
            </w:r>
            <w:proofErr w:type="spellEnd"/>
            <w:r w:rsidRPr="00500D9A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BD7405" w:rsidRPr="00905950" w:rsidRDefault="00BD7405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Tiempo </w:t>
            </w:r>
          </w:p>
        </w:tc>
        <w:tc>
          <w:tcPr>
            <w:tcW w:w="3254" w:type="dxa"/>
          </w:tcPr>
          <w:p w:rsidR="00BD7405" w:rsidRPr="00905950" w:rsidRDefault="008F009E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Matare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bini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tibo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:rsidR="00BD7405" w:rsidRPr="00905950" w:rsidRDefault="008F009E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Hoy esta frio el tiempo. </w:t>
            </w:r>
          </w:p>
        </w:tc>
      </w:tr>
      <w:tr w:rsidR="00BD7405" w:rsidRPr="00905950" w:rsidTr="0010192E">
        <w:trPr>
          <w:trHeight w:val="289"/>
        </w:trPr>
        <w:tc>
          <w:tcPr>
            <w:tcW w:w="3271" w:type="dxa"/>
          </w:tcPr>
          <w:p w:rsidR="00BD7405" w:rsidRPr="00500D9A" w:rsidRDefault="00C20AC7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500D9A">
              <w:rPr>
                <w:rFonts w:ascii="Century Gothic" w:eastAsia="Batang" w:hAnsi="Century Gothic"/>
                <w:sz w:val="28"/>
                <w:szCs w:val="28"/>
              </w:rPr>
              <w:t>Käbäre</w:t>
            </w:r>
            <w:proofErr w:type="spellEnd"/>
            <w:r w:rsidRPr="00500D9A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BD7405" w:rsidRPr="00905950" w:rsidRDefault="00C20AC7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Mezquino.</w:t>
            </w:r>
          </w:p>
        </w:tc>
        <w:tc>
          <w:tcPr>
            <w:tcW w:w="3254" w:type="dxa"/>
          </w:tcPr>
          <w:p w:rsidR="00BD7405" w:rsidRPr="00905950" w:rsidRDefault="008F009E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Ni ye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käbäre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krubäte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:rsidR="00BD7405" w:rsidRPr="00905950" w:rsidRDefault="008F009E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Él es demasiado mezquino </w:t>
            </w:r>
          </w:p>
        </w:tc>
      </w:tr>
      <w:tr w:rsidR="00BD7405" w:rsidRPr="00905950" w:rsidTr="0010192E">
        <w:trPr>
          <w:trHeight w:val="289"/>
        </w:trPr>
        <w:tc>
          <w:tcPr>
            <w:tcW w:w="3271" w:type="dxa"/>
          </w:tcPr>
          <w:p w:rsidR="00BD7405" w:rsidRPr="00500D9A" w:rsidRDefault="00C20AC7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500D9A">
              <w:rPr>
                <w:rFonts w:ascii="Century Gothic" w:eastAsia="Batang" w:hAnsi="Century Gothic"/>
                <w:sz w:val="28"/>
                <w:szCs w:val="28"/>
              </w:rPr>
              <w:lastRenderedPageBreak/>
              <w:t>Kabre</w:t>
            </w:r>
            <w:proofErr w:type="spellEnd"/>
            <w:r w:rsidRPr="00500D9A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BD7405" w:rsidRPr="00905950" w:rsidRDefault="008F009E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Bastante </w:t>
            </w:r>
          </w:p>
        </w:tc>
        <w:tc>
          <w:tcPr>
            <w:tcW w:w="3254" w:type="dxa"/>
          </w:tcPr>
          <w:p w:rsidR="00BD7405" w:rsidRPr="00905950" w:rsidRDefault="008F009E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Ngäbe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nü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kabre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:rsidR="00BD7405" w:rsidRPr="00905950" w:rsidRDefault="008F009E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Llegaron </w:t>
            </w:r>
            <w:proofErr w:type="gram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bastante  persona</w:t>
            </w:r>
            <w:proofErr w:type="gram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</w:tr>
      <w:tr w:rsidR="00BD7405" w:rsidRPr="00905950" w:rsidTr="0010192E">
        <w:trPr>
          <w:trHeight w:val="289"/>
        </w:trPr>
        <w:tc>
          <w:tcPr>
            <w:tcW w:w="3271" w:type="dxa"/>
          </w:tcPr>
          <w:p w:rsidR="00BD7405" w:rsidRPr="00500D9A" w:rsidRDefault="00C20AC7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500D9A">
              <w:rPr>
                <w:rFonts w:ascii="Century Gothic" w:eastAsia="Batang" w:hAnsi="Century Gothic"/>
                <w:sz w:val="28"/>
                <w:szCs w:val="28"/>
              </w:rPr>
              <w:t>Kabre</w:t>
            </w:r>
            <w:proofErr w:type="spellEnd"/>
            <w:r w:rsidRPr="00500D9A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BD7405" w:rsidRPr="00905950" w:rsidRDefault="00C20AC7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Caro </w:t>
            </w:r>
          </w:p>
        </w:tc>
        <w:tc>
          <w:tcPr>
            <w:tcW w:w="3254" w:type="dxa"/>
          </w:tcPr>
          <w:p w:rsidR="00BD7405" w:rsidRPr="00905950" w:rsidRDefault="008F009E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Somnbrero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kabre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:rsidR="00BD7405" w:rsidRPr="00905950" w:rsidRDefault="008F009E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El sombrero es caro </w:t>
            </w:r>
          </w:p>
        </w:tc>
      </w:tr>
      <w:tr w:rsidR="00BD7405" w:rsidRPr="00905950" w:rsidTr="0010192E">
        <w:trPr>
          <w:trHeight w:val="289"/>
        </w:trPr>
        <w:tc>
          <w:tcPr>
            <w:tcW w:w="3271" w:type="dxa"/>
          </w:tcPr>
          <w:p w:rsidR="00BD7405" w:rsidRPr="00500D9A" w:rsidRDefault="00C20AC7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500D9A">
              <w:rPr>
                <w:rFonts w:ascii="Century Gothic" w:eastAsia="Batang" w:hAnsi="Century Gothic"/>
                <w:sz w:val="28"/>
                <w:szCs w:val="28"/>
              </w:rPr>
              <w:t>Käbure</w:t>
            </w:r>
            <w:proofErr w:type="spellEnd"/>
            <w:r w:rsidRPr="00500D9A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BD7405" w:rsidRPr="00905950" w:rsidRDefault="00C20AC7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Basura </w:t>
            </w:r>
          </w:p>
        </w:tc>
        <w:tc>
          <w:tcPr>
            <w:tcW w:w="3254" w:type="dxa"/>
          </w:tcPr>
          <w:p w:rsidR="00BD7405" w:rsidRPr="00905950" w:rsidRDefault="00615251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Käbure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uguegrö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:rsidR="00BD7405" w:rsidRPr="00905950" w:rsidRDefault="00615251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Recoja esa basura</w:t>
            </w:r>
          </w:p>
        </w:tc>
      </w:tr>
      <w:tr w:rsidR="00BD7405" w:rsidRPr="00905950" w:rsidTr="0010192E">
        <w:trPr>
          <w:trHeight w:val="289"/>
        </w:trPr>
        <w:tc>
          <w:tcPr>
            <w:tcW w:w="3271" w:type="dxa"/>
          </w:tcPr>
          <w:p w:rsidR="00BD7405" w:rsidRPr="00500D9A" w:rsidRDefault="00C20AC7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500D9A">
              <w:rPr>
                <w:rFonts w:ascii="Century Gothic" w:eastAsia="Batang" w:hAnsi="Century Gothic"/>
                <w:sz w:val="28"/>
                <w:szCs w:val="28"/>
              </w:rPr>
              <w:t>Kada</w:t>
            </w:r>
            <w:proofErr w:type="spellEnd"/>
            <w:r w:rsidRPr="00500D9A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BD7405" w:rsidRPr="00905950" w:rsidRDefault="00C20AC7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Boca </w:t>
            </w:r>
          </w:p>
        </w:tc>
        <w:tc>
          <w:tcPr>
            <w:tcW w:w="3254" w:type="dxa"/>
          </w:tcPr>
          <w:p w:rsidR="00BD7405" w:rsidRPr="00905950" w:rsidRDefault="00615251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Ti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kada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nibi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bren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:rsidR="00BD7405" w:rsidRPr="00905950" w:rsidRDefault="00615251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mi boca está </w:t>
            </w:r>
            <w:proofErr w:type="gram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enfermo</w:t>
            </w:r>
            <w:proofErr w:type="gram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</w:tr>
      <w:tr w:rsidR="00BD7405" w:rsidRPr="00905950" w:rsidTr="0010192E">
        <w:trPr>
          <w:trHeight w:val="289"/>
        </w:trPr>
        <w:tc>
          <w:tcPr>
            <w:tcW w:w="3271" w:type="dxa"/>
          </w:tcPr>
          <w:p w:rsidR="00BD7405" w:rsidRPr="00500D9A" w:rsidRDefault="00C20AC7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500D9A">
              <w:rPr>
                <w:rFonts w:ascii="Century Gothic" w:eastAsia="Batang" w:hAnsi="Century Gothic"/>
                <w:sz w:val="28"/>
                <w:szCs w:val="28"/>
              </w:rPr>
              <w:t>Kadagwata</w:t>
            </w:r>
            <w:proofErr w:type="spellEnd"/>
            <w:r w:rsidRPr="00500D9A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BD7405" w:rsidRPr="00905950" w:rsidRDefault="00C20AC7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Labio </w:t>
            </w:r>
          </w:p>
        </w:tc>
        <w:tc>
          <w:tcPr>
            <w:tcW w:w="3254" w:type="dxa"/>
          </w:tcPr>
          <w:p w:rsidR="00BD7405" w:rsidRPr="00905950" w:rsidRDefault="00615251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Kwe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kadagwata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kri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:rsidR="00BD7405" w:rsidRPr="00905950" w:rsidRDefault="00615251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Él tiene los </w:t>
            </w:r>
            <w:proofErr w:type="gram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labios grande</w:t>
            </w:r>
            <w:proofErr w:type="gram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</w:tr>
      <w:tr w:rsidR="00BD7405" w:rsidRPr="00905950" w:rsidTr="0010192E">
        <w:trPr>
          <w:trHeight w:val="289"/>
        </w:trPr>
        <w:tc>
          <w:tcPr>
            <w:tcW w:w="3271" w:type="dxa"/>
          </w:tcPr>
          <w:p w:rsidR="00BD7405" w:rsidRPr="00500D9A" w:rsidRDefault="00C20AC7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500D9A">
              <w:rPr>
                <w:rFonts w:ascii="Century Gothic" w:eastAsia="Batang" w:hAnsi="Century Gothic"/>
                <w:sz w:val="28"/>
                <w:szCs w:val="28"/>
              </w:rPr>
              <w:t>Kädegue</w:t>
            </w:r>
            <w:proofErr w:type="spellEnd"/>
            <w:r w:rsidRPr="00500D9A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BD7405" w:rsidRPr="00905950" w:rsidRDefault="00F2125D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Nombrar </w:t>
            </w:r>
          </w:p>
        </w:tc>
        <w:tc>
          <w:tcPr>
            <w:tcW w:w="3254" w:type="dxa"/>
          </w:tcPr>
          <w:p w:rsidR="00BD7405" w:rsidRPr="00905950" w:rsidRDefault="00615251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Ni ye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kädegue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:rsidR="00BD7405" w:rsidRPr="00905950" w:rsidRDefault="00615251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Nombre esa persona </w:t>
            </w:r>
          </w:p>
        </w:tc>
      </w:tr>
      <w:tr w:rsidR="00BD7405" w:rsidRPr="00905950" w:rsidTr="0010192E">
        <w:trPr>
          <w:trHeight w:val="289"/>
        </w:trPr>
        <w:tc>
          <w:tcPr>
            <w:tcW w:w="3271" w:type="dxa"/>
          </w:tcPr>
          <w:p w:rsidR="00BD7405" w:rsidRPr="00500D9A" w:rsidRDefault="00F2125D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500D9A">
              <w:rPr>
                <w:rFonts w:ascii="Century Gothic" w:eastAsia="Batang" w:hAnsi="Century Gothic"/>
                <w:sz w:val="28"/>
                <w:szCs w:val="28"/>
              </w:rPr>
              <w:t>Kädriere</w:t>
            </w:r>
            <w:proofErr w:type="spellEnd"/>
            <w:r w:rsidRPr="00500D9A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BD7405" w:rsidRPr="00905950" w:rsidRDefault="00F2125D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Conversar </w:t>
            </w:r>
          </w:p>
        </w:tc>
        <w:tc>
          <w:tcPr>
            <w:tcW w:w="3254" w:type="dxa"/>
          </w:tcPr>
          <w:p w:rsidR="00BD7405" w:rsidRPr="00905950" w:rsidRDefault="00615251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Ani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kugwe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kädriere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:rsidR="00BD7405" w:rsidRPr="00905950" w:rsidRDefault="00615251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Vamos a conversar el tema </w:t>
            </w:r>
          </w:p>
        </w:tc>
      </w:tr>
      <w:tr w:rsidR="00900032" w:rsidRPr="00905950" w:rsidTr="0010192E">
        <w:trPr>
          <w:trHeight w:val="289"/>
        </w:trPr>
        <w:tc>
          <w:tcPr>
            <w:tcW w:w="3271" w:type="dxa"/>
          </w:tcPr>
          <w:p w:rsidR="00900032" w:rsidRPr="00500D9A" w:rsidRDefault="00900032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500D9A">
              <w:rPr>
                <w:rFonts w:ascii="Century Gothic" w:eastAsia="Batang" w:hAnsi="Century Gothic"/>
                <w:sz w:val="28"/>
                <w:szCs w:val="28"/>
              </w:rPr>
              <w:t>Kaen</w:t>
            </w:r>
            <w:proofErr w:type="spellEnd"/>
            <w:r w:rsidRPr="00500D9A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900032" w:rsidRPr="00905950" w:rsidRDefault="00900032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Agarrar </w:t>
            </w:r>
          </w:p>
        </w:tc>
        <w:tc>
          <w:tcPr>
            <w:tcW w:w="3254" w:type="dxa"/>
          </w:tcPr>
          <w:p w:rsidR="00900032" w:rsidRPr="00905950" w:rsidRDefault="00615251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Kwi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se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kain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:rsidR="00900032" w:rsidRPr="00905950" w:rsidRDefault="00615251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Agarre ese gallina </w:t>
            </w:r>
          </w:p>
        </w:tc>
      </w:tr>
      <w:tr w:rsidR="00BD7405" w:rsidRPr="00905950" w:rsidTr="0010192E">
        <w:trPr>
          <w:trHeight w:val="289"/>
        </w:trPr>
        <w:tc>
          <w:tcPr>
            <w:tcW w:w="3271" w:type="dxa"/>
          </w:tcPr>
          <w:p w:rsidR="00BD7405" w:rsidRPr="00500D9A" w:rsidRDefault="00B007C1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500D9A">
              <w:rPr>
                <w:rFonts w:ascii="Century Gothic" w:eastAsia="Batang" w:hAnsi="Century Gothic"/>
                <w:sz w:val="28"/>
                <w:szCs w:val="28"/>
              </w:rPr>
              <w:t>Käingä</w:t>
            </w:r>
            <w:proofErr w:type="spellEnd"/>
            <w:r w:rsidRPr="00500D9A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BD7405" w:rsidRPr="00905950" w:rsidRDefault="00B007C1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Alzar </w:t>
            </w:r>
          </w:p>
        </w:tc>
        <w:tc>
          <w:tcPr>
            <w:tcW w:w="3254" w:type="dxa"/>
          </w:tcPr>
          <w:p w:rsidR="00BD7405" w:rsidRPr="00905950" w:rsidRDefault="00615251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proofErr w:type="gram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Krimna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 ye</w:t>
            </w:r>
            <w:proofErr w:type="gram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käingä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:rsidR="00BD7405" w:rsidRPr="00905950" w:rsidRDefault="00615251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Alce </w:t>
            </w:r>
            <w:proofErr w:type="gram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ese varilla</w:t>
            </w:r>
            <w:proofErr w:type="gram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 </w:t>
            </w:r>
          </w:p>
        </w:tc>
      </w:tr>
      <w:tr w:rsidR="00BD7405" w:rsidRPr="00905950" w:rsidTr="0010192E">
        <w:trPr>
          <w:trHeight w:val="289"/>
        </w:trPr>
        <w:tc>
          <w:tcPr>
            <w:tcW w:w="3271" w:type="dxa"/>
          </w:tcPr>
          <w:p w:rsidR="00BD7405" w:rsidRPr="00500D9A" w:rsidRDefault="00900032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500D9A">
              <w:rPr>
                <w:rFonts w:ascii="Century Gothic" w:eastAsia="Batang" w:hAnsi="Century Gothic"/>
                <w:sz w:val="28"/>
                <w:szCs w:val="28"/>
              </w:rPr>
              <w:t>Kaibe</w:t>
            </w:r>
            <w:proofErr w:type="spellEnd"/>
            <w:r w:rsidRPr="00500D9A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BD7405" w:rsidRPr="00905950" w:rsidRDefault="00900032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Solo </w:t>
            </w:r>
          </w:p>
        </w:tc>
        <w:tc>
          <w:tcPr>
            <w:tcW w:w="3254" w:type="dxa"/>
          </w:tcPr>
          <w:p w:rsidR="00BD7405" w:rsidRPr="00905950" w:rsidRDefault="00615251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Mä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näin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kaibe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:rsidR="00BD7405" w:rsidRPr="00905950" w:rsidRDefault="00615251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Usted </w:t>
            </w:r>
            <w:proofErr w:type="gram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va</w:t>
            </w:r>
            <w:proofErr w:type="gram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ir solo. </w:t>
            </w:r>
          </w:p>
        </w:tc>
      </w:tr>
      <w:tr w:rsidR="00BD7405" w:rsidRPr="00905950" w:rsidTr="0010192E">
        <w:trPr>
          <w:trHeight w:val="289"/>
        </w:trPr>
        <w:tc>
          <w:tcPr>
            <w:tcW w:w="3271" w:type="dxa"/>
          </w:tcPr>
          <w:p w:rsidR="00BD7405" w:rsidRPr="00500D9A" w:rsidRDefault="00900032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500D9A">
              <w:rPr>
                <w:rFonts w:ascii="Century Gothic" w:eastAsia="Batang" w:hAnsi="Century Gothic"/>
                <w:sz w:val="28"/>
                <w:szCs w:val="28"/>
              </w:rPr>
              <w:t>Kaindare</w:t>
            </w:r>
            <w:proofErr w:type="spellEnd"/>
            <w:r w:rsidRPr="00500D9A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BD7405" w:rsidRPr="00905950" w:rsidRDefault="00900032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Perseguir </w:t>
            </w:r>
          </w:p>
        </w:tc>
        <w:tc>
          <w:tcPr>
            <w:tcW w:w="3254" w:type="dxa"/>
          </w:tcPr>
          <w:p w:rsidR="00BD7405" w:rsidRPr="00905950" w:rsidRDefault="009517CE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Nugrä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tä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kwi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kaindare</w:t>
            </w:r>
            <w:proofErr w:type="spellEnd"/>
          </w:p>
        </w:tc>
        <w:tc>
          <w:tcPr>
            <w:tcW w:w="3985" w:type="dxa"/>
          </w:tcPr>
          <w:p w:rsidR="00BD7405" w:rsidRPr="00905950" w:rsidRDefault="009517CE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El perro está persiguiendo a la gallina </w:t>
            </w:r>
          </w:p>
        </w:tc>
      </w:tr>
      <w:tr w:rsidR="00BD7405" w:rsidRPr="00905950" w:rsidTr="0010192E">
        <w:trPr>
          <w:trHeight w:val="289"/>
        </w:trPr>
        <w:tc>
          <w:tcPr>
            <w:tcW w:w="3271" w:type="dxa"/>
          </w:tcPr>
          <w:p w:rsidR="00BD7405" w:rsidRPr="00500D9A" w:rsidRDefault="00900032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500D9A">
              <w:rPr>
                <w:rFonts w:ascii="Century Gothic" w:eastAsia="Batang" w:hAnsi="Century Gothic"/>
                <w:sz w:val="28"/>
                <w:szCs w:val="28"/>
              </w:rPr>
              <w:t>Kaingäbiti</w:t>
            </w:r>
            <w:proofErr w:type="spellEnd"/>
            <w:r w:rsidRPr="00500D9A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BD7405" w:rsidRPr="00905950" w:rsidRDefault="00900032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Recibir </w:t>
            </w:r>
          </w:p>
        </w:tc>
        <w:tc>
          <w:tcPr>
            <w:tcW w:w="3254" w:type="dxa"/>
          </w:tcPr>
          <w:p w:rsidR="00BD7405" w:rsidRPr="00905950" w:rsidRDefault="003E0831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Ngwian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kaingäbiti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:rsidR="00BD7405" w:rsidRPr="00905950" w:rsidRDefault="003E0831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Reciba esa plata </w:t>
            </w:r>
          </w:p>
        </w:tc>
      </w:tr>
      <w:tr w:rsidR="00BD7405" w:rsidRPr="00905950" w:rsidTr="0010192E">
        <w:trPr>
          <w:trHeight w:val="289"/>
        </w:trPr>
        <w:tc>
          <w:tcPr>
            <w:tcW w:w="3271" w:type="dxa"/>
          </w:tcPr>
          <w:p w:rsidR="00BD7405" w:rsidRPr="00500D9A" w:rsidRDefault="00791BE0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500D9A">
              <w:rPr>
                <w:rFonts w:ascii="Century Gothic" w:eastAsia="Batang" w:hAnsi="Century Gothic"/>
                <w:sz w:val="28"/>
                <w:szCs w:val="28"/>
              </w:rPr>
              <w:t>Käjugue</w:t>
            </w:r>
            <w:proofErr w:type="spellEnd"/>
            <w:r w:rsidRPr="00500D9A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BD7405" w:rsidRPr="00905950" w:rsidRDefault="00791BE0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Silvar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254" w:type="dxa"/>
          </w:tcPr>
          <w:p w:rsidR="00BD7405" w:rsidRPr="00905950" w:rsidRDefault="001906FA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Käjugue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dite </w:t>
            </w:r>
          </w:p>
        </w:tc>
        <w:tc>
          <w:tcPr>
            <w:tcW w:w="3985" w:type="dxa"/>
          </w:tcPr>
          <w:p w:rsidR="00BD7405" w:rsidRPr="00905950" w:rsidRDefault="001906FA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Silbe fuerte </w:t>
            </w:r>
          </w:p>
        </w:tc>
      </w:tr>
      <w:tr w:rsidR="00791BE0" w:rsidRPr="00905950" w:rsidTr="0010192E">
        <w:trPr>
          <w:trHeight w:val="289"/>
        </w:trPr>
        <w:tc>
          <w:tcPr>
            <w:tcW w:w="3271" w:type="dxa"/>
          </w:tcPr>
          <w:p w:rsidR="00791BE0" w:rsidRPr="00500D9A" w:rsidRDefault="00791BE0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500D9A">
              <w:rPr>
                <w:rFonts w:ascii="Century Gothic" w:eastAsia="Batang" w:hAnsi="Century Gothic"/>
                <w:sz w:val="28"/>
                <w:szCs w:val="28"/>
              </w:rPr>
              <w:t>Käli</w:t>
            </w:r>
            <w:proofErr w:type="spellEnd"/>
            <w:r w:rsidRPr="00500D9A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791BE0" w:rsidRPr="00905950" w:rsidRDefault="00791BE0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Saliva </w:t>
            </w:r>
          </w:p>
        </w:tc>
        <w:tc>
          <w:tcPr>
            <w:tcW w:w="3254" w:type="dxa"/>
          </w:tcPr>
          <w:p w:rsidR="00791BE0" w:rsidRPr="00905950" w:rsidRDefault="00C07CD8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Kwe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</w:t>
            </w:r>
            <w:r w:rsidR="001906FA" w:rsidRPr="00905950">
              <w:rPr>
                <w:rFonts w:ascii="Century Gothic" w:eastAsia="Batang" w:hAnsi="Century Gothic"/>
                <w:sz w:val="28"/>
                <w:szCs w:val="28"/>
              </w:rPr>
              <w:t>äli</w:t>
            </w:r>
            <w:proofErr w:type="spellEnd"/>
            <w:r w:rsidR="001906FA"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kiti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tuara</w:t>
            </w:r>
            <w:proofErr w:type="spellEnd"/>
          </w:p>
        </w:tc>
        <w:tc>
          <w:tcPr>
            <w:tcW w:w="3985" w:type="dxa"/>
          </w:tcPr>
          <w:p w:rsidR="00791BE0" w:rsidRPr="00905950" w:rsidRDefault="00C07CD8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El tiro saliva para ver.</w:t>
            </w:r>
          </w:p>
        </w:tc>
      </w:tr>
      <w:tr w:rsidR="00791BE0" w:rsidRPr="00905950" w:rsidTr="0010192E">
        <w:trPr>
          <w:trHeight w:val="289"/>
        </w:trPr>
        <w:tc>
          <w:tcPr>
            <w:tcW w:w="3271" w:type="dxa"/>
          </w:tcPr>
          <w:p w:rsidR="00791BE0" w:rsidRPr="00500D9A" w:rsidRDefault="00791BE0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500D9A">
              <w:rPr>
                <w:rFonts w:ascii="Century Gothic" w:eastAsia="Batang" w:hAnsi="Century Gothic"/>
                <w:sz w:val="28"/>
                <w:szCs w:val="28"/>
              </w:rPr>
              <w:t>Käme</w:t>
            </w:r>
            <w:proofErr w:type="spellEnd"/>
            <w:r w:rsidRPr="00500D9A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791BE0" w:rsidRPr="00905950" w:rsidRDefault="00791BE0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Malo </w:t>
            </w:r>
          </w:p>
        </w:tc>
        <w:tc>
          <w:tcPr>
            <w:tcW w:w="3254" w:type="dxa"/>
          </w:tcPr>
          <w:p w:rsidR="00791BE0" w:rsidRPr="00905950" w:rsidRDefault="000B3027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San </w:t>
            </w:r>
            <w:r w:rsidR="00D863A6">
              <w:rPr>
                <w:rFonts w:ascii="Century Gothic" w:eastAsia="Batang" w:hAnsi="Century Gothic"/>
                <w:sz w:val="28"/>
                <w:szCs w:val="28"/>
              </w:rPr>
              <w:t xml:space="preserve">ye </w:t>
            </w:r>
            <w:proofErr w:type="spellStart"/>
            <w:r w:rsidR="00D863A6">
              <w:rPr>
                <w:rFonts w:ascii="Century Gothic" w:eastAsia="Batang" w:hAnsi="Century Gothic"/>
                <w:sz w:val="28"/>
                <w:szCs w:val="28"/>
              </w:rPr>
              <w:t>käme</w:t>
            </w:r>
            <w:proofErr w:type="spellEnd"/>
            <w:r w:rsidR="00D863A6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:rsidR="00791BE0" w:rsidRPr="00905950" w:rsidRDefault="00D863A6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La serpiente es </w:t>
            </w:r>
            <w:proofErr w:type="gramStart"/>
            <w:r>
              <w:rPr>
                <w:rFonts w:ascii="Century Gothic" w:eastAsia="Batang" w:hAnsi="Century Gothic"/>
                <w:sz w:val="28"/>
                <w:szCs w:val="28"/>
              </w:rPr>
              <w:t>malo</w:t>
            </w:r>
            <w:proofErr w:type="gram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. </w:t>
            </w:r>
          </w:p>
        </w:tc>
      </w:tr>
      <w:tr w:rsidR="00791BE0" w:rsidRPr="00905950" w:rsidTr="0010192E">
        <w:trPr>
          <w:trHeight w:val="289"/>
        </w:trPr>
        <w:tc>
          <w:tcPr>
            <w:tcW w:w="3271" w:type="dxa"/>
          </w:tcPr>
          <w:p w:rsidR="00791BE0" w:rsidRPr="00500D9A" w:rsidRDefault="00791BE0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500D9A">
              <w:rPr>
                <w:rFonts w:ascii="Century Gothic" w:eastAsia="Batang" w:hAnsi="Century Gothic"/>
                <w:sz w:val="28"/>
                <w:szCs w:val="28"/>
              </w:rPr>
              <w:t>Kämigue</w:t>
            </w:r>
            <w:proofErr w:type="spellEnd"/>
            <w:r w:rsidRPr="00500D9A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791BE0" w:rsidRPr="00905950" w:rsidRDefault="00791BE0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Matar </w:t>
            </w:r>
          </w:p>
        </w:tc>
        <w:tc>
          <w:tcPr>
            <w:tcW w:w="3254" w:type="dxa"/>
          </w:tcPr>
          <w:p w:rsidR="00791BE0" w:rsidRPr="00905950" w:rsidRDefault="00916C84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Kwi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kämigai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nigwe</w:t>
            </w:r>
            <w:proofErr w:type="spellEnd"/>
            <w:r w:rsidR="000B3027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:rsidR="00791BE0" w:rsidRPr="00905950" w:rsidRDefault="00916C84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Mataremos esa gallina </w:t>
            </w:r>
          </w:p>
        </w:tc>
      </w:tr>
      <w:tr w:rsidR="00791BE0" w:rsidRPr="00905950" w:rsidTr="0010192E">
        <w:trPr>
          <w:trHeight w:val="289"/>
        </w:trPr>
        <w:tc>
          <w:tcPr>
            <w:tcW w:w="3271" w:type="dxa"/>
          </w:tcPr>
          <w:p w:rsidR="00791BE0" w:rsidRPr="00500D9A" w:rsidRDefault="00791BE0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500D9A">
              <w:rPr>
                <w:rFonts w:ascii="Century Gothic" w:eastAsia="Batang" w:hAnsi="Century Gothic"/>
                <w:sz w:val="28"/>
                <w:szCs w:val="28"/>
              </w:rPr>
              <w:t>Kändän</w:t>
            </w:r>
            <w:proofErr w:type="spellEnd"/>
            <w:r w:rsidRPr="00500D9A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791BE0" w:rsidRPr="00905950" w:rsidRDefault="00791BE0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Ardilla </w:t>
            </w:r>
          </w:p>
        </w:tc>
        <w:tc>
          <w:tcPr>
            <w:tcW w:w="3254" w:type="dxa"/>
          </w:tcPr>
          <w:p w:rsidR="00791BE0" w:rsidRPr="00905950" w:rsidRDefault="00916C84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Kändän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rubun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krubäte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 </w:t>
            </w:r>
          </w:p>
        </w:tc>
        <w:tc>
          <w:tcPr>
            <w:tcW w:w="3985" w:type="dxa"/>
          </w:tcPr>
          <w:p w:rsidR="00791BE0" w:rsidRPr="00905950" w:rsidRDefault="00916C84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La ardilla es muy brava. </w:t>
            </w:r>
          </w:p>
        </w:tc>
      </w:tr>
      <w:tr w:rsidR="00791BE0" w:rsidRPr="00905950" w:rsidTr="0010192E">
        <w:trPr>
          <w:trHeight w:val="289"/>
        </w:trPr>
        <w:tc>
          <w:tcPr>
            <w:tcW w:w="3271" w:type="dxa"/>
          </w:tcPr>
          <w:p w:rsidR="00791BE0" w:rsidRPr="00500D9A" w:rsidRDefault="00791BE0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500D9A">
              <w:rPr>
                <w:rFonts w:ascii="Century Gothic" w:eastAsia="Batang" w:hAnsi="Century Gothic"/>
                <w:sz w:val="28"/>
                <w:szCs w:val="28"/>
              </w:rPr>
              <w:t>Känäira</w:t>
            </w:r>
            <w:proofErr w:type="spellEnd"/>
            <w:r w:rsidRPr="00500D9A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791BE0" w:rsidRPr="00905950" w:rsidRDefault="00791BE0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Hace días </w:t>
            </w:r>
          </w:p>
        </w:tc>
        <w:tc>
          <w:tcPr>
            <w:tcW w:w="3254" w:type="dxa"/>
          </w:tcPr>
          <w:p w:rsidR="00791BE0" w:rsidRPr="00905950" w:rsidRDefault="00916C84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känäira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kiala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tuaba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tigwe</w:t>
            </w:r>
            <w:proofErr w:type="spellEnd"/>
          </w:p>
        </w:tc>
        <w:tc>
          <w:tcPr>
            <w:tcW w:w="3985" w:type="dxa"/>
          </w:tcPr>
          <w:p w:rsidR="00791BE0" w:rsidRPr="00905950" w:rsidRDefault="00916C84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Hace días vi </w:t>
            </w:r>
            <w:r w:rsidR="007423E9">
              <w:rPr>
                <w:rFonts w:ascii="Century Gothic" w:eastAsia="Batang" w:hAnsi="Century Gothic"/>
                <w:sz w:val="28"/>
                <w:szCs w:val="28"/>
              </w:rPr>
              <w:t xml:space="preserve">un tucán </w:t>
            </w:r>
          </w:p>
        </w:tc>
      </w:tr>
      <w:tr w:rsidR="00791BE0" w:rsidRPr="00905950" w:rsidTr="0010192E">
        <w:trPr>
          <w:trHeight w:val="289"/>
        </w:trPr>
        <w:tc>
          <w:tcPr>
            <w:tcW w:w="3271" w:type="dxa"/>
          </w:tcPr>
          <w:p w:rsidR="00791BE0" w:rsidRPr="00500D9A" w:rsidRDefault="00791BE0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500D9A">
              <w:rPr>
                <w:rFonts w:ascii="Century Gothic" w:eastAsia="Batang" w:hAnsi="Century Gothic"/>
                <w:sz w:val="28"/>
                <w:szCs w:val="28"/>
              </w:rPr>
              <w:t>Käne</w:t>
            </w:r>
            <w:proofErr w:type="spellEnd"/>
            <w:r w:rsidRPr="00500D9A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791BE0" w:rsidRPr="00905950" w:rsidRDefault="00791BE0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Adelante </w:t>
            </w:r>
          </w:p>
        </w:tc>
        <w:tc>
          <w:tcPr>
            <w:tcW w:w="3254" w:type="dxa"/>
          </w:tcPr>
          <w:p w:rsidR="00791BE0" w:rsidRPr="00905950" w:rsidRDefault="00404A9B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Nugrä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juen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käne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:rsidR="00791BE0" w:rsidRPr="00905950" w:rsidRDefault="00404A9B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Envié de primero al perro</w:t>
            </w:r>
          </w:p>
        </w:tc>
      </w:tr>
      <w:tr w:rsidR="00AD481E" w:rsidRPr="00905950" w:rsidTr="0010192E">
        <w:trPr>
          <w:trHeight w:val="289"/>
        </w:trPr>
        <w:tc>
          <w:tcPr>
            <w:tcW w:w="3271" w:type="dxa"/>
          </w:tcPr>
          <w:p w:rsidR="00AD481E" w:rsidRPr="00500D9A" w:rsidRDefault="00404A9B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500D9A">
              <w:rPr>
                <w:rFonts w:ascii="Century Gothic" w:eastAsia="Batang" w:hAnsi="Century Gothic"/>
                <w:sz w:val="28"/>
                <w:szCs w:val="28"/>
              </w:rPr>
              <w:t>Ka</w:t>
            </w:r>
            <w:r w:rsidR="00AD481E" w:rsidRPr="00500D9A">
              <w:rPr>
                <w:rFonts w:ascii="Century Gothic" w:eastAsia="Batang" w:hAnsi="Century Gothic"/>
                <w:sz w:val="28"/>
                <w:szCs w:val="28"/>
              </w:rPr>
              <w:t>índari</w:t>
            </w:r>
            <w:proofErr w:type="spellEnd"/>
          </w:p>
        </w:tc>
        <w:tc>
          <w:tcPr>
            <w:tcW w:w="3802" w:type="dxa"/>
          </w:tcPr>
          <w:p w:rsidR="00AD481E" w:rsidRPr="00905950" w:rsidRDefault="00AD481E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Corretear</w:t>
            </w:r>
          </w:p>
        </w:tc>
        <w:tc>
          <w:tcPr>
            <w:tcW w:w="3254" w:type="dxa"/>
          </w:tcPr>
          <w:p w:rsidR="00AD481E" w:rsidRPr="00905950" w:rsidRDefault="00404A9B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Mütü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kaindari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:rsidR="00AD481E" w:rsidRPr="00905950" w:rsidRDefault="00404A9B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Córrete al cerdo  </w:t>
            </w:r>
          </w:p>
        </w:tc>
      </w:tr>
      <w:tr w:rsidR="00AD481E" w:rsidRPr="00905950" w:rsidTr="0010192E">
        <w:trPr>
          <w:trHeight w:val="289"/>
        </w:trPr>
        <w:tc>
          <w:tcPr>
            <w:tcW w:w="3271" w:type="dxa"/>
          </w:tcPr>
          <w:p w:rsidR="00AD481E" w:rsidRPr="00500D9A" w:rsidRDefault="00AD481E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500D9A">
              <w:rPr>
                <w:rFonts w:ascii="Century Gothic" w:eastAsia="Batang" w:hAnsi="Century Gothic"/>
                <w:sz w:val="28"/>
                <w:szCs w:val="28"/>
              </w:rPr>
              <w:t>Kagoto</w:t>
            </w:r>
            <w:proofErr w:type="spellEnd"/>
          </w:p>
        </w:tc>
        <w:tc>
          <w:tcPr>
            <w:tcW w:w="3802" w:type="dxa"/>
          </w:tcPr>
          <w:p w:rsidR="00AD481E" w:rsidRPr="00905950" w:rsidRDefault="00AD481E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Pipa</w:t>
            </w:r>
            <w:r w:rsidR="00404A9B">
              <w:rPr>
                <w:rFonts w:ascii="Century Gothic" w:eastAsia="Batang" w:hAnsi="Century Gothic"/>
                <w:sz w:val="28"/>
                <w:szCs w:val="28"/>
              </w:rPr>
              <w:t xml:space="preserve"> (fumar)</w:t>
            </w:r>
          </w:p>
        </w:tc>
        <w:tc>
          <w:tcPr>
            <w:tcW w:w="3254" w:type="dxa"/>
          </w:tcPr>
          <w:p w:rsidR="00AD481E" w:rsidRPr="00905950" w:rsidRDefault="00404A9B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Kagoto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ye ti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roaigwe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:rsidR="00AD481E" w:rsidRPr="00905950" w:rsidRDefault="00404A9B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Esa pipa es de mi abuelo. </w:t>
            </w:r>
          </w:p>
        </w:tc>
      </w:tr>
      <w:tr w:rsidR="00791BE0" w:rsidRPr="00905950" w:rsidTr="0010192E">
        <w:trPr>
          <w:trHeight w:val="289"/>
        </w:trPr>
        <w:tc>
          <w:tcPr>
            <w:tcW w:w="3271" w:type="dxa"/>
          </w:tcPr>
          <w:p w:rsidR="00791BE0" w:rsidRPr="00500D9A" w:rsidRDefault="00500D9A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="00791BE0" w:rsidRPr="00500D9A">
              <w:rPr>
                <w:rFonts w:ascii="Century Gothic" w:eastAsia="Batang" w:hAnsi="Century Gothic"/>
                <w:sz w:val="28"/>
                <w:szCs w:val="28"/>
              </w:rPr>
              <w:t>Känene</w:t>
            </w:r>
            <w:proofErr w:type="spellEnd"/>
            <w:r w:rsidR="00791BE0" w:rsidRPr="00500D9A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791BE0" w:rsidRPr="00905950" w:rsidRDefault="00791BE0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Buscar </w:t>
            </w:r>
          </w:p>
        </w:tc>
        <w:tc>
          <w:tcPr>
            <w:tcW w:w="3254" w:type="dxa"/>
          </w:tcPr>
          <w:p w:rsidR="00791BE0" w:rsidRPr="00905950" w:rsidRDefault="00404A9B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Ngin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känene</w:t>
            </w:r>
            <w:proofErr w:type="spellEnd"/>
          </w:p>
        </w:tc>
        <w:tc>
          <w:tcPr>
            <w:tcW w:w="3985" w:type="dxa"/>
          </w:tcPr>
          <w:p w:rsidR="00791BE0" w:rsidRPr="00905950" w:rsidRDefault="00404A9B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Busque ese gusano. </w:t>
            </w:r>
          </w:p>
        </w:tc>
      </w:tr>
      <w:tr w:rsidR="00791BE0" w:rsidRPr="00905950" w:rsidTr="0010192E">
        <w:trPr>
          <w:trHeight w:val="289"/>
        </w:trPr>
        <w:tc>
          <w:tcPr>
            <w:tcW w:w="3271" w:type="dxa"/>
          </w:tcPr>
          <w:p w:rsidR="00791BE0" w:rsidRPr="00500D9A" w:rsidRDefault="00791BE0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500D9A">
              <w:rPr>
                <w:rFonts w:ascii="Century Gothic" w:eastAsia="Batang" w:hAnsi="Century Gothic"/>
                <w:sz w:val="28"/>
                <w:szCs w:val="28"/>
              </w:rPr>
              <w:lastRenderedPageBreak/>
              <w:t>Känengri</w:t>
            </w:r>
            <w:proofErr w:type="spellEnd"/>
            <w:r w:rsidRPr="00500D9A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791BE0" w:rsidRPr="00905950" w:rsidRDefault="00791BE0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Adelante </w:t>
            </w:r>
          </w:p>
        </w:tc>
        <w:tc>
          <w:tcPr>
            <w:tcW w:w="3254" w:type="dxa"/>
          </w:tcPr>
          <w:p w:rsidR="00791BE0" w:rsidRPr="00905950" w:rsidRDefault="00BD3145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Meigo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nigui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ti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känengri</w:t>
            </w:r>
            <w:proofErr w:type="spellEnd"/>
          </w:p>
        </w:tc>
        <w:tc>
          <w:tcPr>
            <w:tcW w:w="3985" w:type="dxa"/>
          </w:tcPr>
          <w:p w:rsidR="00791BE0" w:rsidRPr="00905950" w:rsidRDefault="00BD3145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Meigo fue delante de mí. </w:t>
            </w:r>
          </w:p>
        </w:tc>
      </w:tr>
      <w:tr w:rsidR="00791BE0" w:rsidRPr="00905950" w:rsidTr="0010192E">
        <w:trPr>
          <w:trHeight w:val="289"/>
        </w:trPr>
        <w:tc>
          <w:tcPr>
            <w:tcW w:w="3271" w:type="dxa"/>
          </w:tcPr>
          <w:p w:rsidR="00791BE0" w:rsidRPr="00500D9A" w:rsidRDefault="00791BE0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500D9A">
              <w:rPr>
                <w:rFonts w:ascii="Century Gothic" w:eastAsia="Batang" w:hAnsi="Century Gothic"/>
                <w:sz w:val="28"/>
                <w:szCs w:val="28"/>
              </w:rPr>
              <w:t>Känime</w:t>
            </w:r>
            <w:proofErr w:type="spellEnd"/>
            <w:r w:rsidRPr="00500D9A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791BE0" w:rsidRPr="00905950" w:rsidRDefault="00791BE0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cerca</w:t>
            </w:r>
          </w:p>
        </w:tc>
        <w:tc>
          <w:tcPr>
            <w:tcW w:w="3254" w:type="dxa"/>
          </w:tcPr>
          <w:p w:rsidR="00791BE0" w:rsidRPr="00905950" w:rsidRDefault="00BD3145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Ju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tigwe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känime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:rsidR="00791BE0" w:rsidRPr="00905950" w:rsidRDefault="00BD3145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Mi casa está muy cerca </w:t>
            </w:r>
          </w:p>
        </w:tc>
      </w:tr>
      <w:tr w:rsidR="00791BE0" w:rsidRPr="00905950" w:rsidTr="0010192E">
        <w:trPr>
          <w:trHeight w:val="289"/>
        </w:trPr>
        <w:tc>
          <w:tcPr>
            <w:tcW w:w="3271" w:type="dxa"/>
          </w:tcPr>
          <w:p w:rsidR="00791BE0" w:rsidRPr="00500D9A" w:rsidRDefault="00791BE0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500D9A">
              <w:rPr>
                <w:rFonts w:ascii="Century Gothic" w:eastAsia="Batang" w:hAnsi="Century Gothic"/>
                <w:sz w:val="28"/>
                <w:szCs w:val="28"/>
              </w:rPr>
              <w:t>Käsenda</w:t>
            </w:r>
            <w:proofErr w:type="spellEnd"/>
            <w:r w:rsidRPr="00500D9A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791BE0" w:rsidRPr="00905950" w:rsidRDefault="00791BE0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En la Montaña </w:t>
            </w:r>
          </w:p>
        </w:tc>
        <w:tc>
          <w:tcPr>
            <w:tcW w:w="3254" w:type="dxa"/>
          </w:tcPr>
          <w:p w:rsidR="00791BE0" w:rsidRPr="00905950" w:rsidRDefault="00BD3145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Ti run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nigui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käsenda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:rsidR="00791BE0" w:rsidRPr="00905950" w:rsidRDefault="00BD3145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Mi papa se fue en la montaña. </w:t>
            </w:r>
          </w:p>
        </w:tc>
      </w:tr>
      <w:tr w:rsidR="00791BE0" w:rsidRPr="00905950" w:rsidTr="0010192E">
        <w:trPr>
          <w:trHeight w:val="289"/>
        </w:trPr>
        <w:tc>
          <w:tcPr>
            <w:tcW w:w="3271" w:type="dxa"/>
          </w:tcPr>
          <w:p w:rsidR="00791BE0" w:rsidRPr="00500D9A" w:rsidRDefault="00791BE0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500D9A">
              <w:rPr>
                <w:rFonts w:ascii="Century Gothic" w:eastAsia="Batang" w:hAnsi="Century Gothic"/>
                <w:sz w:val="28"/>
                <w:szCs w:val="28"/>
              </w:rPr>
              <w:t>Kä</w:t>
            </w:r>
            <w:proofErr w:type="spellEnd"/>
            <w:r w:rsidRPr="00500D9A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500D9A">
              <w:rPr>
                <w:rFonts w:ascii="Century Gothic" w:eastAsia="Batang" w:hAnsi="Century Gothic"/>
                <w:sz w:val="28"/>
                <w:szCs w:val="28"/>
              </w:rPr>
              <w:t>kugwe</w:t>
            </w:r>
            <w:proofErr w:type="spellEnd"/>
          </w:p>
        </w:tc>
        <w:tc>
          <w:tcPr>
            <w:tcW w:w="3802" w:type="dxa"/>
          </w:tcPr>
          <w:p w:rsidR="00791BE0" w:rsidRPr="00905950" w:rsidRDefault="00791BE0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Quemar </w:t>
            </w:r>
          </w:p>
        </w:tc>
        <w:tc>
          <w:tcPr>
            <w:tcW w:w="3254" w:type="dxa"/>
          </w:tcPr>
          <w:p w:rsidR="00791BE0" w:rsidRPr="00905950" w:rsidRDefault="00BD3145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Ni se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tä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kä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kugwe</w:t>
            </w:r>
            <w:proofErr w:type="spellEnd"/>
          </w:p>
        </w:tc>
        <w:tc>
          <w:tcPr>
            <w:tcW w:w="3985" w:type="dxa"/>
          </w:tcPr>
          <w:p w:rsidR="00791BE0" w:rsidRPr="00905950" w:rsidRDefault="00BD3145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Él está quemando. </w:t>
            </w:r>
          </w:p>
        </w:tc>
      </w:tr>
      <w:tr w:rsidR="00AD481E" w:rsidRPr="00905950" w:rsidTr="0010192E">
        <w:trPr>
          <w:trHeight w:val="289"/>
        </w:trPr>
        <w:tc>
          <w:tcPr>
            <w:tcW w:w="3271" w:type="dxa"/>
          </w:tcPr>
          <w:p w:rsidR="00AD481E" w:rsidRPr="00500D9A" w:rsidRDefault="00AD481E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500D9A">
              <w:rPr>
                <w:rFonts w:ascii="Century Gothic" w:eastAsia="Batang" w:hAnsi="Century Gothic"/>
                <w:sz w:val="28"/>
                <w:szCs w:val="28"/>
              </w:rPr>
              <w:t>Känsren</w:t>
            </w:r>
            <w:proofErr w:type="spellEnd"/>
          </w:p>
        </w:tc>
        <w:tc>
          <w:tcPr>
            <w:tcW w:w="3802" w:type="dxa"/>
          </w:tcPr>
          <w:p w:rsidR="00AD481E" w:rsidRPr="00905950" w:rsidRDefault="00AD481E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Coca leca</w:t>
            </w:r>
          </w:p>
        </w:tc>
        <w:tc>
          <w:tcPr>
            <w:tcW w:w="3254" w:type="dxa"/>
          </w:tcPr>
          <w:p w:rsidR="00AD481E" w:rsidRPr="00905950" w:rsidRDefault="00F8072A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Käsren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mogre</w:t>
            </w:r>
            <w:proofErr w:type="spellEnd"/>
          </w:p>
        </w:tc>
        <w:tc>
          <w:tcPr>
            <w:tcW w:w="3985" w:type="dxa"/>
          </w:tcPr>
          <w:p w:rsidR="00AD481E" w:rsidRPr="00905950" w:rsidRDefault="00F8072A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La </w:t>
            </w:r>
            <w:proofErr w:type="gramStart"/>
            <w:r>
              <w:rPr>
                <w:rFonts w:ascii="Century Gothic" w:eastAsia="Batang" w:hAnsi="Century Gothic"/>
                <w:sz w:val="28"/>
                <w:szCs w:val="28"/>
              </w:rPr>
              <w:t>coca leca</w:t>
            </w:r>
            <w:proofErr w:type="gram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es muy </w:t>
            </w:r>
            <w:r w:rsidR="00D92458">
              <w:rPr>
                <w:rFonts w:ascii="Century Gothic" w:eastAsia="Batang" w:hAnsi="Century Gothic"/>
                <w:sz w:val="28"/>
                <w:szCs w:val="28"/>
              </w:rPr>
              <w:t xml:space="preserve">huraña </w:t>
            </w:r>
          </w:p>
        </w:tc>
      </w:tr>
      <w:tr w:rsidR="00AD481E" w:rsidRPr="00905950" w:rsidTr="0010192E">
        <w:trPr>
          <w:trHeight w:val="289"/>
        </w:trPr>
        <w:tc>
          <w:tcPr>
            <w:tcW w:w="3271" w:type="dxa"/>
          </w:tcPr>
          <w:p w:rsidR="00AD481E" w:rsidRPr="00500D9A" w:rsidRDefault="00AD481E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500D9A">
              <w:rPr>
                <w:rFonts w:ascii="Century Gothic" w:eastAsia="Batang" w:hAnsi="Century Gothic"/>
                <w:sz w:val="28"/>
                <w:szCs w:val="28"/>
              </w:rPr>
              <w:t>Kä</w:t>
            </w:r>
            <w:proofErr w:type="spellEnd"/>
            <w:r w:rsidRPr="00500D9A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500D9A">
              <w:rPr>
                <w:rFonts w:ascii="Century Gothic" w:eastAsia="Batang" w:hAnsi="Century Gothic"/>
                <w:sz w:val="28"/>
                <w:szCs w:val="28"/>
              </w:rPr>
              <w:t>nugwe</w:t>
            </w:r>
            <w:proofErr w:type="spellEnd"/>
            <w:r w:rsidRPr="00500D9A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AD481E" w:rsidRPr="00905950" w:rsidRDefault="00AD481E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Incendio </w:t>
            </w:r>
          </w:p>
        </w:tc>
        <w:tc>
          <w:tcPr>
            <w:tcW w:w="3254" w:type="dxa"/>
          </w:tcPr>
          <w:p w:rsidR="00AD481E" w:rsidRPr="00905950" w:rsidRDefault="00D92458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kä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entury Gothic" w:eastAsia="Batang" w:hAnsi="Century Gothic"/>
                <w:sz w:val="28"/>
                <w:szCs w:val="28"/>
              </w:rPr>
              <w:t>nugwi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dera</w:t>
            </w:r>
            <w:proofErr w:type="spellEnd"/>
            <w:proofErr w:type="gram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:rsidR="00AD481E" w:rsidRPr="00905950" w:rsidRDefault="00D92458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Hace rato se incendió </w:t>
            </w:r>
          </w:p>
        </w:tc>
      </w:tr>
      <w:tr w:rsidR="00AD481E" w:rsidRPr="00905950" w:rsidTr="0010192E">
        <w:trPr>
          <w:trHeight w:val="289"/>
        </w:trPr>
        <w:tc>
          <w:tcPr>
            <w:tcW w:w="3271" w:type="dxa"/>
          </w:tcPr>
          <w:p w:rsidR="00AD481E" w:rsidRPr="00500D9A" w:rsidRDefault="00AD481E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500D9A">
              <w:rPr>
                <w:rFonts w:ascii="Century Gothic" w:eastAsia="Batang" w:hAnsi="Century Gothic"/>
                <w:sz w:val="28"/>
                <w:szCs w:val="28"/>
              </w:rPr>
              <w:t>Kare</w:t>
            </w:r>
            <w:proofErr w:type="spellEnd"/>
            <w:r w:rsidRPr="00500D9A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AD481E" w:rsidRPr="00905950" w:rsidRDefault="00AD481E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Cantar </w:t>
            </w:r>
          </w:p>
        </w:tc>
        <w:tc>
          <w:tcPr>
            <w:tcW w:w="3254" w:type="dxa"/>
          </w:tcPr>
          <w:p w:rsidR="00AD481E" w:rsidRPr="00905950" w:rsidRDefault="00D92458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Jetebe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nigwe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kare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:rsidR="00AD481E" w:rsidRPr="00905950" w:rsidRDefault="00D92458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Mañana vamos a cantar. </w:t>
            </w:r>
          </w:p>
        </w:tc>
      </w:tr>
      <w:tr w:rsidR="00AD481E" w:rsidRPr="00905950" w:rsidTr="0010192E">
        <w:trPr>
          <w:trHeight w:val="289"/>
        </w:trPr>
        <w:tc>
          <w:tcPr>
            <w:tcW w:w="3271" w:type="dxa"/>
          </w:tcPr>
          <w:p w:rsidR="00AD481E" w:rsidRPr="00500D9A" w:rsidRDefault="00AD481E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500D9A">
              <w:rPr>
                <w:rFonts w:ascii="Century Gothic" w:eastAsia="Batang" w:hAnsi="Century Gothic"/>
                <w:sz w:val="28"/>
                <w:szCs w:val="28"/>
              </w:rPr>
              <w:t>Kare</w:t>
            </w:r>
            <w:proofErr w:type="spellEnd"/>
            <w:r w:rsidRPr="00500D9A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AD481E" w:rsidRPr="00905950" w:rsidRDefault="00AD481E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Verde </w:t>
            </w:r>
          </w:p>
        </w:tc>
        <w:tc>
          <w:tcPr>
            <w:tcW w:w="3254" w:type="dxa"/>
          </w:tcPr>
          <w:p w:rsidR="00AD481E" w:rsidRPr="00905950" w:rsidRDefault="00D92458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Dän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tigwe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kare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:rsidR="00AD481E" w:rsidRPr="00905950" w:rsidRDefault="00D92458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Mi ropa es verde. </w:t>
            </w:r>
          </w:p>
        </w:tc>
      </w:tr>
      <w:tr w:rsidR="00AD481E" w:rsidRPr="00905950" w:rsidTr="0010192E">
        <w:trPr>
          <w:trHeight w:val="289"/>
        </w:trPr>
        <w:tc>
          <w:tcPr>
            <w:tcW w:w="3271" w:type="dxa"/>
          </w:tcPr>
          <w:p w:rsidR="00AD481E" w:rsidRPr="00500D9A" w:rsidRDefault="00AD481E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500D9A">
              <w:rPr>
                <w:rFonts w:ascii="Century Gothic" w:eastAsia="Batang" w:hAnsi="Century Gothic"/>
                <w:sz w:val="28"/>
                <w:szCs w:val="28"/>
              </w:rPr>
              <w:t>Käre</w:t>
            </w:r>
            <w:proofErr w:type="spellEnd"/>
            <w:r w:rsidRPr="00500D9A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AD481E" w:rsidRPr="00905950" w:rsidRDefault="00AD481E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Siempre </w:t>
            </w:r>
          </w:p>
        </w:tc>
        <w:tc>
          <w:tcPr>
            <w:tcW w:w="3254" w:type="dxa"/>
          </w:tcPr>
          <w:p w:rsidR="00AD481E" w:rsidRPr="00905950" w:rsidRDefault="00B00B0D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Käre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ti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kugwe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noen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:rsidR="00AD481E" w:rsidRPr="00905950" w:rsidRDefault="00B00B0D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Siempre escuche mis palabras</w:t>
            </w:r>
          </w:p>
        </w:tc>
      </w:tr>
      <w:tr w:rsidR="00AD481E" w:rsidRPr="00905950" w:rsidTr="0010192E">
        <w:trPr>
          <w:trHeight w:val="289"/>
        </w:trPr>
        <w:tc>
          <w:tcPr>
            <w:tcW w:w="3271" w:type="dxa"/>
          </w:tcPr>
          <w:p w:rsidR="00AD481E" w:rsidRPr="00500D9A" w:rsidRDefault="00AD481E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500D9A">
              <w:rPr>
                <w:rFonts w:ascii="Century Gothic" w:eastAsia="Batang" w:hAnsi="Century Gothic"/>
                <w:sz w:val="28"/>
                <w:szCs w:val="28"/>
              </w:rPr>
              <w:t>Kärera</w:t>
            </w:r>
            <w:proofErr w:type="spellEnd"/>
            <w:r w:rsidRPr="00500D9A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AD481E" w:rsidRPr="00905950" w:rsidRDefault="00F333E1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Por</w:t>
            </w:r>
            <w:r w:rsidR="00AD481E" w:rsidRPr="00905950">
              <w:rPr>
                <w:rFonts w:ascii="Century Gothic" w:eastAsia="Batang" w:hAnsi="Century Gothic"/>
                <w:sz w:val="28"/>
                <w:szCs w:val="28"/>
              </w:rPr>
              <w:t xml:space="preserve"> siempre </w:t>
            </w:r>
          </w:p>
        </w:tc>
        <w:tc>
          <w:tcPr>
            <w:tcW w:w="3254" w:type="dxa"/>
          </w:tcPr>
          <w:p w:rsidR="00AD481E" w:rsidRPr="00905950" w:rsidRDefault="00B00B0D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Kwe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blite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kärera</w:t>
            </w:r>
            <w:proofErr w:type="spellEnd"/>
          </w:p>
        </w:tc>
        <w:tc>
          <w:tcPr>
            <w:tcW w:w="3985" w:type="dxa"/>
          </w:tcPr>
          <w:p w:rsidR="00B00B0D" w:rsidRPr="00905950" w:rsidRDefault="00F333E1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El habla por</w:t>
            </w:r>
            <w:r w:rsidR="00B00B0D">
              <w:rPr>
                <w:rFonts w:ascii="Century Gothic" w:eastAsia="Batang" w:hAnsi="Century Gothic"/>
                <w:sz w:val="28"/>
                <w:szCs w:val="28"/>
              </w:rPr>
              <w:t xml:space="preserve"> siempre. </w:t>
            </w:r>
          </w:p>
        </w:tc>
      </w:tr>
      <w:tr w:rsidR="00B00B0D" w:rsidRPr="00905950" w:rsidTr="0010192E">
        <w:trPr>
          <w:trHeight w:val="289"/>
        </w:trPr>
        <w:tc>
          <w:tcPr>
            <w:tcW w:w="3271" w:type="dxa"/>
          </w:tcPr>
          <w:p w:rsidR="00B00B0D" w:rsidRPr="00500D9A" w:rsidRDefault="00B00B0D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500D9A">
              <w:rPr>
                <w:rFonts w:ascii="Century Gothic" w:eastAsia="Batang" w:hAnsi="Century Gothic"/>
                <w:sz w:val="28"/>
                <w:szCs w:val="28"/>
              </w:rPr>
              <w:t>Kärerañera</w:t>
            </w:r>
            <w:proofErr w:type="spellEnd"/>
            <w:r w:rsidRPr="00500D9A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B00B0D" w:rsidRPr="00905950" w:rsidRDefault="00F333E1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Para siempre</w:t>
            </w:r>
          </w:p>
        </w:tc>
        <w:tc>
          <w:tcPr>
            <w:tcW w:w="3254" w:type="dxa"/>
          </w:tcPr>
          <w:p w:rsidR="00B00B0D" w:rsidRDefault="00B00B0D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3985" w:type="dxa"/>
          </w:tcPr>
          <w:p w:rsidR="00B00B0D" w:rsidRDefault="00B00B0D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AD481E" w:rsidRPr="00905950" w:rsidTr="0010192E">
        <w:trPr>
          <w:trHeight w:val="289"/>
        </w:trPr>
        <w:tc>
          <w:tcPr>
            <w:tcW w:w="3271" w:type="dxa"/>
          </w:tcPr>
          <w:p w:rsidR="00AD481E" w:rsidRPr="00500D9A" w:rsidRDefault="00AD481E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500D9A">
              <w:rPr>
                <w:rFonts w:ascii="Century Gothic" w:eastAsia="Batang" w:hAnsi="Century Gothic"/>
                <w:sz w:val="28"/>
                <w:szCs w:val="28"/>
              </w:rPr>
              <w:t>Kärere</w:t>
            </w:r>
            <w:proofErr w:type="spellEnd"/>
            <w:r w:rsidRPr="00500D9A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AD481E" w:rsidRPr="00905950" w:rsidRDefault="00AD481E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Llamar </w:t>
            </w:r>
          </w:p>
        </w:tc>
        <w:tc>
          <w:tcPr>
            <w:tcW w:w="3254" w:type="dxa"/>
          </w:tcPr>
          <w:p w:rsidR="00AD481E" w:rsidRPr="00905950" w:rsidRDefault="007C3843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Ni ye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kärere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:rsidR="00AD481E" w:rsidRPr="00905950" w:rsidRDefault="007C3843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Llame a esa persona. </w:t>
            </w:r>
          </w:p>
        </w:tc>
      </w:tr>
      <w:tr w:rsidR="00AD481E" w:rsidRPr="00905950" w:rsidTr="0010192E">
        <w:trPr>
          <w:trHeight w:val="289"/>
        </w:trPr>
        <w:tc>
          <w:tcPr>
            <w:tcW w:w="3271" w:type="dxa"/>
          </w:tcPr>
          <w:p w:rsidR="00AD481E" w:rsidRPr="00500D9A" w:rsidRDefault="00AD481E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500D9A">
              <w:rPr>
                <w:rFonts w:ascii="Century Gothic" w:eastAsia="Batang" w:hAnsi="Century Gothic"/>
                <w:sz w:val="28"/>
                <w:szCs w:val="28"/>
              </w:rPr>
              <w:t>Kätogwä</w:t>
            </w:r>
            <w:proofErr w:type="spellEnd"/>
            <w:r w:rsidRPr="00500D9A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AD481E" w:rsidRPr="00905950" w:rsidRDefault="00AD481E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Selva </w:t>
            </w:r>
          </w:p>
        </w:tc>
        <w:tc>
          <w:tcPr>
            <w:tcW w:w="3254" w:type="dxa"/>
          </w:tcPr>
          <w:p w:rsidR="00AD481E" w:rsidRPr="00905950" w:rsidRDefault="007C3843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Kwra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tä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kätogwäte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:rsidR="00AD481E" w:rsidRPr="00905950" w:rsidRDefault="007C3843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El tigre está en la selva. </w:t>
            </w:r>
          </w:p>
        </w:tc>
      </w:tr>
      <w:tr w:rsidR="00AD481E" w:rsidRPr="00905950" w:rsidTr="0010192E">
        <w:trPr>
          <w:trHeight w:val="289"/>
        </w:trPr>
        <w:tc>
          <w:tcPr>
            <w:tcW w:w="3271" w:type="dxa"/>
          </w:tcPr>
          <w:p w:rsidR="00AD481E" w:rsidRPr="00500D9A" w:rsidRDefault="00AD481E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500D9A">
              <w:rPr>
                <w:rFonts w:ascii="Century Gothic" w:eastAsia="Batang" w:hAnsi="Century Gothic"/>
                <w:sz w:val="28"/>
                <w:szCs w:val="28"/>
              </w:rPr>
              <w:t>Käde</w:t>
            </w:r>
            <w:proofErr w:type="spellEnd"/>
          </w:p>
        </w:tc>
        <w:tc>
          <w:tcPr>
            <w:tcW w:w="3802" w:type="dxa"/>
          </w:tcPr>
          <w:p w:rsidR="00AD481E" w:rsidRPr="00905950" w:rsidRDefault="00AD481E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Picante</w:t>
            </w:r>
          </w:p>
        </w:tc>
        <w:tc>
          <w:tcPr>
            <w:tcW w:w="3254" w:type="dxa"/>
          </w:tcPr>
          <w:p w:rsidR="00AD481E" w:rsidRPr="00905950" w:rsidRDefault="003A075C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Ngita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käte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:rsidR="00AD481E" w:rsidRPr="00905950" w:rsidRDefault="003A075C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Este chile es picante </w:t>
            </w:r>
          </w:p>
        </w:tc>
      </w:tr>
      <w:tr w:rsidR="00AD481E" w:rsidRPr="00905950" w:rsidTr="0010192E">
        <w:trPr>
          <w:trHeight w:val="289"/>
        </w:trPr>
        <w:tc>
          <w:tcPr>
            <w:tcW w:w="3271" w:type="dxa"/>
          </w:tcPr>
          <w:p w:rsidR="00AD481E" w:rsidRPr="00500D9A" w:rsidRDefault="00AD481E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500D9A">
              <w:rPr>
                <w:rFonts w:ascii="Century Gothic" w:eastAsia="Batang" w:hAnsi="Century Gothic"/>
                <w:sz w:val="28"/>
                <w:szCs w:val="28"/>
              </w:rPr>
              <w:t>Kä</w:t>
            </w:r>
            <w:proofErr w:type="spellEnd"/>
            <w:r w:rsidR="003A075C" w:rsidRPr="00500D9A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r w:rsidRPr="00500D9A">
              <w:rPr>
                <w:rFonts w:ascii="Century Gothic" w:eastAsia="Batang" w:hAnsi="Century Gothic"/>
                <w:sz w:val="28"/>
                <w:szCs w:val="28"/>
              </w:rPr>
              <w:t>te</w:t>
            </w:r>
          </w:p>
        </w:tc>
        <w:tc>
          <w:tcPr>
            <w:tcW w:w="3802" w:type="dxa"/>
          </w:tcPr>
          <w:p w:rsidR="00AD481E" w:rsidRPr="00905950" w:rsidRDefault="003A075C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Dentro del </w:t>
            </w:r>
            <w:r w:rsidR="00AD481E" w:rsidRPr="00905950">
              <w:rPr>
                <w:rFonts w:ascii="Century Gothic" w:eastAsia="Batang" w:hAnsi="Century Gothic"/>
                <w:sz w:val="28"/>
                <w:szCs w:val="28"/>
              </w:rPr>
              <w:t xml:space="preserve">terreno  </w:t>
            </w:r>
          </w:p>
        </w:tc>
        <w:tc>
          <w:tcPr>
            <w:tcW w:w="3254" w:type="dxa"/>
          </w:tcPr>
          <w:p w:rsidR="00AD481E" w:rsidRPr="00905950" w:rsidRDefault="003A075C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Jue ye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tä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kä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te </w:t>
            </w:r>
          </w:p>
        </w:tc>
        <w:tc>
          <w:tcPr>
            <w:tcW w:w="3985" w:type="dxa"/>
          </w:tcPr>
          <w:p w:rsidR="00AD481E" w:rsidRPr="00905950" w:rsidRDefault="003A075C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La casa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tä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dentro de terreno.</w:t>
            </w:r>
          </w:p>
        </w:tc>
      </w:tr>
      <w:tr w:rsidR="00AD481E" w:rsidRPr="00905950" w:rsidTr="0010192E">
        <w:trPr>
          <w:trHeight w:val="289"/>
        </w:trPr>
        <w:tc>
          <w:tcPr>
            <w:tcW w:w="3271" w:type="dxa"/>
          </w:tcPr>
          <w:p w:rsidR="00AD481E" w:rsidRPr="00500D9A" w:rsidRDefault="003263EF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500D9A">
              <w:rPr>
                <w:rFonts w:ascii="Century Gothic" w:eastAsia="Batang" w:hAnsi="Century Gothic"/>
                <w:sz w:val="28"/>
                <w:szCs w:val="28"/>
              </w:rPr>
              <w:t>Kämä</w:t>
            </w:r>
            <w:proofErr w:type="spellEnd"/>
          </w:p>
        </w:tc>
        <w:tc>
          <w:tcPr>
            <w:tcW w:w="3802" w:type="dxa"/>
          </w:tcPr>
          <w:p w:rsidR="00AD481E" w:rsidRPr="00905950" w:rsidRDefault="003263EF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Tres hojas</w:t>
            </w:r>
          </w:p>
        </w:tc>
        <w:tc>
          <w:tcPr>
            <w:tcW w:w="3254" w:type="dxa"/>
          </w:tcPr>
          <w:p w:rsidR="00AD481E" w:rsidRPr="00905950" w:rsidRDefault="003C72F4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Kiga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r w:rsidR="003A075C">
              <w:rPr>
                <w:rFonts w:ascii="Century Gothic" w:eastAsia="Batang" w:hAnsi="Century Gothic"/>
                <w:sz w:val="28"/>
                <w:szCs w:val="28"/>
              </w:rPr>
              <w:t xml:space="preserve">ye </w:t>
            </w:r>
            <w:proofErr w:type="spellStart"/>
            <w:r w:rsidR="003A075C">
              <w:rPr>
                <w:rFonts w:ascii="Century Gothic" w:eastAsia="Batang" w:hAnsi="Century Gothic"/>
                <w:sz w:val="28"/>
                <w:szCs w:val="28"/>
              </w:rPr>
              <w:t>tiguegä</w:t>
            </w:r>
            <w:proofErr w:type="spellEnd"/>
            <w:r w:rsidR="003A075C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="003A075C">
              <w:rPr>
                <w:rFonts w:ascii="Century Gothic" w:eastAsia="Batang" w:hAnsi="Century Gothic"/>
                <w:sz w:val="28"/>
                <w:szCs w:val="28"/>
              </w:rPr>
              <w:t>kämä</w:t>
            </w:r>
            <w:proofErr w:type="spellEnd"/>
            <w:r w:rsidR="003A075C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:rsidR="00AD481E" w:rsidRPr="00905950" w:rsidRDefault="003C72F4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Corte tres hojas de pita. </w:t>
            </w:r>
          </w:p>
        </w:tc>
      </w:tr>
      <w:tr w:rsidR="00AD481E" w:rsidRPr="00905950" w:rsidTr="0010192E">
        <w:trPr>
          <w:trHeight w:val="289"/>
        </w:trPr>
        <w:tc>
          <w:tcPr>
            <w:tcW w:w="3271" w:type="dxa"/>
          </w:tcPr>
          <w:p w:rsidR="00AD481E" w:rsidRPr="00500D9A" w:rsidRDefault="003263EF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500D9A">
              <w:rPr>
                <w:rFonts w:ascii="Century Gothic" w:eastAsia="Batang" w:hAnsi="Century Gothic"/>
                <w:sz w:val="28"/>
                <w:szCs w:val="28"/>
              </w:rPr>
              <w:t>Käinte</w:t>
            </w:r>
            <w:proofErr w:type="spellEnd"/>
          </w:p>
        </w:tc>
        <w:tc>
          <w:tcPr>
            <w:tcW w:w="3802" w:type="dxa"/>
          </w:tcPr>
          <w:p w:rsidR="00AD481E" w:rsidRPr="00905950" w:rsidRDefault="003263EF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Sacudir</w:t>
            </w:r>
          </w:p>
        </w:tc>
        <w:tc>
          <w:tcPr>
            <w:tcW w:w="3254" w:type="dxa"/>
          </w:tcPr>
          <w:p w:rsidR="00AD481E" w:rsidRPr="00905950" w:rsidRDefault="003C72F4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Sombrero ye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käinte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:rsidR="00AD481E" w:rsidRPr="00905950" w:rsidRDefault="003C72F4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Sacuda el sombrero. </w:t>
            </w:r>
          </w:p>
        </w:tc>
      </w:tr>
      <w:tr w:rsidR="003263EF" w:rsidRPr="00905950" w:rsidTr="0010192E">
        <w:trPr>
          <w:trHeight w:val="289"/>
        </w:trPr>
        <w:tc>
          <w:tcPr>
            <w:tcW w:w="3271" w:type="dxa"/>
          </w:tcPr>
          <w:p w:rsidR="003263EF" w:rsidRPr="00500D9A" w:rsidRDefault="003263EF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500D9A">
              <w:rPr>
                <w:rFonts w:ascii="Century Gothic" w:eastAsia="Batang" w:hAnsi="Century Gothic"/>
                <w:sz w:val="28"/>
                <w:szCs w:val="28"/>
              </w:rPr>
              <w:t>Kärie</w:t>
            </w:r>
            <w:proofErr w:type="spellEnd"/>
          </w:p>
        </w:tc>
        <w:tc>
          <w:tcPr>
            <w:tcW w:w="3802" w:type="dxa"/>
          </w:tcPr>
          <w:p w:rsidR="003263EF" w:rsidRPr="00905950" w:rsidRDefault="003263EF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Tapa</w:t>
            </w:r>
          </w:p>
        </w:tc>
        <w:tc>
          <w:tcPr>
            <w:tcW w:w="3254" w:type="dxa"/>
          </w:tcPr>
          <w:p w:rsidR="003263EF" w:rsidRPr="00905950" w:rsidRDefault="003C72F4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Ugwen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kärie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känene</w:t>
            </w:r>
            <w:proofErr w:type="spellEnd"/>
          </w:p>
        </w:tc>
        <w:tc>
          <w:tcPr>
            <w:tcW w:w="3985" w:type="dxa"/>
          </w:tcPr>
          <w:p w:rsidR="003263EF" w:rsidRPr="00905950" w:rsidRDefault="003C72F4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Busque la tapa de la olla. </w:t>
            </w:r>
          </w:p>
        </w:tc>
      </w:tr>
      <w:tr w:rsidR="003263EF" w:rsidRPr="00905950" w:rsidTr="0010192E">
        <w:trPr>
          <w:trHeight w:val="289"/>
        </w:trPr>
        <w:tc>
          <w:tcPr>
            <w:tcW w:w="3271" w:type="dxa"/>
          </w:tcPr>
          <w:p w:rsidR="003263EF" w:rsidRPr="00517F24" w:rsidRDefault="003263EF" w:rsidP="00517F2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517F24">
              <w:rPr>
                <w:rFonts w:ascii="Century Gothic" w:eastAsia="Batang" w:hAnsi="Century Gothic"/>
                <w:sz w:val="28"/>
                <w:szCs w:val="28"/>
              </w:rPr>
              <w:t>Käburie</w:t>
            </w:r>
            <w:proofErr w:type="spellEnd"/>
          </w:p>
        </w:tc>
        <w:tc>
          <w:tcPr>
            <w:tcW w:w="3802" w:type="dxa"/>
          </w:tcPr>
          <w:p w:rsidR="003263EF" w:rsidRPr="00905950" w:rsidRDefault="003263EF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Basura</w:t>
            </w:r>
          </w:p>
        </w:tc>
        <w:tc>
          <w:tcPr>
            <w:tcW w:w="3254" w:type="dxa"/>
          </w:tcPr>
          <w:p w:rsidR="003263EF" w:rsidRPr="00905950" w:rsidRDefault="00DD22E6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Century Gothic" w:eastAsia="Batang" w:hAnsi="Century Gothic"/>
                <w:sz w:val="28"/>
                <w:szCs w:val="28"/>
              </w:rPr>
              <w:t>Käburie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kitegä</w:t>
            </w:r>
            <w:proofErr w:type="spellEnd"/>
            <w:proofErr w:type="gram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:rsidR="003263EF" w:rsidRPr="00905950" w:rsidRDefault="00DD22E6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Bote la basura </w:t>
            </w:r>
          </w:p>
        </w:tc>
      </w:tr>
      <w:tr w:rsidR="003263EF" w:rsidRPr="00905950" w:rsidTr="0010192E">
        <w:trPr>
          <w:trHeight w:val="289"/>
        </w:trPr>
        <w:tc>
          <w:tcPr>
            <w:tcW w:w="3271" w:type="dxa"/>
          </w:tcPr>
          <w:p w:rsidR="003263EF" w:rsidRPr="00517F24" w:rsidRDefault="003263EF" w:rsidP="00517F2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517F24">
              <w:rPr>
                <w:rFonts w:ascii="Century Gothic" w:eastAsia="Batang" w:hAnsi="Century Gothic"/>
                <w:sz w:val="28"/>
                <w:szCs w:val="28"/>
              </w:rPr>
              <w:lastRenderedPageBreak/>
              <w:t>Kädri</w:t>
            </w:r>
            <w:proofErr w:type="spellEnd"/>
          </w:p>
        </w:tc>
        <w:tc>
          <w:tcPr>
            <w:tcW w:w="3802" w:type="dxa"/>
          </w:tcPr>
          <w:p w:rsidR="003263EF" w:rsidRPr="00905950" w:rsidRDefault="003263EF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gram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Al  Este</w:t>
            </w:r>
            <w:proofErr w:type="gramEnd"/>
          </w:p>
        </w:tc>
        <w:tc>
          <w:tcPr>
            <w:tcW w:w="3254" w:type="dxa"/>
          </w:tcPr>
          <w:p w:rsidR="003263EF" w:rsidRPr="00905950" w:rsidRDefault="00DD22E6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Ngwana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kadri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:rsidR="003263EF" w:rsidRPr="00905950" w:rsidRDefault="00DD22E6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El sol salió al este. </w:t>
            </w:r>
          </w:p>
        </w:tc>
      </w:tr>
      <w:tr w:rsidR="003263EF" w:rsidRPr="00905950" w:rsidTr="0010192E">
        <w:trPr>
          <w:trHeight w:val="289"/>
        </w:trPr>
        <w:tc>
          <w:tcPr>
            <w:tcW w:w="3271" w:type="dxa"/>
          </w:tcPr>
          <w:p w:rsidR="003263EF" w:rsidRPr="00517F24" w:rsidRDefault="003263EF" w:rsidP="00517F2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517F24">
              <w:rPr>
                <w:rFonts w:ascii="Century Gothic" w:eastAsia="Batang" w:hAnsi="Century Gothic"/>
                <w:sz w:val="28"/>
                <w:szCs w:val="28"/>
              </w:rPr>
              <w:t>Kegue</w:t>
            </w:r>
            <w:proofErr w:type="spellEnd"/>
          </w:p>
        </w:tc>
        <w:tc>
          <w:tcPr>
            <w:tcW w:w="3802" w:type="dxa"/>
          </w:tcPr>
          <w:p w:rsidR="003263EF" w:rsidRPr="00905950" w:rsidRDefault="003263EF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Vaciar</w:t>
            </w:r>
          </w:p>
        </w:tc>
        <w:tc>
          <w:tcPr>
            <w:tcW w:w="3254" w:type="dxa"/>
          </w:tcPr>
          <w:p w:rsidR="003263EF" w:rsidRPr="00905950" w:rsidRDefault="00DD22E6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Ñö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kegue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siäte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:rsidR="003263EF" w:rsidRPr="00905950" w:rsidRDefault="00DD22E6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Vacié el agua en la calabaza.  </w:t>
            </w:r>
          </w:p>
        </w:tc>
      </w:tr>
      <w:tr w:rsidR="003263EF" w:rsidRPr="00905950" w:rsidTr="0010192E">
        <w:trPr>
          <w:trHeight w:val="289"/>
        </w:trPr>
        <w:tc>
          <w:tcPr>
            <w:tcW w:w="3271" w:type="dxa"/>
          </w:tcPr>
          <w:p w:rsidR="003263EF" w:rsidRPr="00517F24" w:rsidRDefault="003263EF" w:rsidP="00517F2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517F24">
              <w:rPr>
                <w:rFonts w:ascii="Century Gothic" w:eastAsia="Batang" w:hAnsi="Century Gothic"/>
                <w:sz w:val="28"/>
                <w:szCs w:val="28"/>
              </w:rPr>
              <w:t>Kebe</w:t>
            </w:r>
            <w:proofErr w:type="spellEnd"/>
          </w:p>
        </w:tc>
        <w:tc>
          <w:tcPr>
            <w:tcW w:w="3802" w:type="dxa"/>
          </w:tcPr>
          <w:p w:rsidR="003263EF" w:rsidRPr="00905950" w:rsidRDefault="003263EF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Camarón</w:t>
            </w:r>
          </w:p>
        </w:tc>
        <w:tc>
          <w:tcPr>
            <w:tcW w:w="3254" w:type="dxa"/>
          </w:tcPr>
          <w:p w:rsidR="003263EF" w:rsidRPr="00905950" w:rsidRDefault="00BF3E6E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Kebe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bä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tain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:rsidR="003263EF" w:rsidRPr="00905950" w:rsidRDefault="00BF3E6E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El camarón es de color rojo </w:t>
            </w:r>
          </w:p>
        </w:tc>
      </w:tr>
      <w:tr w:rsidR="003263EF" w:rsidRPr="00A621D8" w:rsidTr="0010192E">
        <w:trPr>
          <w:trHeight w:val="289"/>
        </w:trPr>
        <w:tc>
          <w:tcPr>
            <w:tcW w:w="3271" w:type="dxa"/>
          </w:tcPr>
          <w:p w:rsidR="003263EF" w:rsidRPr="00517F24" w:rsidRDefault="003263EF" w:rsidP="00517F2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517F24">
              <w:rPr>
                <w:rFonts w:ascii="Century Gothic" w:eastAsia="Batang" w:hAnsi="Century Gothic"/>
                <w:sz w:val="28"/>
                <w:szCs w:val="28"/>
              </w:rPr>
              <w:t>Kebe</w:t>
            </w:r>
            <w:proofErr w:type="spellEnd"/>
          </w:p>
        </w:tc>
        <w:tc>
          <w:tcPr>
            <w:tcW w:w="3802" w:type="dxa"/>
          </w:tcPr>
          <w:p w:rsidR="003263EF" w:rsidRPr="003C72F4" w:rsidRDefault="003263EF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3C72F4">
              <w:rPr>
                <w:rFonts w:ascii="Century Gothic" w:eastAsia="Batang" w:hAnsi="Century Gothic"/>
                <w:sz w:val="28"/>
                <w:szCs w:val="28"/>
              </w:rPr>
              <w:t>Comején</w:t>
            </w:r>
          </w:p>
        </w:tc>
        <w:tc>
          <w:tcPr>
            <w:tcW w:w="3254" w:type="dxa"/>
          </w:tcPr>
          <w:p w:rsidR="003263EF" w:rsidRPr="00A621D8" w:rsidRDefault="00BF3E6E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mägwe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kebe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kugwa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dere</w:t>
            </w:r>
            <w:proofErr w:type="spellEnd"/>
          </w:p>
        </w:tc>
        <w:tc>
          <w:tcPr>
            <w:tcW w:w="3985" w:type="dxa"/>
          </w:tcPr>
          <w:p w:rsidR="003263EF" w:rsidRPr="00A621D8" w:rsidRDefault="00BF3E6E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En la tarde vas a quemar el comején. </w:t>
            </w:r>
          </w:p>
        </w:tc>
      </w:tr>
      <w:tr w:rsidR="003263EF" w:rsidRPr="00A621D8" w:rsidTr="0010192E">
        <w:trPr>
          <w:trHeight w:val="289"/>
        </w:trPr>
        <w:tc>
          <w:tcPr>
            <w:tcW w:w="3271" w:type="dxa"/>
          </w:tcPr>
          <w:p w:rsidR="003263EF" w:rsidRPr="00517F24" w:rsidRDefault="003263EF" w:rsidP="00517F2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517F24">
              <w:rPr>
                <w:rFonts w:ascii="Century Gothic" w:eastAsia="Batang" w:hAnsi="Century Gothic"/>
                <w:sz w:val="28"/>
                <w:szCs w:val="28"/>
              </w:rPr>
              <w:t>Kegue</w:t>
            </w:r>
            <w:proofErr w:type="spellEnd"/>
          </w:p>
        </w:tc>
        <w:tc>
          <w:tcPr>
            <w:tcW w:w="3802" w:type="dxa"/>
          </w:tcPr>
          <w:p w:rsidR="003263EF" w:rsidRPr="003C72F4" w:rsidRDefault="003263EF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3C72F4">
              <w:rPr>
                <w:rFonts w:ascii="Century Gothic" w:eastAsia="Batang" w:hAnsi="Century Gothic"/>
                <w:sz w:val="28"/>
                <w:szCs w:val="28"/>
              </w:rPr>
              <w:t>Rascar</w:t>
            </w:r>
          </w:p>
        </w:tc>
        <w:tc>
          <w:tcPr>
            <w:tcW w:w="3254" w:type="dxa"/>
          </w:tcPr>
          <w:p w:rsidR="003263EF" w:rsidRPr="00A621D8" w:rsidRDefault="00BF3E6E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Ti </w:t>
            </w:r>
            <w:proofErr w:type="spellStart"/>
            <w:proofErr w:type="gramStart"/>
            <w:r>
              <w:rPr>
                <w:rFonts w:ascii="Century Gothic" w:eastAsia="Batang" w:hAnsi="Century Gothic"/>
                <w:sz w:val="28"/>
                <w:szCs w:val="28"/>
              </w:rPr>
              <w:t>trö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kegue</w:t>
            </w:r>
            <w:proofErr w:type="spellEnd"/>
            <w:proofErr w:type="gram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:rsidR="003263EF" w:rsidRPr="00A621D8" w:rsidRDefault="00BF3E6E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Rásqueme la espalda </w:t>
            </w:r>
          </w:p>
        </w:tc>
      </w:tr>
      <w:tr w:rsidR="003263EF" w:rsidRPr="00A621D8" w:rsidTr="0010192E">
        <w:trPr>
          <w:trHeight w:val="289"/>
        </w:trPr>
        <w:tc>
          <w:tcPr>
            <w:tcW w:w="3271" w:type="dxa"/>
          </w:tcPr>
          <w:p w:rsidR="003263EF" w:rsidRPr="00517F24" w:rsidRDefault="003263EF" w:rsidP="00517F2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517F24">
              <w:rPr>
                <w:rFonts w:ascii="Century Gothic" w:eastAsia="Batang" w:hAnsi="Century Gothic"/>
                <w:sz w:val="28"/>
                <w:szCs w:val="28"/>
              </w:rPr>
              <w:t>Keguete</w:t>
            </w:r>
            <w:proofErr w:type="spellEnd"/>
          </w:p>
        </w:tc>
        <w:tc>
          <w:tcPr>
            <w:tcW w:w="3802" w:type="dxa"/>
          </w:tcPr>
          <w:p w:rsidR="003263EF" w:rsidRPr="003C72F4" w:rsidRDefault="003263EF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3C72F4">
              <w:rPr>
                <w:rFonts w:ascii="Century Gothic" w:eastAsia="Batang" w:hAnsi="Century Gothic"/>
                <w:sz w:val="28"/>
                <w:szCs w:val="28"/>
              </w:rPr>
              <w:t xml:space="preserve">Cosquillar, piñizcar </w:t>
            </w:r>
          </w:p>
        </w:tc>
        <w:tc>
          <w:tcPr>
            <w:tcW w:w="3254" w:type="dxa"/>
          </w:tcPr>
          <w:p w:rsidR="003263EF" w:rsidRPr="00A621D8" w:rsidRDefault="00BF3E6E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Mä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nibi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keguete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:rsidR="003263EF" w:rsidRPr="00A621D8" w:rsidRDefault="00BF3E6E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Usted lo está cosquillando </w:t>
            </w:r>
          </w:p>
        </w:tc>
      </w:tr>
      <w:tr w:rsidR="003263EF" w:rsidRPr="00A621D8" w:rsidTr="0010192E">
        <w:trPr>
          <w:trHeight w:val="289"/>
        </w:trPr>
        <w:tc>
          <w:tcPr>
            <w:tcW w:w="3271" w:type="dxa"/>
          </w:tcPr>
          <w:p w:rsidR="003263EF" w:rsidRPr="00517F24" w:rsidRDefault="00BC7C3F" w:rsidP="00517F2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517F24">
              <w:rPr>
                <w:rFonts w:ascii="Century Gothic" w:eastAsia="Batang" w:hAnsi="Century Gothic"/>
                <w:sz w:val="28"/>
                <w:szCs w:val="28"/>
              </w:rPr>
              <w:t>Kena</w:t>
            </w:r>
            <w:proofErr w:type="spellEnd"/>
          </w:p>
        </w:tc>
        <w:tc>
          <w:tcPr>
            <w:tcW w:w="3802" w:type="dxa"/>
          </w:tcPr>
          <w:p w:rsidR="003263EF" w:rsidRPr="003C72F4" w:rsidRDefault="00BC7C3F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3C72F4">
              <w:rPr>
                <w:rFonts w:ascii="Century Gothic" w:eastAsia="Batang" w:hAnsi="Century Gothic"/>
                <w:sz w:val="28"/>
                <w:szCs w:val="28"/>
              </w:rPr>
              <w:t>Primero</w:t>
            </w:r>
          </w:p>
        </w:tc>
        <w:tc>
          <w:tcPr>
            <w:tcW w:w="3254" w:type="dxa"/>
          </w:tcPr>
          <w:p w:rsidR="003263EF" w:rsidRPr="00A621D8" w:rsidRDefault="00BF3E6E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Rua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migue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blite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kena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:rsidR="003263EF" w:rsidRPr="00A621D8" w:rsidRDefault="00BF3E6E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Deje hablar primero al señor. </w:t>
            </w:r>
          </w:p>
        </w:tc>
      </w:tr>
      <w:tr w:rsidR="003263EF" w:rsidRPr="00A621D8" w:rsidTr="0010192E">
        <w:trPr>
          <w:trHeight w:val="289"/>
        </w:trPr>
        <w:tc>
          <w:tcPr>
            <w:tcW w:w="3271" w:type="dxa"/>
          </w:tcPr>
          <w:p w:rsidR="003263EF" w:rsidRPr="00517F24" w:rsidRDefault="00BC7C3F" w:rsidP="00517F2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517F24">
              <w:rPr>
                <w:rFonts w:ascii="Century Gothic" w:eastAsia="Batang" w:hAnsi="Century Gothic"/>
                <w:sz w:val="28"/>
                <w:szCs w:val="28"/>
              </w:rPr>
              <w:t>Kenguema</w:t>
            </w:r>
            <w:proofErr w:type="spellEnd"/>
          </w:p>
        </w:tc>
        <w:tc>
          <w:tcPr>
            <w:tcW w:w="3802" w:type="dxa"/>
          </w:tcPr>
          <w:p w:rsidR="003263EF" w:rsidRPr="003C72F4" w:rsidRDefault="00BC7C3F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3C72F4">
              <w:rPr>
                <w:rFonts w:ascii="Century Gothic" w:eastAsia="Batang" w:hAnsi="Century Gothic"/>
                <w:sz w:val="28"/>
                <w:szCs w:val="28"/>
              </w:rPr>
              <w:t>Papaya</w:t>
            </w:r>
          </w:p>
        </w:tc>
        <w:tc>
          <w:tcPr>
            <w:tcW w:w="3254" w:type="dxa"/>
          </w:tcPr>
          <w:p w:rsidR="003263EF" w:rsidRPr="00A621D8" w:rsidRDefault="00C977F1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Keguema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entury Gothic" w:eastAsia="Batang" w:hAnsi="Century Gothic"/>
                <w:sz w:val="28"/>
                <w:szCs w:val="28"/>
              </w:rPr>
              <w:t>ne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kögö</w:t>
            </w:r>
            <w:proofErr w:type="spellEnd"/>
            <w:proofErr w:type="gram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:rsidR="003263EF" w:rsidRPr="00A621D8" w:rsidRDefault="00C977F1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Compre </w:t>
            </w:r>
            <w:proofErr w:type="gramStart"/>
            <w:r>
              <w:rPr>
                <w:rFonts w:ascii="Century Gothic" w:eastAsia="Batang" w:hAnsi="Century Gothic"/>
                <w:sz w:val="28"/>
                <w:szCs w:val="28"/>
              </w:rPr>
              <w:t>esta  papaya</w:t>
            </w:r>
            <w:proofErr w:type="gram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</w:tr>
      <w:tr w:rsidR="00BC7C3F" w:rsidRPr="00A621D8" w:rsidTr="0010192E">
        <w:trPr>
          <w:trHeight w:val="289"/>
        </w:trPr>
        <w:tc>
          <w:tcPr>
            <w:tcW w:w="3271" w:type="dxa"/>
          </w:tcPr>
          <w:p w:rsidR="00BC7C3F" w:rsidRPr="00517F24" w:rsidRDefault="00BC7C3F" w:rsidP="00517F2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517F24">
              <w:rPr>
                <w:rFonts w:ascii="Century Gothic" w:eastAsia="Batang" w:hAnsi="Century Gothic"/>
                <w:sz w:val="28"/>
                <w:szCs w:val="28"/>
              </w:rPr>
              <w:t>Kete</w:t>
            </w:r>
            <w:proofErr w:type="spellEnd"/>
          </w:p>
        </w:tc>
        <w:tc>
          <w:tcPr>
            <w:tcW w:w="3802" w:type="dxa"/>
          </w:tcPr>
          <w:p w:rsidR="00BC7C3F" w:rsidRPr="003C72F4" w:rsidRDefault="00C977F1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Semillero </w:t>
            </w:r>
          </w:p>
        </w:tc>
        <w:tc>
          <w:tcPr>
            <w:tcW w:w="3254" w:type="dxa"/>
          </w:tcPr>
          <w:p w:rsidR="00BC7C3F" w:rsidRPr="00A621D8" w:rsidRDefault="00C977F1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Nara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kwa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kete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:rsidR="00BC7C3F" w:rsidRPr="00A621D8" w:rsidRDefault="00C977F1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Haga semillero de naranja.</w:t>
            </w:r>
          </w:p>
        </w:tc>
      </w:tr>
      <w:tr w:rsidR="00BC7C3F" w:rsidRPr="00A621D8" w:rsidTr="0010192E">
        <w:trPr>
          <w:trHeight w:val="289"/>
        </w:trPr>
        <w:tc>
          <w:tcPr>
            <w:tcW w:w="3271" w:type="dxa"/>
          </w:tcPr>
          <w:p w:rsidR="00BC7C3F" w:rsidRPr="00517F24" w:rsidRDefault="00BC7C3F" w:rsidP="00517F2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517F24">
              <w:rPr>
                <w:rFonts w:ascii="Century Gothic" w:eastAsia="Batang" w:hAnsi="Century Gothic"/>
                <w:sz w:val="28"/>
                <w:szCs w:val="28"/>
              </w:rPr>
              <w:t>Kedete</w:t>
            </w:r>
            <w:proofErr w:type="spellEnd"/>
            <w:r w:rsidRPr="00517F24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BC7C3F" w:rsidRPr="003C72F4" w:rsidRDefault="00BC7C3F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3C72F4">
              <w:rPr>
                <w:rFonts w:ascii="Century Gothic" w:eastAsia="Batang" w:hAnsi="Century Gothic"/>
                <w:sz w:val="28"/>
                <w:szCs w:val="28"/>
              </w:rPr>
              <w:t xml:space="preserve">Sostener </w:t>
            </w:r>
          </w:p>
        </w:tc>
        <w:tc>
          <w:tcPr>
            <w:tcW w:w="3254" w:type="dxa"/>
          </w:tcPr>
          <w:p w:rsidR="00BC7C3F" w:rsidRPr="00A621D8" w:rsidRDefault="00757D05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Chi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kedete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:rsidR="00BC7C3F" w:rsidRPr="00A621D8" w:rsidRDefault="00757D05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Sostenga a este bebe </w:t>
            </w:r>
          </w:p>
        </w:tc>
      </w:tr>
      <w:tr w:rsidR="00BC7C3F" w:rsidRPr="00A621D8" w:rsidTr="0010192E">
        <w:trPr>
          <w:trHeight w:val="289"/>
        </w:trPr>
        <w:tc>
          <w:tcPr>
            <w:tcW w:w="3271" w:type="dxa"/>
          </w:tcPr>
          <w:p w:rsidR="00BC7C3F" w:rsidRPr="00517F24" w:rsidRDefault="00BC7C3F" w:rsidP="00517F2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517F24">
              <w:rPr>
                <w:rFonts w:ascii="Century Gothic" w:eastAsia="Batang" w:hAnsi="Century Gothic"/>
                <w:sz w:val="28"/>
                <w:szCs w:val="28"/>
              </w:rPr>
              <w:t>Kede</w:t>
            </w:r>
            <w:proofErr w:type="spellEnd"/>
          </w:p>
        </w:tc>
        <w:tc>
          <w:tcPr>
            <w:tcW w:w="3802" w:type="dxa"/>
          </w:tcPr>
          <w:p w:rsidR="00BC7C3F" w:rsidRPr="003C72F4" w:rsidRDefault="00BC7C3F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3C72F4">
              <w:rPr>
                <w:rFonts w:ascii="Century Gothic" w:eastAsia="Batang" w:hAnsi="Century Gothic"/>
                <w:sz w:val="28"/>
                <w:szCs w:val="28"/>
              </w:rPr>
              <w:t xml:space="preserve">Amontonar, agrupar </w:t>
            </w:r>
          </w:p>
        </w:tc>
        <w:tc>
          <w:tcPr>
            <w:tcW w:w="3254" w:type="dxa"/>
          </w:tcPr>
          <w:p w:rsidR="00BC7C3F" w:rsidRPr="00A621D8" w:rsidRDefault="00757D05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Ngi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kete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kabre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:rsidR="00BC7C3F" w:rsidRPr="00A621D8" w:rsidRDefault="00757D05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Amontone bástate la leña. </w:t>
            </w:r>
          </w:p>
        </w:tc>
      </w:tr>
      <w:tr w:rsidR="00BC7C3F" w:rsidRPr="00A621D8" w:rsidTr="0010192E">
        <w:trPr>
          <w:trHeight w:val="289"/>
        </w:trPr>
        <w:tc>
          <w:tcPr>
            <w:tcW w:w="3271" w:type="dxa"/>
          </w:tcPr>
          <w:p w:rsidR="00BC7C3F" w:rsidRPr="00517F24" w:rsidRDefault="00BC7C3F" w:rsidP="00517F2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517F24">
              <w:rPr>
                <w:rFonts w:ascii="Century Gothic" w:eastAsia="Batang" w:hAnsi="Century Gothic"/>
                <w:sz w:val="28"/>
                <w:szCs w:val="28"/>
              </w:rPr>
              <w:t>Kedebiti</w:t>
            </w:r>
            <w:proofErr w:type="spellEnd"/>
          </w:p>
        </w:tc>
        <w:tc>
          <w:tcPr>
            <w:tcW w:w="3802" w:type="dxa"/>
          </w:tcPr>
          <w:p w:rsidR="00BC7C3F" w:rsidRPr="003C72F4" w:rsidRDefault="00BC7C3F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3C72F4">
              <w:rPr>
                <w:rFonts w:ascii="Century Gothic" w:eastAsia="Batang" w:hAnsi="Century Gothic"/>
                <w:sz w:val="28"/>
                <w:szCs w:val="28"/>
              </w:rPr>
              <w:t>Tapar</w:t>
            </w:r>
          </w:p>
        </w:tc>
        <w:tc>
          <w:tcPr>
            <w:tcW w:w="3254" w:type="dxa"/>
          </w:tcPr>
          <w:p w:rsidR="00BC7C3F" w:rsidRPr="00A621D8" w:rsidRDefault="00757D05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Bilon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kedebiti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:rsidR="00BC7C3F" w:rsidRPr="00A621D8" w:rsidRDefault="00757D05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Tape el pilón. </w:t>
            </w:r>
          </w:p>
        </w:tc>
      </w:tr>
      <w:tr w:rsidR="00BC7C3F" w:rsidRPr="00A621D8" w:rsidTr="0010192E">
        <w:trPr>
          <w:trHeight w:val="289"/>
        </w:trPr>
        <w:tc>
          <w:tcPr>
            <w:tcW w:w="3271" w:type="dxa"/>
          </w:tcPr>
          <w:p w:rsidR="00BC7C3F" w:rsidRPr="00517F24" w:rsidRDefault="00BC7C3F" w:rsidP="00517F2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517F24">
              <w:rPr>
                <w:rFonts w:ascii="Century Gothic" w:eastAsia="Batang" w:hAnsi="Century Gothic"/>
                <w:sz w:val="28"/>
                <w:szCs w:val="28"/>
              </w:rPr>
              <w:t>Ken</w:t>
            </w:r>
          </w:p>
        </w:tc>
        <w:tc>
          <w:tcPr>
            <w:tcW w:w="3802" w:type="dxa"/>
          </w:tcPr>
          <w:p w:rsidR="00BC7C3F" w:rsidRPr="003C72F4" w:rsidRDefault="00BC7C3F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3C72F4">
              <w:rPr>
                <w:rFonts w:ascii="Century Gothic" w:eastAsia="Batang" w:hAnsi="Century Gothic"/>
                <w:sz w:val="28"/>
                <w:szCs w:val="28"/>
              </w:rPr>
              <w:t>A la par</w:t>
            </w:r>
          </w:p>
        </w:tc>
        <w:tc>
          <w:tcPr>
            <w:tcW w:w="3254" w:type="dxa"/>
          </w:tcPr>
          <w:p w:rsidR="00BC7C3F" w:rsidRPr="00A621D8" w:rsidRDefault="00757D05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Jagwe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ti ken </w:t>
            </w:r>
          </w:p>
        </w:tc>
        <w:tc>
          <w:tcPr>
            <w:tcW w:w="3985" w:type="dxa"/>
          </w:tcPr>
          <w:p w:rsidR="00BC7C3F" w:rsidRPr="00A621D8" w:rsidRDefault="00757D05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Venga a la par mío.  </w:t>
            </w:r>
          </w:p>
        </w:tc>
      </w:tr>
      <w:tr w:rsidR="00BC7C3F" w:rsidRPr="00A621D8" w:rsidTr="0010192E">
        <w:trPr>
          <w:trHeight w:val="289"/>
        </w:trPr>
        <w:tc>
          <w:tcPr>
            <w:tcW w:w="3271" w:type="dxa"/>
          </w:tcPr>
          <w:p w:rsidR="00BC7C3F" w:rsidRPr="00517F24" w:rsidRDefault="00BC7C3F" w:rsidP="00517F2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517F24">
              <w:rPr>
                <w:rFonts w:ascii="Century Gothic" w:eastAsia="Batang" w:hAnsi="Century Gothic"/>
                <w:sz w:val="28"/>
                <w:szCs w:val="28"/>
              </w:rPr>
              <w:t>Kedeiti</w:t>
            </w:r>
            <w:proofErr w:type="spellEnd"/>
          </w:p>
        </w:tc>
        <w:tc>
          <w:tcPr>
            <w:tcW w:w="3802" w:type="dxa"/>
          </w:tcPr>
          <w:p w:rsidR="00BC7C3F" w:rsidRPr="003C72F4" w:rsidRDefault="00C3586B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Un grupo </w:t>
            </w:r>
          </w:p>
        </w:tc>
        <w:tc>
          <w:tcPr>
            <w:tcW w:w="3254" w:type="dxa"/>
          </w:tcPr>
          <w:p w:rsidR="00BC7C3F" w:rsidRPr="00A621D8" w:rsidRDefault="00C3586B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Jä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uguegro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kediti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:rsidR="00BC7C3F" w:rsidRPr="00A621D8" w:rsidRDefault="00C3586B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Recoja en un grupo las piedras. </w:t>
            </w:r>
          </w:p>
        </w:tc>
      </w:tr>
      <w:tr w:rsidR="00BC7C3F" w:rsidRPr="00A621D8" w:rsidTr="0010192E">
        <w:trPr>
          <w:trHeight w:val="289"/>
        </w:trPr>
        <w:tc>
          <w:tcPr>
            <w:tcW w:w="3271" w:type="dxa"/>
          </w:tcPr>
          <w:p w:rsidR="00BC7C3F" w:rsidRPr="00517F24" w:rsidRDefault="00E60E16" w:rsidP="00517F2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517F24">
              <w:rPr>
                <w:rFonts w:ascii="Century Gothic" w:eastAsia="Batang" w:hAnsi="Century Gothic"/>
                <w:sz w:val="28"/>
                <w:szCs w:val="28"/>
              </w:rPr>
              <w:t>Kega</w:t>
            </w:r>
            <w:proofErr w:type="spellEnd"/>
          </w:p>
        </w:tc>
        <w:tc>
          <w:tcPr>
            <w:tcW w:w="3802" w:type="dxa"/>
          </w:tcPr>
          <w:p w:rsidR="00BC7C3F" w:rsidRPr="003C72F4" w:rsidRDefault="00A655FF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Llenar </w:t>
            </w:r>
            <w:r w:rsidR="00E60E16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254" w:type="dxa"/>
          </w:tcPr>
          <w:p w:rsidR="00BC7C3F" w:rsidRPr="00A621D8" w:rsidRDefault="00E60E16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Dö</w:t>
            </w:r>
            <w:proofErr w:type="spellEnd"/>
            <w:r w:rsidR="00A655FF"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 w:rsidR="00A655FF">
              <w:rPr>
                <w:rFonts w:ascii="Century Gothic" w:eastAsia="Batang" w:hAnsi="Century Gothic"/>
                <w:sz w:val="28"/>
                <w:szCs w:val="28"/>
              </w:rPr>
              <w:t>kega</w:t>
            </w:r>
            <w:proofErr w:type="spellEnd"/>
            <w:r w:rsidR="00A655FF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="00A655FF">
              <w:rPr>
                <w:rFonts w:ascii="Century Gothic" w:eastAsia="Batang" w:hAnsi="Century Gothic"/>
                <w:sz w:val="28"/>
                <w:szCs w:val="28"/>
              </w:rPr>
              <w:t>siäte</w:t>
            </w:r>
            <w:proofErr w:type="spellEnd"/>
            <w:r w:rsidR="00A655FF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:rsidR="00BC7C3F" w:rsidRPr="00A621D8" w:rsidRDefault="00A655FF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gramStart"/>
            <w:r>
              <w:rPr>
                <w:rFonts w:ascii="Century Gothic" w:eastAsia="Batang" w:hAnsi="Century Gothic"/>
                <w:sz w:val="28"/>
                <w:szCs w:val="28"/>
              </w:rPr>
              <w:t xml:space="preserve">Riegue </w:t>
            </w:r>
            <w:r w:rsidR="00E60E16">
              <w:rPr>
                <w:rFonts w:ascii="Century Gothic" w:eastAsia="Batang" w:hAnsi="Century Gothic"/>
                <w:sz w:val="28"/>
                <w:szCs w:val="28"/>
              </w:rPr>
              <w:t xml:space="preserve"> la</w:t>
            </w:r>
            <w:proofErr w:type="gramEnd"/>
            <w:r w:rsidR="00E60E16">
              <w:rPr>
                <w:rFonts w:ascii="Century Gothic" w:eastAsia="Batang" w:hAnsi="Century Gothic"/>
                <w:sz w:val="28"/>
                <w:szCs w:val="28"/>
              </w:rPr>
              <w:t xml:space="preserve"> chicha al suelo. </w:t>
            </w:r>
          </w:p>
        </w:tc>
      </w:tr>
      <w:tr w:rsidR="00BC7C3F" w:rsidRPr="00A621D8" w:rsidTr="0010192E">
        <w:trPr>
          <w:trHeight w:val="289"/>
        </w:trPr>
        <w:tc>
          <w:tcPr>
            <w:tcW w:w="3271" w:type="dxa"/>
          </w:tcPr>
          <w:p w:rsidR="00BC7C3F" w:rsidRPr="00175B9D" w:rsidRDefault="00BC7C3F" w:rsidP="00175B9D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175B9D">
              <w:rPr>
                <w:rFonts w:ascii="Century Gothic" w:eastAsia="Batang" w:hAnsi="Century Gothic"/>
                <w:sz w:val="28"/>
                <w:szCs w:val="28"/>
              </w:rPr>
              <w:t>Keta</w:t>
            </w:r>
            <w:proofErr w:type="spellEnd"/>
            <w:r w:rsidRPr="00175B9D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BC7C3F" w:rsidRPr="003C72F4" w:rsidRDefault="00BC7C3F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3C72F4">
              <w:rPr>
                <w:rFonts w:ascii="Century Gothic" w:eastAsia="Batang" w:hAnsi="Century Gothic"/>
                <w:sz w:val="28"/>
                <w:szCs w:val="28"/>
              </w:rPr>
              <w:t xml:space="preserve">Grupos  </w:t>
            </w:r>
          </w:p>
        </w:tc>
        <w:tc>
          <w:tcPr>
            <w:tcW w:w="3254" w:type="dxa"/>
          </w:tcPr>
          <w:p w:rsidR="00BC7C3F" w:rsidRPr="00A621D8" w:rsidRDefault="001B5565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Mungwe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ja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keta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ketebu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:rsidR="00BC7C3F" w:rsidRPr="00A621D8" w:rsidRDefault="001B5565" w:rsidP="001B5565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Hagan dos grupos </w:t>
            </w:r>
          </w:p>
        </w:tc>
      </w:tr>
      <w:tr w:rsidR="00BC7C3F" w:rsidRPr="00A621D8" w:rsidTr="0010192E">
        <w:trPr>
          <w:trHeight w:val="289"/>
        </w:trPr>
        <w:tc>
          <w:tcPr>
            <w:tcW w:w="3271" w:type="dxa"/>
          </w:tcPr>
          <w:p w:rsidR="00BC7C3F" w:rsidRPr="00175B9D" w:rsidRDefault="00BC7C3F" w:rsidP="00175B9D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175B9D">
              <w:rPr>
                <w:rFonts w:ascii="Century Gothic" w:eastAsia="Batang" w:hAnsi="Century Gothic"/>
                <w:sz w:val="28"/>
                <w:szCs w:val="28"/>
              </w:rPr>
              <w:t>Ketabe</w:t>
            </w:r>
            <w:proofErr w:type="spellEnd"/>
            <w:r w:rsidRPr="00175B9D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BC7C3F" w:rsidRPr="003C72F4" w:rsidRDefault="00BC7C3F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3C72F4">
              <w:rPr>
                <w:rFonts w:ascii="Century Gothic" w:eastAsia="Batang" w:hAnsi="Century Gothic"/>
                <w:sz w:val="28"/>
                <w:szCs w:val="28"/>
              </w:rPr>
              <w:t xml:space="preserve">Cuantos grupos </w:t>
            </w:r>
          </w:p>
        </w:tc>
        <w:tc>
          <w:tcPr>
            <w:tcW w:w="3254" w:type="dxa"/>
          </w:tcPr>
          <w:p w:rsidR="00BC7C3F" w:rsidRPr="00A621D8" w:rsidRDefault="001B5565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Ni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Ketabe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tuani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:rsidR="00BC7C3F" w:rsidRPr="00A621D8" w:rsidRDefault="001B5565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Cuantos grupos de personas vieron. </w:t>
            </w:r>
          </w:p>
        </w:tc>
      </w:tr>
      <w:tr w:rsidR="00BC7C3F" w:rsidRPr="00A621D8" w:rsidTr="0010192E">
        <w:trPr>
          <w:trHeight w:val="289"/>
        </w:trPr>
        <w:tc>
          <w:tcPr>
            <w:tcW w:w="3271" w:type="dxa"/>
          </w:tcPr>
          <w:p w:rsidR="00BC7C3F" w:rsidRPr="00175B9D" w:rsidRDefault="000D6E19" w:rsidP="00175B9D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175B9D">
              <w:rPr>
                <w:rFonts w:ascii="Century Gothic" w:eastAsia="Batang" w:hAnsi="Century Gothic"/>
                <w:sz w:val="28"/>
                <w:szCs w:val="28"/>
              </w:rPr>
              <w:t>Ketamä</w:t>
            </w:r>
            <w:proofErr w:type="spellEnd"/>
            <w:r w:rsidRPr="00175B9D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BC7C3F" w:rsidRPr="003C72F4" w:rsidRDefault="000D6E19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3C72F4">
              <w:rPr>
                <w:rFonts w:ascii="Century Gothic" w:eastAsia="Batang" w:hAnsi="Century Gothic"/>
                <w:sz w:val="28"/>
                <w:szCs w:val="28"/>
              </w:rPr>
              <w:t xml:space="preserve"> Tres grupos </w:t>
            </w:r>
          </w:p>
        </w:tc>
        <w:tc>
          <w:tcPr>
            <w:tcW w:w="3254" w:type="dxa"/>
          </w:tcPr>
          <w:p w:rsidR="00BC7C3F" w:rsidRPr="00A621D8" w:rsidRDefault="001B5565" w:rsidP="001B5565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Jä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tä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ketamä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yete.  </w:t>
            </w:r>
          </w:p>
        </w:tc>
        <w:tc>
          <w:tcPr>
            <w:tcW w:w="3985" w:type="dxa"/>
          </w:tcPr>
          <w:p w:rsidR="00BC7C3F" w:rsidRPr="00A621D8" w:rsidRDefault="001B5565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Hay tres grupos de piedras </w:t>
            </w:r>
          </w:p>
        </w:tc>
      </w:tr>
      <w:tr w:rsidR="00BC7C3F" w:rsidRPr="00A621D8" w:rsidTr="0010192E">
        <w:trPr>
          <w:trHeight w:val="289"/>
        </w:trPr>
        <w:tc>
          <w:tcPr>
            <w:tcW w:w="3271" w:type="dxa"/>
          </w:tcPr>
          <w:p w:rsidR="00BC7C3F" w:rsidRPr="00175B9D" w:rsidRDefault="000D6E19" w:rsidP="00175B9D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175B9D">
              <w:rPr>
                <w:rFonts w:ascii="Century Gothic" w:eastAsia="Batang" w:hAnsi="Century Gothic"/>
                <w:sz w:val="28"/>
                <w:szCs w:val="28"/>
              </w:rPr>
              <w:t>Ketegä</w:t>
            </w:r>
            <w:proofErr w:type="spellEnd"/>
            <w:r w:rsidRPr="00175B9D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BC7C3F" w:rsidRPr="003C72F4" w:rsidRDefault="00904695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Cercar, encerrar </w:t>
            </w:r>
          </w:p>
        </w:tc>
        <w:tc>
          <w:tcPr>
            <w:tcW w:w="3254" w:type="dxa"/>
          </w:tcPr>
          <w:p w:rsidR="00BC7C3F" w:rsidRPr="00A621D8" w:rsidRDefault="00904695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Kwi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ketegä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jubäre</w:t>
            </w:r>
            <w:proofErr w:type="spellEnd"/>
          </w:p>
        </w:tc>
        <w:tc>
          <w:tcPr>
            <w:tcW w:w="3985" w:type="dxa"/>
          </w:tcPr>
          <w:p w:rsidR="00BC7C3F" w:rsidRPr="00A621D8" w:rsidRDefault="00904695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Encierre a fuera a los pollos</w:t>
            </w:r>
          </w:p>
        </w:tc>
      </w:tr>
      <w:tr w:rsidR="00BC7C3F" w:rsidRPr="00A621D8" w:rsidTr="0010192E">
        <w:trPr>
          <w:trHeight w:val="289"/>
        </w:trPr>
        <w:tc>
          <w:tcPr>
            <w:tcW w:w="3271" w:type="dxa"/>
          </w:tcPr>
          <w:p w:rsidR="00BC7C3F" w:rsidRPr="00175B9D" w:rsidRDefault="000D6E19" w:rsidP="00175B9D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175B9D">
              <w:rPr>
                <w:rFonts w:ascii="Century Gothic" w:eastAsia="Batang" w:hAnsi="Century Gothic"/>
                <w:sz w:val="28"/>
                <w:szCs w:val="28"/>
              </w:rPr>
              <w:lastRenderedPageBreak/>
              <w:t>Ketegä</w:t>
            </w:r>
            <w:proofErr w:type="spellEnd"/>
            <w:r w:rsidRPr="00175B9D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BC7C3F" w:rsidRPr="003C72F4" w:rsidRDefault="000D6E19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3C72F4">
              <w:rPr>
                <w:rFonts w:ascii="Century Gothic" w:eastAsia="Batang" w:hAnsi="Century Gothic"/>
                <w:sz w:val="28"/>
                <w:szCs w:val="28"/>
              </w:rPr>
              <w:t xml:space="preserve">Pegar </w:t>
            </w:r>
          </w:p>
        </w:tc>
        <w:tc>
          <w:tcPr>
            <w:tcW w:w="3254" w:type="dxa"/>
          </w:tcPr>
          <w:p w:rsidR="00BC7C3F" w:rsidRPr="00A621D8" w:rsidRDefault="00FD148A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Ketegä</w:t>
            </w:r>
            <w:proofErr w:type="spellEnd"/>
            <w:r w:rsidR="005F3B97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="005F3B97">
              <w:rPr>
                <w:rFonts w:ascii="Century Gothic" w:eastAsia="Batang" w:hAnsi="Century Gothic"/>
                <w:sz w:val="28"/>
                <w:szCs w:val="28"/>
              </w:rPr>
              <w:t>trägwata</w:t>
            </w:r>
            <w:proofErr w:type="spellEnd"/>
            <w:r w:rsidR="005F3B97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="005F3B97">
              <w:rPr>
                <w:rFonts w:ascii="Century Gothic" w:eastAsia="Batang" w:hAnsi="Century Gothic"/>
                <w:sz w:val="28"/>
                <w:szCs w:val="28"/>
              </w:rPr>
              <w:t>bätä</w:t>
            </w:r>
            <w:proofErr w:type="spellEnd"/>
            <w:r w:rsidR="005F3B97">
              <w:rPr>
                <w:rFonts w:ascii="Century Gothic" w:eastAsia="Batang" w:hAnsi="Century Gothic"/>
                <w:sz w:val="28"/>
                <w:szCs w:val="28"/>
              </w:rPr>
              <w:t xml:space="preserve">. </w:t>
            </w:r>
          </w:p>
        </w:tc>
        <w:tc>
          <w:tcPr>
            <w:tcW w:w="3985" w:type="dxa"/>
          </w:tcPr>
          <w:p w:rsidR="00BC7C3F" w:rsidRPr="00A621D8" w:rsidRDefault="005F3B97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Péguele la hoja.  </w:t>
            </w:r>
          </w:p>
        </w:tc>
      </w:tr>
      <w:tr w:rsidR="000D6E19" w:rsidRPr="00A621D8" w:rsidTr="0010192E">
        <w:trPr>
          <w:trHeight w:val="289"/>
        </w:trPr>
        <w:tc>
          <w:tcPr>
            <w:tcW w:w="3271" w:type="dxa"/>
          </w:tcPr>
          <w:p w:rsidR="000D6E19" w:rsidRPr="00175B9D" w:rsidRDefault="000D6E19" w:rsidP="00175B9D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175B9D">
              <w:rPr>
                <w:rFonts w:ascii="Century Gothic" w:eastAsia="Batang" w:hAnsi="Century Gothic"/>
                <w:sz w:val="28"/>
                <w:szCs w:val="28"/>
              </w:rPr>
              <w:t>ki</w:t>
            </w:r>
            <w:proofErr w:type="spellEnd"/>
          </w:p>
        </w:tc>
        <w:tc>
          <w:tcPr>
            <w:tcW w:w="3802" w:type="dxa"/>
          </w:tcPr>
          <w:p w:rsidR="000D6E19" w:rsidRPr="003C72F4" w:rsidRDefault="000D6E19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3C72F4">
              <w:rPr>
                <w:rFonts w:ascii="Century Gothic" w:eastAsia="Batang" w:hAnsi="Century Gothic"/>
                <w:sz w:val="28"/>
                <w:szCs w:val="28"/>
              </w:rPr>
              <w:t>Cercado</w:t>
            </w:r>
            <w:r w:rsidR="005F3B97">
              <w:rPr>
                <w:rFonts w:ascii="Century Gothic" w:eastAsia="Batang" w:hAnsi="Century Gothic"/>
                <w:sz w:val="28"/>
                <w:szCs w:val="28"/>
              </w:rPr>
              <w:t xml:space="preserve">, encierro </w:t>
            </w:r>
          </w:p>
        </w:tc>
        <w:tc>
          <w:tcPr>
            <w:tcW w:w="3254" w:type="dxa"/>
          </w:tcPr>
          <w:p w:rsidR="000D6E19" w:rsidRPr="00A621D8" w:rsidRDefault="005F3B97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Ki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sribere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mütü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krägue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:rsidR="000D6E19" w:rsidRPr="00A621D8" w:rsidRDefault="005F3B97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Hágale un encierro al cerdo. </w:t>
            </w:r>
          </w:p>
        </w:tc>
      </w:tr>
      <w:tr w:rsidR="000D6E19" w:rsidRPr="00A621D8" w:rsidTr="0010192E">
        <w:trPr>
          <w:trHeight w:val="289"/>
        </w:trPr>
        <w:tc>
          <w:tcPr>
            <w:tcW w:w="3271" w:type="dxa"/>
          </w:tcPr>
          <w:p w:rsidR="000D6E19" w:rsidRPr="00175B9D" w:rsidRDefault="000D6E19" w:rsidP="00175B9D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75B9D">
              <w:rPr>
                <w:rFonts w:ascii="Century Gothic" w:eastAsia="Batang" w:hAnsi="Century Gothic" w:cs="Arial"/>
                <w:sz w:val="28"/>
                <w:szCs w:val="28"/>
              </w:rPr>
              <w:t>Kira</w:t>
            </w:r>
          </w:p>
        </w:tc>
        <w:tc>
          <w:tcPr>
            <w:tcW w:w="3802" w:type="dxa"/>
          </w:tcPr>
          <w:p w:rsidR="000D6E19" w:rsidRPr="00904695" w:rsidRDefault="000D6E19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>Antigua</w:t>
            </w:r>
          </w:p>
        </w:tc>
        <w:tc>
          <w:tcPr>
            <w:tcW w:w="3254" w:type="dxa"/>
          </w:tcPr>
          <w:p w:rsidR="000D6E19" w:rsidRPr="00A621D8" w:rsidRDefault="006C2675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Kira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agwane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mölö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tuani</w:t>
            </w:r>
            <w:proofErr w:type="spellEnd"/>
          </w:p>
        </w:tc>
        <w:tc>
          <w:tcPr>
            <w:tcW w:w="3985" w:type="dxa"/>
          </w:tcPr>
          <w:p w:rsidR="000D6E19" w:rsidRPr="00A621D8" w:rsidRDefault="006C2675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Antiguamente vieron a una danta. </w:t>
            </w:r>
          </w:p>
        </w:tc>
      </w:tr>
      <w:tr w:rsidR="000D6E19" w:rsidRPr="00A621D8" w:rsidTr="0010192E">
        <w:trPr>
          <w:trHeight w:val="289"/>
        </w:trPr>
        <w:tc>
          <w:tcPr>
            <w:tcW w:w="3271" w:type="dxa"/>
          </w:tcPr>
          <w:p w:rsidR="000D6E19" w:rsidRPr="00175B9D" w:rsidRDefault="000D6E19" w:rsidP="00175B9D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75B9D">
              <w:rPr>
                <w:rFonts w:ascii="Century Gothic" w:eastAsia="Batang" w:hAnsi="Century Gothic" w:cs="Arial"/>
                <w:sz w:val="28"/>
                <w:szCs w:val="28"/>
              </w:rPr>
              <w:t>Kira</w:t>
            </w:r>
          </w:p>
        </w:tc>
        <w:tc>
          <w:tcPr>
            <w:tcW w:w="3802" w:type="dxa"/>
          </w:tcPr>
          <w:p w:rsidR="000D6E19" w:rsidRPr="00904695" w:rsidRDefault="000D6E19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>Vino (</w:t>
            </w:r>
            <w:r w:rsidR="005F3B97">
              <w:rPr>
                <w:rFonts w:ascii="Century Gothic" w:eastAsia="Batang" w:hAnsi="Century Gothic" w:cs="Arial"/>
                <w:sz w:val="28"/>
                <w:szCs w:val="28"/>
              </w:rPr>
              <w:t xml:space="preserve">verbo venir en </w:t>
            </w:r>
            <w:proofErr w:type="gramStart"/>
            <w:r w:rsidR="005F3B97">
              <w:rPr>
                <w:rFonts w:ascii="Century Gothic" w:eastAsia="Batang" w:hAnsi="Century Gothic" w:cs="Arial"/>
                <w:sz w:val="28"/>
                <w:szCs w:val="28"/>
              </w:rPr>
              <w:t xml:space="preserve">pasado </w:t>
            </w: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>)</w:t>
            </w:r>
            <w:proofErr w:type="gramEnd"/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   </w:t>
            </w:r>
          </w:p>
        </w:tc>
        <w:tc>
          <w:tcPr>
            <w:tcW w:w="3254" w:type="dxa"/>
          </w:tcPr>
          <w:p w:rsidR="000D6E19" w:rsidRPr="00A621D8" w:rsidRDefault="006C2675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Ti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meye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="00FD148A">
              <w:rPr>
                <w:rFonts w:ascii="Century Gothic" w:eastAsia="Batang" w:hAnsi="Century Gothic"/>
                <w:sz w:val="28"/>
                <w:szCs w:val="28"/>
              </w:rPr>
              <w:t>kira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:rsidR="000D6E19" w:rsidRPr="00A621D8" w:rsidRDefault="006C2675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Mi mamá ya vino </w:t>
            </w:r>
          </w:p>
        </w:tc>
      </w:tr>
      <w:tr w:rsidR="000D6E19" w:rsidRPr="00A621D8" w:rsidTr="0010192E">
        <w:trPr>
          <w:trHeight w:val="289"/>
        </w:trPr>
        <w:tc>
          <w:tcPr>
            <w:tcW w:w="3271" w:type="dxa"/>
          </w:tcPr>
          <w:p w:rsidR="000D6E19" w:rsidRPr="00175B9D" w:rsidRDefault="00175B9D" w:rsidP="00175B9D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75B9D">
              <w:rPr>
                <w:rFonts w:ascii="Century Gothic" w:eastAsia="Batang" w:hAnsi="Century Gothic" w:cs="Arial"/>
                <w:sz w:val="28"/>
                <w:szCs w:val="28"/>
              </w:rPr>
              <w:t>K</w:t>
            </w:r>
            <w:r w:rsidR="000D6E19" w:rsidRPr="00175B9D">
              <w:rPr>
                <w:rFonts w:ascii="Century Gothic" w:eastAsia="Batang" w:hAnsi="Century Gothic" w:cs="Arial"/>
                <w:sz w:val="28"/>
                <w:szCs w:val="28"/>
              </w:rPr>
              <w:t>iängätä</w:t>
            </w:r>
            <w:proofErr w:type="spellEnd"/>
          </w:p>
        </w:tc>
        <w:tc>
          <w:tcPr>
            <w:tcW w:w="3802" w:type="dxa"/>
          </w:tcPr>
          <w:p w:rsidR="000D6E19" w:rsidRPr="00904695" w:rsidRDefault="000D6E19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  <w:r w:rsidR="00CA307F"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Hierba </w:t>
            </w:r>
          </w:p>
        </w:tc>
        <w:tc>
          <w:tcPr>
            <w:tcW w:w="3254" w:type="dxa"/>
          </w:tcPr>
          <w:p w:rsidR="000D6E19" w:rsidRPr="00A621D8" w:rsidRDefault="006C2675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Kiängätä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käme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:rsidR="000D6E19" w:rsidRPr="00A621D8" w:rsidRDefault="006C2675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Esa hierba es </w:t>
            </w:r>
            <w:proofErr w:type="gramStart"/>
            <w:r>
              <w:rPr>
                <w:rFonts w:ascii="Century Gothic" w:eastAsia="Batang" w:hAnsi="Century Gothic"/>
                <w:sz w:val="28"/>
                <w:szCs w:val="28"/>
              </w:rPr>
              <w:t>malo</w:t>
            </w:r>
            <w:proofErr w:type="gram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. </w:t>
            </w:r>
          </w:p>
        </w:tc>
      </w:tr>
      <w:tr w:rsidR="000D6E19" w:rsidRPr="00A621D8" w:rsidTr="0010192E">
        <w:trPr>
          <w:trHeight w:val="289"/>
        </w:trPr>
        <w:tc>
          <w:tcPr>
            <w:tcW w:w="3271" w:type="dxa"/>
          </w:tcPr>
          <w:p w:rsidR="000D6E19" w:rsidRPr="00175B9D" w:rsidRDefault="00CA307F" w:rsidP="00175B9D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75B9D">
              <w:rPr>
                <w:rFonts w:ascii="Century Gothic" w:eastAsia="Batang" w:hAnsi="Century Gothic" w:cs="Arial"/>
                <w:sz w:val="28"/>
                <w:szCs w:val="28"/>
              </w:rPr>
              <w:t>Kia</w:t>
            </w:r>
            <w:proofErr w:type="spellEnd"/>
            <w:r w:rsidRPr="00175B9D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  <w:proofErr w:type="spellStart"/>
            <w:r w:rsidRPr="00175B9D">
              <w:rPr>
                <w:rFonts w:ascii="Century Gothic" w:eastAsia="Batang" w:hAnsi="Century Gothic" w:cs="Arial"/>
                <w:sz w:val="28"/>
                <w:szCs w:val="28"/>
              </w:rPr>
              <w:t>kia</w:t>
            </w:r>
            <w:proofErr w:type="spellEnd"/>
            <w:r w:rsidRPr="00175B9D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0D6E19" w:rsidRPr="00904695" w:rsidRDefault="00CA307F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 pedacitos </w:t>
            </w:r>
          </w:p>
        </w:tc>
        <w:tc>
          <w:tcPr>
            <w:tcW w:w="3254" w:type="dxa"/>
          </w:tcPr>
          <w:p w:rsidR="000D6E19" w:rsidRPr="00A621D8" w:rsidRDefault="009958AC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Kri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tregue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kia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kia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:rsidR="000D6E19" w:rsidRPr="00A621D8" w:rsidRDefault="009958AC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Parta en pedacitos ese árbol. </w:t>
            </w:r>
          </w:p>
        </w:tc>
      </w:tr>
      <w:tr w:rsidR="00CA307F" w:rsidRPr="00A621D8" w:rsidTr="0010192E">
        <w:trPr>
          <w:trHeight w:val="289"/>
        </w:trPr>
        <w:tc>
          <w:tcPr>
            <w:tcW w:w="3271" w:type="dxa"/>
          </w:tcPr>
          <w:p w:rsidR="00CA307F" w:rsidRPr="00175B9D" w:rsidRDefault="00CA307F" w:rsidP="00175B9D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75B9D">
              <w:rPr>
                <w:rFonts w:ascii="Century Gothic" w:eastAsia="Batang" w:hAnsi="Century Gothic" w:cs="Arial"/>
                <w:sz w:val="28"/>
                <w:szCs w:val="28"/>
              </w:rPr>
              <w:t>Kide</w:t>
            </w:r>
            <w:proofErr w:type="spellEnd"/>
          </w:p>
        </w:tc>
        <w:tc>
          <w:tcPr>
            <w:tcW w:w="3802" w:type="dxa"/>
          </w:tcPr>
          <w:p w:rsidR="00CA307F" w:rsidRPr="00904695" w:rsidRDefault="00CA307F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>Mano</w:t>
            </w:r>
          </w:p>
        </w:tc>
        <w:tc>
          <w:tcPr>
            <w:tcW w:w="3254" w:type="dxa"/>
          </w:tcPr>
          <w:p w:rsidR="00CA307F" w:rsidRPr="00A621D8" w:rsidRDefault="009958AC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Ti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kide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kri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:rsidR="00CA307F" w:rsidRPr="00A621D8" w:rsidRDefault="009958AC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Mi mano es grande </w:t>
            </w:r>
          </w:p>
        </w:tc>
      </w:tr>
      <w:tr w:rsidR="00CA307F" w:rsidRPr="00A621D8" w:rsidTr="0010192E">
        <w:trPr>
          <w:trHeight w:val="289"/>
        </w:trPr>
        <w:tc>
          <w:tcPr>
            <w:tcW w:w="3271" w:type="dxa"/>
          </w:tcPr>
          <w:p w:rsidR="00CA307F" w:rsidRPr="00175B9D" w:rsidRDefault="00CA307F" w:rsidP="00175B9D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75B9D">
              <w:rPr>
                <w:rFonts w:ascii="Century Gothic" w:eastAsia="Batang" w:hAnsi="Century Gothic" w:cs="Arial"/>
                <w:sz w:val="28"/>
                <w:szCs w:val="28"/>
              </w:rPr>
              <w:t>Kiben</w:t>
            </w:r>
            <w:proofErr w:type="spellEnd"/>
          </w:p>
        </w:tc>
        <w:tc>
          <w:tcPr>
            <w:tcW w:w="3802" w:type="dxa"/>
          </w:tcPr>
          <w:p w:rsidR="00CA307F" w:rsidRPr="00904695" w:rsidRDefault="009958AC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>
              <w:rPr>
                <w:rFonts w:ascii="Century Gothic" w:eastAsia="Batang" w:hAnsi="Century Gothic" w:cs="Arial"/>
                <w:sz w:val="28"/>
                <w:szCs w:val="28"/>
              </w:rPr>
              <w:t xml:space="preserve">Vino con él. </w:t>
            </w:r>
          </w:p>
        </w:tc>
        <w:tc>
          <w:tcPr>
            <w:tcW w:w="3254" w:type="dxa"/>
          </w:tcPr>
          <w:p w:rsidR="00CA307F" w:rsidRPr="00A621D8" w:rsidRDefault="009958AC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Meri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kwe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kiben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:rsidR="00CA307F" w:rsidRPr="00A621D8" w:rsidRDefault="009958AC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La mujer vino con el </w:t>
            </w:r>
          </w:p>
        </w:tc>
      </w:tr>
      <w:tr w:rsidR="00CA307F" w:rsidRPr="00A621D8" w:rsidTr="0010192E">
        <w:trPr>
          <w:trHeight w:val="289"/>
        </w:trPr>
        <w:tc>
          <w:tcPr>
            <w:tcW w:w="3271" w:type="dxa"/>
          </w:tcPr>
          <w:p w:rsidR="00CA307F" w:rsidRPr="00175B9D" w:rsidRDefault="00CA307F" w:rsidP="00175B9D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75B9D">
              <w:rPr>
                <w:rFonts w:ascii="Century Gothic" w:eastAsia="Batang" w:hAnsi="Century Gothic" w:cs="Arial"/>
                <w:sz w:val="28"/>
                <w:szCs w:val="28"/>
              </w:rPr>
              <w:t>Kimu</w:t>
            </w:r>
            <w:proofErr w:type="spellEnd"/>
          </w:p>
        </w:tc>
        <w:tc>
          <w:tcPr>
            <w:tcW w:w="3802" w:type="dxa"/>
          </w:tcPr>
          <w:p w:rsidR="00CA307F" w:rsidRPr="00904695" w:rsidRDefault="00C676F3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 w:cs="Arial"/>
                <w:sz w:val="28"/>
                <w:szCs w:val="28"/>
              </w:rPr>
              <w:t>Estococas</w:t>
            </w:r>
            <w:proofErr w:type="spellEnd"/>
            <w:r>
              <w:rPr>
                <w:rFonts w:ascii="Century Gothic" w:eastAsia="Batang" w:hAnsi="Century Gothic" w:cs="Arial"/>
                <w:sz w:val="28"/>
                <w:szCs w:val="28"/>
              </w:rPr>
              <w:t xml:space="preserve">(plantas) </w:t>
            </w:r>
          </w:p>
        </w:tc>
        <w:tc>
          <w:tcPr>
            <w:tcW w:w="3254" w:type="dxa"/>
          </w:tcPr>
          <w:p w:rsidR="00CA307F" w:rsidRPr="00A621D8" w:rsidRDefault="00C676F3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Kimu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bäsegä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:rsidR="00CA307F" w:rsidRPr="00A621D8" w:rsidRDefault="00C676F3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Limpie la planta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estococas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. </w:t>
            </w:r>
          </w:p>
        </w:tc>
      </w:tr>
      <w:tr w:rsidR="00CA307F" w:rsidRPr="00A621D8" w:rsidTr="0010192E">
        <w:trPr>
          <w:trHeight w:val="289"/>
        </w:trPr>
        <w:tc>
          <w:tcPr>
            <w:tcW w:w="3271" w:type="dxa"/>
          </w:tcPr>
          <w:p w:rsidR="00CA307F" w:rsidRPr="0010192E" w:rsidRDefault="00CA307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Kidri</w:t>
            </w:r>
            <w:proofErr w:type="spellEnd"/>
          </w:p>
        </w:tc>
        <w:tc>
          <w:tcPr>
            <w:tcW w:w="3802" w:type="dxa"/>
          </w:tcPr>
          <w:p w:rsidR="00CA307F" w:rsidRPr="00904695" w:rsidRDefault="00CA307F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>Sarna</w:t>
            </w:r>
          </w:p>
        </w:tc>
        <w:tc>
          <w:tcPr>
            <w:tcW w:w="3254" w:type="dxa"/>
          </w:tcPr>
          <w:p w:rsidR="00CA307F" w:rsidRPr="00A621D8" w:rsidRDefault="00C676F3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Kidri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käme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:rsidR="00CA307F" w:rsidRPr="00A621D8" w:rsidRDefault="00C676F3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La sarna es mala. </w:t>
            </w:r>
          </w:p>
        </w:tc>
      </w:tr>
      <w:tr w:rsidR="00CA307F" w:rsidRPr="00A621D8" w:rsidTr="0010192E">
        <w:trPr>
          <w:trHeight w:val="271"/>
        </w:trPr>
        <w:tc>
          <w:tcPr>
            <w:tcW w:w="3271" w:type="dxa"/>
          </w:tcPr>
          <w:p w:rsidR="00CA307F" w:rsidRPr="0010192E" w:rsidRDefault="00CA307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Kitete</w:t>
            </w:r>
            <w:proofErr w:type="spellEnd"/>
          </w:p>
        </w:tc>
        <w:tc>
          <w:tcPr>
            <w:tcW w:w="3802" w:type="dxa"/>
          </w:tcPr>
          <w:p w:rsidR="00CA307F" w:rsidRPr="00904695" w:rsidRDefault="00CA307F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>Seleccionar</w:t>
            </w:r>
          </w:p>
        </w:tc>
        <w:tc>
          <w:tcPr>
            <w:tcW w:w="3254" w:type="dxa"/>
          </w:tcPr>
          <w:p w:rsidR="00CA307F" w:rsidRPr="00A621D8" w:rsidRDefault="00C676F3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Muma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kitete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:rsidR="00CA307F" w:rsidRPr="00A621D8" w:rsidRDefault="00C676F3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Seleccione ese frijol.</w:t>
            </w:r>
          </w:p>
        </w:tc>
      </w:tr>
      <w:tr w:rsidR="00CA307F" w:rsidRPr="00A621D8" w:rsidTr="0010192E">
        <w:trPr>
          <w:trHeight w:val="289"/>
        </w:trPr>
        <w:tc>
          <w:tcPr>
            <w:tcW w:w="3271" w:type="dxa"/>
          </w:tcPr>
          <w:p w:rsidR="00CA307F" w:rsidRPr="0010192E" w:rsidRDefault="00CA307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Kideiti</w:t>
            </w:r>
            <w:proofErr w:type="spellEnd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CA307F" w:rsidRPr="00904695" w:rsidRDefault="00C676F3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>
              <w:rPr>
                <w:rFonts w:ascii="Century Gothic" w:eastAsia="Batang" w:hAnsi="Century Gothic" w:cs="Arial"/>
                <w:sz w:val="28"/>
                <w:szCs w:val="28"/>
              </w:rPr>
              <w:t>Un</w:t>
            </w:r>
            <w:r w:rsidR="00790761">
              <w:rPr>
                <w:rFonts w:ascii="Century Gothic" w:eastAsia="Batang" w:hAnsi="Century Gothic" w:cs="Arial"/>
                <w:sz w:val="28"/>
                <w:szCs w:val="28"/>
              </w:rPr>
              <w:t>a racima</w:t>
            </w:r>
          </w:p>
        </w:tc>
        <w:tc>
          <w:tcPr>
            <w:tcW w:w="3254" w:type="dxa"/>
          </w:tcPr>
          <w:p w:rsidR="00CA307F" w:rsidRPr="00A621D8" w:rsidRDefault="00790761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Bla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entury Gothic" w:eastAsia="Batang" w:hAnsi="Century Gothic"/>
                <w:sz w:val="28"/>
                <w:szCs w:val="28"/>
              </w:rPr>
              <w:t xml:space="preserve">ye 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tigegä</w:t>
            </w:r>
            <w:proofErr w:type="spellEnd"/>
            <w:proofErr w:type="gram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kideiti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. </w:t>
            </w:r>
          </w:p>
        </w:tc>
        <w:tc>
          <w:tcPr>
            <w:tcW w:w="3985" w:type="dxa"/>
          </w:tcPr>
          <w:p w:rsidR="00CA307F" w:rsidRPr="00A621D8" w:rsidRDefault="00790761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Corte una racima de plátano. </w:t>
            </w:r>
          </w:p>
        </w:tc>
      </w:tr>
      <w:tr w:rsidR="00CA307F" w:rsidRPr="00A621D8" w:rsidTr="0010192E">
        <w:trPr>
          <w:trHeight w:val="289"/>
        </w:trPr>
        <w:tc>
          <w:tcPr>
            <w:tcW w:w="3271" w:type="dxa"/>
          </w:tcPr>
          <w:p w:rsidR="00CA307F" w:rsidRPr="0010192E" w:rsidRDefault="00CA307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Kirire</w:t>
            </w:r>
            <w:proofErr w:type="spellEnd"/>
          </w:p>
        </w:tc>
        <w:tc>
          <w:tcPr>
            <w:tcW w:w="3802" w:type="dxa"/>
          </w:tcPr>
          <w:p w:rsidR="00CA307F" w:rsidRPr="00904695" w:rsidRDefault="00EA4195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>
              <w:rPr>
                <w:rFonts w:ascii="Century Gothic" w:eastAsia="Batang" w:hAnsi="Century Gothic" w:cs="Arial"/>
                <w:sz w:val="28"/>
                <w:szCs w:val="28"/>
              </w:rPr>
              <w:t xml:space="preserve">Torcido </w:t>
            </w:r>
          </w:p>
        </w:tc>
        <w:tc>
          <w:tcPr>
            <w:tcW w:w="3254" w:type="dxa"/>
          </w:tcPr>
          <w:p w:rsidR="00CA307F" w:rsidRPr="00A621D8" w:rsidRDefault="00EA4195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Ü ye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krä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kirire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:rsidR="00CA307F" w:rsidRPr="00A621D8" w:rsidRDefault="00EA4195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El cabo de hacha está torcido </w:t>
            </w:r>
          </w:p>
        </w:tc>
      </w:tr>
      <w:tr w:rsidR="00CA307F" w:rsidRPr="00A621D8" w:rsidTr="0010192E">
        <w:trPr>
          <w:trHeight w:val="289"/>
        </w:trPr>
        <w:tc>
          <w:tcPr>
            <w:tcW w:w="3271" w:type="dxa"/>
          </w:tcPr>
          <w:p w:rsidR="00CA307F" w:rsidRPr="0010192E" w:rsidRDefault="00CA307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Kiadre</w:t>
            </w:r>
            <w:proofErr w:type="spellEnd"/>
          </w:p>
        </w:tc>
        <w:tc>
          <w:tcPr>
            <w:tcW w:w="3802" w:type="dxa"/>
          </w:tcPr>
          <w:p w:rsidR="00CA307F" w:rsidRPr="00904695" w:rsidRDefault="00CA307F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>niños</w:t>
            </w:r>
          </w:p>
        </w:tc>
        <w:tc>
          <w:tcPr>
            <w:tcW w:w="3254" w:type="dxa"/>
          </w:tcPr>
          <w:p w:rsidR="00CA307F" w:rsidRPr="00A621D8" w:rsidRDefault="00740480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Kiadre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kärere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nete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:rsidR="00CA307F" w:rsidRPr="00A621D8" w:rsidRDefault="00740480" w:rsidP="00740480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Llamen aquí a esos niños </w:t>
            </w:r>
          </w:p>
        </w:tc>
      </w:tr>
      <w:tr w:rsidR="00CA307F" w:rsidRPr="00A621D8" w:rsidTr="0010192E">
        <w:trPr>
          <w:trHeight w:val="289"/>
        </w:trPr>
        <w:tc>
          <w:tcPr>
            <w:tcW w:w="3271" w:type="dxa"/>
          </w:tcPr>
          <w:p w:rsidR="00CA307F" w:rsidRPr="0010192E" w:rsidRDefault="00CA307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Kiala</w:t>
            </w:r>
            <w:proofErr w:type="spellEnd"/>
          </w:p>
        </w:tc>
        <w:tc>
          <w:tcPr>
            <w:tcW w:w="3802" w:type="dxa"/>
          </w:tcPr>
          <w:p w:rsidR="00CA307F" w:rsidRPr="00904695" w:rsidRDefault="00CA307F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>Tucán</w:t>
            </w:r>
          </w:p>
        </w:tc>
        <w:tc>
          <w:tcPr>
            <w:tcW w:w="3254" w:type="dxa"/>
          </w:tcPr>
          <w:p w:rsidR="00CA307F" w:rsidRPr="00A621D8" w:rsidRDefault="00740480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Kiala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bä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tuäre</w:t>
            </w:r>
            <w:proofErr w:type="spellEnd"/>
          </w:p>
        </w:tc>
        <w:tc>
          <w:tcPr>
            <w:tcW w:w="3985" w:type="dxa"/>
          </w:tcPr>
          <w:p w:rsidR="00CA307F" w:rsidRPr="00A621D8" w:rsidRDefault="00740480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El tucán tiene varios colores </w:t>
            </w:r>
          </w:p>
        </w:tc>
      </w:tr>
      <w:tr w:rsidR="00CA307F" w:rsidRPr="00A621D8" w:rsidTr="0010192E">
        <w:trPr>
          <w:trHeight w:val="289"/>
        </w:trPr>
        <w:tc>
          <w:tcPr>
            <w:tcW w:w="3271" w:type="dxa"/>
          </w:tcPr>
          <w:p w:rsidR="00CA307F" w:rsidRPr="0010192E" w:rsidRDefault="00C936D2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Kian</w:t>
            </w:r>
            <w:proofErr w:type="spellEnd"/>
          </w:p>
        </w:tc>
        <w:tc>
          <w:tcPr>
            <w:tcW w:w="3802" w:type="dxa"/>
          </w:tcPr>
          <w:p w:rsidR="00CA307F" w:rsidRPr="00904695" w:rsidRDefault="00C936D2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>Leche</w:t>
            </w:r>
          </w:p>
        </w:tc>
        <w:tc>
          <w:tcPr>
            <w:tcW w:w="3254" w:type="dxa"/>
          </w:tcPr>
          <w:p w:rsidR="00CA307F" w:rsidRPr="00A621D8" w:rsidRDefault="00740480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Kian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bien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nu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yei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:rsidR="00CA307F" w:rsidRPr="00A621D8" w:rsidRDefault="00740480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Deje la leche al perro</w:t>
            </w:r>
          </w:p>
        </w:tc>
      </w:tr>
      <w:tr w:rsidR="00CA307F" w:rsidRPr="00A621D8" w:rsidTr="0010192E">
        <w:trPr>
          <w:trHeight w:val="289"/>
        </w:trPr>
        <w:tc>
          <w:tcPr>
            <w:tcW w:w="3271" w:type="dxa"/>
          </w:tcPr>
          <w:p w:rsidR="00CA307F" w:rsidRPr="0010192E" w:rsidRDefault="00C936D2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Kianinte</w:t>
            </w:r>
            <w:proofErr w:type="spellEnd"/>
          </w:p>
        </w:tc>
        <w:tc>
          <w:tcPr>
            <w:tcW w:w="3802" w:type="dxa"/>
          </w:tcPr>
          <w:p w:rsidR="00CA307F" w:rsidRPr="00904695" w:rsidRDefault="006B2C26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>
              <w:rPr>
                <w:rFonts w:ascii="Century Gothic" w:eastAsia="Batang" w:hAnsi="Century Gothic" w:cs="Arial"/>
                <w:sz w:val="28"/>
                <w:szCs w:val="28"/>
              </w:rPr>
              <w:t>Vaciaron</w:t>
            </w:r>
          </w:p>
        </w:tc>
        <w:tc>
          <w:tcPr>
            <w:tcW w:w="3254" w:type="dxa"/>
          </w:tcPr>
          <w:p w:rsidR="00CA307F" w:rsidRPr="00A621D8" w:rsidRDefault="006B2C26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Century Gothic" w:eastAsia="Batang" w:hAnsi="Century Gothic"/>
                <w:sz w:val="28"/>
                <w:szCs w:val="28"/>
              </w:rPr>
              <w:t>Ñö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 ye</w:t>
            </w:r>
            <w:proofErr w:type="gram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kianinte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chitani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:rsidR="00CA307F" w:rsidRPr="00A621D8" w:rsidRDefault="006B2C26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Vaciaron poquito el agua. </w:t>
            </w:r>
          </w:p>
        </w:tc>
      </w:tr>
      <w:tr w:rsidR="00C936D2" w:rsidRPr="00A621D8" w:rsidTr="0010192E">
        <w:trPr>
          <w:trHeight w:val="289"/>
        </w:trPr>
        <w:tc>
          <w:tcPr>
            <w:tcW w:w="3271" w:type="dxa"/>
          </w:tcPr>
          <w:p w:rsidR="00C936D2" w:rsidRPr="0010192E" w:rsidRDefault="00C936D2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lastRenderedPageBreak/>
              <w:t>Kianinde</w:t>
            </w:r>
            <w:proofErr w:type="spellEnd"/>
          </w:p>
        </w:tc>
        <w:tc>
          <w:tcPr>
            <w:tcW w:w="3802" w:type="dxa"/>
          </w:tcPr>
          <w:p w:rsidR="00C936D2" w:rsidRPr="00904695" w:rsidRDefault="00C936D2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Rajar una hoja </w:t>
            </w:r>
          </w:p>
        </w:tc>
        <w:tc>
          <w:tcPr>
            <w:tcW w:w="3254" w:type="dxa"/>
          </w:tcPr>
          <w:p w:rsidR="00C936D2" w:rsidRPr="00A621D8" w:rsidRDefault="006B2C26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Kiga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kä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kianinde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kwe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:rsidR="00C936D2" w:rsidRPr="00A621D8" w:rsidRDefault="006B2C26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El rajo la hoja de pita </w:t>
            </w:r>
          </w:p>
        </w:tc>
      </w:tr>
      <w:tr w:rsidR="00C936D2" w:rsidRPr="00A621D8" w:rsidTr="0010192E">
        <w:trPr>
          <w:trHeight w:val="289"/>
        </w:trPr>
        <w:tc>
          <w:tcPr>
            <w:tcW w:w="3271" w:type="dxa"/>
          </w:tcPr>
          <w:p w:rsidR="00C936D2" w:rsidRPr="0010192E" w:rsidRDefault="00C936D2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Kiri</w:t>
            </w:r>
            <w:proofErr w:type="spellEnd"/>
          </w:p>
        </w:tc>
        <w:tc>
          <w:tcPr>
            <w:tcW w:w="3802" w:type="dxa"/>
          </w:tcPr>
          <w:p w:rsidR="00C936D2" w:rsidRPr="00904695" w:rsidRDefault="00C936D2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>A su lado</w:t>
            </w:r>
          </w:p>
        </w:tc>
        <w:tc>
          <w:tcPr>
            <w:tcW w:w="3254" w:type="dxa"/>
          </w:tcPr>
          <w:p w:rsidR="00C936D2" w:rsidRPr="00A621D8" w:rsidRDefault="006B2C26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Ngutuä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kiri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jue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tä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kwe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:rsidR="00C936D2" w:rsidRPr="00A621D8" w:rsidRDefault="006B2C26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Al lado del cerro tiene la casa. </w:t>
            </w:r>
          </w:p>
        </w:tc>
      </w:tr>
      <w:tr w:rsidR="00740480" w:rsidRPr="00A621D8" w:rsidTr="0010192E">
        <w:trPr>
          <w:trHeight w:val="393"/>
        </w:trPr>
        <w:tc>
          <w:tcPr>
            <w:tcW w:w="3271" w:type="dxa"/>
          </w:tcPr>
          <w:p w:rsidR="00740480" w:rsidRPr="0010192E" w:rsidRDefault="00740480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Kite</w:t>
            </w:r>
            <w:proofErr w:type="spellEnd"/>
          </w:p>
        </w:tc>
        <w:tc>
          <w:tcPr>
            <w:tcW w:w="3802" w:type="dxa"/>
          </w:tcPr>
          <w:p w:rsidR="00740480" w:rsidRPr="00904695" w:rsidRDefault="00740480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>Tirar</w:t>
            </w:r>
          </w:p>
        </w:tc>
        <w:tc>
          <w:tcPr>
            <w:tcW w:w="3254" w:type="dxa"/>
          </w:tcPr>
          <w:p w:rsidR="00740480" w:rsidRPr="00A621D8" w:rsidRDefault="006B2C26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Käbure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ñukwä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kite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:rsidR="00740480" w:rsidRPr="00A621D8" w:rsidRDefault="006B2C26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No bote la basura. </w:t>
            </w:r>
          </w:p>
        </w:tc>
      </w:tr>
      <w:tr w:rsidR="00AC15B7" w:rsidRPr="00A621D8" w:rsidTr="0010192E">
        <w:trPr>
          <w:trHeight w:val="289"/>
        </w:trPr>
        <w:tc>
          <w:tcPr>
            <w:tcW w:w="3271" w:type="dxa"/>
          </w:tcPr>
          <w:p w:rsidR="00AC15B7" w:rsidRPr="0010192E" w:rsidRDefault="00AC15B7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Kiga</w:t>
            </w:r>
            <w:proofErr w:type="spellEnd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AC15B7" w:rsidRPr="00904695" w:rsidRDefault="006B2C26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>
              <w:rPr>
                <w:rFonts w:ascii="Century Gothic" w:eastAsia="Batang" w:hAnsi="Century Gothic" w:cs="Arial"/>
                <w:sz w:val="28"/>
                <w:szCs w:val="28"/>
              </w:rPr>
              <w:t xml:space="preserve">Mata </w:t>
            </w:r>
            <w:r w:rsidR="00AC15B7"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de pita </w:t>
            </w:r>
          </w:p>
        </w:tc>
        <w:tc>
          <w:tcPr>
            <w:tcW w:w="3254" w:type="dxa"/>
          </w:tcPr>
          <w:p w:rsidR="00AC15B7" w:rsidRPr="00A621D8" w:rsidRDefault="00D81F87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Ani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kiga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nögö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:rsidR="00AC15B7" w:rsidRPr="00A621D8" w:rsidRDefault="00D81F87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Vamos a sembrar mata de pita. </w:t>
            </w:r>
          </w:p>
        </w:tc>
      </w:tr>
      <w:tr w:rsidR="00C936D2" w:rsidRPr="00A621D8" w:rsidTr="0010192E">
        <w:trPr>
          <w:trHeight w:val="289"/>
        </w:trPr>
        <w:tc>
          <w:tcPr>
            <w:tcW w:w="3271" w:type="dxa"/>
          </w:tcPr>
          <w:p w:rsidR="00C936D2" w:rsidRPr="0010192E" w:rsidRDefault="00AC15B7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Kimien</w:t>
            </w:r>
            <w:proofErr w:type="spellEnd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C936D2" w:rsidRPr="00904695" w:rsidRDefault="00AC15B7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Dormir </w:t>
            </w:r>
          </w:p>
        </w:tc>
        <w:tc>
          <w:tcPr>
            <w:tcW w:w="3254" w:type="dxa"/>
          </w:tcPr>
          <w:p w:rsidR="00C936D2" w:rsidRPr="00A621D8" w:rsidRDefault="00D81F87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Kwe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tä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kimien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yete </w:t>
            </w:r>
          </w:p>
        </w:tc>
        <w:tc>
          <w:tcPr>
            <w:tcW w:w="3985" w:type="dxa"/>
          </w:tcPr>
          <w:p w:rsidR="00C936D2" w:rsidRPr="00A621D8" w:rsidRDefault="00961DA6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Él</w:t>
            </w:r>
            <w:r w:rsidR="00D81F87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r>
              <w:rPr>
                <w:rFonts w:ascii="Century Gothic" w:eastAsia="Batang" w:hAnsi="Century Gothic"/>
                <w:sz w:val="28"/>
                <w:szCs w:val="28"/>
              </w:rPr>
              <w:t>está</w:t>
            </w:r>
            <w:r w:rsidR="00D81F87">
              <w:rPr>
                <w:rFonts w:ascii="Century Gothic" w:eastAsia="Batang" w:hAnsi="Century Gothic"/>
                <w:sz w:val="28"/>
                <w:szCs w:val="28"/>
              </w:rPr>
              <w:t xml:space="preserve"> durmiendo ahí. </w:t>
            </w:r>
          </w:p>
        </w:tc>
      </w:tr>
      <w:tr w:rsidR="00AC15B7" w:rsidRPr="00A621D8" w:rsidTr="0010192E">
        <w:trPr>
          <w:trHeight w:val="289"/>
        </w:trPr>
        <w:tc>
          <w:tcPr>
            <w:tcW w:w="3271" w:type="dxa"/>
          </w:tcPr>
          <w:p w:rsidR="00AC15B7" w:rsidRPr="0010192E" w:rsidRDefault="00AC15B7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Kisegwä</w:t>
            </w:r>
            <w:proofErr w:type="spellEnd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AC15B7" w:rsidRPr="00904695" w:rsidRDefault="00AC15B7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Puño </w:t>
            </w:r>
          </w:p>
        </w:tc>
        <w:tc>
          <w:tcPr>
            <w:tcW w:w="3254" w:type="dxa"/>
          </w:tcPr>
          <w:p w:rsidR="00AC15B7" w:rsidRPr="00A621D8" w:rsidRDefault="003968EF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Kisegwä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ye migue yete  </w:t>
            </w:r>
          </w:p>
        </w:tc>
        <w:tc>
          <w:tcPr>
            <w:tcW w:w="3985" w:type="dxa"/>
          </w:tcPr>
          <w:p w:rsidR="00AC15B7" w:rsidRPr="00A621D8" w:rsidRDefault="003968EF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Ponga el puño ahí. </w:t>
            </w:r>
          </w:p>
        </w:tc>
      </w:tr>
      <w:tr w:rsidR="00AC15B7" w:rsidRPr="00A621D8" w:rsidTr="0010192E">
        <w:trPr>
          <w:trHeight w:val="289"/>
        </w:trPr>
        <w:tc>
          <w:tcPr>
            <w:tcW w:w="3271" w:type="dxa"/>
          </w:tcPr>
          <w:p w:rsidR="00AC15B7" w:rsidRPr="0010192E" w:rsidRDefault="00AC15B7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Kitegä</w:t>
            </w:r>
            <w:proofErr w:type="spellEnd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AC15B7" w:rsidRPr="00904695" w:rsidRDefault="00AC15B7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Botar </w:t>
            </w:r>
          </w:p>
        </w:tc>
        <w:tc>
          <w:tcPr>
            <w:tcW w:w="3254" w:type="dxa"/>
          </w:tcPr>
          <w:p w:rsidR="00AC15B7" w:rsidRPr="00A621D8" w:rsidRDefault="003968EF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Ani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käburie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kitegä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:rsidR="00AC15B7" w:rsidRPr="00A621D8" w:rsidRDefault="003968EF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Vamos a botar basura. </w:t>
            </w:r>
          </w:p>
        </w:tc>
      </w:tr>
      <w:tr w:rsidR="00AC15B7" w:rsidRPr="00A621D8" w:rsidTr="0010192E">
        <w:trPr>
          <w:trHeight w:val="289"/>
        </w:trPr>
        <w:tc>
          <w:tcPr>
            <w:tcW w:w="3271" w:type="dxa"/>
          </w:tcPr>
          <w:p w:rsidR="00AC15B7" w:rsidRPr="0010192E" w:rsidRDefault="00AC15B7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Kite</w:t>
            </w:r>
            <w:proofErr w:type="spellEnd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AC15B7" w:rsidRPr="00904695" w:rsidRDefault="00AC15B7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Echar </w:t>
            </w:r>
          </w:p>
        </w:tc>
        <w:tc>
          <w:tcPr>
            <w:tcW w:w="3254" w:type="dxa"/>
          </w:tcPr>
          <w:p w:rsidR="00AC15B7" w:rsidRPr="00A621D8" w:rsidRDefault="00961DA6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Muma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kite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ugwente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:rsidR="00AC15B7" w:rsidRPr="00A621D8" w:rsidRDefault="00961DA6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Eche los frijoles en la olla. </w:t>
            </w:r>
          </w:p>
        </w:tc>
      </w:tr>
      <w:tr w:rsidR="00AC15B7" w:rsidRPr="00A621D8" w:rsidTr="0010192E">
        <w:trPr>
          <w:trHeight w:val="289"/>
        </w:trPr>
        <w:tc>
          <w:tcPr>
            <w:tcW w:w="3271" w:type="dxa"/>
          </w:tcPr>
          <w:p w:rsidR="00AC15B7" w:rsidRPr="0010192E" w:rsidRDefault="00AC15B7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Kite</w:t>
            </w:r>
            <w:proofErr w:type="spellEnd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AC15B7" w:rsidRPr="00904695" w:rsidRDefault="00AC15B7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Lanzar </w:t>
            </w:r>
          </w:p>
        </w:tc>
        <w:tc>
          <w:tcPr>
            <w:tcW w:w="3254" w:type="dxa"/>
          </w:tcPr>
          <w:p w:rsidR="00AC15B7" w:rsidRPr="00A621D8" w:rsidRDefault="00961DA6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Naran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kite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tie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:rsidR="00AC15B7" w:rsidRPr="00A621D8" w:rsidRDefault="00961DA6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Lánceme esa naranja. </w:t>
            </w:r>
          </w:p>
        </w:tc>
      </w:tr>
      <w:tr w:rsidR="00AC15B7" w:rsidRPr="00A621D8" w:rsidTr="0010192E">
        <w:trPr>
          <w:trHeight w:val="289"/>
        </w:trPr>
        <w:tc>
          <w:tcPr>
            <w:tcW w:w="3271" w:type="dxa"/>
          </w:tcPr>
          <w:p w:rsidR="00AC15B7" w:rsidRPr="0010192E" w:rsidRDefault="00AC5F1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Kloso</w:t>
            </w:r>
            <w:proofErr w:type="spellEnd"/>
          </w:p>
        </w:tc>
        <w:tc>
          <w:tcPr>
            <w:tcW w:w="3802" w:type="dxa"/>
          </w:tcPr>
          <w:p w:rsidR="00AC15B7" w:rsidRPr="00904695" w:rsidRDefault="00AC5F1F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Mejilla  </w:t>
            </w:r>
          </w:p>
        </w:tc>
        <w:tc>
          <w:tcPr>
            <w:tcW w:w="3254" w:type="dxa"/>
          </w:tcPr>
          <w:p w:rsidR="00AC15B7" w:rsidRPr="00A621D8" w:rsidRDefault="00961DA6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Kwe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kloso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="00A56FEE">
              <w:rPr>
                <w:rFonts w:ascii="Century Gothic" w:eastAsia="Batang" w:hAnsi="Century Gothic"/>
                <w:sz w:val="28"/>
                <w:szCs w:val="28"/>
              </w:rPr>
              <w:t>nga</w:t>
            </w:r>
            <w:proofErr w:type="spellEnd"/>
            <w:r w:rsidR="00A56FEE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:rsidR="00AC15B7" w:rsidRPr="00A621D8" w:rsidRDefault="00A56FEE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Él tiene la mejilla larga </w:t>
            </w:r>
          </w:p>
        </w:tc>
      </w:tr>
      <w:tr w:rsidR="00AC15B7" w:rsidRPr="00A621D8" w:rsidTr="0010192E">
        <w:trPr>
          <w:trHeight w:val="289"/>
        </w:trPr>
        <w:tc>
          <w:tcPr>
            <w:tcW w:w="3271" w:type="dxa"/>
          </w:tcPr>
          <w:p w:rsidR="00AC15B7" w:rsidRPr="0010192E" w:rsidRDefault="00AC5F1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Klä</w:t>
            </w:r>
            <w:proofErr w:type="spellEnd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AC15B7" w:rsidRPr="00904695" w:rsidRDefault="00AC5F1F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Barba </w:t>
            </w:r>
          </w:p>
        </w:tc>
        <w:tc>
          <w:tcPr>
            <w:tcW w:w="3254" w:type="dxa"/>
          </w:tcPr>
          <w:p w:rsidR="00AC15B7" w:rsidRPr="00A621D8" w:rsidRDefault="00FD148A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Rua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klä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nibira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ngwen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:rsidR="00AC15B7" w:rsidRPr="00A621D8" w:rsidRDefault="00FD148A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El señor tiene la barba blanca</w:t>
            </w:r>
          </w:p>
        </w:tc>
      </w:tr>
      <w:tr w:rsidR="00AC5F1F" w:rsidRPr="00A621D8" w:rsidTr="0010192E">
        <w:trPr>
          <w:trHeight w:val="289"/>
        </w:trPr>
        <w:tc>
          <w:tcPr>
            <w:tcW w:w="3271" w:type="dxa"/>
          </w:tcPr>
          <w:p w:rsidR="00AC5F1F" w:rsidRPr="0010192E" w:rsidRDefault="00AC5F1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Klon</w:t>
            </w:r>
            <w:proofErr w:type="spellEnd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AC5F1F" w:rsidRPr="00904695" w:rsidRDefault="00AC5F1F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Cuerpo Espín </w:t>
            </w:r>
          </w:p>
        </w:tc>
        <w:tc>
          <w:tcPr>
            <w:tcW w:w="3254" w:type="dxa"/>
          </w:tcPr>
          <w:p w:rsidR="00AC5F1F" w:rsidRPr="00A621D8" w:rsidRDefault="00FD148A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Klon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tugwäte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:rsidR="00AC5F1F" w:rsidRPr="00A621D8" w:rsidRDefault="00FD148A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El cuerpo Espín es espinoso. </w:t>
            </w:r>
          </w:p>
        </w:tc>
      </w:tr>
      <w:tr w:rsidR="00AC5F1F" w:rsidRPr="00A621D8" w:rsidTr="0010192E">
        <w:trPr>
          <w:trHeight w:val="289"/>
        </w:trPr>
        <w:tc>
          <w:tcPr>
            <w:tcW w:w="3271" w:type="dxa"/>
          </w:tcPr>
          <w:p w:rsidR="00AC5F1F" w:rsidRPr="0010192E" w:rsidRDefault="00AC5F1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Klabo</w:t>
            </w:r>
            <w:proofErr w:type="spellEnd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AC5F1F" w:rsidRPr="00904695" w:rsidRDefault="00AC5F1F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Clavo </w:t>
            </w:r>
          </w:p>
        </w:tc>
        <w:tc>
          <w:tcPr>
            <w:tcW w:w="3254" w:type="dxa"/>
          </w:tcPr>
          <w:p w:rsidR="00AC5F1F" w:rsidRPr="00A621D8" w:rsidRDefault="00FD148A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Klabo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nigui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ti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ngotote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:rsidR="00AC5F1F" w:rsidRPr="00A621D8" w:rsidRDefault="00FD148A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Se </w:t>
            </w:r>
            <w:proofErr w:type="gramStart"/>
            <w:r>
              <w:rPr>
                <w:rFonts w:ascii="Century Gothic" w:eastAsia="Batang" w:hAnsi="Century Gothic"/>
                <w:sz w:val="28"/>
                <w:szCs w:val="28"/>
              </w:rPr>
              <w:t>metió  un</w:t>
            </w:r>
            <w:proofErr w:type="gram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clavo en mis pies. </w:t>
            </w:r>
          </w:p>
        </w:tc>
      </w:tr>
      <w:tr w:rsidR="00AC5F1F" w:rsidRPr="00A621D8" w:rsidTr="0010192E">
        <w:trPr>
          <w:trHeight w:val="289"/>
        </w:trPr>
        <w:tc>
          <w:tcPr>
            <w:tcW w:w="3271" w:type="dxa"/>
          </w:tcPr>
          <w:p w:rsidR="00AC5F1F" w:rsidRPr="0010192E" w:rsidRDefault="00AC5F1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Kö</w:t>
            </w:r>
            <w:proofErr w:type="spellEnd"/>
          </w:p>
        </w:tc>
        <w:tc>
          <w:tcPr>
            <w:tcW w:w="3802" w:type="dxa"/>
          </w:tcPr>
          <w:p w:rsidR="00AC5F1F" w:rsidRPr="00904695" w:rsidRDefault="00AC5F1F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Grasa </w:t>
            </w:r>
          </w:p>
        </w:tc>
        <w:tc>
          <w:tcPr>
            <w:tcW w:w="3254" w:type="dxa"/>
          </w:tcPr>
          <w:p w:rsidR="00AC5F1F" w:rsidRPr="00A621D8" w:rsidRDefault="00FD148A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Ngiri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kö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krubäte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:rsidR="00AC5F1F" w:rsidRPr="00A621D8" w:rsidRDefault="00FD148A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Esa carne tiene mucha grasa. </w:t>
            </w:r>
          </w:p>
        </w:tc>
      </w:tr>
      <w:tr w:rsidR="00AC5F1F" w:rsidRPr="00A621D8" w:rsidTr="0010192E">
        <w:trPr>
          <w:trHeight w:val="289"/>
        </w:trPr>
        <w:tc>
          <w:tcPr>
            <w:tcW w:w="3271" w:type="dxa"/>
          </w:tcPr>
          <w:p w:rsidR="00AC5F1F" w:rsidRPr="0010192E" w:rsidRDefault="00AC5F1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Kö</w:t>
            </w:r>
            <w:proofErr w:type="spellEnd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AC5F1F" w:rsidRPr="00904695" w:rsidRDefault="00AC5F1F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Hilo </w:t>
            </w:r>
          </w:p>
        </w:tc>
        <w:tc>
          <w:tcPr>
            <w:tcW w:w="3254" w:type="dxa"/>
          </w:tcPr>
          <w:p w:rsidR="00AC5F1F" w:rsidRPr="00A621D8" w:rsidRDefault="00FD148A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Kwe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kö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ngwen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kögäni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:rsidR="00AC5F1F" w:rsidRPr="00A621D8" w:rsidRDefault="00FD148A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El compro un hilo de color blanco. </w:t>
            </w:r>
          </w:p>
        </w:tc>
      </w:tr>
      <w:tr w:rsidR="00AC5F1F" w:rsidRPr="00A621D8" w:rsidTr="0010192E">
        <w:trPr>
          <w:trHeight w:val="289"/>
        </w:trPr>
        <w:tc>
          <w:tcPr>
            <w:tcW w:w="3271" w:type="dxa"/>
          </w:tcPr>
          <w:p w:rsidR="00AC5F1F" w:rsidRPr="0010192E" w:rsidRDefault="00AC5F1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Köte</w:t>
            </w:r>
            <w:proofErr w:type="spellEnd"/>
          </w:p>
        </w:tc>
        <w:tc>
          <w:tcPr>
            <w:tcW w:w="3802" w:type="dxa"/>
          </w:tcPr>
          <w:p w:rsidR="00AC5F1F" w:rsidRPr="00904695" w:rsidRDefault="00AC5F1F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>Gordo</w:t>
            </w:r>
          </w:p>
        </w:tc>
        <w:tc>
          <w:tcPr>
            <w:tcW w:w="3254" w:type="dxa"/>
          </w:tcPr>
          <w:p w:rsidR="00AC5F1F" w:rsidRPr="00A621D8" w:rsidRDefault="00FD148A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Mäda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tigwe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köte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:rsidR="00AC5F1F" w:rsidRPr="00A621D8" w:rsidRDefault="00FD148A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Mi caballo es gordo. </w:t>
            </w:r>
          </w:p>
        </w:tc>
      </w:tr>
      <w:tr w:rsidR="00AC5F1F" w:rsidRPr="00A621D8" w:rsidTr="0010192E">
        <w:trPr>
          <w:trHeight w:val="289"/>
        </w:trPr>
        <w:tc>
          <w:tcPr>
            <w:tcW w:w="3271" w:type="dxa"/>
          </w:tcPr>
          <w:p w:rsidR="00AC5F1F" w:rsidRPr="0010192E" w:rsidRDefault="00A621D8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Kobaire</w:t>
            </w:r>
            <w:proofErr w:type="spellEnd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AC5F1F" w:rsidRPr="00904695" w:rsidRDefault="00A621D8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Compadrear </w:t>
            </w:r>
          </w:p>
        </w:tc>
        <w:tc>
          <w:tcPr>
            <w:tcW w:w="3254" w:type="dxa"/>
          </w:tcPr>
          <w:p w:rsidR="00AC5F1F" w:rsidRPr="00A621D8" w:rsidRDefault="000F21F8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Ani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kobaire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jabe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 </w:t>
            </w:r>
          </w:p>
        </w:tc>
        <w:tc>
          <w:tcPr>
            <w:tcW w:w="3985" w:type="dxa"/>
          </w:tcPr>
          <w:p w:rsidR="00AC5F1F" w:rsidRPr="00A621D8" w:rsidRDefault="000F21F8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Vamos a ser compadres </w:t>
            </w:r>
          </w:p>
        </w:tc>
      </w:tr>
      <w:tr w:rsidR="00AC5F1F" w:rsidRPr="00A621D8" w:rsidTr="0010192E">
        <w:trPr>
          <w:trHeight w:val="289"/>
        </w:trPr>
        <w:tc>
          <w:tcPr>
            <w:tcW w:w="3271" w:type="dxa"/>
          </w:tcPr>
          <w:p w:rsidR="00AC5F1F" w:rsidRPr="0010192E" w:rsidRDefault="00A621D8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lastRenderedPageBreak/>
              <w:t>Köbö</w:t>
            </w:r>
            <w:proofErr w:type="spellEnd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AC5F1F" w:rsidRPr="00904695" w:rsidRDefault="00A621D8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Sueño </w:t>
            </w:r>
          </w:p>
        </w:tc>
        <w:tc>
          <w:tcPr>
            <w:tcW w:w="3254" w:type="dxa"/>
          </w:tcPr>
          <w:p w:rsidR="00AC5F1F" w:rsidRPr="00A621D8" w:rsidRDefault="00755469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Köbö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tigwe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käme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 </w:t>
            </w:r>
          </w:p>
        </w:tc>
        <w:tc>
          <w:tcPr>
            <w:tcW w:w="3985" w:type="dxa"/>
          </w:tcPr>
          <w:p w:rsidR="00AC5F1F" w:rsidRPr="00A621D8" w:rsidRDefault="00755469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Mi sueño es feo </w:t>
            </w:r>
          </w:p>
        </w:tc>
      </w:tr>
      <w:tr w:rsidR="0010192E" w:rsidRPr="00A621D8" w:rsidTr="0010192E">
        <w:trPr>
          <w:trHeight w:val="289"/>
        </w:trPr>
        <w:tc>
          <w:tcPr>
            <w:tcW w:w="3271" w:type="dxa"/>
          </w:tcPr>
          <w:p w:rsidR="0010192E" w:rsidRPr="0010192E" w:rsidRDefault="0010192E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Köböi</w:t>
            </w:r>
            <w:proofErr w:type="spellEnd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  <w:vMerge w:val="restart"/>
          </w:tcPr>
          <w:p w:rsidR="0010192E" w:rsidRPr="00904695" w:rsidRDefault="0010192E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Día </w:t>
            </w:r>
          </w:p>
        </w:tc>
        <w:tc>
          <w:tcPr>
            <w:tcW w:w="3254" w:type="dxa"/>
            <w:vMerge w:val="restart"/>
          </w:tcPr>
          <w:p w:rsidR="0010192E" w:rsidRDefault="0010192E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Matare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nigwe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köböi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migai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  <w:vMerge w:val="restart"/>
          </w:tcPr>
          <w:p w:rsidR="0010192E" w:rsidRDefault="0010192E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Hagamos hoy día </w:t>
            </w:r>
          </w:p>
        </w:tc>
      </w:tr>
      <w:tr w:rsidR="0010192E" w:rsidRPr="00A621D8" w:rsidTr="0010192E">
        <w:trPr>
          <w:trHeight w:val="760"/>
        </w:trPr>
        <w:tc>
          <w:tcPr>
            <w:tcW w:w="3271" w:type="dxa"/>
          </w:tcPr>
          <w:p w:rsidR="0010192E" w:rsidRPr="0010192E" w:rsidRDefault="0010192E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Köböti</w:t>
            </w:r>
            <w:proofErr w:type="spellEnd"/>
          </w:p>
        </w:tc>
        <w:tc>
          <w:tcPr>
            <w:tcW w:w="3802" w:type="dxa"/>
            <w:vMerge/>
          </w:tcPr>
          <w:p w:rsidR="0010192E" w:rsidRPr="00904695" w:rsidRDefault="0010192E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</w:p>
        </w:tc>
        <w:tc>
          <w:tcPr>
            <w:tcW w:w="3254" w:type="dxa"/>
            <w:vMerge/>
          </w:tcPr>
          <w:p w:rsidR="0010192E" w:rsidRPr="00A621D8" w:rsidRDefault="0010192E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3985" w:type="dxa"/>
            <w:vMerge/>
          </w:tcPr>
          <w:p w:rsidR="0010192E" w:rsidRPr="00A621D8" w:rsidRDefault="0010192E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A621D8" w:rsidRPr="00A621D8" w:rsidTr="0010192E">
        <w:trPr>
          <w:trHeight w:val="289"/>
        </w:trPr>
        <w:tc>
          <w:tcPr>
            <w:tcW w:w="3271" w:type="dxa"/>
          </w:tcPr>
          <w:p w:rsidR="00A621D8" w:rsidRPr="0010192E" w:rsidRDefault="00A621D8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Köbö</w:t>
            </w:r>
            <w:proofErr w:type="spellEnd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bäbe</w:t>
            </w:r>
            <w:proofErr w:type="spellEnd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A621D8" w:rsidRPr="00904695" w:rsidRDefault="00A621D8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Cuantos días </w:t>
            </w:r>
          </w:p>
        </w:tc>
        <w:tc>
          <w:tcPr>
            <w:tcW w:w="3254" w:type="dxa"/>
          </w:tcPr>
          <w:p w:rsidR="00A621D8" w:rsidRPr="00A621D8" w:rsidRDefault="00755469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Köbö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bäbe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ngäbe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rugai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:rsidR="00A621D8" w:rsidRPr="00A621D8" w:rsidRDefault="00755469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Cuantos días llegaran la gente.</w:t>
            </w:r>
          </w:p>
        </w:tc>
      </w:tr>
      <w:tr w:rsidR="0010192E" w:rsidRPr="00A621D8" w:rsidTr="0010192E">
        <w:trPr>
          <w:trHeight w:val="697"/>
        </w:trPr>
        <w:tc>
          <w:tcPr>
            <w:tcW w:w="3271" w:type="dxa"/>
          </w:tcPr>
          <w:p w:rsidR="0010192E" w:rsidRPr="0010192E" w:rsidRDefault="0010192E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Köbö</w:t>
            </w:r>
            <w:proofErr w:type="spellEnd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kite</w:t>
            </w:r>
            <w:proofErr w:type="spellEnd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  <w:p w:rsidR="0010192E" w:rsidRPr="006C2675" w:rsidRDefault="0010192E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</w:p>
        </w:tc>
        <w:tc>
          <w:tcPr>
            <w:tcW w:w="3802" w:type="dxa"/>
            <w:vMerge w:val="restart"/>
          </w:tcPr>
          <w:p w:rsidR="0010192E" w:rsidRPr="00904695" w:rsidRDefault="0010192E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Fijar la fecha  </w:t>
            </w:r>
          </w:p>
        </w:tc>
        <w:tc>
          <w:tcPr>
            <w:tcW w:w="3254" w:type="dxa"/>
            <w:vMerge w:val="restart"/>
          </w:tcPr>
          <w:p w:rsidR="0010192E" w:rsidRPr="00A621D8" w:rsidRDefault="0010192E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Ani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köbö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kite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sribira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  <w:vMerge w:val="restart"/>
          </w:tcPr>
          <w:p w:rsidR="0010192E" w:rsidRPr="00A621D8" w:rsidRDefault="0010192E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Fijemos fechas para trabajar. </w:t>
            </w:r>
          </w:p>
        </w:tc>
      </w:tr>
      <w:tr w:rsidR="0010192E" w:rsidRPr="00A621D8" w:rsidTr="0010192E">
        <w:trPr>
          <w:trHeight w:val="697"/>
        </w:trPr>
        <w:tc>
          <w:tcPr>
            <w:tcW w:w="3271" w:type="dxa"/>
          </w:tcPr>
          <w:p w:rsidR="0010192E" w:rsidRPr="0010192E" w:rsidRDefault="0010192E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Köbö</w:t>
            </w:r>
            <w:proofErr w:type="spellEnd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 migue  </w:t>
            </w:r>
          </w:p>
        </w:tc>
        <w:tc>
          <w:tcPr>
            <w:tcW w:w="3802" w:type="dxa"/>
            <w:vMerge/>
          </w:tcPr>
          <w:p w:rsidR="0010192E" w:rsidRPr="00904695" w:rsidRDefault="0010192E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</w:p>
        </w:tc>
        <w:tc>
          <w:tcPr>
            <w:tcW w:w="3254" w:type="dxa"/>
            <w:vMerge/>
          </w:tcPr>
          <w:p w:rsidR="0010192E" w:rsidRDefault="0010192E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3985" w:type="dxa"/>
            <w:vMerge/>
          </w:tcPr>
          <w:p w:rsidR="0010192E" w:rsidRDefault="0010192E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A621D8" w:rsidRPr="001F40F4" w:rsidTr="0010192E">
        <w:trPr>
          <w:trHeight w:val="289"/>
        </w:trPr>
        <w:tc>
          <w:tcPr>
            <w:tcW w:w="3271" w:type="dxa"/>
          </w:tcPr>
          <w:p w:rsidR="00A621D8" w:rsidRPr="0010192E" w:rsidRDefault="00353A70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Köböre</w:t>
            </w:r>
            <w:proofErr w:type="spellEnd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A621D8" w:rsidRPr="00755469" w:rsidRDefault="00353A70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755469">
              <w:rPr>
                <w:rFonts w:ascii="Century Gothic" w:eastAsia="Batang" w:hAnsi="Century Gothic" w:cs="Arial"/>
                <w:sz w:val="28"/>
                <w:szCs w:val="28"/>
              </w:rPr>
              <w:t xml:space="preserve">Soñar </w:t>
            </w:r>
          </w:p>
        </w:tc>
        <w:tc>
          <w:tcPr>
            <w:tcW w:w="3254" w:type="dxa"/>
          </w:tcPr>
          <w:p w:rsidR="00A621D8" w:rsidRPr="00755469" w:rsidRDefault="00755469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755469">
              <w:rPr>
                <w:rFonts w:ascii="Century Gothic" w:eastAsia="Batang" w:hAnsi="Century Gothic"/>
                <w:sz w:val="28"/>
                <w:szCs w:val="28"/>
              </w:rPr>
              <w:t xml:space="preserve">Ni ye </w:t>
            </w:r>
            <w:proofErr w:type="spellStart"/>
            <w:r w:rsidRPr="00755469">
              <w:rPr>
                <w:rFonts w:ascii="Century Gothic" w:eastAsia="Batang" w:hAnsi="Century Gothic"/>
                <w:sz w:val="28"/>
                <w:szCs w:val="28"/>
              </w:rPr>
              <w:t>köböre</w:t>
            </w:r>
            <w:proofErr w:type="spellEnd"/>
            <w:r w:rsidRPr="00755469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755469">
              <w:rPr>
                <w:rFonts w:ascii="Century Gothic" w:eastAsia="Batang" w:hAnsi="Century Gothic"/>
                <w:sz w:val="28"/>
                <w:szCs w:val="28"/>
              </w:rPr>
              <w:t>käre</w:t>
            </w:r>
            <w:proofErr w:type="spellEnd"/>
            <w:r w:rsidRPr="00755469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:rsidR="00A621D8" w:rsidRPr="00755469" w:rsidRDefault="00755469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755469">
              <w:rPr>
                <w:rFonts w:ascii="Century Gothic" w:eastAsia="Batang" w:hAnsi="Century Gothic"/>
                <w:sz w:val="28"/>
                <w:szCs w:val="28"/>
              </w:rPr>
              <w:t xml:space="preserve">El siempre sueña. </w:t>
            </w:r>
          </w:p>
        </w:tc>
      </w:tr>
      <w:tr w:rsidR="00353A70" w:rsidRPr="001F40F4" w:rsidTr="0010192E">
        <w:trPr>
          <w:trHeight w:val="289"/>
        </w:trPr>
        <w:tc>
          <w:tcPr>
            <w:tcW w:w="3271" w:type="dxa"/>
          </w:tcPr>
          <w:p w:rsidR="00353A70" w:rsidRPr="0010192E" w:rsidRDefault="00353A70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Ködä</w:t>
            </w:r>
            <w:proofErr w:type="spellEnd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353A70" w:rsidRPr="00904695" w:rsidRDefault="00353A70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Zorro </w:t>
            </w:r>
          </w:p>
        </w:tc>
        <w:tc>
          <w:tcPr>
            <w:tcW w:w="3254" w:type="dxa"/>
          </w:tcPr>
          <w:p w:rsidR="00353A70" w:rsidRPr="00755469" w:rsidRDefault="00755469" w:rsidP="00AD481E">
            <w:pPr>
              <w:rPr>
                <w:rFonts w:ascii="Century Gothic" w:eastAsia="Batang" w:hAnsi="Century Gothic"/>
                <w:sz w:val="28"/>
                <w:szCs w:val="24"/>
              </w:rPr>
            </w:pPr>
            <w:proofErr w:type="spellStart"/>
            <w:r w:rsidRPr="00755469">
              <w:rPr>
                <w:rFonts w:ascii="Century Gothic" w:eastAsia="Batang" w:hAnsi="Century Gothic"/>
                <w:sz w:val="28"/>
                <w:szCs w:val="24"/>
              </w:rPr>
              <w:t>Ködä</w:t>
            </w:r>
            <w:proofErr w:type="spellEnd"/>
            <w:r w:rsidRPr="00755469">
              <w:rPr>
                <w:rFonts w:ascii="Century Gothic" w:eastAsia="Batang" w:hAnsi="Century Gothic"/>
                <w:sz w:val="28"/>
                <w:szCs w:val="24"/>
              </w:rPr>
              <w:t xml:space="preserve"> ye </w:t>
            </w:r>
            <w:proofErr w:type="spellStart"/>
            <w:r w:rsidRPr="00755469">
              <w:rPr>
                <w:rFonts w:ascii="Century Gothic" w:eastAsia="Batang" w:hAnsi="Century Gothic"/>
                <w:sz w:val="28"/>
                <w:szCs w:val="24"/>
              </w:rPr>
              <w:t>bä</w:t>
            </w:r>
            <w:proofErr w:type="spellEnd"/>
            <w:r w:rsidRPr="00755469">
              <w:rPr>
                <w:rFonts w:ascii="Century Gothic" w:eastAsia="Batang" w:hAnsi="Century Gothic"/>
                <w:sz w:val="28"/>
                <w:szCs w:val="24"/>
              </w:rPr>
              <w:t xml:space="preserve"> </w:t>
            </w:r>
            <w:proofErr w:type="spellStart"/>
            <w:r w:rsidRPr="00755469">
              <w:rPr>
                <w:rFonts w:ascii="Century Gothic" w:eastAsia="Batang" w:hAnsi="Century Gothic"/>
                <w:sz w:val="28"/>
                <w:szCs w:val="24"/>
              </w:rPr>
              <w:t>drüne</w:t>
            </w:r>
            <w:proofErr w:type="spellEnd"/>
            <w:r w:rsidRPr="00755469">
              <w:rPr>
                <w:rFonts w:ascii="Century Gothic" w:eastAsia="Batang" w:hAnsi="Century Gothic"/>
                <w:sz w:val="28"/>
                <w:szCs w:val="24"/>
              </w:rPr>
              <w:t xml:space="preserve"> </w:t>
            </w:r>
          </w:p>
        </w:tc>
        <w:tc>
          <w:tcPr>
            <w:tcW w:w="3985" w:type="dxa"/>
          </w:tcPr>
          <w:p w:rsidR="00353A70" w:rsidRPr="00755469" w:rsidRDefault="00755469" w:rsidP="00AD481E">
            <w:pPr>
              <w:rPr>
                <w:rFonts w:ascii="Century Gothic" w:eastAsia="Batang" w:hAnsi="Century Gothic"/>
                <w:sz w:val="28"/>
                <w:szCs w:val="24"/>
              </w:rPr>
            </w:pPr>
            <w:r w:rsidRPr="00755469">
              <w:rPr>
                <w:rFonts w:ascii="Century Gothic" w:eastAsia="Batang" w:hAnsi="Century Gothic"/>
                <w:sz w:val="28"/>
                <w:szCs w:val="24"/>
              </w:rPr>
              <w:t xml:space="preserve">El zorro es de color negro. </w:t>
            </w:r>
          </w:p>
        </w:tc>
      </w:tr>
      <w:tr w:rsidR="00165D25" w:rsidRPr="001F40F4" w:rsidTr="0010192E">
        <w:trPr>
          <w:trHeight w:val="289"/>
        </w:trPr>
        <w:tc>
          <w:tcPr>
            <w:tcW w:w="3271" w:type="dxa"/>
          </w:tcPr>
          <w:p w:rsidR="00165D25" w:rsidRPr="0010192E" w:rsidRDefault="00165D25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Koben</w:t>
            </w:r>
            <w:proofErr w:type="spellEnd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165D25" w:rsidRPr="00904695" w:rsidRDefault="00165D25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Tábano </w:t>
            </w:r>
          </w:p>
        </w:tc>
        <w:tc>
          <w:tcPr>
            <w:tcW w:w="3254" w:type="dxa"/>
          </w:tcPr>
          <w:p w:rsidR="00165D25" w:rsidRPr="001F40F4" w:rsidRDefault="00755469" w:rsidP="00AD481E">
            <w:pPr>
              <w:rPr>
                <w:rFonts w:ascii="Century Gothic" w:eastAsia="Batang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Koben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kabre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nere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3985" w:type="dxa"/>
          </w:tcPr>
          <w:p w:rsidR="00165D25" w:rsidRPr="001F40F4" w:rsidRDefault="00755469" w:rsidP="00AD481E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Por aquí hay </w:t>
            </w:r>
            <w:proofErr w:type="gramStart"/>
            <w:r>
              <w:rPr>
                <w:rFonts w:ascii="Century Gothic" w:eastAsia="Batang" w:hAnsi="Century Gothic"/>
                <w:sz w:val="24"/>
                <w:szCs w:val="24"/>
              </w:rPr>
              <w:t>muchos tábano</w:t>
            </w:r>
            <w:proofErr w:type="gramEnd"/>
          </w:p>
        </w:tc>
      </w:tr>
      <w:tr w:rsidR="00353A70" w:rsidRPr="001F40F4" w:rsidTr="0010192E">
        <w:trPr>
          <w:trHeight w:val="289"/>
        </w:trPr>
        <w:tc>
          <w:tcPr>
            <w:tcW w:w="3271" w:type="dxa"/>
          </w:tcPr>
          <w:p w:rsidR="00353A70" w:rsidRPr="0010192E" w:rsidRDefault="00353A70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Kögö</w:t>
            </w:r>
            <w:proofErr w:type="spellEnd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353A70" w:rsidRPr="00904695" w:rsidRDefault="00353A70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Comprar </w:t>
            </w:r>
          </w:p>
        </w:tc>
        <w:tc>
          <w:tcPr>
            <w:tcW w:w="3254" w:type="dxa"/>
          </w:tcPr>
          <w:p w:rsidR="00353A70" w:rsidRPr="001F40F4" w:rsidRDefault="00755469" w:rsidP="00AD481E">
            <w:pPr>
              <w:rPr>
                <w:rFonts w:ascii="Century Gothic" w:eastAsia="Batang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Ani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dängutu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kögö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3985" w:type="dxa"/>
          </w:tcPr>
          <w:p w:rsidR="00353A70" w:rsidRPr="001F40F4" w:rsidRDefault="00755469" w:rsidP="00AD481E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Vamos a comprar ropa. </w:t>
            </w:r>
          </w:p>
        </w:tc>
      </w:tr>
      <w:tr w:rsidR="00353A70" w:rsidRPr="001F40F4" w:rsidTr="0010192E">
        <w:trPr>
          <w:trHeight w:val="289"/>
        </w:trPr>
        <w:tc>
          <w:tcPr>
            <w:tcW w:w="3271" w:type="dxa"/>
          </w:tcPr>
          <w:p w:rsidR="00353A70" w:rsidRPr="0010192E" w:rsidRDefault="00353A70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Kore</w:t>
            </w:r>
            <w:proofErr w:type="spellEnd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353A70" w:rsidRPr="00904695" w:rsidRDefault="00ED304B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>Así</w:t>
            </w:r>
            <w:r w:rsidR="00353A70"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254" w:type="dxa"/>
          </w:tcPr>
          <w:p w:rsidR="00353A70" w:rsidRPr="001F40F4" w:rsidRDefault="003A5B2E" w:rsidP="00AD481E">
            <w:pPr>
              <w:rPr>
                <w:rFonts w:ascii="Century Gothic" w:eastAsia="Batang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Brän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sribere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kore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3985" w:type="dxa"/>
          </w:tcPr>
          <w:p w:rsidR="00353A70" w:rsidRPr="001F40F4" w:rsidRDefault="003A5B2E" w:rsidP="00AD481E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Hagamos así </w:t>
            </w:r>
          </w:p>
        </w:tc>
      </w:tr>
      <w:tr w:rsidR="003A5B2E" w:rsidRPr="001F40F4" w:rsidTr="0010192E">
        <w:trPr>
          <w:trHeight w:val="599"/>
        </w:trPr>
        <w:tc>
          <w:tcPr>
            <w:tcW w:w="3271" w:type="dxa"/>
          </w:tcPr>
          <w:p w:rsidR="003A5B2E" w:rsidRPr="0010192E" w:rsidRDefault="003A5B2E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Köre</w:t>
            </w:r>
            <w:proofErr w:type="spellEnd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3A5B2E" w:rsidRPr="00904695" w:rsidRDefault="003A5B2E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Ultimo </w:t>
            </w:r>
          </w:p>
        </w:tc>
        <w:tc>
          <w:tcPr>
            <w:tcW w:w="3254" w:type="dxa"/>
          </w:tcPr>
          <w:p w:rsidR="003A5B2E" w:rsidRPr="009C53BA" w:rsidRDefault="003A5B2E" w:rsidP="00AD481E">
            <w:pPr>
              <w:rPr>
                <w:rFonts w:ascii="Century Gothic" w:eastAsia="Batang" w:hAnsi="Century Gothic"/>
                <w:sz w:val="24"/>
                <w:szCs w:val="24"/>
                <w:lang w:val="en-US"/>
              </w:rPr>
            </w:pPr>
            <w:proofErr w:type="spellStart"/>
            <w:r w:rsidRPr="009C53BA">
              <w:rPr>
                <w:rFonts w:ascii="Century Gothic" w:eastAsia="Batang" w:hAnsi="Century Gothic"/>
                <w:sz w:val="24"/>
                <w:szCs w:val="24"/>
                <w:lang w:val="en-US"/>
              </w:rPr>
              <w:t>Mä</w:t>
            </w:r>
            <w:proofErr w:type="spellEnd"/>
            <w:r w:rsidRPr="009C53BA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53BA">
              <w:rPr>
                <w:rFonts w:ascii="Century Gothic" w:eastAsia="Batang" w:hAnsi="Century Gothic"/>
                <w:sz w:val="24"/>
                <w:szCs w:val="24"/>
                <w:lang w:val="en-US"/>
              </w:rPr>
              <w:t>riga</w:t>
            </w:r>
            <w:proofErr w:type="spellEnd"/>
            <w:r w:rsidRPr="009C53BA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53BA">
              <w:rPr>
                <w:rFonts w:ascii="Century Gothic" w:eastAsia="Batang" w:hAnsi="Century Gothic"/>
                <w:sz w:val="24"/>
                <w:szCs w:val="24"/>
                <w:lang w:val="en-US"/>
              </w:rPr>
              <w:t>köre</w:t>
            </w:r>
            <w:proofErr w:type="spellEnd"/>
            <w:r w:rsidRPr="009C53BA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53BA">
              <w:rPr>
                <w:rFonts w:ascii="Century Gothic" w:eastAsia="Batang" w:hAnsi="Century Gothic"/>
                <w:sz w:val="24"/>
                <w:szCs w:val="24"/>
                <w:lang w:val="en-US"/>
              </w:rPr>
              <w:t>jie</w:t>
            </w:r>
            <w:proofErr w:type="spellEnd"/>
            <w:r w:rsidRPr="009C53BA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53BA">
              <w:rPr>
                <w:rFonts w:ascii="Century Gothic" w:eastAsia="Batang" w:hAnsi="Century Gothic"/>
                <w:sz w:val="24"/>
                <w:szCs w:val="24"/>
                <w:lang w:val="en-US"/>
              </w:rPr>
              <w:t>biti</w:t>
            </w:r>
            <w:proofErr w:type="spellEnd"/>
            <w:r w:rsidRPr="009C53BA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3985" w:type="dxa"/>
          </w:tcPr>
          <w:p w:rsidR="003A5B2E" w:rsidRPr="001F40F4" w:rsidRDefault="003A5B2E" w:rsidP="00AD481E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Vaya de último después de él. </w:t>
            </w:r>
          </w:p>
        </w:tc>
      </w:tr>
      <w:tr w:rsidR="00353A70" w:rsidRPr="001F40F4" w:rsidTr="0010192E">
        <w:trPr>
          <w:trHeight w:val="289"/>
        </w:trPr>
        <w:tc>
          <w:tcPr>
            <w:tcW w:w="3271" w:type="dxa"/>
          </w:tcPr>
          <w:p w:rsidR="00353A70" w:rsidRPr="0010192E" w:rsidRDefault="00353A70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Kodo</w:t>
            </w:r>
            <w:proofErr w:type="spellEnd"/>
          </w:p>
        </w:tc>
        <w:tc>
          <w:tcPr>
            <w:tcW w:w="3802" w:type="dxa"/>
          </w:tcPr>
          <w:p w:rsidR="00353A70" w:rsidRPr="00904695" w:rsidRDefault="00353A70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>Taparrabo</w:t>
            </w:r>
          </w:p>
        </w:tc>
        <w:tc>
          <w:tcPr>
            <w:tcW w:w="3254" w:type="dxa"/>
          </w:tcPr>
          <w:p w:rsidR="00353A70" w:rsidRPr="001F40F4" w:rsidRDefault="00120ABE" w:rsidP="00AD481E">
            <w:pPr>
              <w:rPr>
                <w:rFonts w:ascii="Century Gothic" w:eastAsia="Batang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Kodo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kite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ja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bätä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3985" w:type="dxa"/>
          </w:tcPr>
          <w:p w:rsidR="00353A70" w:rsidRPr="001F40F4" w:rsidRDefault="00120ABE" w:rsidP="00AD481E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Vístase con </w:t>
            </w:r>
            <w:r w:rsidR="00FD4C7A"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>
              <w:rPr>
                <w:rFonts w:ascii="Century Gothic" w:eastAsia="Batang" w:hAnsi="Century Gothic"/>
                <w:sz w:val="24"/>
                <w:szCs w:val="24"/>
              </w:rPr>
              <w:t>taparrabo</w:t>
            </w:r>
          </w:p>
        </w:tc>
      </w:tr>
      <w:tr w:rsidR="00353A70" w:rsidRPr="001F40F4" w:rsidTr="0010192E">
        <w:trPr>
          <w:trHeight w:val="289"/>
        </w:trPr>
        <w:tc>
          <w:tcPr>
            <w:tcW w:w="3271" w:type="dxa"/>
          </w:tcPr>
          <w:p w:rsidR="00353A70" w:rsidRPr="0010192E" w:rsidRDefault="00147314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Kö</w:t>
            </w:r>
            <w:proofErr w:type="spellEnd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 te</w:t>
            </w:r>
          </w:p>
        </w:tc>
        <w:tc>
          <w:tcPr>
            <w:tcW w:w="3802" w:type="dxa"/>
          </w:tcPr>
          <w:p w:rsidR="00353A70" w:rsidRPr="00904695" w:rsidRDefault="00147314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En el hilo </w:t>
            </w:r>
          </w:p>
        </w:tc>
        <w:tc>
          <w:tcPr>
            <w:tcW w:w="3254" w:type="dxa"/>
          </w:tcPr>
          <w:p w:rsidR="00353A70" w:rsidRPr="001F40F4" w:rsidRDefault="00443101" w:rsidP="00FD4C7A">
            <w:pPr>
              <w:rPr>
                <w:rFonts w:ascii="Century Gothic" w:eastAsia="Batang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nibi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ngatani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kö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te </w:t>
            </w:r>
          </w:p>
        </w:tc>
        <w:tc>
          <w:tcPr>
            <w:tcW w:w="3985" w:type="dxa"/>
          </w:tcPr>
          <w:p w:rsidR="00353A70" w:rsidRPr="001F40F4" w:rsidRDefault="00443101" w:rsidP="00AD481E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La vaca se murió por estar en el hilo. </w:t>
            </w:r>
          </w:p>
        </w:tc>
      </w:tr>
      <w:tr w:rsidR="00353A70" w:rsidRPr="001F40F4" w:rsidTr="0010192E">
        <w:trPr>
          <w:trHeight w:val="289"/>
        </w:trPr>
        <w:tc>
          <w:tcPr>
            <w:tcW w:w="3271" w:type="dxa"/>
          </w:tcPr>
          <w:p w:rsidR="00353A70" w:rsidRPr="0010192E" w:rsidRDefault="00147314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Köto</w:t>
            </w:r>
            <w:proofErr w:type="spellEnd"/>
          </w:p>
        </w:tc>
        <w:tc>
          <w:tcPr>
            <w:tcW w:w="3802" w:type="dxa"/>
          </w:tcPr>
          <w:p w:rsidR="00353A70" w:rsidRPr="00904695" w:rsidRDefault="00147314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>Reir</w:t>
            </w:r>
            <w:proofErr w:type="spellEnd"/>
          </w:p>
        </w:tc>
        <w:tc>
          <w:tcPr>
            <w:tcW w:w="3254" w:type="dxa"/>
          </w:tcPr>
          <w:p w:rsidR="00353A70" w:rsidRPr="001F40F4" w:rsidRDefault="00443101" w:rsidP="00AD481E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Ni ye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Köto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krubäte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 </w:t>
            </w:r>
          </w:p>
        </w:tc>
        <w:tc>
          <w:tcPr>
            <w:tcW w:w="3985" w:type="dxa"/>
          </w:tcPr>
          <w:p w:rsidR="00353A70" w:rsidRPr="001F40F4" w:rsidRDefault="00443101" w:rsidP="00AD481E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Él es </w:t>
            </w:r>
            <w:proofErr w:type="gramStart"/>
            <w:r>
              <w:rPr>
                <w:rFonts w:ascii="Century Gothic" w:eastAsia="Batang" w:hAnsi="Century Gothic"/>
                <w:sz w:val="24"/>
                <w:szCs w:val="24"/>
              </w:rPr>
              <w:t>muy  alegre</w:t>
            </w:r>
            <w:proofErr w:type="gram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</w:tr>
      <w:tr w:rsidR="00353A70" w:rsidRPr="001F40F4" w:rsidTr="0010192E">
        <w:trPr>
          <w:trHeight w:val="289"/>
        </w:trPr>
        <w:tc>
          <w:tcPr>
            <w:tcW w:w="3271" w:type="dxa"/>
          </w:tcPr>
          <w:p w:rsidR="00353A70" w:rsidRPr="0010192E" w:rsidRDefault="00ED304B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Kögrä</w:t>
            </w:r>
            <w:proofErr w:type="spellEnd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353A70" w:rsidRPr="00904695" w:rsidRDefault="00ED304B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>Bejuco</w:t>
            </w:r>
          </w:p>
        </w:tc>
        <w:tc>
          <w:tcPr>
            <w:tcW w:w="3254" w:type="dxa"/>
          </w:tcPr>
          <w:p w:rsidR="00353A70" w:rsidRPr="001F40F4" w:rsidRDefault="00443101" w:rsidP="00AD481E">
            <w:pPr>
              <w:rPr>
                <w:rFonts w:ascii="Century Gothic" w:eastAsia="Batang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Kögrä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krägägwe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3985" w:type="dxa"/>
          </w:tcPr>
          <w:p w:rsidR="00353A70" w:rsidRPr="001F40F4" w:rsidRDefault="00443101" w:rsidP="00AD481E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Ese bejuco es para la medicina. </w:t>
            </w:r>
          </w:p>
        </w:tc>
      </w:tr>
      <w:tr w:rsidR="00353A70" w:rsidRPr="001F40F4" w:rsidTr="0010192E">
        <w:trPr>
          <w:trHeight w:val="289"/>
        </w:trPr>
        <w:tc>
          <w:tcPr>
            <w:tcW w:w="3271" w:type="dxa"/>
          </w:tcPr>
          <w:p w:rsidR="00353A70" w:rsidRPr="0010192E" w:rsidRDefault="00ED304B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Kögrä</w:t>
            </w:r>
            <w:proofErr w:type="spellEnd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353A70" w:rsidRPr="00904695" w:rsidRDefault="009545BA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Teléfono </w:t>
            </w:r>
            <w:r w:rsidR="00443101">
              <w:rPr>
                <w:rFonts w:ascii="Century Gothic" w:eastAsia="Batang" w:hAnsi="Century Gothic" w:cs="Arial"/>
                <w:sz w:val="28"/>
                <w:szCs w:val="28"/>
              </w:rPr>
              <w:t xml:space="preserve">(utilizado para definir la comunicación) </w:t>
            </w:r>
          </w:p>
        </w:tc>
        <w:tc>
          <w:tcPr>
            <w:tcW w:w="3254" w:type="dxa"/>
          </w:tcPr>
          <w:p w:rsidR="00353A70" w:rsidRPr="009C53BA" w:rsidRDefault="00443101" w:rsidP="00AD481E">
            <w:pPr>
              <w:rPr>
                <w:rFonts w:ascii="Century Gothic" w:eastAsia="Batang" w:hAnsi="Century Gothic"/>
                <w:sz w:val="24"/>
                <w:szCs w:val="24"/>
                <w:lang w:val="en-US"/>
              </w:rPr>
            </w:pPr>
            <w:proofErr w:type="spellStart"/>
            <w:r w:rsidRPr="009C53BA">
              <w:rPr>
                <w:rFonts w:ascii="Century Gothic" w:eastAsia="Batang" w:hAnsi="Century Gothic"/>
                <w:sz w:val="24"/>
                <w:szCs w:val="24"/>
                <w:lang w:val="en-US"/>
              </w:rPr>
              <w:t>Mägwe</w:t>
            </w:r>
            <w:proofErr w:type="spellEnd"/>
            <w:r w:rsidRPr="009C53BA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53BA">
              <w:rPr>
                <w:rFonts w:ascii="Century Gothic" w:eastAsia="Batang" w:hAnsi="Century Gothic"/>
                <w:sz w:val="24"/>
                <w:szCs w:val="24"/>
                <w:lang w:val="en-US"/>
              </w:rPr>
              <w:t>kögrä</w:t>
            </w:r>
            <w:proofErr w:type="spellEnd"/>
            <w:r w:rsidRPr="009C53BA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 ye </w:t>
            </w:r>
            <w:proofErr w:type="spellStart"/>
            <w:r w:rsidRPr="009C53BA">
              <w:rPr>
                <w:rFonts w:ascii="Century Gothic" w:eastAsia="Batang" w:hAnsi="Century Gothic"/>
                <w:sz w:val="24"/>
                <w:szCs w:val="24"/>
                <w:lang w:val="en-US"/>
              </w:rPr>
              <w:t>biti</w:t>
            </w:r>
            <w:proofErr w:type="spellEnd"/>
            <w:r w:rsidRPr="009C53BA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53BA">
              <w:rPr>
                <w:rFonts w:ascii="Century Gothic" w:eastAsia="Batang" w:hAnsi="Century Gothic"/>
                <w:sz w:val="24"/>
                <w:szCs w:val="24"/>
                <w:lang w:val="en-US"/>
              </w:rPr>
              <w:t>blita</w:t>
            </w:r>
            <w:proofErr w:type="spellEnd"/>
            <w:r w:rsidRPr="009C53BA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985" w:type="dxa"/>
          </w:tcPr>
          <w:p w:rsidR="00353A70" w:rsidRPr="001F40F4" w:rsidRDefault="00443101" w:rsidP="00AD481E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Comuníquese mediante </w:t>
            </w:r>
            <w:r w:rsidR="00517E8D">
              <w:rPr>
                <w:rFonts w:ascii="Century Gothic" w:eastAsia="Batang" w:hAnsi="Century Gothic"/>
                <w:sz w:val="24"/>
                <w:szCs w:val="24"/>
              </w:rPr>
              <w:t xml:space="preserve">el teléfono. </w:t>
            </w:r>
          </w:p>
        </w:tc>
      </w:tr>
      <w:tr w:rsidR="00353A70" w:rsidRPr="001F40F4" w:rsidTr="0010192E">
        <w:trPr>
          <w:trHeight w:val="289"/>
        </w:trPr>
        <w:tc>
          <w:tcPr>
            <w:tcW w:w="3271" w:type="dxa"/>
          </w:tcPr>
          <w:p w:rsidR="00353A70" w:rsidRPr="0010192E" w:rsidRDefault="009545BA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Kö</w:t>
            </w:r>
            <w:proofErr w:type="spellEnd"/>
            <w:r w:rsidR="00517E8D"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migue </w:t>
            </w:r>
          </w:p>
        </w:tc>
        <w:tc>
          <w:tcPr>
            <w:tcW w:w="3802" w:type="dxa"/>
          </w:tcPr>
          <w:p w:rsidR="00353A70" w:rsidRPr="00904695" w:rsidRDefault="009545BA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Iniciar una confección </w:t>
            </w:r>
          </w:p>
        </w:tc>
        <w:tc>
          <w:tcPr>
            <w:tcW w:w="3254" w:type="dxa"/>
          </w:tcPr>
          <w:p w:rsidR="00353A70" w:rsidRPr="001F40F4" w:rsidRDefault="00517E8D" w:rsidP="00AD481E">
            <w:pPr>
              <w:rPr>
                <w:rFonts w:ascii="Century Gothic" w:eastAsia="Batang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Kra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kö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migue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chi</w:t>
            </w:r>
            <w:proofErr w:type="spellEnd"/>
          </w:p>
        </w:tc>
        <w:tc>
          <w:tcPr>
            <w:tcW w:w="3985" w:type="dxa"/>
          </w:tcPr>
          <w:p w:rsidR="00353A70" w:rsidRPr="001F40F4" w:rsidRDefault="00517E8D" w:rsidP="00AD481E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Haga un poco, la confección de la chácara </w:t>
            </w:r>
          </w:p>
        </w:tc>
      </w:tr>
      <w:tr w:rsidR="009545BA" w:rsidRPr="001F40F4" w:rsidTr="0010192E">
        <w:trPr>
          <w:trHeight w:val="289"/>
        </w:trPr>
        <w:tc>
          <w:tcPr>
            <w:tcW w:w="3271" w:type="dxa"/>
          </w:tcPr>
          <w:p w:rsidR="009545BA" w:rsidRPr="0010192E" w:rsidRDefault="009545BA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lastRenderedPageBreak/>
              <w:t>Kötä</w:t>
            </w:r>
            <w:proofErr w:type="spellEnd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9545BA" w:rsidRPr="00904695" w:rsidRDefault="009545BA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Hombro </w:t>
            </w:r>
          </w:p>
        </w:tc>
        <w:tc>
          <w:tcPr>
            <w:tcW w:w="3254" w:type="dxa"/>
          </w:tcPr>
          <w:p w:rsidR="009545BA" w:rsidRPr="009C53BA" w:rsidRDefault="00517E8D" w:rsidP="00AD481E">
            <w:pPr>
              <w:rPr>
                <w:rFonts w:ascii="Century Gothic" w:eastAsia="Batang" w:hAnsi="Century Gothic"/>
                <w:sz w:val="24"/>
                <w:szCs w:val="24"/>
                <w:lang w:val="en-US"/>
              </w:rPr>
            </w:pPr>
            <w:proofErr w:type="spellStart"/>
            <w:r w:rsidRPr="009C53BA">
              <w:rPr>
                <w:rFonts w:ascii="Century Gothic" w:eastAsia="Batang" w:hAnsi="Century Gothic"/>
                <w:sz w:val="24"/>
                <w:szCs w:val="24"/>
                <w:lang w:val="en-US"/>
              </w:rPr>
              <w:t>Kötä</w:t>
            </w:r>
            <w:proofErr w:type="spellEnd"/>
            <w:r w:rsidRPr="009C53BA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 me </w:t>
            </w:r>
            <w:proofErr w:type="spellStart"/>
            <w:r w:rsidRPr="009C53BA">
              <w:rPr>
                <w:rFonts w:ascii="Century Gothic" w:eastAsia="Batang" w:hAnsi="Century Gothic"/>
                <w:sz w:val="24"/>
                <w:szCs w:val="24"/>
                <w:lang w:val="en-US"/>
              </w:rPr>
              <w:t>migue</w:t>
            </w:r>
            <w:proofErr w:type="spellEnd"/>
            <w:r w:rsidRPr="009C53BA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53BA">
              <w:rPr>
                <w:rFonts w:ascii="Century Gothic" w:eastAsia="Batang" w:hAnsi="Century Gothic"/>
                <w:sz w:val="24"/>
                <w:szCs w:val="24"/>
                <w:lang w:val="en-US"/>
              </w:rPr>
              <w:t>kri</w:t>
            </w:r>
            <w:proofErr w:type="spellEnd"/>
            <w:r w:rsidRPr="009C53BA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 ken </w:t>
            </w:r>
          </w:p>
        </w:tc>
        <w:tc>
          <w:tcPr>
            <w:tcW w:w="3985" w:type="dxa"/>
          </w:tcPr>
          <w:p w:rsidR="009545BA" w:rsidRPr="001F40F4" w:rsidRDefault="00517E8D" w:rsidP="00AD481E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Ponga tu hombro cerca del árbol. </w:t>
            </w:r>
          </w:p>
        </w:tc>
      </w:tr>
      <w:tr w:rsidR="009545BA" w:rsidRPr="001F40F4" w:rsidTr="0010192E">
        <w:trPr>
          <w:trHeight w:val="289"/>
        </w:trPr>
        <w:tc>
          <w:tcPr>
            <w:tcW w:w="3271" w:type="dxa"/>
          </w:tcPr>
          <w:p w:rsidR="009545BA" w:rsidRPr="0010192E" w:rsidRDefault="009545BA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Kötaire</w:t>
            </w:r>
            <w:proofErr w:type="spellEnd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9545BA" w:rsidRPr="00904695" w:rsidRDefault="00517E8D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>
              <w:rPr>
                <w:rFonts w:ascii="Century Gothic" w:eastAsia="Batang" w:hAnsi="Century Gothic" w:cs="Arial"/>
                <w:sz w:val="28"/>
                <w:szCs w:val="28"/>
              </w:rPr>
              <w:t xml:space="preserve">Reírse </w:t>
            </w:r>
          </w:p>
        </w:tc>
        <w:tc>
          <w:tcPr>
            <w:tcW w:w="3254" w:type="dxa"/>
          </w:tcPr>
          <w:p w:rsidR="009545BA" w:rsidRPr="009C53BA" w:rsidRDefault="00517E8D" w:rsidP="00AD481E">
            <w:pPr>
              <w:rPr>
                <w:rFonts w:ascii="Century Gothic" w:eastAsia="Batang" w:hAnsi="Century Gothic"/>
                <w:sz w:val="24"/>
                <w:szCs w:val="24"/>
                <w:lang w:val="en-US"/>
              </w:rPr>
            </w:pPr>
            <w:proofErr w:type="spellStart"/>
            <w:r w:rsidRPr="009C53BA">
              <w:rPr>
                <w:rFonts w:ascii="Century Gothic" w:eastAsia="Batang" w:hAnsi="Century Gothic"/>
                <w:sz w:val="24"/>
                <w:szCs w:val="24"/>
                <w:lang w:val="en-US"/>
              </w:rPr>
              <w:t>Kwe</w:t>
            </w:r>
            <w:proofErr w:type="spellEnd"/>
            <w:r w:rsidRPr="009C53BA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53BA">
              <w:rPr>
                <w:rFonts w:ascii="Century Gothic" w:eastAsia="Batang" w:hAnsi="Century Gothic"/>
                <w:sz w:val="24"/>
                <w:szCs w:val="24"/>
                <w:lang w:val="en-US"/>
              </w:rPr>
              <w:t>tä</w:t>
            </w:r>
            <w:proofErr w:type="spellEnd"/>
            <w:r w:rsidRPr="009C53BA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53BA">
              <w:rPr>
                <w:rFonts w:ascii="Century Gothic" w:eastAsia="Batang" w:hAnsi="Century Gothic"/>
                <w:sz w:val="24"/>
                <w:szCs w:val="24"/>
                <w:lang w:val="en-US"/>
              </w:rPr>
              <w:t>mä</w:t>
            </w:r>
            <w:proofErr w:type="spellEnd"/>
            <w:r w:rsidRPr="009C53BA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53BA">
              <w:rPr>
                <w:rFonts w:ascii="Century Gothic" w:eastAsia="Batang" w:hAnsi="Century Gothic"/>
                <w:sz w:val="24"/>
                <w:szCs w:val="24"/>
                <w:lang w:val="en-US"/>
              </w:rPr>
              <w:t>kötaire</w:t>
            </w:r>
            <w:proofErr w:type="spellEnd"/>
            <w:r w:rsidRPr="009C53BA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53BA">
              <w:rPr>
                <w:rFonts w:ascii="Century Gothic" w:eastAsia="Batang" w:hAnsi="Century Gothic"/>
                <w:sz w:val="24"/>
                <w:szCs w:val="24"/>
                <w:lang w:val="en-US"/>
              </w:rPr>
              <w:t>käre</w:t>
            </w:r>
            <w:proofErr w:type="spellEnd"/>
            <w:r w:rsidRPr="009C53BA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985" w:type="dxa"/>
          </w:tcPr>
          <w:p w:rsidR="009545BA" w:rsidRPr="001F40F4" w:rsidRDefault="00517E8D" w:rsidP="00AD481E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Él siempre está riéndose de usted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10192E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Kötu</w:t>
            </w:r>
            <w:proofErr w:type="spellEnd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D3306F" w:rsidRPr="00904695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Anzuelo para pescar  </w:t>
            </w:r>
          </w:p>
        </w:tc>
        <w:tc>
          <w:tcPr>
            <w:tcW w:w="3254" w:type="dxa"/>
          </w:tcPr>
          <w:p w:rsidR="00D3306F" w:rsidRPr="001F40F4" w:rsidRDefault="00517E8D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Gwara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migue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kötu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bätä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3985" w:type="dxa"/>
          </w:tcPr>
          <w:p w:rsidR="00D3306F" w:rsidRPr="001F40F4" w:rsidRDefault="00517E8D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proofErr w:type="gramStart"/>
            <w:r>
              <w:rPr>
                <w:rFonts w:ascii="Century Gothic" w:eastAsia="Batang" w:hAnsi="Century Gothic"/>
                <w:sz w:val="24"/>
                <w:szCs w:val="24"/>
              </w:rPr>
              <w:t>Póngales</w:t>
            </w:r>
            <w:proofErr w:type="gram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la lombriz al anzuelo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10192E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Krä</w:t>
            </w:r>
            <w:proofErr w:type="spellEnd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D3306F" w:rsidRPr="00904695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>Hueso</w:t>
            </w:r>
            <w:r w:rsidR="00DC07E5">
              <w:rPr>
                <w:rFonts w:ascii="Century Gothic" w:eastAsia="Batang" w:hAnsi="Century Gothic" w:cs="Arial"/>
                <w:sz w:val="28"/>
                <w:szCs w:val="28"/>
              </w:rPr>
              <w:t>s</w:t>
            </w: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254" w:type="dxa"/>
          </w:tcPr>
          <w:p w:rsidR="00D3306F" w:rsidRPr="001F40F4" w:rsidRDefault="00517E8D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Ti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krä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nibi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bren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tie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   </w:t>
            </w:r>
          </w:p>
        </w:tc>
        <w:tc>
          <w:tcPr>
            <w:tcW w:w="3985" w:type="dxa"/>
          </w:tcPr>
          <w:p w:rsidR="00D3306F" w:rsidRPr="001F40F4" w:rsidRDefault="00DC07E5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Me duele los huesos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10192E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Kra</w:t>
            </w:r>
            <w:proofErr w:type="spellEnd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D3306F" w:rsidRPr="00904695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Chácara </w:t>
            </w:r>
          </w:p>
        </w:tc>
        <w:tc>
          <w:tcPr>
            <w:tcW w:w="3254" w:type="dxa"/>
          </w:tcPr>
          <w:p w:rsidR="00D3306F" w:rsidRPr="001F40F4" w:rsidRDefault="00DC07E5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Kra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ye bien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tie</w:t>
            </w:r>
            <w:proofErr w:type="spellEnd"/>
          </w:p>
        </w:tc>
        <w:tc>
          <w:tcPr>
            <w:tcW w:w="3985" w:type="dxa"/>
          </w:tcPr>
          <w:p w:rsidR="00D3306F" w:rsidRPr="001F40F4" w:rsidRDefault="00DC07E5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Mede esa chácara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10192E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Krä</w:t>
            </w:r>
            <w:proofErr w:type="spellEnd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chi</w:t>
            </w:r>
            <w:proofErr w:type="spellEnd"/>
          </w:p>
        </w:tc>
        <w:tc>
          <w:tcPr>
            <w:tcW w:w="3802" w:type="dxa"/>
          </w:tcPr>
          <w:p w:rsidR="00D3306F" w:rsidRPr="00904695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Delgado </w:t>
            </w:r>
          </w:p>
        </w:tc>
        <w:tc>
          <w:tcPr>
            <w:tcW w:w="3254" w:type="dxa"/>
          </w:tcPr>
          <w:p w:rsidR="00D3306F" w:rsidRPr="001F40F4" w:rsidRDefault="00DC07E5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Meri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se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krä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chi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krubäte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3985" w:type="dxa"/>
          </w:tcPr>
          <w:p w:rsidR="00D3306F" w:rsidRPr="001F40F4" w:rsidRDefault="00DC07E5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Esa mujer es demasiado </w:t>
            </w:r>
            <w:proofErr w:type="gramStart"/>
            <w:r>
              <w:rPr>
                <w:rFonts w:ascii="Century Gothic" w:eastAsia="Batang" w:hAnsi="Century Gothic"/>
                <w:sz w:val="24"/>
                <w:szCs w:val="24"/>
              </w:rPr>
              <w:t>delgado</w:t>
            </w:r>
            <w:proofErr w:type="gram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10192E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Kräre</w:t>
            </w:r>
            <w:proofErr w:type="spellEnd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D3306F" w:rsidRPr="00904695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Flaco </w:t>
            </w:r>
          </w:p>
        </w:tc>
        <w:tc>
          <w:tcPr>
            <w:tcW w:w="3254" w:type="dxa"/>
          </w:tcPr>
          <w:p w:rsidR="00D3306F" w:rsidRPr="001F40F4" w:rsidRDefault="00DC07E5" w:rsidP="00DC07E5">
            <w:pPr>
              <w:rPr>
                <w:rFonts w:ascii="Century Gothic" w:eastAsia="Batang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Ño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bätä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mä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kräre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ye. </w:t>
            </w:r>
          </w:p>
        </w:tc>
        <w:tc>
          <w:tcPr>
            <w:tcW w:w="3985" w:type="dxa"/>
          </w:tcPr>
          <w:p w:rsidR="00D3306F" w:rsidRPr="001F40F4" w:rsidRDefault="00DC07E5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Porque será </w:t>
            </w:r>
            <w:proofErr w:type="gramStart"/>
            <w:r>
              <w:rPr>
                <w:rFonts w:ascii="Century Gothic" w:eastAsia="Batang" w:hAnsi="Century Gothic"/>
                <w:sz w:val="24"/>
                <w:szCs w:val="24"/>
              </w:rPr>
              <w:t>que  estas</w:t>
            </w:r>
            <w:proofErr w:type="gram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flaco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10192E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Kräbe</w:t>
            </w:r>
            <w:proofErr w:type="spellEnd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D3306F" w:rsidRPr="00904695" w:rsidRDefault="002930D6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>
              <w:rPr>
                <w:rFonts w:ascii="Century Gothic" w:eastAsia="Batang" w:hAnsi="Century Gothic" w:cs="Arial"/>
                <w:sz w:val="28"/>
                <w:szCs w:val="28"/>
              </w:rPr>
              <w:t xml:space="preserve">Cantidad de animales </w:t>
            </w:r>
          </w:p>
        </w:tc>
        <w:tc>
          <w:tcPr>
            <w:tcW w:w="3254" w:type="dxa"/>
          </w:tcPr>
          <w:p w:rsidR="00D3306F" w:rsidRPr="001F40F4" w:rsidRDefault="002930D6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Mütü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kräbe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rurubäinda</w:t>
            </w:r>
            <w:proofErr w:type="spellEnd"/>
          </w:p>
        </w:tc>
        <w:tc>
          <w:tcPr>
            <w:tcW w:w="3985" w:type="dxa"/>
          </w:tcPr>
          <w:p w:rsidR="00D3306F" w:rsidRPr="001F40F4" w:rsidRDefault="002930D6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Cuantos cerdos están vendiendo.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10192E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Kraire</w:t>
            </w:r>
            <w:proofErr w:type="spellEnd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D3306F" w:rsidRPr="00904695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Vigilar </w:t>
            </w:r>
          </w:p>
        </w:tc>
        <w:tc>
          <w:tcPr>
            <w:tcW w:w="3254" w:type="dxa"/>
          </w:tcPr>
          <w:p w:rsidR="00D3306F" w:rsidRPr="001F40F4" w:rsidRDefault="002930D6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Kwe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tä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kwi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kraire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3985" w:type="dxa"/>
          </w:tcPr>
          <w:p w:rsidR="00D3306F" w:rsidRPr="001F40F4" w:rsidRDefault="002930D6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Él está vigilando al pollo.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10192E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Krägä</w:t>
            </w:r>
            <w:proofErr w:type="spellEnd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D3306F" w:rsidRPr="00904695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Medicina </w:t>
            </w:r>
          </w:p>
        </w:tc>
        <w:tc>
          <w:tcPr>
            <w:tcW w:w="3254" w:type="dxa"/>
          </w:tcPr>
          <w:p w:rsidR="00D3306F" w:rsidRPr="001F40F4" w:rsidRDefault="000640AE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Krägä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ye rienda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degä</w:t>
            </w:r>
            <w:proofErr w:type="spellEnd"/>
          </w:p>
        </w:tc>
        <w:tc>
          <w:tcPr>
            <w:tcW w:w="3985" w:type="dxa"/>
          </w:tcPr>
          <w:p w:rsidR="00D3306F" w:rsidRPr="001F40F4" w:rsidRDefault="000640AE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Vuelva a cocinar la medicina otra vez.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10192E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Krägue</w:t>
            </w:r>
            <w:proofErr w:type="spellEnd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D3306F" w:rsidRPr="00904695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Para </w:t>
            </w:r>
          </w:p>
        </w:tc>
        <w:tc>
          <w:tcPr>
            <w:tcW w:w="3254" w:type="dxa"/>
          </w:tcPr>
          <w:p w:rsidR="00D3306F" w:rsidRPr="001F40F4" w:rsidRDefault="000640AE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entury Gothic" w:eastAsia="Batang" w:hAnsi="Century Gothic"/>
                <w:sz w:val="24"/>
                <w:szCs w:val="24"/>
              </w:rPr>
              <w:t>Bilon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 i</w:t>
            </w:r>
            <w:proofErr w:type="gram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krägue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3985" w:type="dxa"/>
          </w:tcPr>
          <w:p w:rsidR="00D3306F" w:rsidRPr="001F40F4" w:rsidRDefault="000640AE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pilón es para el maíz.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10192E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Krati</w:t>
            </w:r>
            <w:proofErr w:type="spellEnd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D3306F" w:rsidRPr="00904695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Un animal </w:t>
            </w:r>
          </w:p>
        </w:tc>
        <w:tc>
          <w:tcPr>
            <w:tcW w:w="3254" w:type="dxa"/>
          </w:tcPr>
          <w:p w:rsidR="00D3306F" w:rsidRPr="001F40F4" w:rsidRDefault="000C5836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Nibi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kögö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krati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3985" w:type="dxa"/>
          </w:tcPr>
          <w:p w:rsidR="00D3306F" w:rsidRPr="001F40F4" w:rsidRDefault="000C5836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Compren una vaca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10192E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Kräti</w:t>
            </w:r>
            <w:proofErr w:type="spellEnd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D3306F" w:rsidRPr="00904695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Seis animales </w:t>
            </w:r>
          </w:p>
        </w:tc>
        <w:tc>
          <w:tcPr>
            <w:tcW w:w="3254" w:type="dxa"/>
          </w:tcPr>
          <w:p w:rsidR="00D3306F" w:rsidRPr="001F40F4" w:rsidRDefault="000C5836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Mädä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tä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kräti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migate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 </w:t>
            </w:r>
          </w:p>
        </w:tc>
        <w:tc>
          <w:tcPr>
            <w:tcW w:w="3985" w:type="dxa"/>
          </w:tcPr>
          <w:p w:rsidR="00D3306F" w:rsidRPr="001F40F4" w:rsidRDefault="000C5836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Hay seis caballos en finca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10192E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Kren</w:t>
            </w:r>
            <w:proofErr w:type="spellEnd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D3306F" w:rsidRPr="00904695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Pereza </w:t>
            </w:r>
          </w:p>
        </w:tc>
        <w:tc>
          <w:tcPr>
            <w:tcW w:w="3254" w:type="dxa"/>
          </w:tcPr>
          <w:p w:rsidR="00D3306F" w:rsidRPr="001F40F4" w:rsidRDefault="000C5836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Matare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kren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nibi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tie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3985" w:type="dxa"/>
          </w:tcPr>
          <w:p w:rsidR="00D3306F" w:rsidRPr="001F40F4" w:rsidRDefault="000C5836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Hoy tengo pereza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10192E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Krene</w:t>
            </w:r>
            <w:proofErr w:type="spellEnd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D3306F" w:rsidRPr="00904695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Perezoso </w:t>
            </w:r>
          </w:p>
        </w:tc>
        <w:tc>
          <w:tcPr>
            <w:tcW w:w="3254" w:type="dxa"/>
          </w:tcPr>
          <w:p w:rsidR="00D3306F" w:rsidRPr="001F40F4" w:rsidRDefault="000C5836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Ni ye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krene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krubäte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3985" w:type="dxa"/>
          </w:tcPr>
          <w:p w:rsidR="00D3306F" w:rsidRPr="001F40F4" w:rsidRDefault="000C5836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Él es muy perezoso.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10192E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Kri</w:t>
            </w:r>
            <w:proofErr w:type="spellEnd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D3306F" w:rsidRPr="00904695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Árbol </w:t>
            </w:r>
          </w:p>
        </w:tc>
        <w:tc>
          <w:tcPr>
            <w:tcW w:w="3254" w:type="dxa"/>
          </w:tcPr>
          <w:p w:rsidR="00D3306F" w:rsidRPr="001F40F4" w:rsidRDefault="000C5836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Kri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kä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moräin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3985" w:type="dxa"/>
          </w:tcPr>
          <w:p w:rsidR="00D3306F" w:rsidRPr="001F40F4" w:rsidRDefault="000C5836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Ese árbol se llama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amarillon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10192E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Kri</w:t>
            </w:r>
            <w:proofErr w:type="spellEnd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D3306F" w:rsidRPr="00904695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Grande </w:t>
            </w:r>
          </w:p>
        </w:tc>
        <w:tc>
          <w:tcPr>
            <w:tcW w:w="3254" w:type="dxa"/>
          </w:tcPr>
          <w:p w:rsidR="00D3306F" w:rsidRPr="009C53BA" w:rsidRDefault="000C5836" w:rsidP="00D3306F">
            <w:pPr>
              <w:rPr>
                <w:rFonts w:ascii="Century Gothic" w:eastAsia="Batang" w:hAnsi="Century Gothic"/>
                <w:sz w:val="24"/>
                <w:szCs w:val="24"/>
                <w:lang w:val="en-US"/>
              </w:rPr>
            </w:pPr>
            <w:proofErr w:type="spellStart"/>
            <w:r w:rsidRPr="009C53BA">
              <w:rPr>
                <w:rFonts w:ascii="Century Gothic" w:eastAsia="Batang" w:hAnsi="Century Gothic"/>
                <w:sz w:val="24"/>
                <w:szCs w:val="24"/>
                <w:lang w:val="en-US"/>
              </w:rPr>
              <w:t>Ti</w:t>
            </w:r>
            <w:proofErr w:type="spellEnd"/>
            <w:r w:rsidRPr="009C53BA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53BA">
              <w:rPr>
                <w:rFonts w:ascii="Century Gothic" w:eastAsia="Batang" w:hAnsi="Century Gothic"/>
                <w:sz w:val="24"/>
                <w:szCs w:val="24"/>
                <w:lang w:val="en-US"/>
              </w:rPr>
              <w:t>ngobo</w:t>
            </w:r>
            <w:proofErr w:type="spellEnd"/>
            <w:r w:rsidRPr="009C53BA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 ye </w:t>
            </w:r>
            <w:proofErr w:type="spellStart"/>
            <w:r w:rsidRPr="009C53BA">
              <w:rPr>
                <w:rFonts w:ascii="Century Gothic" w:eastAsia="Batang" w:hAnsi="Century Gothic"/>
                <w:sz w:val="24"/>
                <w:szCs w:val="24"/>
                <w:lang w:val="en-US"/>
              </w:rPr>
              <w:t>kri</w:t>
            </w:r>
            <w:proofErr w:type="spellEnd"/>
            <w:r w:rsidRPr="009C53BA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53BA">
              <w:rPr>
                <w:rFonts w:ascii="Century Gothic" w:eastAsia="Batang" w:hAnsi="Century Gothic"/>
                <w:sz w:val="24"/>
                <w:szCs w:val="24"/>
                <w:lang w:val="en-US"/>
              </w:rPr>
              <w:t>krubäte</w:t>
            </w:r>
            <w:proofErr w:type="spellEnd"/>
            <w:r w:rsidRPr="009C53BA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985" w:type="dxa"/>
          </w:tcPr>
          <w:p w:rsidR="00D3306F" w:rsidRPr="001F40F4" w:rsidRDefault="000C5836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Mi hijo es muy grande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10192E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Kri</w:t>
            </w:r>
            <w:proofErr w:type="spellEnd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blü</w:t>
            </w:r>
            <w:proofErr w:type="spellEnd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D3306F" w:rsidRPr="00904695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Flor de un árbol </w:t>
            </w:r>
          </w:p>
        </w:tc>
        <w:tc>
          <w:tcPr>
            <w:tcW w:w="3254" w:type="dxa"/>
          </w:tcPr>
          <w:p w:rsidR="00D3306F" w:rsidRPr="009C53BA" w:rsidRDefault="000C5836" w:rsidP="00D3306F">
            <w:pPr>
              <w:rPr>
                <w:rFonts w:ascii="Century Gothic" w:eastAsia="Batang" w:hAnsi="Century Gothic"/>
                <w:sz w:val="24"/>
                <w:szCs w:val="24"/>
                <w:lang w:val="en-US"/>
              </w:rPr>
            </w:pPr>
            <w:proofErr w:type="spellStart"/>
            <w:r w:rsidRPr="009C53BA">
              <w:rPr>
                <w:rFonts w:ascii="Century Gothic" w:eastAsia="Batang" w:hAnsi="Century Gothic"/>
                <w:sz w:val="24"/>
                <w:szCs w:val="24"/>
                <w:lang w:val="en-US"/>
              </w:rPr>
              <w:t>Kri</w:t>
            </w:r>
            <w:proofErr w:type="spellEnd"/>
            <w:r w:rsidRPr="009C53BA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53BA">
              <w:rPr>
                <w:rFonts w:ascii="Century Gothic" w:eastAsia="Batang" w:hAnsi="Century Gothic"/>
                <w:sz w:val="24"/>
                <w:szCs w:val="24"/>
                <w:lang w:val="en-US"/>
              </w:rPr>
              <w:t>blü</w:t>
            </w:r>
            <w:proofErr w:type="spellEnd"/>
            <w:r w:rsidRPr="009C53BA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 ye </w:t>
            </w:r>
            <w:proofErr w:type="spellStart"/>
            <w:r w:rsidRPr="009C53BA">
              <w:rPr>
                <w:rFonts w:ascii="Century Gothic" w:eastAsia="Batang" w:hAnsi="Century Gothic"/>
                <w:sz w:val="24"/>
                <w:szCs w:val="24"/>
                <w:lang w:val="en-US"/>
              </w:rPr>
              <w:t>bä</w:t>
            </w:r>
            <w:proofErr w:type="spellEnd"/>
            <w:r w:rsidRPr="009C53BA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53BA">
              <w:rPr>
                <w:rFonts w:ascii="Century Gothic" w:eastAsia="Batang" w:hAnsi="Century Gothic"/>
                <w:sz w:val="24"/>
                <w:szCs w:val="24"/>
                <w:lang w:val="en-US"/>
              </w:rPr>
              <w:t>tain</w:t>
            </w:r>
            <w:proofErr w:type="spellEnd"/>
            <w:r w:rsidRPr="009C53BA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985" w:type="dxa"/>
          </w:tcPr>
          <w:p w:rsidR="00D3306F" w:rsidRPr="001F40F4" w:rsidRDefault="000C5836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La flor es de color rojo.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10192E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Krien</w:t>
            </w:r>
            <w:proofErr w:type="spellEnd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D3306F" w:rsidRPr="00904695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Meter </w:t>
            </w:r>
          </w:p>
        </w:tc>
        <w:tc>
          <w:tcPr>
            <w:tcW w:w="3254" w:type="dxa"/>
          </w:tcPr>
          <w:p w:rsidR="00D3306F" w:rsidRPr="001F40F4" w:rsidRDefault="000C5836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Kri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krien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kämugwäte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3985" w:type="dxa"/>
          </w:tcPr>
          <w:p w:rsidR="00D3306F" w:rsidRPr="001F40F4" w:rsidRDefault="000C5836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Mete el palo en el hueco.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10192E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Kri</w:t>
            </w:r>
            <w:proofErr w:type="spellEnd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kä</w:t>
            </w:r>
            <w:proofErr w:type="spellEnd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  <w:p w:rsidR="00D3306F" w:rsidRPr="0010192E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Kriä</w:t>
            </w:r>
            <w:proofErr w:type="spellEnd"/>
          </w:p>
        </w:tc>
        <w:tc>
          <w:tcPr>
            <w:tcW w:w="3802" w:type="dxa"/>
          </w:tcPr>
          <w:p w:rsidR="00D3306F" w:rsidRPr="00904695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Hoja </w:t>
            </w:r>
          </w:p>
        </w:tc>
        <w:tc>
          <w:tcPr>
            <w:tcW w:w="3254" w:type="dxa"/>
          </w:tcPr>
          <w:p w:rsidR="00D3306F" w:rsidRPr="001F40F4" w:rsidRDefault="000C5836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Kriä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dengä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jugabäre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3985" w:type="dxa"/>
          </w:tcPr>
          <w:p w:rsidR="00D3306F" w:rsidRPr="001F40F4" w:rsidRDefault="000C5836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Saque las hojas al patio.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10192E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lastRenderedPageBreak/>
              <w:t>Krigri</w:t>
            </w:r>
            <w:proofErr w:type="spellEnd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D3306F" w:rsidRPr="00904695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Muy grande </w:t>
            </w:r>
          </w:p>
        </w:tc>
        <w:tc>
          <w:tcPr>
            <w:tcW w:w="3254" w:type="dxa"/>
          </w:tcPr>
          <w:p w:rsidR="00D3306F" w:rsidRPr="001F40F4" w:rsidRDefault="000C5836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Chuitre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krigri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krubäte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3985" w:type="dxa"/>
          </w:tcPr>
          <w:p w:rsidR="00D3306F" w:rsidRPr="001F40F4" w:rsidRDefault="000C5836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Las personas no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indigenas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son muy grandes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10192E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Kri</w:t>
            </w:r>
            <w:proofErr w:type="spellEnd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kise</w:t>
            </w:r>
            <w:proofErr w:type="spellEnd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D3306F" w:rsidRPr="00904695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Ramas </w:t>
            </w:r>
          </w:p>
        </w:tc>
        <w:tc>
          <w:tcPr>
            <w:tcW w:w="3254" w:type="dxa"/>
          </w:tcPr>
          <w:p w:rsidR="00D3306F" w:rsidRPr="001F40F4" w:rsidRDefault="00B408A2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Kri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kise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tiguegä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3985" w:type="dxa"/>
          </w:tcPr>
          <w:p w:rsidR="00D3306F" w:rsidRPr="001F40F4" w:rsidRDefault="00B408A2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 Corte la rama de ese árbol.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10192E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Krigwata</w:t>
            </w:r>
            <w:proofErr w:type="spellEnd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D3306F" w:rsidRPr="00904695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Casaca de árbol </w:t>
            </w:r>
          </w:p>
        </w:tc>
        <w:tc>
          <w:tcPr>
            <w:tcW w:w="3254" w:type="dxa"/>
          </w:tcPr>
          <w:p w:rsidR="00D3306F" w:rsidRPr="001F40F4" w:rsidRDefault="00B408A2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Krigwata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krägäre</w:t>
            </w:r>
            <w:proofErr w:type="spellEnd"/>
          </w:p>
        </w:tc>
        <w:tc>
          <w:tcPr>
            <w:tcW w:w="3985" w:type="dxa"/>
          </w:tcPr>
          <w:p w:rsidR="00D3306F" w:rsidRPr="001F40F4" w:rsidRDefault="00B408A2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Esa cascara de árbol es para la medicina.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10192E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Krö</w:t>
            </w:r>
            <w:proofErr w:type="spellEnd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D3306F" w:rsidRPr="00904695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De pie </w:t>
            </w:r>
          </w:p>
        </w:tc>
        <w:tc>
          <w:tcPr>
            <w:tcW w:w="3254" w:type="dxa"/>
          </w:tcPr>
          <w:p w:rsidR="00D3306F" w:rsidRPr="001F40F4" w:rsidRDefault="00B408A2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Kwe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jatani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bute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krö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3985" w:type="dxa"/>
          </w:tcPr>
          <w:p w:rsidR="00D3306F" w:rsidRPr="001F40F4" w:rsidRDefault="00B408A2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En viajo de pies en el bus.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10192E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Krörö</w:t>
            </w:r>
            <w:proofErr w:type="spellEnd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D3306F" w:rsidRPr="00904695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De esta forma </w:t>
            </w:r>
          </w:p>
        </w:tc>
        <w:tc>
          <w:tcPr>
            <w:tcW w:w="3254" w:type="dxa"/>
          </w:tcPr>
          <w:p w:rsidR="00D3306F" w:rsidRPr="001F40F4" w:rsidRDefault="00B408A2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Ti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meyegwe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entury Gothic" w:eastAsia="Batang" w:hAnsi="Century Gothic"/>
                <w:sz w:val="24"/>
                <w:szCs w:val="24"/>
              </w:rPr>
              <w:t>blitani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krörö</w:t>
            </w:r>
            <w:proofErr w:type="spellEnd"/>
            <w:proofErr w:type="gram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3985" w:type="dxa"/>
          </w:tcPr>
          <w:p w:rsidR="00D3306F" w:rsidRPr="001F40F4" w:rsidRDefault="00B408A2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Mi mama hablo de esta forma.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10192E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Krotu</w:t>
            </w:r>
            <w:proofErr w:type="spellEnd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D3306F" w:rsidRPr="00904695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Cuerno </w:t>
            </w:r>
          </w:p>
        </w:tc>
        <w:tc>
          <w:tcPr>
            <w:tcW w:w="3254" w:type="dxa"/>
          </w:tcPr>
          <w:p w:rsidR="00D3306F" w:rsidRPr="001F40F4" w:rsidRDefault="00B408A2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Nibi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krotu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chi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 </w:t>
            </w:r>
          </w:p>
        </w:tc>
        <w:tc>
          <w:tcPr>
            <w:tcW w:w="3985" w:type="dxa"/>
          </w:tcPr>
          <w:p w:rsidR="00D3306F" w:rsidRPr="001F40F4" w:rsidRDefault="00B408A2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cuerno del toro es pequeño.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10192E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Krubäte</w:t>
            </w:r>
            <w:proofErr w:type="spellEnd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D3306F" w:rsidRPr="00904695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>Demasiado</w:t>
            </w:r>
          </w:p>
        </w:tc>
        <w:tc>
          <w:tcPr>
            <w:tcW w:w="3254" w:type="dxa"/>
          </w:tcPr>
          <w:p w:rsidR="00D3306F" w:rsidRPr="001F40F4" w:rsidRDefault="00B408A2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Jä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kri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krubäte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3985" w:type="dxa"/>
          </w:tcPr>
          <w:p w:rsidR="00D3306F" w:rsidRPr="001F40F4" w:rsidRDefault="00B408A2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Esa piedra es demasiado grande.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10192E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Krübäte</w:t>
            </w:r>
            <w:proofErr w:type="spellEnd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D3306F" w:rsidRPr="00904695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>Demasiado(sentimiento)</w:t>
            </w:r>
          </w:p>
        </w:tc>
        <w:tc>
          <w:tcPr>
            <w:tcW w:w="3254" w:type="dxa"/>
          </w:tcPr>
          <w:p w:rsidR="00D3306F" w:rsidRPr="001F40F4" w:rsidRDefault="00690ABB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Kwe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ti tare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krübäte</w:t>
            </w:r>
            <w:proofErr w:type="spellEnd"/>
            <w:r w:rsidR="0031153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3985" w:type="dxa"/>
          </w:tcPr>
          <w:p w:rsidR="00D3306F" w:rsidRPr="001F40F4" w:rsidRDefault="0031153D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me ama demasiado.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10192E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Krube</w:t>
            </w:r>
            <w:proofErr w:type="spellEnd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D3306F" w:rsidRPr="00904695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Tibio </w:t>
            </w:r>
          </w:p>
        </w:tc>
        <w:tc>
          <w:tcPr>
            <w:tcW w:w="3254" w:type="dxa"/>
          </w:tcPr>
          <w:p w:rsidR="00D3306F" w:rsidRPr="001F40F4" w:rsidRDefault="0031153D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Ñö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ye migue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krübe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jerekä</w:t>
            </w:r>
            <w:proofErr w:type="spellEnd"/>
          </w:p>
        </w:tc>
        <w:tc>
          <w:tcPr>
            <w:tcW w:w="3985" w:type="dxa"/>
          </w:tcPr>
          <w:p w:rsidR="00D3306F" w:rsidRPr="001F40F4" w:rsidRDefault="0031153D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Hierva el agua hasta </w:t>
            </w:r>
            <w:proofErr w:type="gramStart"/>
            <w:r>
              <w:rPr>
                <w:rFonts w:ascii="Century Gothic" w:eastAsia="Batang" w:hAnsi="Century Gothic"/>
                <w:sz w:val="24"/>
                <w:szCs w:val="24"/>
              </w:rPr>
              <w:t>estar  tibio</w:t>
            </w:r>
            <w:proofErr w:type="gram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10192E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Kruborie</w:t>
            </w:r>
            <w:proofErr w:type="spellEnd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D3306F" w:rsidRPr="00904695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Sudor </w:t>
            </w:r>
          </w:p>
        </w:tc>
        <w:tc>
          <w:tcPr>
            <w:tcW w:w="3254" w:type="dxa"/>
          </w:tcPr>
          <w:p w:rsidR="00D3306F" w:rsidRPr="001F40F4" w:rsidRDefault="0031153D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Dängutu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ne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entury Gothic" w:eastAsia="Batang" w:hAnsi="Century Gothic"/>
                <w:sz w:val="24"/>
                <w:szCs w:val="24"/>
              </w:rPr>
              <w:t>tigwe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kruborie</w:t>
            </w:r>
            <w:proofErr w:type="spellEnd"/>
            <w:proofErr w:type="gram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3985" w:type="dxa"/>
          </w:tcPr>
          <w:p w:rsidR="00D3306F" w:rsidRPr="001F40F4" w:rsidRDefault="0031153D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Esa ropa tiene mi sudor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10192E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krü</w:t>
            </w:r>
            <w:proofErr w:type="spellEnd"/>
          </w:p>
        </w:tc>
        <w:tc>
          <w:tcPr>
            <w:tcW w:w="3802" w:type="dxa"/>
          </w:tcPr>
          <w:p w:rsidR="00D3306F" w:rsidRPr="00904695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Arma </w:t>
            </w:r>
          </w:p>
        </w:tc>
        <w:tc>
          <w:tcPr>
            <w:tcW w:w="3254" w:type="dxa"/>
          </w:tcPr>
          <w:p w:rsidR="00D3306F" w:rsidRPr="001F40F4" w:rsidRDefault="0031153D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Bura ye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kämigani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krü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biti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3985" w:type="dxa"/>
          </w:tcPr>
          <w:p w:rsidR="00D3306F" w:rsidRPr="001F40F4" w:rsidRDefault="0031153D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Mataron al venado con un arma.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10192E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Krün</w:t>
            </w:r>
            <w:proofErr w:type="spellEnd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D3306F" w:rsidRPr="00904695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Balsa </w:t>
            </w:r>
            <w:r w:rsidR="0031153D">
              <w:rPr>
                <w:rFonts w:ascii="Century Gothic" w:eastAsia="Batang" w:hAnsi="Century Gothic" w:cs="Arial"/>
                <w:sz w:val="28"/>
                <w:szCs w:val="28"/>
              </w:rPr>
              <w:t>(árbol)</w:t>
            </w:r>
          </w:p>
        </w:tc>
        <w:tc>
          <w:tcPr>
            <w:tcW w:w="3254" w:type="dxa"/>
          </w:tcPr>
          <w:p w:rsidR="00D3306F" w:rsidRPr="001F40F4" w:rsidRDefault="0031153D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Krün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kwata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sribeta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köre</w:t>
            </w:r>
            <w:proofErr w:type="spellEnd"/>
          </w:p>
        </w:tc>
        <w:tc>
          <w:tcPr>
            <w:tcW w:w="3985" w:type="dxa"/>
          </w:tcPr>
          <w:p w:rsidR="00D3306F" w:rsidRPr="001F40F4" w:rsidRDefault="0031153D" w:rsidP="0031153D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extrae el hilo del árbol </w:t>
            </w:r>
            <w:proofErr w:type="gramStart"/>
            <w:r>
              <w:rPr>
                <w:rFonts w:ascii="Century Gothic" w:eastAsia="Batang" w:hAnsi="Century Gothic"/>
                <w:sz w:val="24"/>
                <w:szCs w:val="24"/>
              </w:rPr>
              <w:t>dela</w:t>
            </w:r>
            <w:proofErr w:type="gram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balsa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10192E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Krütani</w:t>
            </w:r>
            <w:proofErr w:type="spellEnd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D3306F" w:rsidRPr="00904695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Falleció </w:t>
            </w:r>
          </w:p>
        </w:tc>
        <w:tc>
          <w:tcPr>
            <w:tcW w:w="3254" w:type="dxa"/>
          </w:tcPr>
          <w:p w:rsidR="00D3306F" w:rsidRPr="001F40F4" w:rsidRDefault="009C6B6F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Roa ye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krütani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meguera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3985" w:type="dxa"/>
          </w:tcPr>
          <w:p w:rsidR="00D3306F" w:rsidRPr="001F40F4" w:rsidRDefault="009C6B6F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Hace muchos tiempos murió el señor.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065E82" w:rsidRDefault="00D3306F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t>Krüte</w:t>
            </w:r>
            <w:proofErr w:type="spellEnd"/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D3306F" w:rsidRPr="00904695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Acabar, terminar  </w:t>
            </w:r>
          </w:p>
        </w:tc>
        <w:tc>
          <w:tcPr>
            <w:tcW w:w="3254" w:type="dxa"/>
          </w:tcPr>
          <w:p w:rsidR="00D3306F" w:rsidRPr="001F40F4" w:rsidRDefault="009C6B6F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Mrö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krütani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jädrin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 </w:t>
            </w:r>
          </w:p>
        </w:tc>
        <w:tc>
          <w:tcPr>
            <w:tcW w:w="3985" w:type="dxa"/>
          </w:tcPr>
          <w:p w:rsidR="00D3306F" w:rsidRPr="001F40F4" w:rsidRDefault="009C6B6F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Ayer se acabó la comida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065E82" w:rsidRDefault="00D3306F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t>Ku</w:t>
            </w:r>
            <w:proofErr w:type="spellEnd"/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D3306F" w:rsidRPr="00904695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>perico ligero</w:t>
            </w:r>
          </w:p>
        </w:tc>
        <w:tc>
          <w:tcPr>
            <w:tcW w:w="3254" w:type="dxa"/>
          </w:tcPr>
          <w:p w:rsidR="00D3306F" w:rsidRPr="001F40F4" w:rsidRDefault="00B663A7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Ku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bä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ngübrüne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3985" w:type="dxa"/>
          </w:tcPr>
          <w:p w:rsidR="00D3306F" w:rsidRPr="001F40F4" w:rsidRDefault="00B663A7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perico ligero es de color gris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065E82" w:rsidRDefault="00D3306F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t>Kwaga</w:t>
            </w:r>
            <w:proofErr w:type="spellEnd"/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D3306F" w:rsidRPr="00904695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Acido </w:t>
            </w:r>
          </w:p>
        </w:tc>
        <w:tc>
          <w:tcPr>
            <w:tcW w:w="3254" w:type="dxa"/>
          </w:tcPr>
          <w:p w:rsidR="00D3306F" w:rsidRPr="001F40F4" w:rsidRDefault="00B663A7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Limón ye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bänä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kwaga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3985" w:type="dxa"/>
          </w:tcPr>
          <w:p w:rsidR="00D3306F" w:rsidRPr="001F40F4" w:rsidRDefault="00B663A7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limón es acido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065E82" w:rsidRDefault="00D3306F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t>Kübara</w:t>
            </w:r>
            <w:proofErr w:type="spellEnd"/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D3306F" w:rsidRPr="00904695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Cola </w:t>
            </w:r>
          </w:p>
        </w:tc>
        <w:tc>
          <w:tcPr>
            <w:tcW w:w="3254" w:type="dxa"/>
          </w:tcPr>
          <w:p w:rsidR="00D3306F" w:rsidRPr="001F40F4" w:rsidRDefault="00B663A7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Michi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kübara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nibi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bren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3985" w:type="dxa"/>
          </w:tcPr>
          <w:p w:rsidR="00D3306F" w:rsidRPr="001F40F4" w:rsidRDefault="00B663A7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La cola del gato está mal. </w:t>
            </w:r>
          </w:p>
        </w:tc>
      </w:tr>
      <w:tr w:rsidR="00165D25" w:rsidRPr="001F40F4" w:rsidTr="0010192E">
        <w:trPr>
          <w:trHeight w:val="408"/>
        </w:trPr>
        <w:tc>
          <w:tcPr>
            <w:tcW w:w="3271" w:type="dxa"/>
          </w:tcPr>
          <w:p w:rsidR="00165D25" w:rsidRPr="00065E82" w:rsidRDefault="00065E82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  <w:proofErr w:type="spellStart"/>
            <w:r w:rsidR="00165D25" w:rsidRPr="00065E82">
              <w:rPr>
                <w:rFonts w:ascii="Century Gothic" w:eastAsia="Batang" w:hAnsi="Century Gothic" w:cs="Arial"/>
                <w:sz w:val="28"/>
                <w:szCs w:val="28"/>
              </w:rPr>
              <w:t>Kübien</w:t>
            </w:r>
            <w:proofErr w:type="spellEnd"/>
            <w:r w:rsidR="00165D25" w:rsidRPr="00065E82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165D25" w:rsidRPr="00904695" w:rsidRDefault="00165D25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Dormir </w:t>
            </w:r>
          </w:p>
        </w:tc>
        <w:tc>
          <w:tcPr>
            <w:tcW w:w="3254" w:type="dxa"/>
          </w:tcPr>
          <w:p w:rsidR="00165D25" w:rsidRPr="001F40F4" w:rsidRDefault="00B663A7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Ani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kubien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tibe </w:t>
            </w:r>
          </w:p>
        </w:tc>
        <w:tc>
          <w:tcPr>
            <w:tcW w:w="3985" w:type="dxa"/>
          </w:tcPr>
          <w:p w:rsidR="00165D25" w:rsidRPr="001F40F4" w:rsidRDefault="00B663A7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Vamos a dormir conmigo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065E82" w:rsidRDefault="00D3306F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t>Küde</w:t>
            </w:r>
            <w:proofErr w:type="spellEnd"/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D3306F" w:rsidRPr="00904695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Brazo </w:t>
            </w:r>
          </w:p>
        </w:tc>
        <w:tc>
          <w:tcPr>
            <w:tcW w:w="3254" w:type="dxa"/>
          </w:tcPr>
          <w:p w:rsidR="00D3306F" w:rsidRPr="001F40F4" w:rsidRDefault="00B663A7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Ma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küde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otore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 </w:t>
            </w:r>
          </w:p>
        </w:tc>
        <w:tc>
          <w:tcPr>
            <w:tcW w:w="3985" w:type="dxa"/>
          </w:tcPr>
          <w:p w:rsidR="00D3306F" w:rsidRPr="001F40F4" w:rsidRDefault="00051CF9" w:rsidP="00051CF9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Usted tiene </w:t>
            </w:r>
            <w:r w:rsidR="00B663A7">
              <w:rPr>
                <w:rFonts w:ascii="Century Gothic" w:eastAsia="Batang" w:hAnsi="Century Gothic"/>
                <w:sz w:val="24"/>
                <w:szCs w:val="24"/>
              </w:rPr>
              <w:t>el brazo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corto</w:t>
            </w:r>
            <w:r w:rsidR="00B663A7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065E82" w:rsidRDefault="00065E82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lastRenderedPageBreak/>
              <w:t xml:space="preserve"> </w:t>
            </w:r>
            <w:proofErr w:type="spellStart"/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t>K</w:t>
            </w:r>
            <w:r w:rsidR="00D3306F" w:rsidRPr="00065E82">
              <w:rPr>
                <w:rFonts w:ascii="Century Gothic" w:eastAsia="Batang" w:hAnsi="Century Gothic" w:cs="Arial"/>
                <w:sz w:val="28"/>
                <w:szCs w:val="28"/>
              </w:rPr>
              <w:t>üdrere</w:t>
            </w:r>
            <w:proofErr w:type="spellEnd"/>
          </w:p>
        </w:tc>
        <w:tc>
          <w:tcPr>
            <w:tcW w:w="3802" w:type="dxa"/>
          </w:tcPr>
          <w:p w:rsidR="00D3306F" w:rsidRPr="00904695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Maltratar </w:t>
            </w:r>
          </w:p>
        </w:tc>
        <w:tc>
          <w:tcPr>
            <w:tcW w:w="3254" w:type="dxa"/>
          </w:tcPr>
          <w:p w:rsidR="00D3306F" w:rsidRPr="001F40F4" w:rsidRDefault="00051CF9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Ño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bätä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mä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küdrere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un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bätä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3985" w:type="dxa"/>
          </w:tcPr>
          <w:p w:rsidR="00D3306F" w:rsidRPr="001F40F4" w:rsidRDefault="00051CF9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Porque maltratas al perro.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065E82" w:rsidRDefault="00D3306F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t>Küguen</w:t>
            </w:r>
            <w:proofErr w:type="spellEnd"/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D3306F" w:rsidRPr="00904695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A fuera </w:t>
            </w:r>
          </w:p>
        </w:tc>
        <w:tc>
          <w:tcPr>
            <w:tcW w:w="3254" w:type="dxa"/>
          </w:tcPr>
          <w:p w:rsidR="00D3306F" w:rsidRPr="001F40F4" w:rsidRDefault="00F52521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Minchi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juendari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küguen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3985" w:type="dxa"/>
          </w:tcPr>
          <w:p w:rsidR="00D3306F" w:rsidRPr="001F40F4" w:rsidRDefault="00F52521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Eche a fuera al gato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065E82" w:rsidRDefault="00423072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t>Kün</w:t>
            </w:r>
            <w:proofErr w:type="spellEnd"/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D3306F" w:rsidRPr="00904695" w:rsidRDefault="00423072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Piojo </w:t>
            </w:r>
          </w:p>
        </w:tc>
        <w:tc>
          <w:tcPr>
            <w:tcW w:w="3254" w:type="dxa"/>
          </w:tcPr>
          <w:p w:rsidR="00D3306F" w:rsidRPr="001F40F4" w:rsidRDefault="0084762C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Ti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ngängä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dogwä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kün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tärä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3985" w:type="dxa"/>
          </w:tcPr>
          <w:p w:rsidR="00D3306F" w:rsidRPr="001F40F4" w:rsidRDefault="0084762C" w:rsidP="0084762C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Mi hija tiene piojos en la cabeza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065E82" w:rsidRDefault="00224A6A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t>Kuso</w:t>
            </w:r>
            <w:proofErr w:type="spellEnd"/>
          </w:p>
        </w:tc>
        <w:tc>
          <w:tcPr>
            <w:tcW w:w="3802" w:type="dxa"/>
          </w:tcPr>
          <w:p w:rsidR="00D3306F" w:rsidRPr="00904695" w:rsidRDefault="0084762C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>
              <w:rPr>
                <w:rFonts w:ascii="Century Gothic" w:eastAsia="Batang" w:hAnsi="Century Gothic" w:cs="Arial"/>
                <w:sz w:val="28"/>
                <w:szCs w:val="28"/>
              </w:rPr>
              <w:t xml:space="preserve">Puños </w:t>
            </w:r>
          </w:p>
        </w:tc>
        <w:tc>
          <w:tcPr>
            <w:tcW w:w="3254" w:type="dxa"/>
          </w:tcPr>
          <w:p w:rsidR="00D3306F" w:rsidRPr="001F40F4" w:rsidRDefault="0084762C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Kwe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kuso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krigri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ti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bätä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3985" w:type="dxa"/>
          </w:tcPr>
          <w:p w:rsidR="00D3306F" w:rsidRPr="001F40F4" w:rsidRDefault="0084762C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proofErr w:type="gramStart"/>
            <w:r>
              <w:rPr>
                <w:rFonts w:ascii="Century Gothic" w:eastAsia="Batang" w:hAnsi="Century Gothic"/>
                <w:sz w:val="24"/>
                <w:szCs w:val="24"/>
              </w:rPr>
              <w:t>El más puños</w:t>
            </w:r>
            <w:proofErr w:type="gram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que yo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065E82" w:rsidRDefault="00224A6A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t>Kuta</w:t>
            </w:r>
            <w:proofErr w:type="spellEnd"/>
          </w:p>
        </w:tc>
        <w:tc>
          <w:tcPr>
            <w:tcW w:w="3802" w:type="dxa"/>
          </w:tcPr>
          <w:p w:rsidR="00D3306F" w:rsidRPr="00904695" w:rsidRDefault="00224A6A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>Gusano ratón</w:t>
            </w:r>
          </w:p>
        </w:tc>
        <w:tc>
          <w:tcPr>
            <w:tcW w:w="3254" w:type="dxa"/>
          </w:tcPr>
          <w:p w:rsidR="00D3306F" w:rsidRPr="001F40F4" w:rsidRDefault="0084762C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Kuta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bä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ngwen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3985" w:type="dxa"/>
          </w:tcPr>
          <w:p w:rsidR="00D3306F" w:rsidRPr="001F40F4" w:rsidRDefault="0084762C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gusano ratón es de color blanco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065E82" w:rsidRDefault="007305EE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t>Kutuä</w:t>
            </w:r>
            <w:proofErr w:type="spellEnd"/>
          </w:p>
        </w:tc>
        <w:tc>
          <w:tcPr>
            <w:tcW w:w="3802" w:type="dxa"/>
          </w:tcPr>
          <w:p w:rsidR="00D3306F" w:rsidRPr="00904695" w:rsidRDefault="0084762C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>
              <w:rPr>
                <w:rFonts w:ascii="Century Gothic" w:eastAsia="Batang" w:hAnsi="Century Gothic" w:cs="Arial"/>
                <w:sz w:val="28"/>
                <w:szCs w:val="28"/>
              </w:rPr>
              <w:t>Canasto</w:t>
            </w:r>
          </w:p>
        </w:tc>
        <w:tc>
          <w:tcPr>
            <w:tcW w:w="3254" w:type="dxa"/>
          </w:tcPr>
          <w:p w:rsidR="00D3306F" w:rsidRPr="001F40F4" w:rsidRDefault="0084762C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Brän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kutuä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sribere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3985" w:type="dxa"/>
          </w:tcPr>
          <w:p w:rsidR="00D3306F" w:rsidRPr="001F40F4" w:rsidRDefault="0084762C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Hagamos canasto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065E82" w:rsidRDefault="007305EE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t>Kuin</w:t>
            </w:r>
            <w:proofErr w:type="spellEnd"/>
          </w:p>
        </w:tc>
        <w:tc>
          <w:tcPr>
            <w:tcW w:w="3802" w:type="dxa"/>
          </w:tcPr>
          <w:p w:rsidR="00D3306F" w:rsidRPr="00904695" w:rsidRDefault="007305EE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>Bien</w:t>
            </w:r>
            <w:r w:rsidR="0084762C">
              <w:rPr>
                <w:rFonts w:ascii="Century Gothic" w:eastAsia="Batang" w:hAnsi="Century Gothic" w:cs="Arial"/>
                <w:sz w:val="28"/>
                <w:szCs w:val="28"/>
              </w:rPr>
              <w:t xml:space="preserve">, bueno </w:t>
            </w:r>
          </w:p>
        </w:tc>
        <w:tc>
          <w:tcPr>
            <w:tcW w:w="3254" w:type="dxa"/>
          </w:tcPr>
          <w:p w:rsidR="00D3306F" w:rsidRPr="001F40F4" w:rsidRDefault="0084762C" w:rsidP="0084762C">
            <w:pPr>
              <w:rPr>
                <w:rFonts w:ascii="Century Gothic" w:eastAsia="Batang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Kwe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gwa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kuin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kite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3985" w:type="dxa"/>
          </w:tcPr>
          <w:p w:rsidR="00D3306F" w:rsidRPr="001F40F4" w:rsidRDefault="0084762C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Él es bueno para pescar. </w:t>
            </w:r>
          </w:p>
        </w:tc>
      </w:tr>
      <w:tr w:rsidR="0084762C" w:rsidRPr="001F40F4" w:rsidTr="0010192E">
        <w:trPr>
          <w:trHeight w:val="289"/>
        </w:trPr>
        <w:tc>
          <w:tcPr>
            <w:tcW w:w="3271" w:type="dxa"/>
          </w:tcPr>
          <w:p w:rsidR="0084762C" w:rsidRPr="00065E82" w:rsidRDefault="0084762C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t>Kuin</w:t>
            </w:r>
            <w:proofErr w:type="spellEnd"/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84762C" w:rsidRPr="00904695" w:rsidRDefault="0084762C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>
              <w:rPr>
                <w:rFonts w:ascii="Century Gothic" w:eastAsia="Batang" w:hAnsi="Century Gothic" w:cs="Arial"/>
                <w:sz w:val="28"/>
                <w:szCs w:val="28"/>
              </w:rPr>
              <w:t xml:space="preserve">Alto, arriba </w:t>
            </w:r>
          </w:p>
        </w:tc>
        <w:tc>
          <w:tcPr>
            <w:tcW w:w="3254" w:type="dxa"/>
          </w:tcPr>
          <w:p w:rsidR="0084762C" w:rsidRPr="001F40F4" w:rsidRDefault="0084762C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Deba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tä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mobe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kuin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3985" w:type="dxa"/>
          </w:tcPr>
          <w:p w:rsidR="0084762C" w:rsidRPr="001F40F4" w:rsidRDefault="0084762C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pejibaye está muy alto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065E82" w:rsidRDefault="007305EE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t>kwen</w:t>
            </w:r>
            <w:proofErr w:type="spellEnd"/>
          </w:p>
        </w:tc>
        <w:tc>
          <w:tcPr>
            <w:tcW w:w="3802" w:type="dxa"/>
          </w:tcPr>
          <w:p w:rsidR="00D3306F" w:rsidRPr="00904695" w:rsidRDefault="007305EE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Encontrar </w:t>
            </w:r>
          </w:p>
        </w:tc>
        <w:tc>
          <w:tcPr>
            <w:tcW w:w="3254" w:type="dxa"/>
          </w:tcPr>
          <w:p w:rsidR="00D3306F" w:rsidRPr="001F40F4" w:rsidRDefault="001D1BAA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Ni ye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kwen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gwi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3985" w:type="dxa"/>
          </w:tcPr>
          <w:p w:rsidR="00D3306F" w:rsidRPr="001F40F4" w:rsidRDefault="001D1BAA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Él se </w:t>
            </w:r>
            <w:proofErr w:type="gramStart"/>
            <w:r>
              <w:rPr>
                <w:rFonts w:ascii="Century Gothic" w:eastAsia="Batang" w:hAnsi="Century Gothic"/>
                <w:sz w:val="24"/>
                <w:szCs w:val="24"/>
              </w:rPr>
              <w:t>encontrara</w:t>
            </w:r>
            <w:proofErr w:type="gram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en la casa.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065E82" w:rsidRDefault="007305EE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t>Kunti</w:t>
            </w:r>
            <w:proofErr w:type="spellEnd"/>
          </w:p>
        </w:tc>
        <w:tc>
          <w:tcPr>
            <w:tcW w:w="3802" w:type="dxa"/>
          </w:tcPr>
          <w:p w:rsidR="00D3306F" w:rsidRPr="00904695" w:rsidRDefault="007305EE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>Un pedazo</w:t>
            </w:r>
          </w:p>
        </w:tc>
        <w:tc>
          <w:tcPr>
            <w:tcW w:w="3254" w:type="dxa"/>
          </w:tcPr>
          <w:p w:rsidR="00D3306F" w:rsidRPr="009C53BA" w:rsidRDefault="00CF29D0" w:rsidP="00D3306F">
            <w:pPr>
              <w:rPr>
                <w:rFonts w:ascii="Century Gothic" w:eastAsia="Batang" w:hAnsi="Century Gothic"/>
                <w:sz w:val="24"/>
                <w:szCs w:val="24"/>
                <w:lang w:val="en-US"/>
              </w:rPr>
            </w:pPr>
            <w:proofErr w:type="spellStart"/>
            <w:r w:rsidRPr="009C53BA">
              <w:rPr>
                <w:rFonts w:ascii="Century Gothic" w:eastAsia="Batang" w:hAnsi="Century Gothic"/>
                <w:sz w:val="24"/>
                <w:szCs w:val="24"/>
                <w:lang w:val="en-US"/>
              </w:rPr>
              <w:t>Kri</w:t>
            </w:r>
            <w:proofErr w:type="spellEnd"/>
            <w:r w:rsidRPr="009C53BA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 ye </w:t>
            </w:r>
            <w:proofErr w:type="spellStart"/>
            <w:r w:rsidRPr="009C53BA">
              <w:rPr>
                <w:rFonts w:ascii="Century Gothic" w:eastAsia="Batang" w:hAnsi="Century Gothic"/>
                <w:sz w:val="24"/>
                <w:szCs w:val="24"/>
                <w:lang w:val="en-US"/>
              </w:rPr>
              <w:t>tregue</w:t>
            </w:r>
            <w:proofErr w:type="spellEnd"/>
            <w:r w:rsidRPr="009C53BA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53BA">
              <w:rPr>
                <w:rFonts w:ascii="Century Gothic" w:eastAsia="Batang" w:hAnsi="Century Gothic"/>
                <w:sz w:val="24"/>
                <w:szCs w:val="24"/>
                <w:lang w:val="en-US"/>
              </w:rPr>
              <w:t>kunti</w:t>
            </w:r>
            <w:proofErr w:type="spellEnd"/>
            <w:r w:rsidRPr="009C53BA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53BA">
              <w:rPr>
                <w:rFonts w:ascii="Century Gothic" w:eastAsia="Batang" w:hAnsi="Century Gothic"/>
                <w:sz w:val="24"/>
                <w:szCs w:val="24"/>
                <w:lang w:val="en-US"/>
              </w:rPr>
              <w:t>ngire</w:t>
            </w:r>
            <w:proofErr w:type="spellEnd"/>
            <w:r w:rsidRPr="009C53BA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985" w:type="dxa"/>
          </w:tcPr>
          <w:p w:rsidR="00D3306F" w:rsidRPr="001F40F4" w:rsidRDefault="00CF29D0" w:rsidP="00CF29D0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Corte un pedazo ese tronco para leña.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065E82" w:rsidRDefault="007305EE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t>Kuaite</w:t>
            </w:r>
            <w:proofErr w:type="spellEnd"/>
          </w:p>
        </w:tc>
        <w:tc>
          <w:tcPr>
            <w:tcW w:w="3802" w:type="dxa"/>
          </w:tcPr>
          <w:p w:rsidR="00D3306F" w:rsidRPr="00904695" w:rsidRDefault="007305EE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>Ordeñar</w:t>
            </w:r>
          </w:p>
        </w:tc>
        <w:tc>
          <w:tcPr>
            <w:tcW w:w="3254" w:type="dxa"/>
          </w:tcPr>
          <w:p w:rsidR="00D3306F" w:rsidRPr="001F40F4" w:rsidRDefault="00CF29D0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Ani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nibi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kian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kuiate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3985" w:type="dxa"/>
          </w:tcPr>
          <w:p w:rsidR="00D3306F" w:rsidRPr="001F40F4" w:rsidRDefault="00CF29D0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Vamos a ordeñar la vaca.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065E82" w:rsidRDefault="007305EE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t>kugwe</w:t>
            </w:r>
            <w:proofErr w:type="spellEnd"/>
          </w:p>
        </w:tc>
        <w:tc>
          <w:tcPr>
            <w:tcW w:w="3802" w:type="dxa"/>
          </w:tcPr>
          <w:p w:rsidR="00D3306F" w:rsidRPr="00904695" w:rsidRDefault="007305EE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>Quemar</w:t>
            </w:r>
            <w:r w:rsidR="00CF29D0">
              <w:rPr>
                <w:rFonts w:ascii="Century Gothic" w:eastAsia="Batang" w:hAnsi="Century Gothic" w:cs="Arial"/>
                <w:sz w:val="28"/>
                <w:szCs w:val="28"/>
              </w:rPr>
              <w:t xml:space="preserve">, asar </w:t>
            </w:r>
          </w:p>
        </w:tc>
        <w:tc>
          <w:tcPr>
            <w:tcW w:w="3254" w:type="dxa"/>
          </w:tcPr>
          <w:p w:rsidR="00D3306F" w:rsidRPr="001F40F4" w:rsidRDefault="00CF29D0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Ngiri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kugwe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ere</w:t>
            </w:r>
          </w:p>
        </w:tc>
        <w:tc>
          <w:tcPr>
            <w:tcW w:w="3985" w:type="dxa"/>
          </w:tcPr>
          <w:p w:rsidR="00D3306F" w:rsidRPr="001F40F4" w:rsidRDefault="00CF29D0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Ase bastante </w:t>
            </w:r>
            <w:proofErr w:type="gramStart"/>
            <w:r>
              <w:rPr>
                <w:rFonts w:ascii="Century Gothic" w:eastAsia="Batang" w:hAnsi="Century Gothic"/>
                <w:sz w:val="24"/>
                <w:szCs w:val="24"/>
              </w:rPr>
              <w:t>la  carnes</w:t>
            </w:r>
            <w:proofErr w:type="gram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</w:tr>
      <w:tr w:rsidR="007305EE" w:rsidRPr="001F40F4" w:rsidTr="0010192E">
        <w:trPr>
          <w:trHeight w:val="289"/>
        </w:trPr>
        <w:tc>
          <w:tcPr>
            <w:tcW w:w="3271" w:type="dxa"/>
          </w:tcPr>
          <w:p w:rsidR="007305EE" w:rsidRPr="00065E82" w:rsidRDefault="007305EE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t>Kugwä</w:t>
            </w:r>
            <w:proofErr w:type="spellEnd"/>
          </w:p>
        </w:tc>
        <w:tc>
          <w:tcPr>
            <w:tcW w:w="3802" w:type="dxa"/>
          </w:tcPr>
          <w:p w:rsidR="007305EE" w:rsidRPr="00904695" w:rsidRDefault="007305EE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>Zorrillo</w:t>
            </w:r>
          </w:p>
        </w:tc>
        <w:tc>
          <w:tcPr>
            <w:tcW w:w="3254" w:type="dxa"/>
          </w:tcPr>
          <w:p w:rsidR="007305EE" w:rsidRPr="001F40F4" w:rsidRDefault="00CF29D0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Kugwä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rä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krubäte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3985" w:type="dxa"/>
          </w:tcPr>
          <w:p w:rsidR="007305EE" w:rsidRPr="001F40F4" w:rsidRDefault="00CF29D0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zorrillo huele </w:t>
            </w:r>
            <w:proofErr w:type="gramStart"/>
            <w:r>
              <w:rPr>
                <w:rFonts w:ascii="Century Gothic" w:eastAsia="Batang" w:hAnsi="Century Gothic"/>
                <w:sz w:val="24"/>
                <w:szCs w:val="24"/>
              </w:rPr>
              <w:t>muy  mal</w:t>
            </w:r>
            <w:proofErr w:type="gram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 </w:t>
            </w:r>
          </w:p>
        </w:tc>
      </w:tr>
      <w:tr w:rsidR="007305EE" w:rsidRPr="001F40F4" w:rsidTr="0010192E">
        <w:trPr>
          <w:trHeight w:val="289"/>
        </w:trPr>
        <w:tc>
          <w:tcPr>
            <w:tcW w:w="3271" w:type="dxa"/>
          </w:tcPr>
          <w:p w:rsidR="007305EE" w:rsidRPr="00065E82" w:rsidRDefault="007305EE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t>Kugwäre</w:t>
            </w:r>
            <w:proofErr w:type="spellEnd"/>
          </w:p>
        </w:tc>
        <w:tc>
          <w:tcPr>
            <w:tcW w:w="3802" w:type="dxa"/>
          </w:tcPr>
          <w:p w:rsidR="007305EE" w:rsidRPr="00904695" w:rsidRDefault="007305EE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hacia usted </w:t>
            </w:r>
          </w:p>
        </w:tc>
        <w:tc>
          <w:tcPr>
            <w:tcW w:w="3254" w:type="dxa"/>
          </w:tcPr>
          <w:p w:rsidR="007305EE" w:rsidRPr="001F40F4" w:rsidRDefault="00CF29D0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Brän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ñö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kugwäre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kaibe</w:t>
            </w:r>
            <w:proofErr w:type="spellEnd"/>
          </w:p>
        </w:tc>
        <w:tc>
          <w:tcPr>
            <w:tcW w:w="3985" w:type="dxa"/>
          </w:tcPr>
          <w:p w:rsidR="007305EE" w:rsidRPr="001F40F4" w:rsidRDefault="00CF29D0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Vamos solo hacia el rio. </w:t>
            </w:r>
          </w:p>
        </w:tc>
      </w:tr>
      <w:tr w:rsidR="007305EE" w:rsidRPr="001F40F4" w:rsidTr="0010192E">
        <w:trPr>
          <w:trHeight w:val="289"/>
        </w:trPr>
        <w:tc>
          <w:tcPr>
            <w:tcW w:w="3271" w:type="dxa"/>
          </w:tcPr>
          <w:p w:rsidR="007305EE" w:rsidRPr="00065E82" w:rsidRDefault="007305EE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t>Kwä</w:t>
            </w:r>
            <w:proofErr w:type="spellEnd"/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:rsidR="007305EE" w:rsidRPr="00904695" w:rsidRDefault="007305EE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Semilla </w:t>
            </w:r>
          </w:p>
        </w:tc>
        <w:tc>
          <w:tcPr>
            <w:tcW w:w="3254" w:type="dxa"/>
          </w:tcPr>
          <w:p w:rsidR="007305EE" w:rsidRPr="001F40F4" w:rsidRDefault="00CF29D0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Deba ye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kwä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nögö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 </w:t>
            </w:r>
          </w:p>
        </w:tc>
        <w:tc>
          <w:tcPr>
            <w:tcW w:w="3985" w:type="dxa"/>
          </w:tcPr>
          <w:p w:rsidR="007305EE" w:rsidRPr="001F40F4" w:rsidRDefault="00CF29D0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Siembre </w:t>
            </w:r>
            <w:r w:rsidR="00FA3A59">
              <w:rPr>
                <w:rFonts w:ascii="Century Gothic" w:eastAsia="Batang" w:hAnsi="Century Gothic"/>
                <w:sz w:val="24"/>
                <w:szCs w:val="24"/>
              </w:rPr>
              <w:t xml:space="preserve">la semilla de pejibaye. 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</w:tr>
      <w:tr w:rsidR="007305EE" w:rsidRPr="001F40F4" w:rsidTr="0010192E">
        <w:trPr>
          <w:trHeight w:val="289"/>
        </w:trPr>
        <w:tc>
          <w:tcPr>
            <w:tcW w:w="3271" w:type="dxa"/>
          </w:tcPr>
          <w:p w:rsidR="007305EE" w:rsidRPr="00065E82" w:rsidRDefault="007305EE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t>Kure</w:t>
            </w:r>
            <w:proofErr w:type="spellEnd"/>
          </w:p>
        </w:tc>
        <w:tc>
          <w:tcPr>
            <w:tcW w:w="3802" w:type="dxa"/>
          </w:tcPr>
          <w:p w:rsidR="007305EE" w:rsidRPr="00904695" w:rsidRDefault="00165D25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>Banano m</w:t>
            </w:r>
            <w:r w:rsidR="007305EE" w:rsidRPr="00904695">
              <w:rPr>
                <w:rFonts w:ascii="Century Gothic" w:eastAsia="Batang" w:hAnsi="Century Gothic" w:cs="Arial"/>
                <w:sz w:val="28"/>
                <w:szCs w:val="28"/>
              </w:rPr>
              <w:t>aduro</w:t>
            </w:r>
          </w:p>
        </w:tc>
        <w:tc>
          <w:tcPr>
            <w:tcW w:w="3254" w:type="dxa"/>
          </w:tcPr>
          <w:p w:rsidR="007305EE" w:rsidRPr="001F40F4" w:rsidRDefault="00FA3A59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Bla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nibira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kure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3985" w:type="dxa"/>
          </w:tcPr>
          <w:p w:rsidR="007305EE" w:rsidRPr="001F40F4" w:rsidRDefault="00FA3A59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plátano ya </w:t>
            </w:r>
            <w:proofErr w:type="gramStart"/>
            <w:r>
              <w:rPr>
                <w:rFonts w:ascii="Century Gothic" w:eastAsia="Batang" w:hAnsi="Century Gothic"/>
                <w:sz w:val="24"/>
                <w:szCs w:val="24"/>
              </w:rPr>
              <w:t>está  maduro</w:t>
            </w:r>
            <w:proofErr w:type="gram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</w:tr>
      <w:tr w:rsidR="007305EE" w:rsidRPr="001F40F4" w:rsidTr="0010192E">
        <w:trPr>
          <w:trHeight w:val="289"/>
        </w:trPr>
        <w:tc>
          <w:tcPr>
            <w:tcW w:w="3271" w:type="dxa"/>
          </w:tcPr>
          <w:p w:rsidR="007305EE" w:rsidRPr="00065E82" w:rsidRDefault="007305EE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t>Kwän</w:t>
            </w:r>
            <w:proofErr w:type="spellEnd"/>
          </w:p>
        </w:tc>
        <w:tc>
          <w:tcPr>
            <w:tcW w:w="3802" w:type="dxa"/>
          </w:tcPr>
          <w:p w:rsidR="007305EE" w:rsidRPr="00904695" w:rsidRDefault="007305EE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>Planta de zorrillo</w:t>
            </w:r>
          </w:p>
        </w:tc>
        <w:tc>
          <w:tcPr>
            <w:tcW w:w="3254" w:type="dxa"/>
          </w:tcPr>
          <w:p w:rsidR="007305EE" w:rsidRPr="001F40F4" w:rsidRDefault="00FA3A59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Kwän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bäsegä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3985" w:type="dxa"/>
          </w:tcPr>
          <w:p w:rsidR="007305EE" w:rsidRPr="001F40F4" w:rsidRDefault="00FA3A59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proofErr w:type="gramStart"/>
            <w:r>
              <w:rPr>
                <w:rFonts w:ascii="Century Gothic" w:eastAsia="Batang" w:hAnsi="Century Gothic"/>
                <w:sz w:val="24"/>
                <w:szCs w:val="24"/>
              </w:rPr>
              <w:t>Limpie</w:t>
            </w:r>
            <w:r w:rsidR="00415E06">
              <w:rPr>
                <w:rFonts w:ascii="Century Gothic" w:eastAsia="Batang" w:hAnsi="Century Gothic"/>
                <w:sz w:val="24"/>
                <w:szCs w:val="24"/>
              </w:rPr>
              <w:t xml:space="preserve">n 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la</w:t>
            </w:r>
            <w:proofErr w:type="gram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plata de zorrillo. </w:t>
            </w:r>
          </w:p>
        </w:tc>
      </w:tr>
      <w:tr w:rsidR="00415E06" w:rsidRPr="001F40F4" w:rsidTr="0010192E">
        <w:trPr>
          <w:trHeight w:val="687"/>
        </w:trPr>
        <w:tc>
          <w:tcPr>
            <w:tcW w:w="3271" w:type="dxa"/>
          </w:tcPr>
          <w:p w:rsidR="00415E06" w:rsidRPr="00065E82" w:rsidRDefault="00415E06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t>Kugwän</w:t>
            </w:r>
            <w:proofErr w:type="spellEnd"/>
          </w:p>
          <w:p w:rsidR="00415E06" w:rsidRPr="00065E82" w:rsidRDefault="00415E06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t>Kugwäne</w:t>
            </w:r>
            <w:proofErr w:type="spellEnd"/>
          </w:p>
        </w:tc>
        <w:tc>
          <w:tcPr>
            <w:tcW w:w="3802" w:type="dxa"/>
          </w:tcPr>
          <w:p w:rsidR="00415E06" w:rsidRPr="00904695" w:rsidRDefault="00415E06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>
              <w:rPr>
                <w:rFonts w:ascii="Century Gothic" w:eastAsia="Batang" w:hAnsi="Century Gothic" w:cs="Arial"/>
                <w:sz w:val="28"/>
                <w:szCs w:val="28"/>
              </w:rPr>
              <w:t>Pedazo (de telas objetos)</w:t>
            </w:r>
          </w:p>
        </w:tc>
        <w:tc>
          <w:tcPr>
            <w:tcW w:w="3254" w:type="dxa"/>
          </w:tcPr>
          <w:p w:rsidR="00415E06" w:rsidRPr="001F40F4" w:rsidRDefault="00415E06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Vidrio ye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kugwän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uguegrö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3985" w:type="dxa"/>
          </w:tcPr>
          <w:p w:rsidR="00415E06" w:rsidRPr="001F40F4" w:rsidRDefault="00415E06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Recoja los pesados de vidrio </w:t>
            </w:r>
          </w:p>
        </w:tc>
      </w:tr>
      <w:tr w:rsidR="007305EE" w:rsidRPr="001F40F4" w:rsidTr="0010192E">
        <w:trPr>
          <w:trHeight w:val="289"/>
        </w:trPr>
        <w:tc>
          <w:tcPr>
            <w:tcW w:w="3271" w:type="dxa"/>
          </w:tcPr>
          <w:p w:rsidR="007305EE" w:rsidRPr="00065E82" w:rsidRDefault="007305EE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t>Kürü</w:t>
            </w:r>
            <w:proofErr w:type="spellEnd"/>
          </w:p>
        </w:tc>
        <w:tc>
          <w:tcPr>
            <w:tcW w:w="3802" w:type="dxa"/>
          </w:tcPr>
          <w:p w:rsidR="007305EE" w:rsidRPr="00904695" w:rsidRDefault="00415E06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>
              <w:rPr>
                <w:rFonts w:ascii="Century Gothic" w:eastAsia="Batang" w:hAnsi="Century Gothic" w:cs="Arial"/>
                <w:sz w:val="28"/>
                <w:szCs w:val="28"/>
              </w:rPr>
              <w:t xml:space="preserve">Compró </w:t>
            </w:r>
          </w:p>
        </w:tc>
        <w:tc>
          <w:tcPr>
            <w:tcW w:w="3254" w:type="dxa"/>
          </w:tcPr>
          <w:p w:rsidR="007305EE" w:rsidRPr="001F40F4" w:rsidRDefault="00415E06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Kwe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mren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kürü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ya?</w:t>
            </w:r>
          </w:p>
        </w:tc>
        <w:tc>
          <w:tcPr>
            <w:tcW w:w="3985" w:type="dxa"/>
          </w:tcPr>
          <w:p w:rsidR="007305EE" w:rsidRPr="001F40F4" w:rsidRDefault="00415E06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compro la </w:t>
            </w:r>
            <w:proofErr w:type="gramStart"/>
            <w:r>
              <w:rPr>
                <w:rFonts w:ascii="Century Gothic" w:eastAsia="Batang" w:hAnsi="Century Gothic"/>
                <w:sz w:val="24"/>
                <w:szCs w:val="24"/>
              </w:rPr>
              <w:t>sal?.</w:t>
            </w:r>
            <w:proofErr w:type="gram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</w:tr>
      <w:tr w:rsidR="007305EE" w:rsidRPr="001F40F4" w:rsidTr="0010192E">
        <w:trPr>
          <w:trHeight w:val="193"/>
        </w:trPr>
        <w:tc>
          <w:tcPr>
            <w:tcW w:w="3271" w:type="dxa"/>
          </w:tcPr>
          <w:p w:rsidR="007305EE" w:rsidRPr="00065E82" w:rsidRDefault="007305EE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t>Kuben</w:t>
            </w:r>
            <w:proofErr w:type="spellEnd"/>
          </w:p>
        </w:tc>
        <w:tc>
          <w:tcPr>
            <w:tcW w:w="3802" w:type="dxa"/>
          </w:tcPr>
          <w:p w:rsidR="007305EE" w:rsidRPr="00904695" w:rsidRDefault="00165D25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>Frente</w:t>
            </w:r>
          </w:p>
        </w:tc>
        <w:tc>
          <w:tcPr>
            <w:tcW w:w="3254" w:type="dxa"/>
          </w:tcPr>
          <w:p w:rsidR="007305EE" w:rsidRPr="001F40F4" w:rsidRDefault="00415E06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Meri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kuben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dogwä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tare  </w:t>
            </w:r>
          </w:p>
        </w:tc>
        <w:tc>
          <w:tcPr>
            <w:tcW w:w="3985" w:type="dxa"/>
          </w:tcPr>
          <w:p w:rsidR="007305EE" w:rsidRPr="001F40F4" w:rsidRDefault="00415E06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La mujer tiene dolor de cabeza </w:t>
            </w:r>
          </w:p>
        </w:tc>
      </w:tr>
      <w:tr w:rsidR="007305EE" w:rsidRPr="001F40F4" w:rsidTr="0010192E">
        <w:trPr>
          <w:trHeight w:val="289"/>
        </w:trPr>
        <w:tc>
          <w:tcPr>
            <w:tcW w:w="3271" w:type="dxa"/>
          </w:tcPr>
          <w:p w:rsidR="007305EE" w:rsidRPr="00065E82" w:rsidRDefault="00165D25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lastRenderedPageBreak/>
              <w:t>Kubu</w:t>
            </w:r>
            <w:proofErr w:type="spellEnd"/>
          </w:p>
        </w:tc>
        <w:tc>
          <w:tcPr>
            <w:tcW w:w="3802" w:type="dxa"/>
          </w:tcPr>
          <w:p w:rsidR="007305EE" w:rsidRPr="00904695" w:rsidRDefault="00165D25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Dos </w:t>
            </w:r>
            <w:r w:rsidR="008F0BB6">
              <w:rPr>
                <w:rFonts w:ascii="Century Gothic" w:eastAsia="Batang" w:hAnsi="Century Gothic" w:cs="Arial"/>
                <w:sz w:val="28"/>
                <w:szCs w:val="28"/>
              </w:rPr>
              <w:t>(</w:t>
            </w: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>objetos redondos</w:t>
            </w:r>
            <w:r w:rsidR="008F0BB6">
              <w:rPr>
                <w:rFonts w:ascii="Century Gothic" w:eastAsia="Batang" w:hAnsi="Century Gothic" w:cs="Arial"/>
                <w:sz w:val="28"/>
                <w:szCs w:val="28"/>
              </w:rPr>
              <w:t>)</w:t>
            </w: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254" w:type="dxa"/>
          </w:tcPr>
          <w:p w:rsidR="007305EE" w:rsidRPr="001F40F4" w:rsidRDefault="008F0BB6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Naran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oto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kubu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tie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3985" w:type="dxa"/>
          </w:tcPr>
          <w:p w:rsidR="007305EE" w:rsidRPr="001F40F4" w:rsidRDefault="008F0BB6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Cosecha </w:t>
            </w:r>
            <w:proofErr w:type="gramStart"/>
            <w:r>
              <w:rPr>
                <w:rFonts w:ascii="Century Gothic" w:eastAsia="Batang" w:hAnsi="Century Gothic"/>
                <w:sz w:val="24"/>
                <w:szCs w:val="24"/>
              </w:rPr>
              <w:t>dos naranja</w:t>
            </w:r>
            <w:proofErr w:type="gram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</w:tr>
      <w:tr w:rsidR="007305EE" w:rsidRPr="001F40F4" w:rsidTr="0010192E">
        <w:trPr>
          <w:trHeight w:val="289"/>
        </w:trPr>
        <w:tc>
          <w:tcPr>
            <w:tcW w:w="3271" w:type="dxa"/>
          </w:tcPr>
          <w:p w:rsidR="007305EE" w:rsidRPr="00065E82" w:rsidRDefault="00165D25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t>Kusogwä</w:t>
            </w:r>
            <w:proofErr w:type="spellEnd"/>
          </w:p>
        </w:tc>
        <w:tc>
          <w:tcPr>
            <w:tcW w:w="3802" w:type="dxa"/>
          </w:tcPr>
          <w:p w:rsidR="007305EE" w:rsidRPr="00904695" w:rsidRDefault="00395D24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gramStart"/>
            <w:r>
              <w:rPr>
                <w:rFonts w:ascii="Century Gothic" w:eastAsia="Batang" w:hAnsi="Century Gothic" w:cs="Arial"/>
                <w:sz w:val="28"/>
                <w:szCs w:val="28"/>
              </w:rPr>
              <w:t>Pesuña(</w:t>
            </w:r>
            <w:proofErr w:type="gramEnd"/>
            <w:r>
              <w:rPr>
                <w:rFonts w:ascii="Century Gothic" w:eastAsia="Batang" w:hAnsi="Century Gothic" w:cs="Arial"/>
                <w:sz w:val="28"/>
                <w:szCs w:val="28"/>
              </w:rPr>
              <w:t>de un animal)</w:t>
            </w:r>
          </w:p>
        </w:tc>
        <w:tc>
          <w:tcPr>
            <w:tcW w:w="3254" w:type="dxa"/>
          </w:tcPr>
          <w:p w:rsidR="007305EE" w:rsidRPr="001F40F4" w:rsidRDefault="00395D24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Mütü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kusogwä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mäguete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 </w:t>
            </w:r>
          </w:p>
        </w:tc>
        <w:tc>
          <w:tcPr>
            <w:tcW w:w="3985" w:type="dxa"/>
          </w:tcPr>
          <w:p w:rsidR="007305EE" w:rsidRPr="001F40F4" w:rsidRDefault="00395D24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Amarre la pesuña del cerdo</w:t>
            </w:r>
          </w:p>
        </w:tc>
      </w:tr>
      <w:tr w:rsidR="00165D25" w:rsidRPr="001F40F4" w:rsidTr="0010192E">
        <w:trPr>
          <w:trHeight w:val="289"/>
        </w:trPr>
        <w:tc>
          <w:tcPr>
            <w:tcW w:w="3271" w:type="dxa"/>
          </w:tcPr>
          <w:p w:rsidR="00165D25" w:rsidRPr="00065E82" w:rsidRDefault="00165D25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t>Kure</w:t>
            </w:r>
            <w:proofErr w:type="spellEnd"/>
          </w:p>
        </w:tc>
        <w:tc>
          <w:tcPr>
            <w:tcW w:w="3802" w:type="dxa"/>
          </w:tcPr>
          <w:p w:rsidR="00165D25" w:rsidRPr="00904695" w:rsidRDefault="00395D24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>
              <w:rPr>
                <w:rFonts w:ascii="Century Gothic" w:eastAsia="Batang" w:hAnsi="Century Gothic" w:cs="Arial"/>
                <w:sz w:val="28"/>
                <w:szCs w:val="28"/>
              </w:rPr>
              <w:t>Hedio</w:t>
            </w:r>
            <w:r w:rsidR="00165D25" w:rsidRPr="00904695">
              <w:rPr>
                <w:rFonts w:ascii="Century Gothic" w:eastAsia="Batang" w:hAnsi="Century Gothic" w:cs="Arial"/>
                <w:sz w:val="28"/>
                <w:szCs w:val="28"/>
              </w:rPr>
              <w:t>ndo</w:t>
            </w:r>
          </w:p>
        </w:tc>
        <w:tc>
          <w:tcPr>
            <w:tcW w:w="3254" w:type="dxa"/>
          </w:tcPr>
          <w:p w:rsidR="00165D25" w:rsidRPr="001F40F4" w:rsidRDefault="00395D24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Ngiri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nibira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kure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3985" w:type="dxa"/>
          </w:tcPr>
          <w:p w:rsidR="00165D25" w:rsidRPr="001F40F4" w:rsidRDefault="00395D24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Ya </w:t>
            </w:r>
            <w:proofErr w:type="gramStart"/>
            <w:r>
              <w:rPr>
                <w:rFonts w:ascii="Century Gothic" w:eastAsia="Batang" w:hAnsi="Century Gothic"/>
                <w:sz w:val="24"/>
                <w:szCs w:val="24"/>
              </w:rPr>
              <w:t>hule</w:t>
            </w:r>
            <w:proofErr w:type="gram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hediondo la carne. </w:t>
            </w:r>
          </w:p>
        </w:tc>
      </w:tr>
      <w:tr w:rsidR="00165D25" w:rsidRPr="001F40F4" w:rsidTr="0010192E">
        <w:trPr>
          <w:trHeight w:val="289"/>
        </w:trPr>
        <w:tc>
          <w:tcPr>
            <w:tcW w:w="3271" w:type="dxa"/>
          </w:tcPr>
          <w:p w:rsidR="00165D25" w:rsidRPr="00065E82" w:rsidRDefault="00165D25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t>Küre</w:t>
            </w:r>
            <w:proofErr w:type="spellEnd"/>
          </w:p>
        </w:tc>
        <w:tc>
          <w:tcPr>
            <w:tcW w:w="3802" w:type="dxa"/>
          </w:tcPr>
          <w:p w:rsidR="00165D25" w:rsidRPr="00904695" w:rsidRDefault="00165D25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>Fallecer</w:t>
            </w:r>
          </w:p>
        </w:tc>
        <w:tc>
          <w:tcPr>
            <w:tcW w:w="3254" w:type="dxa"/>
          </w:tcPr>
          <w:p w:rsidR="00165D25" w:rsidRPr="001F40F4" w:rsidRDefault="00395D24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Ni ye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küre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degä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matare </w:t>
            </w:r>
          </w:p>
        </w:tc>
        <w:tc>
          <w:tcPr>
            <w:tcW w:w="3985" w:type="dxa"/>
          </w:tcPr>
          <w:p w:rsidR="00165D25" w:rsidRPr="001F40F4" w:rsidRDefault="00395D24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falleció hoy en la mañana </w:t>
            </w:r>
          </w:p>
        </w:tc>
      </w:tr>
    </w:tbl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</w:p>
    <w:p w:rsidR="00165D25" w:rsidRDefault="00165D25" w:rsidP="00327FC8">
      <w:pPr>
        <w:rPr>
          <w:rFonts w:ascii="Batang" w:eastAsia="Batang" w:hAnsi="Batang"/>
          <w:b/>
          <w:sz w:val="32"/>
          <w:szCs w:val="32"/>
        </w:rPr>
      </w:pPr>
    </w:p>
    <w:p w:rsidR="00165D25" w:rsidRDefault="00165D25" w:rsidP="00327FC8">
      <w:pPr>
        <w:rPr>
          <w:rFonts w:ascii="Batang" w:eastAsia="Batang" w:hAnsi="Batang"/>
          <w:b/>
          <w:sz w:val="32"/>
          <w:szCs w:val="32"/>
        </w:rPr>
      </w:pPr>
    </w:p>
    <w:p w:rsidR="00165D25" w:rsidRDefault="00165D25" w:rsidP="00327FC8">
      <w:pPr>
        <w:rPr>
          <w:rFonts w:ascii="Batang" w:eastAsia="Batang" w:hAnsi="Batang"/>
          <w:b/>
          <w:sz w:val="32"/>
          <w:szCs w:val="32"/>
        </w:rPr>
      </w:pPr>
    </w:p>
    <w:p w:rsidR="00306BDC" w:rsidRDefault="00306BDC" w:rsidP="00327FC8">
      <w:pPr>
        <w:rPr>
          <w:rFonts w:ascii="Batang" w:eastAsia="Batang" w:hAnsi="Batang"/>
          <w:b/>
          <w:sz w:val="32"/>
          <w:szCs w:val="32"/>
        </w:rPr>
      </w:pPr>
    </w:p>
    <w:p w:rsidR="00165D25" w:rsidRDefault="00165D25" w:rsidP="00327FC8">
      <w:pPr>
        <w:rPr>
          <w:rFonts w:ascii="Batang" w:eastAsia="Batang" w:hAnsi="Batang"/>
          <w:b/>
          <w:sz w:val="32"/>
          <w:szCs w:val="32"/>
        </w:rPr>
      </w:pPr>
    </w:p>
    <w:p w:rsidR="00165D25" w:rsidRDefault="00165D25" w:rsidP="00327FC8">
      <w:pPr>
        <w:rPr>
          <w:rFonts w:ascii="Batang" w:eastAsia="Batang" w:hAnsi="Batang"/>
          <w:b/>
          <w:sz w:val="32"/>
          <w:szCs w:val="32"/>
        </w:rPr>
      </w:pPr>
    </w:p>
    <w:p w:rsidR="00165D25" w:rsidRDefault="00165D25" w:rsidP="00327FC8">
      <w:pPr>
        <w:rPr>
          <w:rFonts w:ascii="Batang" w:eastAsia="Batang" w:hAnsi="Batang"/>
          <w:b/>
          <w:sz w:val="32"/>
          <w:szCs w:val="32"/>
        </w:rPr>
      </w:pPr>
    </w:p>
    <w:p w:rsidR="00922107" w:rsidRPr="00787248" w:rsidRDefault="00922107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F11D66" wp14:editId="180184DC">
                <wp:simplePos x="0" y="0"/>
                <wp:positionH relativeFrom="column">
                  <wp:posOffset>1837055</wp:posOffset>
                </wp:positionH>
                <wp:positionV relativeFrom="paragraph">
                  <wp:posOffset>6985</wp:posOffset>
                </wp:positionV>
                <wp:extent cx="1098550" cy="1828800"/>
                <wp:effectExtent l="57150" t="57150" r="82550" b="118745"/>
                <wp:wrapSquare wrapText="bothSides"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3F8" w:rsidRPr="00922107" w:rsidRDefault="008C23F8" w:rsidP="00922107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2107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F11D66" id="Cuadro de texto 9" o:spid="_x0000_s1035" type="#_x0000_t202" style="position:absolute;margin-left:144.65pt;margin-top:.55pt;width:86.5pt;height:2in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&#13;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:rsidR="008C23F8" w:rsidRPr="00922107" w:rsidRDefault="008C23F8" w:rsidP="00922107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22107"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22107" w:rsidRPr="00787248" w:rsidRDefault="00922107" w:rsidP="00327FC8">
      <w:pPr>
        <w:rPr>
          <w:rFonts w:ascii="Batang" w:eastAsia="Batang" w:hAnsi="Batang"/>
          <w:sz w:val="32"/>
          <w:szCs w:val="32"/>
        </w:rPr>
      </w:pPr>
    </w:p>
    <w:p w:rsidR="00922107" w:rsidRPr="00787248" w:rsidRDefault="00922107" w:rsidP="00327FC8">
      <w:pPr>
        <w:rPr>
          <w:rFonts w:ascii="Batang" w:eastAsia="Batang" w:hAnsi="Batang"/>
          <w:sz w:val="32"/>
          <w:szCs w:val="32"/>
        </w:rPr>
      </w:pP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lastRenderedPageBreak/>
        <w:t>Laga</w:t>
      </w:r>
      <w:proofErr w:type="spellEnd"/>
      <w:r w:rsidR="00922107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Lagarto</w:t>
      </w:r>
    </w:p>
    <w:p w:rsidR="00327FC8" w:rsidRPr="00787248" w:rsidRDefault="00922107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L</w:t>
      </w:r>
      <w:r w:rsidR="00327FC8" w:rsidRPr="00787248">
        <w:rPr>
          <w:rFonts w:ascii="Batang" w:eastAsia="Batang" w:hAnsi="Batang"/>
          <w:sz w:val="32"/>
          <w:szCs w:val="32"/>
        </w:rPr>
        <w:t>imo</w:t>
      </w:r>
      <w:r w:rsidRPr="00787248">
        <w:rPr>
          <w:rFonts w:ascii="Batang" w:eastAsia="Batang" w:hAnsi="Batang"/>
          <w:sz w:val="32"/>
          <w:szCs w:val="32"/>
        </w:rPr>
        <w:t xml:space="preserve">:        </w:t>
      </w:r>
      <w:r w:rsidR="00327FC8" w:rsidRPr="00787248">
        <w:rPr>
          <w:rFonts w:ascii="Batang" w:eastAsia="Batang" w:hAnsi="Batang"/>
          <w:sz w:val="32"/>
          <w:szCs w:val="32"/>
        </w:rPr>
        <w:tab/>
        <w:t>Limón</w:t>
      </w:r>
    </w:p>
    <w:p w:rsidR="00327FC8" w:rsidRPr="00787248" w:rsidRDefault="00922107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8DEF1A" wp14:editId="0B1A7178">
                <wp:simplePos x="0" y="0"/>
                <wp:positionH relativeFrom="column">
                  <wp:posOffset>2005965</wp:posOffset>
                </wp:positionH>
                <wp:positionV relativeFrom="paragraph">
                  <wp:posOffset>372110</wp:posOffset>
                </wp:positionV>
                <wp:extent cx="814070" cy="1828800"/>
                <wp:effectExtent l="57150" t="57150" r="81280" b="108585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07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3F8" w:rsidRPr="00922107" w:rsidRDefault="008C23F8" w:rsidP="00922107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2107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8DEF1A" id="Cuadro de texto 10" o:spid="_x0000_s1036" type="#_x0000_t202" style="position:absolute;margin-left:157.95pt;margin-top:29.3pt;width:64.1pt;height:2in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&#13;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:rsidR="008C23F8" w:rsidRPr="00922107" w:rsidRDefault="008C23F8" w:rsidP="00922107">
                      <w:pPr>
                        <w:jc w:val="center"/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22107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</w:p>
    <w:p w:rsidR="00922107" w:rsidRPr="00787248" w:rsidRDefault="00922107" w:rsidP="00327FC8">
      <w:pPr>
        <w:rPr>
          <w:rFonts w:ascii="Batang" w:eastAsia="Batang" w:hAnsi="Batang"/>
          <w:sz w:val="32"/>
          <w:szCs w:val="32"/>
        </w:rPr>
      </w:pPr>
    </w:p>
    <w:p w:rsidR="00922107" w:rsidRPr="00787248" w:rsidRDefault="00922107" w:rsidP="00327FC8">
      <w:pPr>
        <w:rPr>
          <w:rFonts w:ascii="Batang" w:eastAsia="Batang" w:hAnsi="Batang"/>
          <w:sz w:val="32"/>
          <w:szCs w:val="32"/>
        </w:rPr>
      </w:pPr>
    </w:p>
    <w:p w:rsidR="00E45040" w:rsidRPr="00787248" w:rsidRDefault="00E45040" w:rsidP="00E45040">
      <w:pPr>
        <w:rPr>
          <w:rFonts w:ascii="Batang" w:eastAsia="Batang" w:hAnsi="Batang"/>
          <w:b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Mane</w:t>
      </w:r>
      <w:r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ab/>
        <w:t>Dulce</w:t>
      </w:r>
      <w:r w:rsidRPr="00787248">
        <w:rPr>
          <w:rFonts w:ascii="Batang" w:eastAsia="Batang" w:hAnsi="Batang"/>
          <w:b/>
          <w:sz w:val="32"/>
          <w:szCs w:val="32"/>
        </w:rPr>
        <w:t xml:space="preserve"> </w:t>
      </w:r>
    </w:p>
    <w:p w:rsidR="00E45040" w:rsidRPr="00787248" w:rsidRDefault="00E45040" w:rsidP="00E45040">
      <w:pPr>
        <w:rPr>
          <w:rFonts w:ascii="Batang" w:eastAsia="Batang" w:hAnsi="Batang"/>
          <w:b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Mädä</w:t>
      </w:r>
      <w:proofErr w:type="spellEnd"/>
      <w:r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ab/>
        <w:t>Caballo</w:t>
      </w:r>
    </w:p>
    <w:p w:rsidR="00E45040" w:rsidRPr="00787248" w:rsidRDefault="00E45040" w:rsidP="00E45040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Mä</w:t>
      </w:r>
      <w:proofErr w:type="spellEnd"/>
      <w:r w:rsidRPr="00787248">
        <w:rPr>
          <w:rFonts w:ascii="Batang" w:eastAsia="Batang" w:hAnsi="Batang"/>
          <w:sz w:val="32"/>
          <w:szCs w:val="32"/>
        </w:rPr>
        <w:t xml:space="preserve">: 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Usted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Mare</w:t>
      </w:r>
      <w:r w:rsidR="00922107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</w:r>
      <w:r w:rsidR="00922107"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>Después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Made</w:t>
      </w:r>
      <w:proofErr w:type="spellEnd"/>
      <w:r w:rsidR="00922107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Chocar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Matare</w:t>
      </w:r>
      <w:r w:rsidR="00922107" w:rsidRPr="00787248">
        <w:rPr>
          <w:rFonts w:ascii="Batang" w:eastAsia="Batang" w:hAnsi="Batang"/>
          <w:sz w:val="32"/>
          <w:szCs w:val="32"/>
        </w:rPr>
        <w:t xml:space="preserve">: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  </w:t>
      </w:r>
      <w:r w:rsidR="00922107" w:rsidRPr="00787248">
        <w:rPr>
          <w:rFonts w:ascii="Batang" w:eastAsia="Batang" w:hAnsi="Batang"/>
          <w:sz w:val="32"/>
          <w:szCs w:val="32"/>
        </w:rPr>
        <w:t xml:space="preserve">       </w:t>
      </w:r>
      <w:r w:rsidRPr="00787248">
        <w:rPr>
          <w:rFonts w:ascii="Batang" w:eastAsia="Batang" w:hAnsi="Batang"/>
          <w:sz w:val="32"/>
          <w:szCs w:val="32"/>
        </w:rPr>
        <w:t>Hoy</w:t>
      </w:r>
    </w:p>
    <w:p w:rsidR="00327FC8" w:rsidRPr="00787248" w:rsidRDefault="00922107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Mä</w:t>
      </w:r>
      <w:r w:rsidR="00327FC8" w:rsidRPr="00787248">
        <w:rPr>
          <w:rFonts w:ascii="Batang" w:eastAsia="Batang" w:hAnsi="Batang"/>
          <w:b/>
          <w:sz w:val="32"/>
          <w:szCs w:val="32"/>
        </w:rPr>
        <w:t>gwe</w:t>
      </w:r>
      <w:proofErr w:type="spellEnd"/>
      <w:r w:rsidRPr="00787248">
        <w:rPr>
          <w:rFonts w:ascii="Batang" w:eastAsia="Batang" w:hAnsi="Batang"/>
          <w:sz w:val="32"/>
          <w:szCs w:val="32"/>
        </w:rPr>
        <w:t xml:space="preserve">: </w:t>
      </w:r>
      <w:r w:rsidR="00327FC8" w:rsidRPr="00787248">
        <w:rPr>
          <w:rFonts w:ascii="Batang" w:eastAsia="Batang" w:hAnsi="Batang"/>
          <w:sz w:val="32"/>
          <w:szCs w:val="32"/>
        </w:rPr>
        <w:t xml:space="preserve"> </w:t>
      </w:r>
      <w:r w:rsidR="00327FC8" w:rsidRPr="00787248">
        <w:rPr>
          <w:rFonts w:ascii="Batang" w:eastAsia="Batang" w:hAnsi="Batang"/>
          <w:sz w:val="32"/>
          <w:szCs w:val="32"/>
        </w:rPr>
        <w:tab/>
        <w:t>Suyo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lastRenderedPageBreak/>
        <w:t>Madi</w:t>
      </w:r>
      <w:r w:rsidR="00922107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Chocó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Mago</w:t>
      </w:r>
      <w:r w:rsidR="00922107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Guaco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Mä</w:t>
      </w:r>
      <w:proofErr w:type="spellEnd"/>
      <w:r w:rsidR="00922107" w:rsidRPr="00787248">
        <w:rPr>
          <w:rFonts w:ascii="Batang" w:eastAsia="Batang" w:hAnsi="Batang"/>
          <w:b/>
          <w:sz w:val="32"/>
          <w:szCs w:val="32"/>
        </w:rPr>
        <w:t>:</w:t>
      </w:r>
      <w:r w:rsidR="00922107" w:rsidRPr="00787248">
        <w:rPr>
          <w:rFonts w:ascii="Batang" w:eastAsia="Batang" w:hAnsi="Batang"/>
          <w:sz w:val="32"/>
          <w:szCs w:val="32"/>
        </w:rPr>
        <w:t xml:space="preserve">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Usted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Mägue</w:t>
      </w:r>
      <w:proofErr w:type="spellEnd"/>
      <w:r w:rsidR="00922107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Amarrar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Mädä</w:t>
      </w:r>
      <w:proofErr w:type="spellEnd"/>
      <w:r w:rsidR="00922107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Caballo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Mäguete</w:t>
      </w:r>
      <w:proofErr w:type="spellEnd"/>
      <w:r w:rsidR="00922107" w:rsidRPr="00787248">
        <w:rPr>
          <w:rFonts w:ascii="Batang" w:eastAsia="Batang" w:hAnsi="Batang"/>
          <w:sz w:val="32"/>
          <w:szCs w:val="32"/>
        </w:rPr>
        <w:t>: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Amarre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Mäbe</w:t>
      </w:r>
      <w:proofErr w:type="spellEnd"/>
      <w:r w:rsidR="00922107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ab/>
        <w:t>Con usted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Mägäninte</w:t>
      </w:r>
      <w:proofErr w:type="spellEnd"/>
      <w:r w:rsidR="00922107" w:rsidRPr="00787248">
        <w:rPr>
          <w:rFonts w:ascii="Batang" w:eastAsia="Batang" w:hAnsi="Batang"/>
          <w:sz w:val="32"/>
          <w:szCs w:val="32"/>
        </w:rPr>
        <w:t xml:space="preserve">: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Amarraron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Märi</w:t>
      </w:r>
      <w:proofErr w:type="spellEnd"/>
      <w:r w:rsidR="00922107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Amarra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Märira</w:t>
      </w:r>
      <w:proofErr w:type="spellEnd"/>
      <w:r w:rsidR="00922107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Amarrado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Mägäi</w:t>
      </w:r>
      <w:proofErr w:type="spellEnd"/>
      <w:r w:rsidR="00922107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Cuatro días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Mägäre</w:t>
      </w:r>
      <w:proofErr w:type="spellEnd"/>
      <w:r w:rsidR="00922107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 </w:t>
      </w:r>
      <w:r w:rsidRPr="00787248">
        <w:rPr>
          <w:rFonts w:ascii="Batang" w:eastAsia="Batang" w:hAnsi="Batang"/>
          <w:sz w:val="32"/>
          <w:szCs w:val="32"/>
        </w:rPr>
        <w:tab/>
        <w:t>Hueco ()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Mägäite</w:t>
      </w:r>
      <w:proofErr w:type="spellEnd"/>
      <w:r w:rsidR="00922107" w:rsidRPr="00787248">
        <w:rPr>
          <w:rFonts w:ascii="Batang" w:eastAsia="Batang" w:hAnsi="Batang"/>
          <w:sz w:val="32"/>
          <w:szCs w:val="32"/>
        </w:rPr>
        <w:t xml:space="preserve">: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Lazar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lastRenderedPageBreak/>
        <w:t>Märite</w:t>
      </w:r>
      <w:proofErr w:type="spellEnd"/>
      <w:r w:rsidR="00922107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Amarraron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Me</w:t>
      </w:r>
      <w:r w:rsidR="00922107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Suegra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Meye</w:t>
      </w:r>
      <w:proofErr w:type="spellEnd"/>
      <w:r w:rsidR="00922107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</w:r>
      <w:proofErr w:type="spellStart"/>
      <w:r w:rsidRPr="00787248">
        <w:rPr>
          <w:rFonts w:ascii="Batang" w:eastAsia="Batang" w:hAnsi="Batang"/>
          <w:sz w:val="32"/>
          <w:szCs w:val="32"/>
        </w:rPr>
        <w:t>Mámá</w:t>
      </w:r>
      <w:proofErr w:type="spellEnd"/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Meri</w:t>
      </w:r>
      <w:proofErr w:type="spellEnd"/>
      <w:r w:rsidR="00922107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Mujer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Mete</w:t>
      </w:r>
      <w:r w:rsidR="00922107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="001C5382"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Pegar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Meda</w:t>
      </w:r>
      <w:r w:rsidR="00922107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ab/>
        <w:t>otro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Meridre</w:t>
      </w:r>
      <w:proofErr w:type="spellEnd"/>
      <w:r w:rsidR="00922107" w:rsidRPr="00787248">
        <w:rPr>
          <w:rFonts w:ascii="Batang" w:eastAsia="Batang" w:hAnsi="Batang"/>
          <w:sz w:val="32"/>
          <w:szCs w:val="32"/>
        </w:rPr>
        <w:t xml:space="preserve">: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Mujeres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Mesele</w:t>
      </w:r>
      <w:proofErr w:type="spellEnd"/>
      <w:r w:rsidR="00922107" w:rsidRPr="00787248">
        <w:rPr>
          <w:rFonts w:ascii="Batang" w:eastAsia="Batang" w:hAnsi="Batang"/>
          <w:sz w:val="32"/>
          <w:szCs w:val="32"/>
        </w:rPr>
        <w:t xml:space="preserve">: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Cangrejo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Mesi</w:t>
      </w:r>
      <w:proofErr w:type="spellEnd"/>
      <w:r w:rsidR="00922107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Nombre de mujer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Mende</w:t>
      </w:r>
      <w:proofErr w:type="spellEnd"/>
      <w:r w:rsidR="00922107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Lejos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Medente</w:t>
      </w:r>
      <w:proofErr w:type="spellEnd"/>
      <w:r w:rsidR="00922107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Adonde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Mera</w:t>
      </w:r>
      <w:r w:rsidR="00922107" w:rsidRPr="00787248">
        <w:rPr>
          <w:rFonts w:ascii="Batang" w:eastAsia="Batang" w:hAnsi="Batang"/>
          <w:sz w:val="32"/>
          <w:szCs w:val="32"/>
        </w:rPr>
        <w:t xml:space="preserve">.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Libélula, relámpago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Meriare</w:t>
      </w:r>
      <w:proofErr w:type="spellEnd"/>
      <w:r w:rsidR="00922107" w:rsidRPr="00787248">
        <w:rPr>
          <w:rFonts w:ascii="Batang" w:eastAsia="Batang" w:hAnsi="Batang"/>
          <w:sz w:val="32"/>
          <w:szCs w:val="32"/>
        </w:rPr>
        <w:t xml:space="preserve">: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Ovalado</w:t>
      </w:r>
    </w:p>
    <w:p w:rsidR="00922107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lastRenderedPageBreak/>
        <w:t>Mede</w:t>
      </w:r>
      <w:r w:rsidR="00922107" w:rsidRPr="00787248">
        <w:rPr>
          <w:rFonts w:ascii="Batang" w:eastAsia="Batang" w:hAnsi="Batang"/>
          <w:sz w:val="32"/>
          <w:szCs w:val="32"/>
        </w:rPr>
        <w:t xml:space="preserve">:      </w:t>
      </w:r>
      <w:r w:rsidR="00922107" w:rsidRPr="00787248">
        <w:rPr>
          <w:rFonts w:ascii="Batang" w:eastAsia="Batang" w:hAnsi="Batang"/>
          <w:sz w:val="32"/>
          <w:szCs w:val="32"/>
        </w:rPr>
        <w:tab/>
        <w:t>Hambre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Mi</w:t>
      </w:r>
      <w:r w:rsidR="00922107" w:rsidRPr="00787248">
        <w:rPr>
          <w:rFonts w:ascii="Batang" w:eastAsia="Batang" w:hAnsi="Batang"/>
          <w:sz w:val="32"/>
          <w:szCs w:val="32"/>
        </w:rPr>
        <w:t xml:space="preserve">: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Mayo, camote, morado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Migue</w:t>
      </w:r>
      <w:r w:rsidR="00922107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Poner, colocar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Miri</w:t>
      </w:r>
      <w:proofErr w:type="spellEnd"/>
      <w:r w:rsidR="00922107" w:rsidRPr="00787248">
        <w:rPr>
          <w:rFonts w:ascii="Batang" w:eastAsia="Batang" w:hAnsi="Batang"/>
          <w:sz w:val="32"/>
          <w:szCs w:val="32"/>
        </w:rPr>
        <w:t xml:space="preserve">: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Colocó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Miti</w:t>
      </w:r>
      <w:proofErr w:type="spellEnd"/>
      <w:r w:rsidR="00922107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Golpeó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Midra</w:t>
      </w:r>
      <w:proofErr w:type="spellEnd"/>
      <w:r w:rsidR="00922107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Palmito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Minchi</w:t>
      </w:r>
      <w:proofErr w:type="spellEnd"/>
      <w:r w:rsidR="00922107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Gato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Mia</w:t>
      </w:r>
      <w:r w:rsidR="00922107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Chilate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Miguete</w:t>
      </w:r>
      <w:proofErr w:type="spellEnd"/>
      <w:r w:rsidR="00922107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</w:r>
      <w:proofErr w:type="spellStart"/>
      <w:r w:rsidRPr="00787248">
        <w:rPr>
          <w:rFonts w:ascii="Batang" w:eastAsia="Batang" w:hAnsi="Batang"/>
          <w:sz w:val="32"/>
          <w:szCs w:val="32"/>
        </w:rPr>
        <w:t>Dejalo</w:t>
      </w:r>
      <w:proofErr w:type="spellEnd"/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Miga</w:t>
      </w:r>
      <w:r w:rsidR="00922107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Nance</w:t>
      </w:r>
    </w:p>
    <w:p w:rsidR="00327FC8" w:rsidRPr="00787248" w:rsidRDefault="004F400A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Mi</w:t>
      </w:r>
      <w:r w:rsidR="00327FC8" w:rsidRPr="00787248">
        <w:rPr>
          <w:rFonts w:ascii="Batang" w:eastAsia="Batang" w:hAnsi="Batang"/>
          <w:b/>
          <w:sz w:val="32"/>
          <w:szCs w:val="32"/>
        </w:rPr>
        <w:t>drin</w:t>
      </w:r>
      <w:proofErr w:type="spellEnd"/>
      <w:r w:rsidR="00922107" w:rsidRPr="00787248">
        <w:rPr>
          <w:rFonts w:ascii="Batang" w:eastAsia="Batang" w:hAnsi="Batang"/>
          <w:sz w:val="32"/>
          <w:szCs w:val="32"/>
        </w:rPr>
        <w:t>: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="00922107" w:rsidRPr="00787248">
        <w:rPr>
          <w:rFonts w:ascii="Batang" w:eastAsia="Batang" w:hAnsi="Batang"/>
          <w:sz w:val="32"/>
          <w:szCs w:val="32"/>
        </w:rPr>
        <w:t xml:space="preserve">   </w:t>
      </w:r>
      <w:r w:rsidR="00327FC8" w:rsidRPr="00787248">
        <w:rPr>
          <w:rFonts w:ascii="Batang" w:eastAsia="Batang" w:hAnsi="Batang"/>
          <w:sz w:val="32"/>
          <w:szCs w:val="32"/>
        </w:rPr>
        <w:t xml:space="preserve"> </w:t>
      </w:r>
      <w:r w:rsidR="00327FC8" w:rsidRPr="00787248">
        <w:rPr>
          <w:rFonts w:ascii="Batang" w:eastAsia="Batang" w:hAnsi="Batang"/>
          <w:sz w:val="32"/>
          <w:szCs w:val="32"/>
        </w:rPr>
        <w:tab/>
        <w:t xml:space="preserve">Arriba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Mire</w:t>
      </w:r>
      <w:r w:rsidR="00922107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</w:r>
      <w:proofErr w:type="spellStart"/>
      <w:r w:rsidRPr="00787248">
        <w:rPr>
          <w:rFonts w:ascii="Batang" w:eastAsia="Batang" w:hAnsi="Batang"/>
          <w:sz w:val="32"/>
          <w:szCs w:val="32"/>
        </w:rPr>
        <w:t>Amorado</w:t>
      </w:r>
      <w:proofErr w:type="spellEnd"/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Minina</w:t>
      </w:r>
      <w:r w:rsidR="00922107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Mezclado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lastRenderedPageBreak/>
        <w:t>Mininte</w:t>
      </w:r>
      <w:proofErr w:type="spellEnd"/>
      <w:r w:rsidR="00922107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Envolver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Minende</w:t>
      </w:r>
      <w:proofErr w:type="spellEnd"/>
      <w:r w:rsidR="00922107" w:rsidRPr="00787248">
        <w:rPr>
          <w:rFonts w:ascii="Batang" w:eastAsia="Batang" w:hAnsi="Batang"/>
          <w:sz w:val="32"/>
          <w:szCs w:val="32"/>
        </w:rPr>
        <w:t xml:space="preserve">: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Batir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Miniengä</w:t>
      </w:r>
      <w:proofErr w:type="spellEnd"/>
      <w:r w:rsidR="00922107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</w:r>
      <w:proofErr w:type="spellStart"/>
      <w:r w:rsidRPr="00787248">
        <w:rPr>
          <w:rFonts w:ascii="Batang" w:eastAsia="Batang" w:hAnsi="Batang"/>
          <w:sz w:val="32"/>
          <w:szCs w:val="32"/>
        </w:rPr>
        <w:t>Meser</w:t>
      </w:r>
      <w:proofErr w:type="spellEnd"/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Mobe</w:t>
      </w:r>
      <w:proofErr w:type="spellEnd"/>
      <w:r w:rsidR="004F400A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Lejos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More</w:t>
      </w:r>
      <w:r w:rsidR="004F400A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Hembra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Moren</w:t>
      </w:r>
      <w:r w:rsidR="004F400A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Verano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Motori</w:t>
      </w:r>
      <w:proofErr w:type="spellEnd"/>
      <w:r w:rsidR="004F400A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Sur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Mobe</w:t>
      </w:r>
      <w:proofErr w:type="spellEnd"/>
      <w:r w:rsidR="004F400A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Lejos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Monso</w:t>
      </w:r>
      <w:proofErr w:type="spellEnd"/>
      <w:r w:rsidR="004F400A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Joven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Mosoloro</w:t>
      </w:r>
      <w:proofErr w:type="spellEnd"/>
      <w:r w:rsidR="004F400A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Gallina de monte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Möre</w:t>
      </w:r>
      <w:proofErr w:type="spellEnd"/>
      <w:r w:rsidR="004F400A" w:rsidRPr="00787248">
        <w:rPr>
          <w:rFonts w:ascii="Batang" w:eastAsia="Batang" w:hAnsi="Batang"/>
          <w:sz w:val="32"/>
          <w:szCs w:val="32"/>
        </w:rPr>
        <w:t xml:space="preserve">:      </w:t>
      </w:r>
      <w:r w:rsidR="004F400A" w:rsidRPr="00787248">
        <w:rPr>
          <w:rFonts w:ascii="Batang" w:eastAsia="Batang" w:hAnsi="Batang"/>
          <w:sz w:val="32"/>
          <w:szCs w:val="32"/>
        </w:rPr>
        <w:tab/>
        <w:t xml:space="preserve">hembra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Mögö</w:t>
      </w:r>
      <w:proofErr w:type="spellEnd"/>
      <w:r w:rsidR="004F400A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ab/>
        <w:t>Compañero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Mölöi</w:t>
      </w:r>
      <w:proofErr w:type="spellEnd"/>
      <w:r w:rsidR="004F400A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ab/>
        <w:t>Abuela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lastRenderedPageBreak/>
        <w:t>Modori</w:t>
      </w:r>
      <w:proofErr w:type="spellEnd"/>
      <w:r w:rsidR="004F400A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Abajo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Modo</w:t>
      </w:r>
      <w:r w:rsidR="004F400A" w:rsidRPr="00787248">
        <w:rPr>
          <w:rFonts w:ascii="Batang" w:eastAsia="Batang" w:hAnsi="Batang"/>
          <w:sz w:val="32"/>
          <w:szCs w:val="32"/>
        </w:rPr>
        <w:t xml:space="preserve">: </w:t>
      </w:r>
      <w:r w:rsidR="004F400A" w:rsidRPr="00787248">
        <w:rPr>
          <w:rFonts w:ascii="Batang" w:eastAsia="Batang" w:hAnsi="Batang"/>
          <w:sz w:val="32"/>
          <w:szCs w:val="32"/>
        </w:rPr>
        <w:tab/>
        <w:t xml:space="preserve">       </w:t>
      </w:r>
      <w:r w:rsidRPr="00787248">
        <w:rPr>
          <w:rFonts w:ascii="Batang" w:eastAsia="Batang" w:hAnsi="Batang"/>
          <w:sz w:val="32"/>
          <w:szCs w:val="32"/>
        </w:rPr>
        <w:t xml:space="preserve">Hacia abajo 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Moto</w:t>
      </w:r>
      <w:r w:rsidR="004F400A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Hígado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Mugue</w:t>
      </w:r>
      <w:r w:rsidR="004F400A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Estrella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Mure</w:t>
      </w:r>
      <w:r w:rsidR="004F400A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ab/>
        <w:t>Viento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Mute</w:t>
      </w:r>
      <w:r w:rsidR="004F400A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Florecer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Mungwä</w:t>
      </w:r>
      <w:proofErr w:type="spellEnd"/>
      <w:r w:rsidR="004F400A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="004F400A" w:rsidRPr="00787248">
        <w:rPr>
          <w:rFonts w:ascii="Batang" w:eastAsia="Batang" w:hAnsi="Batang"/>
          <w:sz w:val="32"/>
          <w:szCs w:val="32"/>
        </w:rPr>
        <w:t xml:space="preserve">    </w:t>
      </w:r>
      <w:r w:rsidRPr="00787248">
        <w:rPr>
          <w:rFonts w:ascii="Batang" w:eastAsia="Batang" w:hAnsi="Batang"/>
          <w:sz w:val="32"/>
          <w:szCs w:val="32"/>
        </w:rPr>
        <w:t>Chaquira</w:t>
      </w:r>
    </w:p>
    <w:p w:rsidR="00327FC8" w:rsidRPr="00787248" w:rsidRDefault="004F400A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Mütü</w:t>
      </w:r>
      <w:proofErr w:type="spellEnd"/>
      <w:r w:rsidRPr="00787248">
        <w:rPr>
          <w:rFonts w:ascii="Batang" w:eastAsia="Batang" w:hAnsi="Batang"/>
          <w:sz w:val="32"/>
          <w:szCs w:val="32"/>
        </w:rPr>
        <w:t xml:space="preserve">:       </w:t>
      </w:r>
      <w:r w:rsidR="00327FC8" w:rsidRPr="00787248">
        <w:rPr>
          <w:rFonts w:ascii="Batang" w:eastAsia="Batang" w:hAnsi="Batang"/>
          <w:sz w:val="32"/>
          <w:szCs w:val="32"/>
        </w:rPr>
        <w:tab/>
        <w:t>Chancho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Muria</w:t>
      </w:r>
      <w:r w:rsidR="004F400A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</w:r>
      <w:proofErr w:type="spellStart"/>
      <w:r w:rsidRPr="00787248">
        <w:rPr>
          <w:rFonts w:ascii="Batang" w:eastAsia="Batang" w:hAnsi="Batang"/>
          <w:sz w:val="32"/>
          <w:szCs w:val="32"/>
        </w:rPr>
        <w:t>Cherengä</w:t>
      </w:r>
      <w:proofErr w:type="spellEnd"/>
      <w:r w:rsidRPr="00787248">
        <w:rPr>
          <w:rFonts w:ascii="Batang" w:eastAsia="Batang" w:hAnsi="Batang"/>
          <w:sz w:val="32"/>
          <w:szCs w:val="32"/>
        </w:rPr>
        <w:t xml:space="preserve">, guatusa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Mun</w:t>
      </w:r>
      <w:proofErr w:type="spellEnd"/>
      <w:r w:rsidRPr="00787248">
        <w:rPr>
          <w:rFonts w:ascii="Batang" w:eastAsia="Batang" w:hAnsi="Batang"/>
          <w:sz w:val="32"/>
          <w:szCs w:val="32"/>
        </w:rPr>
        <w:tab/>
      </w:r>
      <w:r w:rsidR="004F400A" w:rsidRPr="00787248">
        <w:rPr>
          <w:rFonts w:ascii="Batang" w:eastAsia="Batang" w:hAnsi="Batang"/>
          <w:sz w:val="32"/>
          <w:szCs w:val="32"/>
        </w:rPr>
        <w:t xml:space="preserve">:               </w:t>
      </w:r>
      <w:r w:rsidRPr="00787248">
        <w:rPr>
          <w:rFonts w:ascii="Batang" w:eastAsia="Batang" w:hAnsi="Batang"/>
          <w:sz w:val="32"/>
          <w:szCs w:val="32"/>
        </w:rPr>
        <w:t>Ustedes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Mü</w:t>
      </w:r>
      <w:proofErr w:type="spellEnd"/>
      <w:r w:rsidR="004F400A" w:rsidRPr="00787248">
        <w:rPr>
          <w:rFonts w:ascii="Batang" w:eastAsia="Batang" w:hAnsi="Batang"/>
          <w:sz w:val="32"/>
          <w:szCs w:val="32"/>
        </w:rPr>
        <w:t xml:space="preserve">:          </w:t>
      </w:r>
      <w:r w:rsidRPr="00787248">
        <w:rPr>
          <w:rFonts w:ascii="Batang" w:eastAsia="Batang" w:hAnsi="Batang"/>
          <w:sz w:val="32"/>
          <w:szCs w:val="32"/>
        </w:rPr>
        <w:tab/>
      </w:r>
      <w:proofErr w:type="spellStart"/>
      <w:r w:rsidRPr="00787248">
        <w:rPr>
          <w:rFonts w:ascii="Batang" w:eastAsia="Batang" w:hAnsi="Batang"/>
          <w:sz w:val="32"/>
          <w:szCs w:val="32"/>
        </w:rPr>
        <w:t>Gavilan</w:t>
      </w:r>
      <w:proofErr w:type="spellEnd"/>
      <w:r w:rsidRPr="00787248">
        <w:rPr>
          <w:rFonts w:ascii="Batang" w:eastAsia="Batang" w:hAnsi="Batang"/>
          <w:sz w:val="32"/>
          <w:szCs w:val="32"/>
        </w:rPr>
        <w:t xml:space="preserve">, semilla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Mugwä</w:t>
      </w:r>
      <w:proofErr w:type="spellEnd"/>
      <w:r w:rsidR="004F400A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Hueco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Mura</w:t>
      </w:r>
      <w:r w:rsidR="004F400A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Gripe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lastRenderedPageBreak/>
        <w:t>Muma</w:t>
      </w:r>
      <w:proofErr w:type="spellEnd"/>
      <w:r w:rsidR="004F400A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Frijol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Murie</w:t>
      </w:r>
      <w:proofErr w:type="spellEnd"/>
      <w:r w:rsidR="004F400A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Aire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Muta</w:t>
      </w:r>
      <w:r w:rsidR="004F400A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Nube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Mundiare</w:t>
      </w:r>
      <w:proofErr w:type="spellEnd"/>
      <w:r w:rsidR="004F400A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</w:r>
      <w:proofErr w:type="spellStart"/>
      <w:r w:rsidRPr="00787248">
        <w:rPr>
          <w:rFonts w:ascii="Batang" w:eastAsia="Batang" w:hAnsi="Batang"/>
          <w:sz w:val="32"/>
          <w:szCs w:val="32"/>
        </w:rPr>
        <w:t>Muntear</w:t>
      </w:r>
      <w:proofErr w:type="spellEnd"/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Mudere</w:t>
      </w:r>
      <w:proofErr w:type="spellEnd"/>
      <w:r w:rsidR="004F400A" w:rsidRPr="00787248">
        <w:rPr>
          <w:rFonts w:ascii="Batang" w:eastAsia="Batang" w:hAnsi="Batang"/>
          <w:sz w:val="32"/>
          <w:szCs w:val="32"/>
        </w:rPr>
        <w:t xml:space="preserve">: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Tristeza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Münen</w:t>
      </w:r>
      <w:proofErr w:type="spellEnd"/>
      <w:r w:rsidR="004F400A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ab/>
        <w:t xml:space="preserve">Desgranar, platanillo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Münente</w:t>
      </w:r>
      <w:proofErr w:type="spellEnd"/>
      <w:r w:rsidR="004F400A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Apear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Mününe</w:t>
      </w:r>
      <w:proofErr w:type="spellEnd"/>
      <w:r w:rsidR="004F400A" w:rsidRPr="00787248">
        <w:rPr>
          <w:rFonts w:ascii="Batang" w:eastAsia="Batang" w:hAnsi="Batang"/>
          <w:sz w:val="32"/>
          <w:szCs w:val="32"/>
        </w:rPr>
        <w:t xml:space="preserve">: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En polvo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Muä</w:t>
      </w:r>
      <w:proofErr w:type="spellEnd"/>
      <w:r w:rsidR="004F400A" w:rsidRPr="00787248">
        <w:rPr>
          <w:rFonts w:ascii="Batang" w:eastAsia="Batang" w:hAnsi="Batang"/>
          <w:b/>
          <w:sz w:val="32"/>
          <w:szCs w:val="32"/>
        </w:rPr>
        <w:t>:</w:t>
      </w:r>
      <w:r w:rsidR="004F400A" w:rsidRPr="00787248">
        <w:rPr>
          <w:rFonts w:ascii="Batang" w:eastAsia="Batang" w:hAnsi="Batang"/>
          <w:sz w:val="32"/>
          <w:szCs w:val="32"/>
        </w:rPr>
        <w:t xml:space="preserve">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Piña</w:t>
      </w:r>
    </w:p>
    <w:p w:rsidR="00327FC8" w:rsidRPr="00787248" w:rsidRDefault="00BD0DAC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FE8F0D" wp14:editId="4CC2D045">
                <wp:simplePos x="0" y="0"/>
                <wp:positionH relativeFrom="margin">
                  <wp:posOffset>2069465</wp:posOffset>
                </wp:positionH>
                <wp:positionV relativeFrom="paragraph">
                  <wp:posOffset>152400</wp:posOffset>
                </wp:positionV>
                <wp:extent cx="1271905" cy="1828800"/>
                <wp:effectExtent l="76200" t="57150" r="99695" b="118745"/>
                <wp:wrapSquare wrapText="bothSides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1905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3F8" w:rsidRPr="00BD0DAC" w:rsidRDefault="008C23F8" w:rsidP="00BD0DAC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0DAC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FE8F0D" id="Cuadro de texto 11" o:spid="_x0000_s1037" type="#_x0000_t202" style="position:absolute;margin-left:162.95pt;margin-top:12pt;width:100.15pt;height:2in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&#13;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:rsidR="008C23F8" w:rsidRPr="00BD0DAC" w:rsidRDefault="008C23F8" w:rsidP="00BD0DAC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0DAC"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7FC8" w:rsidRPr="00787248">
        <w:rPr>
          <w:rFonts w:ascii="Batang" w:eastAsia="Batang" w:hAnsi="Batang"/>
          <w:sz w:val="32"/>
          <w:szCs w:val="32"/>
        </w:rPr>
        <w:tab/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ab/>
      </w:r>
    </w:p>
    <w:p w:rsidR="00BD0DAC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ab/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Naran</w:t>
      </w:r>
      <w:proofErr w:type="spellEnd"/>
      <w:r w:rsidR="00BD0DAC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Naranja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lastRenderedPageBreak/>
        <w:t>Nagaingä</w:t>
      </w:r>
      <w:proofErr w:type="spellEnd"/>
      <w:r w:rsidR="00BD0DAC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ab/>
        <w:t>Volando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Nane</w:t>
      </w:r>
      <w:proofErr w:type="spellEnd"/>
      <w:r w:rsidR="00BD0DAC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De repente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Nande</w:t>
      </w:r>
      <w:proofErr w:type="spellEnd"/>
      <w:r w:rsidR="00BD0DAC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Casar, equivocarse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Nainte</w:t>
      </w:r>
      <w:proofErr w:type="spellEnd"/>
      <w:r w:rsidR="00BD0DAC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Agotado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Naga</w:t>
      </w:r>
      <w:proofErr w:type="spellEnd"/>
      <w:r w:rsidR="00BD0DAC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Cansarse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Nagani</w:t>
      </w:r>
      <w:proofErr w:type="spellEnd"/>
      <w:r w:rsidR="00BD0DAC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Atrapar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Ne</w:t>
      </w:r>
      <w:r w:rsidR="00BD0DAC" w:rsidRPr="00787248">
        <w:rPr>
          <w:rFonts w:ascii="Batang" w:eastAsia="Batang" w:hAnsi="Batang"/>
          <w:sz w:val="32"/>
          <w:szCs w:val="32"/>
        </w:rPr>
        <w:t xml:space="preserve">: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</w:r>
      <w:r w:rsidR="00BD0DAC" w:rsidRPr="00787248">
        <w:rPr>
          <w:rFonts w:ascii="Batang" w:eastAsia="Batang" w:hAnsi="Batang"/>
          <w:sz w:val="32"/>
          <w:szCs w:val="32"/>
        </w:rPr>
        <w:t xml:space="preserve">        </w:t>
      </w:r>
      <w:r w:rsidRPr="00787248">
        <w:rPr>
          <w:rFonts w:ascii="Batang" w:eastAsia="Batang" w:hAnsi="Batang"/>
          <w:sz w:val="32"/>
          <w:szCs w:val="32"/>
        </w:rPr>
        <w:t>Tenga</w:t>
      </w:r>
      <w:r w:rsidR="00BD0DAC" w:rsidRPr="00787248">
        <w:rPr>
          <w:rFonts w:ascii="Batang" w:eastAsia="Batang" w:hAnsi="Batang"/>
          <w:sz w:val="32"/>
          <w:szCs w:val="32"/>
        </w:rPr>
        <w:t>,</w:t>
      </w:r>
      <w:r w:rsidRPr="00787248">
        <w:rPr>
          <w:rFonts w:ascii="Batang" w:eastAsia="Batang" w:hAnsi="Batang"/>
          <w:sz w:val="32"/>
          <w:szCs w:val="32"/>
        </w:rPr>
        <w:t xml:space="preserve"> toma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Nere</w:t>
      </w:r>
      <w:proofErr w:type="spellEnd"/>
      <w:r w:rsidR="00BD0DAC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Por ahí </w:t>
      </w:r>
    </w:p>
    <w:p w:rsidR="00327FC8" w:rsidRPr="00787248" w:rsidRDefault="00BD0DAC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Ne</w:t>
      </w:r>
      <w:r w:rsidR="00327FC8" w:rsidRPr="00787248">
        <w:rPr>
          <w:rFonts w:ascii="Batang" w:eastAsia="Batang" w:hAnsi="Batang"/>
          <w:sz w:val="32"/>
          <w:szCs w:val="32"/>
        </w:rPr>
        <w:t>de</w:t>
      </w:r>
      <w:proofErr w:type="spellEnd"/>
      <w:r w:rsidRPr="00787248">
        <w:rPr>
          <w:rFonts w:ascii="Batang" w:eastAsia="Batang" w:hAnsi="Batang"/>
          <w:sz w:val="32"/>
          <w:szCs w:val="32"/>
        </w:rPr>
        <w:t xml:space="preserve">:       </w:t>
      </w:r>
      <w:r w:rsidR="00327FC8" w:rsidRPr="00787248">
        <w:rPr>
          <w:rFonts w:ascii="Batang" w:eastAsia="Batang" w:hAnsi="Batang"/>
          <w:sz w:val="32"/>
          <w:szCs w:val="32"/>
        </w:rPr>
        <w:tab/>
        <w:t>Equivocarse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Nedrin</w:t>
      </w:r>
      <w:proofErr w:type="spellEnd"/>
      <w:r w:rsidR="00BD0DAC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Este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Nebe</w:t>
      </w:r>
      <w:proofErr w:type="spellEnd"/>
      <w:r w:rsidR="00BD0DAC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ab/>
        <w:t>Se quedo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Negä</w:t>
      </w:r>
      <w:proofErr w:type="spellEnd"/>
      <w:r w:rsidR="00BD0DAC" w:rsidRPr="00787248">
        <w:rPr>
          <w:rFonts w:ascii="Batang" w:eastAsia="Batang" w:hAnsi="Batang"/>
          <w:sz w:val="32"/>
          <w:szCs w:val="32"/>
        </w:rPr>
        <w:t xml:space="preserve">:  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="00BD0DAC" w:rsidRPr="00787248">
        <w:rPr>
          <w:rFonts w:ascii="Batang" w:eastAsia="Batang" w:hAnsi="Batang"/>
          <w:sz w:val="32"/>
          <w:szCs w:val="32"/>
        </w:rPr>
        <w:t>desapareció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Nete</w:t>
      </w:r>
      <w:proofErr w:type="spellEnd"/>
      <w:r w:rsidR="00BD0DAC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Aquí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lastRenderedPageBreak/>
        <w:t>Nengä</w:t>
      </w:r>
      <w:proofErr w:type="spellEnd"/>
      <w:r w:rsidR="00BD0DAC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ab/>
        <w:t>Resbalarse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Neri</w:t>
      </w:r>
      <w:r w:rsidR="00BD0DAC" w:rsidRPr="00787248">
        <w:rPr>
          <w:rFonts w:ascii="Batang" w:eastAsia="Batang" w:hAnsi="Batang"/>
          <w:sz w:val="32"/>
          <w:szCs w:val="32"/>
        </w:rPr>
        <w:t xml:space="preserve">:               </w:t>
      </w:r>
      <w:r w:rsidRPr="00787248">
        <w:rPr>
          <w:rFonts w:ascii="Batang" w:eastAsia="Batang" w:hAnsi="Batang"/>
          <w:sz w:val="32"/>
          <w:szCs w:val="32"/>
        </w:rPr>
        <w:t xml:space="preserve"> es esto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Nen</w:t>
      </w:r>
      <w:proofErr w:type="spellEnd"/>
      <w:r w:rsidR="00BD0DAC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Correr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Nebete</w:t>
      </w:r>
      <w:proofErr w:type="spellEnd"/>
      <w:r w:rsidR="00BD0DAC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Se </w:t>
      </w:r>
      <w:r w:rsidR="00BD0DAC" w:rsidRPr="00787248">
        <w:rPr>
          <w:rFonts w:ascii="Batang" w:eastAsia="Batang" w:hAnsi="Batang"/>
          <w:sz w:val="32"/>
          <w:szCs w:val="32"/>
        </w:rPr>
        <w:t xml:space="preserve">quedó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Negwäre</w:t>
      </w:r>
      <w:proofErr w:type="spellEnd"/>
      <w:r w:rsidR="00BD0DAC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Para </w:t>
      </w:r>
      <w:r w:rsidR="00BD0DAC" w:rsidRPr="00787248">
        <w:rPr>
          <w:rFonts w:ascii="Batang" w:eastAsia="Batang" w:hAnsi="Batang"/>
          <w:sz w:val="32"/>
          <w:szCs w:val="32"/>
        </w:rPr>
        <w:t>acá</w:t>
      </w:r>
    </w:p>
    <w:p w:rsidR="00327FC8" w:rsidRPr="00787248" w:rsidRDefault="00BD0DAC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Nedon</w:t>
      </w:r>
      <w:proofErr w:type="spellEnd"/>
      <w:r w:rsidRPr="00787248">
        <w:rPr>
          <w:rFonts w:ascii="Batang" w:eastAsia="Batang" w:hAnsi="Batang"/>
          <w:sz w:val="32"/>
          <w:szCs w:val="32"/>
        </w:rPr>
        <w:t xml:space="preserve">:     </w:t>
      </w:r>
      <w:r w:rsidR="00327FC8" w:rsidRPr="00787248">
        <w:rPr>
          <w:rFonts w:ascii="Batang" w:eastAsia="Batang" w:hAnsi="Batang"/>
          <w:sz w:val="32"/>
          <w:szCs w:val="32"/>
        </w:rPr>
        <w:tab/>
        <w:t xml:space="preserve">Abajo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Nedongwäre</w:t>
      </w:r>
      <w:proofErr w:type="spellEnd"/>
      <w:r w:rsidR="00BD0DAC" w:rsidRPr="00787248">
        <w:rPr>
          <w:rFonts w:ascii="Batang" w:eastAsia="Batang" w:hAnsi="Batang"/>
          <w:sz w:val="32"/>
          <w:szCs w:val="32"/>
        </w:rPr>
        <w:t xml:space="preserve">: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Para Abajo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Nedringwäre</w:t>
      </w:r>
      <w:proofErr w:type="spellEnd"/>
      <w:r w:rsidR="00BD0DAC" w:rsidRPr="00787248">
        <w:rPr>
          <w:rFonts w:ascii="Batang" w:eastAsia="Batang" w:hAnsi="Batang"/>
          <w:sz w:val="32"/>
          <w:szCs w:val="32"/>
        </w:rPr>
        <w:t xml:space="preserve">: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Para arriba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Nebete</w:t>
      </w:r>
      <w:proofErr w:type="spellEnd"/>
      <w:r w:rsidR="00BD0DAC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Soltar</w:t>
      </w:r>
    </w:p>
    <w:p w:rsidR="00BD0DAC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Nebete</w:t>
      </w:r>
      <w:proofErr w:type="spellEnd"/>
      <w:r w:rsidR="00BD0DAC" w:rsidRPr="00787248">
        <w:rPr>
          <w:rFonts w:ascii="Batang" w:eastAsia="Batang" w:hAnsi="Batang"/>
          <w:sz w:val="32"/>
          <w:szCs w:val="32"/>
        </w:rPr>
        <w:t xml:space="preserve">:           </w:t>
      </w:r>
      <w:r w:rsidR="00BD0DAC" w:rsidRPr="00787248">
        <w:rPr>
          <w:rFonts w:ascii="Batang" w:eastAsia="Batang" w:hAnsi="Batang"/>
          <w:sz w:val="32"/>
          <w:szCs w:val="32"/>
        </w:rPr>
        <w:tab/>
        <w:t>Asustado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Ni</w:t>
      </w:r>
      <w:r w:rsidR="00BD0DAC" w:rsidRPr="00787248">
        <w:rPr>
          <w:rFonts w:ascii="Batang" w:eastAsia="Batang" w:hAnsi="Batang"/>
          <w:sz w:val="32"/>
          <w:szCs w:val="32"/>
        </w:rPr>
        <w:t xml:space="preserve">:        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Nosotros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Nire</w:t>
      </w:r>
      <w:proofErr w:type="spellEnd"/>
      <w:r w:rsidR="00BD0DAC" w:rsidRPr="00787248">
        <w:rPr>
          <w:rFonts w:ascii="Batang" w:eastAsia="Batang" w:hAnsi="Batang"/>
          <w:sz w:val="32"/>
          <w:szCs w:val="32"/>
        </w:rPr>
        <w:t xml:space="preserve">:                </w:t>
      </w:r>
      <w:r w:rsidRPr="00787248">
        <w:rPr>
          <w:rFonts w:ascii="Batang" w:eastAsia="Batang" w:hAnsi="Batang"/>
          <w:sz w:val="32"/>
          <w:szCs w:val="32"/>
        </w:rPr>
        <w:tab/>
        <w:t>Vivo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Nibe</w:t>
      </w:r>
      <w:proofErr w:type="spellEnd"/>
      <w:r w:rsidR="00BD0DAC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Cuantos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lastRenderedPageBreak/>
        <w:t>Nise</w:t>
      </w:r>
      <w:proofErr w:type="spellEnd"/>
      <w:r w:rsidR="00BD0DAC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Señalar persona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Nimä</w:t>
      </w:r>
      <w:proofErr w:type="spellEnd"/>
      <w:r w:rsidR="00BD0DAC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ab/>
      </w:r>
      <w:r w:rsidR="00BD0DAC" w:rsidRPr="00787248">
        <w:rPr>
          <w:rFonts w:ascii="Batang" w:eastAsia="Batang" w:hAnsi="Batang"/>
          <w:sz w:val="32"/>
          <w:szCs w:val="32"/>
        </w:rPr>
        <w:t xml:space="preserve">tres </w:t>
      </w:r>
      <w:r w:rsidRPr="00787248">
        <w:rPr>
          <w:rFonts w:ascii="Batang" w:eastAsia="Batang" w:hAnsi="Batang"/>
          <w:sz w:val="32"/>
          <w:szCs w:val="32"/>
        </w:rPr>
        <w:t>Persona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Niti</w:t>
      </w:r>
      <w:proofErr w:type="spellEnd"/>
      <w:r w:rsidR="00BD0DAC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</w:r>
      <w:r w:rsidR="00BD0DAC" w:rsidRPr="00787248">
        <w:rPr>
          <w:rFonts w:ascii="Batang" w:eastAsia="Batang" w:hAnsi="Batang"/>
          <w:sz w:val="32"/>
          <w:szCs w:val="32"/>
        </w:rPr>
        <w:t xml:space="preserve">seis </w:t>
      </w:r>
      <w:r w:rsidRPr="00787248">
        <w:rPr>
          <w:rFonts w:ascii="Batang" w:eastAsia="Batang" w:hAnsi="Batang"/>
          <w:sz w:val="32"/>
          <w:szCs w:val="32"/>
        </w:rPr>
        <w:t>Persona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Nibi</w:t>
      </w:r>
      <w:proofErr w:type="spellEnd"/>
      <w:r w:rsidR="00BD0DAC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Vaca, verbo estar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Nibira</w:t>
      </w:r>
      <w:proofErr w:type="spellEnd"/>
      <w:r w:rsidR="00BD0DAC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ab/>
        <w:t>Ya esta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Niré</w:t>
      </w:r>
      <w:proofErr w:type="spellEnd"/>
      <w:r w:rsidR="00BD0DAC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Quien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Niga</w:t>
      </w:r>
      <w:proofErr w:type="spellEnd"/>
      <w:r w:rsidR="00BD0DAC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Molestar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Nini</w:t>
      </w:r>
      <w:r w:rsidR="00BD0DAC" w:rsidRPr="00787248">
        <w:rPr>
          <w:rFonts w:ascii="Batang" w:eastAsia="Batang" w:hAnsi="Batang"/>
          <w:sz w:val="32"/>
          <w:szCs w:val="32"/>
        </w:rPr>
        <w:t xml:space="preserve">: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Dijo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Nininda</w:t>
      </w:r>
      <w:proofErr w:type="spellEnd"/>
      <w:r w:rsidR="00BD0DAC" w:rsidRPr="00787248">
        <w:rPr>
          <w:rFonts w:ascii="Batang" w:eastAsia="Batang" w:hAnsi="Batang"/>
          <w:sz w:val="32"/>
          <w:szCs w:val="32"/>
        </w:rPr>
        <w:t xml:space="preserve">: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Dijeron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Nigwe</w:t>
      </w:r>
      <w:proofErr w:type="spellEnd"/>
      <w:r w:rsidR="00BD0DAC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De nosotros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Niri</w:t>
      </w:r>
      <w:proofErr w:type="spellEnd"/>
      <w:r w:rsidR="00BD0DAC" w:rsidRPr="00787248">
        <w:rPr>
          <w:rFonts w:ascii="Batang" w:eastAsia="Batang" w:hAnsi="Batang"/>
          <w:sz w:val="32"/>
          <w:szCs w:val="32"/>
        </w:rPr>
        <w:t xml:space="preserve">:  </w:t>
      </w:r>
      <w:r w:rsidR="00BD0DAC" w:rsidRPr="00787248">
        <w:rPr>
          <w:rFonts w:ascii="Batang" w:eastAsia="Batang" w:hAnsi="Batang"/>
          <w:sz w:val="32"/>
          <w:szCs w:val="32"/>
        </w:rPr>
        <w:tab/>
        <w:t xml:space="preserve">         Lo hiz</w:t>
      </w:r>
      <w:r w:rsidRPr="00787248">
        <w:rPr>
          <w:rFonts w:ascii="Batang" w:eastAsia="Batang" w:hAnsi="Batang"/>
          <w:sz w:val="32"/>
          <w:szCs w:val="32"/>
        </w:rPr>
        <w:t>o</w:t>
      </w:r>
    </w:p>
    <w:p w:rsidR="00327FC8" w:rsidRPr="00787248" w:rsidRDefault="00BD0DAC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</w:t>
      </w:r>
      <w:r w:rsidR="00327FC8" w:rsidRPr="00787248">
        <w:rPr>
          <w:rFonts w:ascii="Batang" w:eastAsia="Batang" w:hAnsi="Batang"/>
          <w:sz w:val="32"/>
          <w:szCs w:val="32"/>
        </w:rPr>
        <w:t>i</w:t>
      </w:r>
      <w:r w:rsidRPr="00787248">
        <w:rPr>
          <w:rFonts w:ascii="Batang" w:eastAsia="Batang" w:hAnsi="Batang"/>
          <w:sz w:val="32"/>
          <w:szCs w:val="32"/>
        </w:rPr>
        <w:t xml:space="preserve">:            </w:t>
      </w:r>
      <w:r w:rsidR="00327FC8" w:rsidRPr="00787248">
        <w:rPr>
          <w:rFonts w:ascii="Batang" w:eastAsia="Batang" w:hAnsi="Batang"/>
          <w:sz w:val="32"/>
          <w:szCs w:val="32"/>
        </w:rPr>
        <w:tab/>
        <w:t>Nosotros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Niente</w:t>
      </w:r>
      <w:proofErr w:type="spellEnd"/>
      <w:r w:rsidR="00BD0DAC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Regarse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lastRenderedPageBreak/>
        <w:t>Niguen</w:t>
      </w:r>
      <w:proofErr w:type="spellEnd"/>
      <w:r w:rsidR="00BD0DAC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Ir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Niguienda</w:t>
      </w:r>
      <w:proofErr w:type="spellEnd"/>
      <w:r w:rsidR="00BD0DAC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Se va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Nonda</w:t>
      </w:r>
      <w:proofErr w:type="spellEnd"/>
      <w:r w:rsidR="00BD0DAC" w:rsidRPr="00787248">
        <w:rPr>
          <w:rFonts w:ascii="Batang" w:eastAsia="Batang" w:hAnsi="Batang"/>
          <w:sz w:val="32"/>
          <w:szCs w:val="32"/>
        </w:rPr>
        <w:t xml:space="preserve">:   </w:t>
      </w:r>
      <w:r w:rsidR="0019548A" w:rsidRPr="00787248">
        <w:rPr>
          <w:rFonts w:ascii="Batang" w:eastAsia="Batang" w:hAnsi="Batang"/>
          <w:sz w:val="32"/>
          <w:szCs w:val="32"/>
        </w:rPr>
        <w:t xml:space="preserve"> </w:t>
      </w:r>
      <w:r w:rsidR="0019548A" w:rsidRPr="00787248">
        <w:rPr>
          <w:rFonts w:ascii="Batang" w:eastAsia="Batang" w:hAnsi="Batang"/>
          <w:sz w:val="32"/>
          <w:szCs w:val="32"/>
        </w:rPr>
        <w:tab/>
        <w:t>váyase</w:t>
      </w:r>
    </w:p>
    <w:p w:rsidR="00327FC8" w:rsidRPr="00787248" w:rsidRDefault="0019548A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Noin</w:t>
      </w:r>
      <w:proofErr w:type="spellEnd"/>
      <w:r w:rsidRPr="00787248">
        <w:rPr>
          <w:rFonts w:ascii="Batang" w:eastAsia="Batang" w:hAnsi="Batang"/>
          <w:sz w:val="32"/>
          <w:szCs w:val="32"/>
        </w:rPr>
        <w:t xml:space="preserve">:        </w:t>
      </w:r>
      <w:r w:rsidR="00327FC8" w:rsidRPr="00787248">
        <w:rPr>
          <w:rFonts w:ascii="Batang" w:eastAsia="Batang" w:hAnsi="Batang"/>
          <w:sz w:val="32"/>
          <w:szCs w:val="32"/>
        </w:rPr>
        <w:t xml:space="preserve"> </w:t>
      </w:r>
      <w:r w:rsidR="00327FC8" w:rsidRPr="00787248">
        <w:rPr>
          <w:rFonts w:ascii="Batang" w:eastAsia="Batang" w:hAnsi="Batang"/>
          <w:sz w:val="32"/>
          <w:szCs w:val="32"/>
        </w:rPr>
        <w:tab/>
        <w:t>Caminando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Noinde</w:t>
      </w:r>
      <w:proofErr w:type="spellEnd"/>
      <w:r w:rsidR="0019548A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Probar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Nö</w:t>
      </w:r>
      <w:proofErr w:type="spellEnd"/>
      <w:r w:rsidR="0019548A" w:rsidRPr="00787248">
        <w:rPr>
          <w:rFonts w:ascii="Batang" w:eastAsia="Batang" w:hAnsi="Batang"/>
          <w:sz w:val="32"/>
          <w:szCs w:val="32"/>
        </w:rPr>
        <w:t xml:space="preserve">: 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Cerca, quebró  </w:t>
      </w:r>
    </w:p>
    <w:p w:rsidR="00327FC8" w:rsidRPr="00787248" w:rsidRDefault="0019548A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N</w:t>
      </w:r>
      <w:r w:rsidR="00327FC8" w:rsidRPr="00787248">
        <w:rPr>
          <w:rFonts w:ascii="Batang" w:eastAsia="Batang" w:hAnsi="Batang"/>
          <w:sz w:val="32"/>
          <w:szCs w:val="32"/>
        </w:rPr>
        <w:t>ö</w:t>
      </w:r>
      <w:proofErr w:type="spellEnd"/>
      <w:r w:rsidRPr="00787248">
        <w:rPr>
          <w:rFonts w:ascii="Batang" w:eastAsia="Batang" w:hAnsi="Batang"/>
          <w:sz w:val="32"/>
          <w:szCs w:val="32"/>
        </w:rPr>
        <w:t xml:space="preserve">:          </w:t>
      </w:r>
      <w:r w:rsidR="00327FC8" w:rsidRPr="00787248">
        <w:rPr>
          <w:rFonts w:ascii="Batang" w:eastAsia="Batang" w:hAnsi="Batang"/>
          <w:sz w:val="32"/>
          <w:szCs w:val="32"/>
        </w:rPr>
        <w:tab/>
      </w:r>
      <w:proofErr w:type="spellStart"/>
      <w:r w:rsidR="00327FC8" w:rsidRPr="00787248">
        <w:rPr>
          <w:rFonts w:ascii="Batang" w:eastAsia="Batang" w:hAnsi="Batang"/>
          <w:sz w:val="32"/>
          <w:szCs w:val="32"/>
        </w:rPr>
        <w:t>Sandiguela</w:t>
      </w:r>
      <w:proofErr w:type="spellEnd"/>
    </w:p>
    <w:p w:rsidR="00327FC8" w:rsidRPr="00787248" w:rsidRDefault="0019548A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N</w:t>
      </w:r>
      <w:r w:rsidR="00327FC8" w:rsidRPr="00787248">
        <w:rPr>
          <w:rFonts w:ascii="Batang" w:eastAsia="Batang" w:hAnsi="Batang"/>
          <w:sz w:val="32"/>
          <w:szCs w:val="32"/>
        </w:rPr>
        <w:t>öte</w:t>
      </w:r>
      <w:proofErr w:type="spellEnd"/>
      <w:r w:rsidRPr="00787248">
        <w:rPr>
          <w:rFonts w:ascii="Batang" w:eastAsia="Batang" w:hAnsi="Batang"/>
          <w:sz w:val="32"/>
          <w:szCs w:val="32"/>
        </w:rPr>
        <w:t xml:space="preserve">:        </w:t>
      </w:r>
      <w:r w:rsidR="00327FC8" w:rsidRPr="00787248">
        <w:rPr>
          <w:rFonts w:ascii="Batang" w:eastAsia="Batang" w:hAnsi="Batang"/>
          <w:sz w:val="32"/>
          <w:szCs w:val="32"/>
        </w:rPr>
        <w:tab/>
        <w:t xml:space="preserve">Rompió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Nödö</w:t>
      </w:r>
      <w:proofErr w:type="spellEnd"/>
      <w:r w:rsidR="0019548A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ab/>
        <w:t>Se rompió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Nöta</w:t>
      </w:r>
      <w:proofErr w:type="spellEnd"/>
      <w:r w:rsidR="0019548A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Seco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Nogo</w:t>
      </w:r>
      <w:proofErr w:type="spellEnd"/>
      <w:r w:rsidR="0019548A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Señala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Nögö</w:t>
      </w:r>
      <w:proofErr w:type="spellEnd"/>
      <w:r w:rsidR="0019548A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Sembrar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Nögä</w:t>
      </w:r>
      <w:proofErr w:type="spellEnd"/>
      <w:r w:rsidR="0019548A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Se Quebró </w:t>
      </w:r>
    </w:p>
    <w:p w:rsidR="00327FC8" w:rsidRPr="00787248" w:rsidRDefault="0019548A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lastRenderedPageBreak/>
        <w:t>nu</w:t>
      </w:r>
      <w:proofErr w:type="spellEnd"/>
      <w:r w:rsidRPr="00787248">
        <w:rPr>
          <w:rFonts w:ascii="Batang" w:eastAsia="Batang" w:hAnsi="Batang"/>
          <w:sz w:val="32"/>
          <w:szCs w:val="32"/>
        </w:rPr>
        <w:t xml:space="preserve">:           </w:t>
      </w:r>
      <w:r w:rsidR="00327FC8" w:rsidRPr="00787248">
        <w:rPr>
          <w:rFonts w:ascii="Batang" w:eastAsia="Batang" w:hAnsi="Batang"/>
          <w:sz w:val="32"/>
          <w:szCs w:val="32"/>
        </w:rPr>
        <w:t xml:space="preserve"> </w:t>
      </w:r>
      <w:r w:rsidR="00327FC8" w:rsidRPr="00787248">
        <w:rPr>
          <w:rFonts w:ascii="Batang" w:eastAsia="Batang" w:hAnsi="Batang"/>
          <w:sz w:val="32"/>
          <w:szCs w:val="32"/>
        </w:rPr>
        <w:tab/>
        <w:t>Perro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nü</w:t>
      </w:r>
      <w:proofErr w:type="spellEnd"/>
      <w:r w:rsidR="0019548A" w:rsidRPr="00787248">
        <w:rPr>
          <w:rFonts w:ascii="Batang" w:eastAsia="Batang" w:hAnsi="Batang"/>
          <w:sz w:val="32"/>
          <w:szCs w:val="32"/>
        </w:rPr>
        <w:t xml:space="preserve">:  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Nutria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Nüre</w:t>
      </w:r>
      <w:proofErr w:type="spellEnd"/>
      <w:r w:rsidR="0019548A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Forma de nutria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Nugwä</w:t>
      </w:r>
      <w:proofErr w:type="spellEnd"/>
      <w:r w:rsidR="0019548A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Pájaro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Nube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Varios perros </w:t>
      </w:r>
    </w:p>
    <w:p w:rsidR="00327FC8" w:rsidRPr="00787248" w:rsidRDefault="0019548A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N</w:t>
      </w:r>
      <w:r w:rsidR="00327FC8" w:rsidRPr="00787248">
        <w:rPr>
          <w:rFonts w:ascii="Batang" w:eastAsia="Batang" w:hAnsi="Batang"/>
          <w:sz w:val="32"/>
          <w:szCs w:val="32"/>
        </w:rPr>
        <w:t>ugrä</w:t>
      </w:r>
      <w:proofErr w:type="spellEnd"/>
      <w:r w:rsidRPr="00787248">
        <w:rPr>
          <w:rFonts w:ascii="Batang" w:eastAsia="Batang" w:hAnsi="Batang"/>
          <w:sz w:val="32"/>
          <w:szCs w:val="32"/>
        </w:rPr>
        <w:t xml:space="preserve">:      </w:t>
      </w:r>
      <w:r w:rsidR="00327FC8" w:rsidRPr="00787248">
        <w:rPr>
          <w:rFonts w:ascii="Batang" w:eastAsia="Batang" w:hAnsi="Batang"/>
          <w:sz w:val="32"/>
          <w:szCs w:val="32"/>
        </w:rPr>
        <w:tab/>
        <w:t>Para Perro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Nü</w:t>
      </w:r>
      <w:proofErr w:type="spellEnd"/>
      <w:r w:rsidR="0019548A" w:rsidRPr="00787248">
        <w:rPr>
          <w:rFonts w:ascii="Batang" w:eastAsia="Batang" w:hAnsi="Batang"/>
          <w:sz w:val="32"/>
          <w:szCs w:val="32"/>
        </w:rPr>
        <w:t xml:space="preserve">:           </w:t>
      </w:r>
      <w:r w:rsidR="0019548A" w:rsidRPr="00787248">
        <w:rPr>
          <w:rFonts w:ascii="Batang" w:eastAsia="Batang" w:hAnsi="Batang"/>
          <w:sz w:val="32"/>
          <w:szCs w:val="32"/>
        </w:rPr>
        <w:tab/>
        <w:t xml:space="preserve">llego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Nuchi</w:t>
      </w:r>
      <w:proofErr w:type="spellEnd"/>
      <w:r w:rsidR="0019548A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Perrito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Nüen</w:t>
      </w:r>
      <w:proofErr w:type="spellEnd"/>
      <w:r w:rsidR="0019548A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</w:r>
      <w:proofErr w:type="spellStart"/>
      <w:r w:rsidRPr="00787248">
        <w:rPr>
          <w:rFonts w:ascii="Batang" w:eastAsia="Batang" w:hAnsi="Batang"/>
          <w:sz w:val="32"/>
          <w:szCs w:val="32"/>
        </w:rPr>
        <w:t>Hicharse</w:t>
      </w:r>
      <w:proofErr w:type="spellEnd"/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Nuen</w:t>
      </w:r>
      <w:proofErr w:type="spellEnd"/>
      <w:r w:rsidR="0019548A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Hinchar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Nuri</w:t>
      </w:r>
      <w:proofErr w:type="spellEnd"/>
      <w:r w:rsidR="0019548A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Tocar,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Nusi</w:t>
      </w:r>
      <w:proofErr w:type="spellEnd"/>
      <w:r w:rsidR="0019548A" w:rsidRPr="00787248">
        <w:rPr>
          <w:rFonts w:ascii="Batang" w:eastAsia="Batang" w:hAnsi="Batang"/>
          <w:sz w:val="32"/>
          <w:szCs w:val="32"/>
        </w:rPr>
        <w:t xml:space="preserve">: </w:t>
      </w:r>
      <w:r w:rsidR="0019548A" w:rsidRPr="00787248">
        <w:rPr>
          <w:rFonts w:ascii="Batang" w:eastAsia="Batang" w:hAnsi="Batang"/>
          <w:sz w:val="32"/>
          <w:szCs w:val="32"/>
        </w:rPr>
        <w:tab/>
        <w:t xml:space="preserve">       </w:t>
      </w:r>
      <w:r w:rsidRPr="00787248">
        <w:rPr>
          <w:rFonts w:ascii="Batang" w:eastAsia="Batang" w:hAnsi="Batang"/>
          <w:sz w:val="32"/>
          <w:szCs w:val="32"/>
        </w:rPr>
        <w:t xml:space="preserve">Armadillo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Nunie</w:t>
      </w:r>
      <w:proofErr w:type="spellEnd"/>
      <w:r w:rsidR="0019548A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Que hiciste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lastRenderedPageBreak/>
        <w:t>Nüta</w:t>
      </w:r>
      <w:proofErr w:type="spellEnd"/>
      <w:r w:rsidR="0019548A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Llego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Nugwe</w:t>
      </w:r>
      <w:proofErr w:type="spellEnd"/>
      <w:r w:rsidR="0019548A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Quemar, desarrollar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Nungwe</w:t>
      </w:r>
      <w:proofErr w:type="spellEnd"/>
      <w:r w:rsidR="0019548A" w:rsidRPr="00787248">
        <w:rPr>
          <w:rFonts w:ascii="Batang" w:eastAsia="Batang" w:hAnsi="Batang"/>
          <w:sz w:val="32"/>
          <w:szCs w:val="32"/>
        </w:rPr>
        <w:t xml:space="preserve">: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De nosotros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Nügue</w:t>
      </w:r>
      <w:proofErr w:type="spellEnd"/>
      <w:r w:rsidR="0019548A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Llegaron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Nurä</w:t>
      </w:r>
      <w:proofErr w:type="spellEnd"/>
      <w:r w:rsidR="0019548A" w:rsidRPr="00787248">
        <w:rPr>
          <w:rFonts w:ascii="Batang" w:eastAsia="Batang" w:hAnsi="Batang"/>
          <w:sz w:val="32"/>
          <w:szCs w:val="32"/>
        </w:rPr>
        <w:t xml:space="preserve">:        </w:t>
      </w:r>
      <w:r w:rsidRPr="00787248">
        <w:rPr>
          <w:rFonts w:ascii="Batang" w:eastAsia="Batang" w:hAnsi="Batang"/>
          <w:sz w:val="32"/>
          <w:szCs w:val="32"/>
        </w:rPr>
        <w:tab/>
        <w:t>Semilla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Nuli</w:t>
      </w:r>
      <w:proofErr w:type="spellEnd"/>
      <w:r w:rsidR="0019548A" w:rsidRPr="00787248">
        <w:rPr>
          <w:rFonts w:ascii="Batang" w:eastAsia="Batang" w:hAnsi="Batang"/>
          <w:sz w:val="32"/>
          <w:szCs w:val="32"/>
        </w:rPr>
        <w:t xml:space="preserve">: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Caca de gallina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Nun</w:t>
      </w:r>
      <w:proofErr w:type="spellEnd"/>
      <w:r w:rsidR="0019548A" w:rsidRPr="00787248">
        <w:rPr>
          <w:rFonts w:ascii="Batang" w:eastAsia="Batang" w:hAnsi="Batang"/>
          <w:sz w:val="32"/>
          <w:szCs w:val="32"/>
        </w:rPr>
        <w:t xml:space="preserve">: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</w:r>
      <w:proofErr w:type="spellStart"/>
      <w:r w:rsidRPr="00787248">
        <w:rPr>
          <w:rFonts w:ascii="Batang" w:eastAsia="Batang" w:hAnsi="Batang"/>
          <w:sz w:val="32"/>
          <w:szCs w:val="32"/>
        </w:rPr>
        <w:t>Nosotro</w:t>
      </w:r>
      <w:proofErr w:type="spellEnd"/>
      <w:r w:rsidRPr="00787248">
        <w:rPr>
          <w:rFonts w:ascii="Batang" w:eastAsia="Batang" w:hAnsi="Batang"/>
          <w:sz w:val="32"/>
          <w:szCs w:val="32"/>
        </w:rPr>
        <w:t xml:space="preserve">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Nundre</w:t>
      </w:r>
      <w:proofErr w:type="spellEnd"/>
      <w:r w:rsidR="0019548A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Vosotros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Nüne</w:t>
      </w:r>
      <w:proofErr w:type="spellEnd"/>
      <w:r w:rsidR="0019548A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Vivir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Nura</w:t>
      </w:r>
      <w:proofErr w:type="spellEnd"/>
      <w:r w:rsidR="0019548A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Semilla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Nürä</w:t>
      </w:r>
      <w:proofErr w:type="spellEnd"/>
      <w:r w:rsidR="0019548A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Sobrino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Nubaire</w:t>
      </w:r>
      <w:proofErr w:type="spellEnd"/>
      <w:r w:rsidR="0019548A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Esperar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Nürun</w:t>
      </w:r>
      <w:proofErr w:type="spellEnd"/>
      <w:r w:rsidR="0019548A" w:rsidRPr="00787248">
        <w:rPr>
          <w:rFonts w:ascii="Batang" w:eastAsia="Batang" w:hAnsi="Batang"/>
          <w:sz w:val="32"/>
          <w:szCs w:val="32"/>
        </w:rPr>
        <w:t xml:space="preserve">:     </w:t>
      </w:r>
      <w:r w:rsidR="0019548A" w:rsidRPr="00787248">
        <w:rPr>
          <w:rFonts w:ascii="Batang" w:eastAsia="Batang" w:hAnsi="Batang"/>
          <w:sz w:val="32"/>
          <w:szCs w:val="32"/>
        </w:rPr>
        <w:tab/>
        <w:t xml:space="preserve">zompopa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lastRenderedPageBreak/>
        <w:t>Nubaire</w:t>
      </w:r>
      <w:proofErr w:type="spellEnd"/>
      <w:r w:rsidR="0019548A" w:rsidRPr="00787248">
        <w:rPr>
          <w:rFonts w:ascii="Batang" w:eastAsia="Batang" w:hAnsi="Batang"/>
          <w:sz w:val="32"/>
          <w:szCs w:val="32"/>
        </w:rPr>
        <w:t xml:space="preserve">: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</w:r>
      <w:r w:rsidR="0019548A" w:rsidRPr="00787248">
        <w:rPr>
          <w:rFonts w:ascii="Batang" w:eastAsia="Batang" w:hAnsi="Batang"/>
          <w:sz w:val="32"/>
          <w:szCs w:val="32"/>
        </w:rPr>
        <w:t>Soquete: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proofErr w:type="spellStart"/>
      <w:r w:rsidRPr="00787248">
        <w:rPr>
          <w:rFonts w:ascii="Batang" w:eastAsia="Batang" w:hAnsi="Batang"/>
          <w:sz w:val="32"/>
          <w:szCs w:val="32"/>
        </w:rPr>
        <w:t>sore</w:t>
      </w:r>
      <w:proofErr w:type="spellEnd"/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ab/>
      </w:r>
    </w:p>
    <w:p w:rsidR="0019548A" w:rsidRPr="00787248" w:rsidRDefault="0019548A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5EC875" wp14:editId="463D1907">
                <wp:simplePos x="0" y="0"/>
                <wp:positionH relativeFrom="margin">
                  <wp:posOffset>1870710</wp:posOffset>
                </wp:positionH>
                <wp:positionV relativeFrom="paragraph">
                  <wp:posOffset>1270</wp:posOffset>
                </wp:positionV>
                <wp:extent cx="1134110" cy="1828800"/>
                <wp:effectExtent l="57150" t="57150" r="85090" b="108585"/>
                <wp:wrapSquare wrapText="bothSides"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11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3F8" w:rsidRPr="0019548A" w:rsidRDefault="008C23F8" w:rsidP="0019548A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9548A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5EC875" id="Cuadro de texto 12" o:spid="_x0000_s1038" type="#_x0000_t202" style="position:absolute;margin-left:147.3pt;margin-top:.1pt;width:89.3pt;height:2in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&#13;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:rsidR="008C23F8" w:rsidRPr="0019548A" w:rsidRDefault="008C23F8" w:rsidP="0019548A">
                      <w:pPr>
                        <w:jc w:val="center"/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9548A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Ñ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9548A" w:rsidRPr="00787248" w:rsidRDefault="0019548A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 xml:space="preserve"> </w:t>
      </w:r>
    </w:p>
    <w:p w:rsidR="0019548A" w:rsidRPr="00787248" w:rsidRDefault="0019548A" w:rsidP="00327FC8">
      <w:pPr>
        <w:rPr>
          <w:rFonts w:ascii="Batang" w:eastAsia="Batang" w:hAnsi="Batang"/>
          <w:sz w:val="32"/>
          <w:szCs w:val="32"/>
        </w:rPr>
      </w:pPr>
    </w:p>
    <w:p w:rsidR="00DD3D04" w:rsidRPr="00787248" w:rsidRDefault="00327FC8" w:rsidP="00DD3D04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Ñain</w:t>
      </w:r>
      <w:proofErr w:type="spellEnd"/>
      <w:r w:rsidR="0019548A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Tomar </w:t>
      </w:r>
    </w:p>
    <w:p w:rsidR="00DD3D04" w:rsidRPr="00787248" w:rsidRDefault="00DD3D04" w:rsidP="00DD3D04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Ñä</w:t>
      </w:r>
      <w:proofErr w:type="spellEnd"/>
      <w:r w:rsidRPr="00787248">
        <w:rPr>
          <w:rFonts w:ascii="Batang" w:eastAsia="Batang" w:hAnsi="Batang"/>
          <w:sz w:val="32"/>
          <w:szCs w:val="32"/>
        </w:rPr>
        <w:t xml:space="preserve">:  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Tepescuincle </w:t>
      </w:r>
    </w:p>
    <w:p w:rsidR="00DD3D04" w:rsidRPr="00787248" w:rsidRDefault="00DD3D04" w:rsidP="00DD3D04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Ñäi</w:t>
      </w:r>
      <w:proofErr w:type="spellEnd"/>
      <w:r w:rsidRPr="00787248">
        <w:rPr>
          <w:rFonts w:ascii="Batang" w:eastAsia="Batang" w:hAnsi="Batang"/>
          <w:sz w:val="32"/>
          <w:szCs w:val="32"/>
        </w:rPr>
        <w:t xml:space="preserve">: </w:t>
      </w:r>
      <w:r w:rsidRPr="00787248">
        <w:rPr>
          <w:rFonts w:ascii="Batang" w:eastAsia="Batang" w:hAnsi="Batang"/>
          <w:sz w:val="32"/>
          <w:szCs w:val="32"/>
        </w:rPr>
        <w:tab/>
        <w:t xml:space="preserve">                Grieta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Ñadre</w:t>
      </w:r>
      <w:proofErr w:type="spellEnd"/>
      <w:r w:rsidR="0019548A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ab/>
        <w:t xml:space="preserve">Tomar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Ñare</w:t>
      </w:r>
      <w:proofErr w:type="spellEnd"/>
      <w:r w:rsidR="0019548A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Para tomar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Ñaba</w:t>
      </w:r>
      <w:proofErr w:type="spellEnd"/>
      <w:r w:rsidR="0019548A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ab/>
        <w:t xml:space="preserve">Tomaba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Ñagare</w:t>
      </w:r>
      <w:proofErr w:type="spellEnd"/>
      <w:r w:rsidR="0019548A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No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lastRenderedPageBreak/>
        <w:t>Ñaña</w:t>
      </w:r>
      <w:r w:rsidR="0019548A" w:rsidRPr="00787248">
        <w:rPr>
          <w:rFonts w:ascii="Batang" w:eastAsia="Batang" w:hAnsi="Batang"/>
          <w:sz w:val="32"/>
          <w:szCs w:val="32"/>
        </w:rPr>
        <w:t xml:space="preserve">:  </w:t>
      </w:r>
      <w:r w:rsidR="0019548A" w:rsidRPr="00787248">
        <w:rPr>
          <w:rFonts w:ascii="Batang" w:eastAsia="Batang" w:hAnsi="Batang"/>
          <w:sz w:val="32"/>
          <w:szCs w:val="32"/>
        </w:rPr>
        <w:tab/>
        <w:t xml:space="preserve">      </w:t>
      </w:r>
      <w:r w:rsidRPr="00787248">
        <w:rPr>
          <w:rFonts w:ascii="Batang" w:eastAsia="Batang" w:hAnsi="Batang"/>
          <w:sz w:val="32"/>
          <w:szCs w:val="32"/>
        </w:rPr>
        <w:t xml:space="preserve"> Sonido de acusación    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Ñai</w:t>
      </w:r>
      <w:proofErr w:type="spellEnd"/>
      <w:r w:rsidR="0019548A" w:rsidRPr="00787248">
        <w:rPr>
          <w:rFonts w:ascii="Batang" w:eastAsia="Batang" w:hAnsi="Batang"/>
          <w:sz w:val="32"/>
          <w:szCs w:val="32"/>
        </w:rPr>
        <w:t xml:space="preserve">: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Consumir </w:t>
      </w:r>
    </w:p>
    <w:p w:rsidR="0019548A" w:rsidRPr="00787248" w:rsidRDefault="0019548A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Ñaingä</w:t>
      </w:r>
      <w:proofErr w:type="spellEnd"/>
      <w:r w:rsidRPr="00787248">
        <w:rPr>
          <w:rFonts w:ascii="Batang" w:eastAsia="Batang" w:hAnsi="Batang"/>
          <w:sz w:val="32"/>
          <w:szCs w:val="32"/>
        </w:rPr>
        <w:t xml:space="preserve">:           tragar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Ñä</w:t>
      </w:r>
      <w:proofErr w:type="spellEnd"/>
      <w:r w:rsidR="0019548A" w:rsidRPr="00787248">
        <w:rPr>
          <w:rFonts w:ascii="Batang" w:eastAsia="Batang" w:hAnsi="Batang"/>
          <w:sz w:val="32"/>
          <w:szCs w:val="32"/>
        </w:rPr>
        <w:t xml:space="preserve">:     </w:t>
      </w:r>
      <w:r w:rsidR="0019548A" w:rsidRPr="00787248">
        <w:rPr>
          <w:rFonts w:ascii="Batang" w:eastAsia="Batang" w:hAnsi="Batang"/>
          <w:sz w:val="32"/>
          <w:szCs w:val="32"/>
        </w:rPr>
        <w:tab/>
        <w:t xml:space="preserve">     </w:t>
      </w:r>
      <w:r w:rsidRPr="00787248">
        <w:rPr>
          <w:rFonts w:ascii="Batang" w:eastAsia="Batang" w:hAnsi="Batang"/>
          <w:sz w:val="32"/>
          <w:szCs w:val="32"/>
        </w:rPr>
        <w:t xml:space="preserve"> Frutas de sombrilla de pobre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Ñägue</w:t>
      </w:r>
      <w:proofErr w:type="spellEnd"/>
      <w:r w:rsidR="0019548A" w:rsidRPr="00787248">
        <w:rPr>
          <w:rFonts w:ascii="Batang" w:eastAsia="Batang" w:hAnsi="Batang"/>
          <w:sz w:val="32"/>
          <w:szCs w:val="32"/>
        </w:rPr>
        <w:t xml:space="preserve">:     </w:t>
      </w:r>
      <w:r w:rsidR="0019548A" w:rsidRPr="00787248">
        <w:rPr>
          <w:rFonts w:ascii="Batang" w:eastAsia="Batang" w:hAnsi="Batang"/>
          <w:sz w:val="32"/>
          <w:szCs w:val="32"/>
        </w:rPr>
        <w:tab/>
        <w:t xml:space="preserve">regañar, decir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Ñägäre</w:t>
      </w:r>
      <w:proofErr w:type="spellEnd"/>
      <w:r w:rsidR="0019548A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No hay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Ñäite</w:t>
      </w:r>
      <w:proofErr w:type="spellEnd"/>
      <w:r w:rsidR="0019548A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ab/>
        <w:t>En medio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Ñäligwä</w:t>
      </w:r>
      <w:proofErr w:type="spellEnd"/>
      <w:r w:rsidR="0019548A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ab/>
        <w:t xml:space="preserve">Frijol poroto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proofErr w:type="gramStart"/>
      <w:r w:rsidRPr="00787248">
        <w:rPr>
          <w:rFonts w:ascii="Batang" w:eastAsia="Batang" w:hAnsi="Batang"/>
          <w:b/>
          <w:sz w:val="32"/>
          <w:szCs w:val="32"/>
        </w:rPr>
        <w:t>Ñäri</w:t>
      </w:r>
      <w:proofErr w:type="spellEnd"/>
      <w:r w:rsidRPr="00787248">
        <w:rPr>
          <w:rFonts w:ascii="Batang" w:eastAsia="Batang" w:hAnsi="Batang"/>
          <w:sz w:val="32"/>
          <w:szCs w:val="32"/>
        </w:rPr>
        <w:t xml:space="preserve"> </w:t>
      </w:r>
      <w:r w:rsidR="0019548A" w:rsidRPr="00787248">
        <w:rPr>
          <w:rFonts w:ascii="Batang" w:eastAsia="Batang" w:hAnsi="Batang"/>
          <w:sz w:val="32"/>
          <w:szCs w:val="32"/>
        </w:rPr>
        <w:t>:</w:t>
      </w:r>
      <w:proofErr w:type="gramEnd"/>
      <w:r w:rsidR="0019548A" w:rsidRPr="00787248">
        <w:rPr>
          <w:rFonts w:ascii="Batang" w:eastAsia="Batang" w:hAnsi="Batang"/>
          <w:sz w:val="32"/>
          <w:szCs w:val="32"/>
        </w:rPr>
        <w:t xml:space="preserve">         </w:t>
      </w:r>
      <w:r w:rsidRPr="00787248">
        <w:rPr>
          <w:rFonts w:ascii="Batang" w:eastAsia="Batang" w:hAnsi="Batang"/>
          <w:sz w:val="32"/>
          <w:szCs w:val="32"/>
        </w:rPr>
        <w:tab/>
        <w:t>Medir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Ñäri</w:t>
      </w:r>
      <w:proofErr w:type="spellEnd"/>
      <w:r w:rsidR="0019548A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ab/>
        <w:t>Orden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Ñere</w:t>
      </w:r>
      <w:proofErr w:type="spellEnd"/>
      <w:r w:rsidR="0019548A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Decir, mojado 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Ñei</w:t>
      </w:r>
      <w:proofErr w:type="spellEnd"/>
      <w:r w:rsidR="0019548A" w:rsidRPr="00787248">
        <w:rPr>
          <w:rFonts w:ascii="Batang" w:eastAsia="Batang" w:hAnsi="Batang"/>
          <w:sz w:val="32"/>
          <w:szCs w:val="32"/>
        </w:rPr>
        <w:t xml:space="preserve">: 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Dirán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Ñe</w:t>
      </w:r>
      <w:proofErr w:type="spellEnd"/>
      <w:r w:rsidR="0019548A" w:rsidRPr="00787248">
        <w:rPr>
          <w:rFonts w:ascii="Batang" w:eastAsia="Batang" w:hAnsi="Batang"/>
          <w:sz w:val="32"/>
          <w:szCs w:val="32"/>
        </w:rPr>
        <w:t xml:space="preserve">: 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Diga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lastRenderedPageBreak/>
        <w:t>Ñedi</w:t>
      </w:r>
      <w:proofErr w:type="spellEnd"/>
      <w:r w:rsidR="0019548A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Dirán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Ñegä</w:t>
      </w:r>
      <w:proofErr w:type="spellEnd"/>
      <w:r w:rsidR="0019548A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ab/>
        <w:t xml:space="preserve">Mensajero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Ñotra</w:t>
      </w:r>
      <w:proofErr w:type="spellEnd"/>
      <w:r w:rsidR="0019548A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Luz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Ñoi</w:t>
      </w:r>
      <w:proofErr w:type="spellEnd"/>
      <w:r w:rsidR="0019548A" w:rsidRPr="00787248">
        <w:rPr>
          <w:rFonts w:ascii="Batang" w:eastAsia="Batang" w:hAnsi="Batang"/>
          <w:sz w:val="32"/>
          <w:szCs w:val="32"/>
        </w:rPr>
        <w:t xml:space="preserve">: 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Caldo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Ñori</w:t>
      </w:r>
      <w:proofErr w:type="spellEnd"/>
      <w:r w:rsidR="0019548A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Como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Ño</w:t>
      </w:r>
      <w:proofErr w:type="spellEnd"/>
      <w:r w:rsidR="0019548A" w:rsidRPr="00787248">
        <w:rPr>
          <w:rFonts w:ascii="Batang" w:eastAsia="Batang" w:hAnsi="Batang"/>
          <w:sz w:val="32"/>
          <w:szCs w:val="32"/>
        </w:rPr>
        <w:t xml:space="preserve">:              </w:t>
      </w:r>
      <w:r w:rsidRPr="00787248">
        <w:rPr>
          <w:rFonts w:ascii="Batang" w:eastAsia="Batang" w:hAnsi="Batang"/>
          <w:sz w:val="32"/>
          <w:szCs w:val="32"/>
        </w:rPr>
        <w:tab/>
        <w:t>Rio</w:t>
      </w:r>
      <w:r w:rsidR="0019548A" w:rsidRPr="00787248">
        <w:rPr>
          <w:rFonts w:ascii="Batang" w:eastAsia="Batang" w:hAnsi="Batang"/>
          <w:sz w:val="32"/>
          <w:szCs w:val="32"/>
        </w:rPr>
        <w:t xml:space="preserve">, agua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Ño</w:t>
      </w:r>
      <w:proofErr w:type="spellEnd"/>
      <w:r w:rsidRPr="00787248">
        <w:rPr>
          <w:rFonts w:ascii="Batang" w:eastAsia="Batang" w:hAnsi="Batang"/>
          <w:b/>
          <w:sz w:val="32"/>
          <w:szCs w:val="32"/>
        </w:rPr>
        <w:t xml:space="preserve"> </w:t>
      </w:r>
      <w:proofErr w:type="spellStart"/>
      <w:r w:rsidRPr="00787248">
        <w:rPr>
          <w:rFonts w:ascii="Batang" w:eastAsia="Batang" w:hAnsi="Batang"/>
          <w:b/>
          <w:sz w:val="32"/>
          <w:szCs w:val="32"/>
        </w:rPr>
        <w:t>btä</w:t>
      </w:r>
      <w:proofErr w:type="spellEnd"/>
      <w:r w:rsidR="0019548A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Por que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Ñobo</w:t>
      </w:r>
      <w:proofErr w:type="spellEnd"/>
      <w:r w:rsidR="0019548A" w:rsidRPr="00787248">
        <w:rPr>
          <w:rFonts w:ascii="Batang" w:eastAsia="Batang" w:hAnsi="Batang"/>
          <w:sz w:val="32"/>
          <w:szCs w:val="32"/>
        </w:rPr>
        <w:t xml:space="preserve">: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="0019548A" w:rsidRPr="00787248">
        <w:rPr>
          <w:rFonts w:ascii="Batang" w:eastAsia="Batang" w:hAnsi="Batang"/>
          <w:sz w:val="32"/>
          <w:szCs w:val="32"/>
        </w:rPr>
        <w:t xml:space="preserve">    </w:t>
      </w:r>
      <w:r w:rsidRPr="00787248">
        <w:rPr>
          <w:rFonts w:ascii="Batang" w:eastAsia="Batang" w:hAnsi="Batang"/>
          <w:sz w:val="32"/>
          <w:szCs w:val="32"/>
        </w:rPr>
        <w:tab/>
        <w:t>Cangrejo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Ñö</w:t>
      </w:r>
      <w:proofErr w:type="spellEnd"/>
      <w:r w:rsidR="0019548A" w:rsidRPr="00787248">
        <w:rPr>
          <w:rFonts w:ascii="Batang" w:eastAsia="Batang" w:hAnsi="Batang"/>
          <w:sz w:val="32"/>
          <w:szCs w:val="32"/>
        </w:rPr>
        <w:t xml:space="preserve">: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Como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Ñöte</w:t>
      </w:r>
      <w:proofErr w:type="spellEnd"/>
      <w:r w:rsidR="0019548A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En el rio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Ñü</w:t>
      </w:r>
      <w:proofErr w:type="spellEnd"/>
      <w:r w:rsidR="0019548A" w:rsidRPr="00787248">
        <w:rPr>
          <w:rFonts w:ascii="Batang" w:eastAsia="Batang" w:hAnsi="Batang"/>
          <w:b/>
          <w:sz w:val="32"/>
          <w:szCs w:val="32"/>
        </w:rPr>
        <w:t>:</w:t>
      </w:r>
      <w:r w:rsidR="0019548A" w:rsidRPr="00787248">
        <w:rPr>
          <w:rFonts w:ascii="Batang" w:eastAsia="Batang" w:hAnsi="Batang"/>
          <w:sz w:val="32"/>
          <w:szCs w:val="32"/>
        </w:rPr>
        <w:t xml:space="preserve">            </w:t>
      </w:r>
      <w:r w:rsidRPr="00787248">
        <w:rPr>
          <w:rFonts w:ascii="Batang" w:eastAsia="Batang" w:hAnsi="Batang"/>
          <w:sz w:val="32"/>
          <w:szCs w:val="32"/>
        </w:rPr>
        <w:tab/>
        <w:t>Lluvia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Ñugwä</w:t>
      </w:r>
      <w:proofErr w:type="spellEnd"/>
      <w:r w:rsidR="0019548A" w:rsidRPr="00787248">
        <w:rPr>
          <w:rFonts w:ascii="Batang" w:eastAsia="Batang" w:hAnsi="Batang"/>
          <w:b/>
          <w:sz w:val="32"/>
          <w:szCs w:val="32"/>
        </w:rPr>
        <w:t>:</w:t>
      </w:r>
      <w:r w:rsidR="0019548A" w:rsidRPr="00787248">
        <w:rPr>
          <w:rFonts w:ascii="Batang" w:eastAsia="Batang" w:hAnsi="Batang"/>
          <w:sz w:val="32"/>
          <w:szCs w:val="32"/>
        </w:rPr>
        <w:t xml:space="preserve">     </w:t>
      </w:r>
      <w:r w:rsidRPr="00787248">
        <w:rPr>
          <w:rFonts w:ascii="Batang" w:eastAsia="Batang" w:hAnsi="Batang"/>
          <w:sz w:val="32"/>
          <w:szCs w:val="32"/>
        </w:rPr>
        <w:tab/>
        <w:t xml:space="preserve">Fuego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Ñuliä</w:t>
      </w:r>
      <w:proofErr w:type="spellEnd"/>
      <w:r w:rsidR="0019548A" w:rsidRPr="00787248">
        <w:rPr>
          <w:rFonts w:ascii="Batang" w:eastAsia="Batang" w:hAnsi="Batang"/>
          <w:b/>
          <w:sz w:val="32"/>
          <w:szCs w:val="32"/>
        </w:rPr>
        <w:t>:</w:t>
      </w:r>
      <w:r w:rsidR="0019548A" w:rsidRPr="00787248">
        <w:rPr>
          <w:rFonts w:ascii="Batang" w:eastAsia="Batang" w:hAnsi="Batang"/>
          <w:sz w:val="32"/>
          <w:szCs w:val="32"/>
        </w:rPr>
        <w:t xml:space="preserve">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Planta de zorrillo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lastRenderedPageBreak/>
        <w:t>Ñükwä</w:t>
      </w:r>
      <w:proofErr w:type="spellEnd"/>
      <w:r w:rsidR="0019548A" w:rsidRPr="00787248">
        <w:rPr>
          <w:rFonts w:ascii="Batang" w:eastAsia="Batang" w:hAnsi="Batang"/>
          <w:b/>
          <w:sz w:val="32"/>
          <w:szCs w:val="32"/>
        </w:rPr>
        <w:t>:</w:t>
      </w:r>
      <w:r w:rsidR="0019548A" w:rsidRPr="00787248">
        <w:rPr>
          <w:rFonts w:ascii="Batang" w:eastAsia="Batang" w:hAnsi="Batang"/>
          <w:sz w:val="32"/>
          <w:szCs w:val="32"/>
        </w:rPr>
        <w:t xml:space="preserve">     </w:t>
      </w:r>
      <w:r w:rsidRPr="00787248">
        <w:rPr>
          <w:rFonts w:ascii="Batang" w:eastAsia="Batang" w:hAnsi="Batang"/>
          <w:sz w:val="32"/>
          <w:szCs w:val="32"/>
        </w:rPr>
        <w:tab/>
        <w:t>Pájaros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Ñürun</w:t>
      </w:r>
      <w:proofErr w:type="spellEnd"/>
      <w:r w:rsidR="00CB0F79" w:rsidRPr="00787248">
        <w:rPr>
          <w:rFonts w:ascii="Batang" w:eastAsia="Batang" w:hAnsi="Batang"/>
          <w:b/>
          <w:sz w:val="32"/>
          <w:szCs w:val="32"/>
        </w:rPr>
        <w:t>:</w:t>
      </w:r>
      <w:r w:rsidR="00CB0F79" w:rsidRPr="00787248">
        <w:rPr>
          <w:rFonts w:ascii="Batang" w:eastAsia="Batang" w:hAnsi="Batang"/>
          <w:sz w:val="32"/>
          <w:szCs w:val="32"/>
        </w:rPr>
        <w:t xml:space="preserve">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Agua termales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Ñürun</w:t>
      </w:r>
      <w:proofErr w:type="spellEnd"/>
      <w:r w:rsidR="00CB0F79" w:rsidRPr="00787248">
        <w:rPr>
          <w:rFonts w:ascii="Batang" w:eastAsia="Batang" w:hAnsi="Batang"/>
          <w:b/>
          <w:sz w:val="32"/>
          <w:szCs w:val="32"/>
        </w:rPr>
        <w:t>:</w:t>
      </w:r>
      <w:r w:rsidR="00CB0F79" w:rsidRPr="00787248">
        <w:rPr>
          <w:rFonts w:ascii="Batang" w:eastAsia="Batang" w:hAnsi="Batang"/>
          <w:sz w:val="32"/>
          <w:szCs w:val="32"/>
        </w:rPr>
        <w:t xml:space="preserve">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Disciplina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Ñüglun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Topo</w:t>
      </w:r>
    </w:p>
    <w:p w:rsidR="00327FC8" w:rsidRPr="00787248" w:rsidRDefault="00CB0F79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Ñ</w:t>
      </w:r>
      <w:r w:rsidR="00327FC8" w:rsidRPr="00787248">
        <w:rPr>
          <w:rFonts w:ascii="Batang" w:eastAsia="Batang" w:hAnsi="Batang"/>
          <w:b/>
          <w:sz w:val="32"/>
          <w:szCs w:val="32"/>
        </w:rPr>
        <w:t>ürigwä</w:t>
      </w:r>
      <w:proofErr w:type="spellEnd"/>
      <w:r w:rsidRPr="00787248">
        <w:rPr>
          <w:rFonts w:ascii="Batang" w:eastAsia="Batang" w:hAnsi="Batang"/>
          <w:b/>
          <w:sz w:val="32"/>
          <w:szCs w:val="32"/>
        </w:rPr>
        <w:t>:</w:t>
      </w:r>
      <w:r w:rsidRPr="00787248">
        <w:rPr>
          <w:rFonts w:ascii="Batang" w:eastAsia="Batang" w:hAnsi="Batang"/>
          <w:sz w:val="32"/>
          <w:szCs w:val="32"/>
        </w:rPr>
        <w:t xml:space="preserve">   </w:t>
      </w:r>
      <w:r w:rsidR="00327FC8" w:rsidRPr="00787248">
        <w:rPr>
          <w:rFonts w:ascii="Batang" w:eastAsia="Batang" w:hAnsi="Batang"/>
          <w:sz w:val="32"/>
          <w:szCs w:val="32"/>
        </w:rPr>
        <w:tab/>
      </w:r>
      <w:proofErr w:type="spellStart"/>
      <w:r w:rsidR="00327FC8" w:rsidRPr="00787248">
        <w:rPr>
          <w:rFonts w:ascii="Batang" w:eastAsia="Batang" w:hAnsi="Batang"/>
          <w:sz w:val="32"/>
          <w:szCs w:val="32"/>
        </w:rPr>
        <w:t>Sandijuela</w:t>
      </w:r>
      <w:proofErr w:type="spellEnd"/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ab/>
      </w:r>
    </w:p>
    <w:p w:rsidR="00CB0F79" w:rsidRPr="00787248" w:rsidRDefault="00CB0F79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4BA30B" wp14:editId="41BA7D5E">
                <wp:simplePos x="0" y="0"/>
                <wp:positionH relativeFrom="column">
                  <wp:posOffset>1637030</wp:posOffset>
                </wp:positionH>
                <wp:positionV relativeFrom="paragraph">
                  <wp:posOffset>1270</wp:posOffset>
                </wp:positionV>
                <wp:extent cx="1126490" cy="1828800"/>
                <wp:effectExtent l="57150" t="57150" r="54610" b="108585"/>
                <wp:wrapSquare wrapText="bothSides"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49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3F8" w:rsidRPr="00CB0F79" w:rsidRDefault="008C23F8" w:rsidP="00CB0F79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0F79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4BA30B" id="Cuadro de texto 13" o:spid="_x0000_s1039" type="#_x0000_t202" style="position:absolute;margin-left:128.9pt;margin-top:.1pt;width:88.7pt;height:2in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&#13;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:rsidR="008C23F8" w:rsidRPr="00CB0F79" w:rsidRDefault="008C23F8" w:rsidP="00CB0F79">
                      <w:pPr>
                        <w:jc w:val="center"/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B0F79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ab/>
      </w:r>
    </w:p>
    <w:p w:rsidR="00CB0F79" w:rsidRPr="00787248" w:rsidRDefault="00CB0F79" w:rsidP="00327FC8">
      <w:pPr>
        <w:rPr>
          <w:rFonts w:ascii="Batang" w:eastAsia="Batang" w:hAnsi="Batang"/>
          <w:sz w:val="32"/>
          <w:szCs w:val="32"/>
        </w:rPr>
      </w:pPr>
    </w:p>
    <w:p w:rsidR="00CB0F79" w:rsidRPr="00787248" w:rsidRDefault="00CB0F79" w:rsidP="00327FC8">
      <w:pPr>
        <w:rPr>
          <w:rFonts w:ascii="Batang" w:eastAsia="Batang" w:hAnsi="Batang"/>
          <w:sz w:val="32"/>
          <w:szCs w:val="32"/>
        </w:rPr>
      </w:pP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Öba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ab/>
        <w:t>Avispa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Ogwä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ab/>
        <w:t>Ojos</w:t>
      </w:r>
    </w:p>
    <w:p w:rsidR="00DD3D04" w:rsidRPr="00787248" w:rsidRDefault="00327FC8" w:rsidP="00DD3D04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Ore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Perico</w:t>
      </w:r>
      <w:r w:rsidR="00DD3D04" w:rsidRPr="00787248">
        <w:rPr>
          <w:rFonts w:ascii="Batang" w:eastAsia="Batang" w:hAnsi="Batang"/>
          <w:sz w:val="32"/>
          <w:szCs w:val="32"/>
        </w:rPr>
        <w:t xml:space="preserve"> </w:t>
      </w:r>
    </w:p>
    <w:p w:rsidR="00DD3D04" w:rsidRPr="00787248" w:rsidRDefault="00DD3D04" w:rsidP="00DD3D04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lastRenderedPageBreak/>
        <w:t>Ogo</w:t>
      </w:r>
      <w:proofErr w:type="spellEnd"/>
      <w:r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ab/>
        <w:t>Frente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Olo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       </w:t>
      </w:r>
      <w:r w:rsidRPr="00787248">
        <w:rPr>
          <w:rFonts w:ascii="Batang" w:eastAsia="Batang" w:hAnsi="Batang"/>
          <w:sz w:val="32"/>
          <w:szCs w:val="32"/>
        </w:rPr>
        <w:tab/>
        <w:t>Oreja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Ochi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Herida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Oto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</w:r>
      <w:r w:rsidR="00CB0F79" w:rsidRPr="00787248">
        <w:rPr>
          <w:rFonts w:ascii="Batang" w:eastAsia="Batang" w:hAnsi="Batang"/>
          <w:sz w:val="32"/>
          <w:szCs w:val="32"/>
        </w:rPr>
        <w:t xml:space="preserve">        </w:t>
      </w:r>
      <w:r w:rsidRPr="00787248">
        <w:rPr>
          <w:rFonts w:ascii="Batang" w:eastAsia="Batang" w:hAnsi="Batang"/>
          <w:sz w:val="32"/>
          <w:szCs w:val="32"/>
        </w:rPr>
        <w:t>Un pedazo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Otore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ab/>
        <w:t xml:space="preserve">Corto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Otoba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ab/>
        <w:t xml:space="preserve">Cacao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Oto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Cosechar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Oro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Oro,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Orore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Brillante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Ore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perico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Onsele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ab/>
        <w:t xml:space="preserve">Cucaracha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Oda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Bejuco medicinal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Odare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ab/>
        <w:t xml:space="preserve">Mitad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lastRenderedPageBreak/>
        <w:t>Ötöiti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Una ropa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Otobu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</w:r>
      <w:proofErr w:type="gramStart"/>
      <w:r w:rsidRPr="00787248">
        <w:rPr>
          <w:rFonts w:ascii="Batang" w:eastAsia="Batang" w:hAnsi="Batang"/>
          <w:sz w:val="32"/>
          <w:szCs w:val="32"/>
        </w:rPr>
        <w:t>Dos ropa</w:t>
      </w:r>
      <w:proofErr w:type="gramEnd"/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Obate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Ardiente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Ö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Yuca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Oreba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Cacao </w:t>
      </w:r>
    </w:p>
    <w:p w:rsidR="00327FC8" w:rsidRPr="00787248" w:rsidRDefault="00CB0F79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658821" wp14:editId="2424650F">
                <wp:simplePos x="0" y="0"/>
                <wp:positionH relativeFrom="column">
                  <wp:posOffset>1835785</wp:posOffset>
                </wp:positionH>
                <wp:positionV relativeFrom="paragraph">
                  <wp:posOffset>5715</wp:posOffset>
                </wp:positionV>
                <wp:extent cx="1022350" cy="1828800"/>
                <wp:effectExtent l="57150" t="57150" r="82550" b="108585"/>
                <wp:wrapSquare wrapText="bothSides"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3F8" w:rsidRPr="00CB0F79" w:rsidRDefault="008C23F8" w:rsidP="00CB0F79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0F79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658821" id="Cuadro de texto 14" o:spid="_x0000_s1040" type="#_x0000_t202" style="position:absolute;margin-left:144.55pt;margin-top:.45pt;width:80.5pt;height:2in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&#13;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:rsidR="008C23F8" w:rsidRPr="00CB0F79" w:rsidRDefault="008C23F8" w:rsidP="00CB0F79">
                      <w:pPr>
                        <w:jc w:val="center"/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B0F79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7FC8" w:rsidRPr="00787248">
        <w:rPr>
          <w:rFonts w:ascii="Batang" w:eastAsia="Batang" w:hAnsi="Batang"/>
          <w:sz w:val="32"/>
          <w:szCs w:val="32"/>
        </w:rPr>
        <w:tab/>
      </w:r>
    </w:p>
    <w:p w:rsidR="00CB0F79" w:rsidRPr="00787248" w:rsidRDefault="00CB0F79" w:rsidP="00327FC8">
      <w:pPr>
        <w:rPr>
          <w:rFonts w:ascii="Batang" w:eastAsia="Batang" w:hAnsi="Batang"/>
          <w:sz w:val="32"/>
          <w:szCs w:val="32"/>
        </w:rPr>
      </w:pPr>
    </w:p>
    <w:p w:rsidR="00CB0F79" w:rsidRPr="00787248" w:rsidRDefault="00CB0F79" w:rsidP="00327FC8">
      <w:pPr>
        <w:rPr>
          <w:rFonts w:ascii="Batang" w:eastAsia="Batang" w:hAnsi="Batang"/>
          <w:sz w:val="32"/>
          <w:szCs w:val="32"/>
        </w:rPr>
      </w:pPr>
    </w:p>
    <w:p w:rsidR="00D66E88" w:rsidRPr="00787248" w:rsidRDefault="00CB0F79" w:rsidP="00D66E8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R</w:t>
      </w:r>
      <w:r w:rsidR="00327FC8" w:rsidRPr="00787248">
        <w:rPr>
          <w:rFonts w:ascii="Batang" w:eastAsia="Batang" w:hAnsi="Batang"/>
          <w:sz w:val="32"/>
          <w:szCs w:val="32"/>
        </w:rPr>
        <w:t>are</w:t>
      </w:r>
      <w:proofErr w:type="spellEnd"/>
      <w:r w:rsidRPr="00787248">
        <w:rPr>
          <w:rFonts w:ascii="Batang" w:eastAsia="Batang" w:hAnsi="Batang"/>
          <w:sz w:val="32"/>
          <w:szCs w:val="32"/>
        </w:rPr>
        <w:t xml:space="preserve">:        </w:t>
      </w:r>
      <w:r w:rsidR="00327FC8" w:rsidRPr="00787248">
        <w:rPr>
          <w:rFonts w:ascii="Batang" w:eastAsia="Batang" w:hAnsi="Batang"/>
          <w:sz w:val="32"/>
          <w:szCs w:val="32"/>
        </w:rPr>
        <w:t xml:space="preserve"> </w:t>
      </w:r>
      <w:r w:rsidR="00327FC8" w:rsidRPr="00787248">
        <w:rPr>
          <w:rFonts w:ascii="Batang" w:eastAsia="Batang" w:hAnsi="Batang"/>
          <w:sz w:val="32"/>
          <w:szCs w:val="32"/>
        </w:rPr>
        <w:tab/>
        <w:t xml:space="preserve">De </w:t>
      </w:r>
      <w:proofErr w:type="spellStart"/>
      <w:r w:rsidR="00327FC8" w:rsidRPr="00787248">
        <w:rPr>
          <w:rFonts w:ascii="Batang" w:eastAsia="Batang" w:hAnsi="Batang"/>
          <w:sz w:val="32"/>
          <w:szCs w:val="32"/>
        </w:rPr>
        <w:t>dia</w:t>
      </w:r>
      <w:proofErr w:type="spellEnd"/>
      <w:r w:rsidR="00327FC8" w:rsidRPr="00787248">
        <w:rPr>
          <w:rFonts w:ascii="Batang" w:eastAsia="Batang" w:hAnsi="Batang"/>
          <w:sz w:val="32"/>
          <w:szCs w:val="32"/>
        </w:rPr>
        <w:t xml:space="preserve"> </w:t>
      </w:r>
    </w:p>
    <w:p w:rsidR="001D35A9" w:rsidRPr="00787248" w:rsidRDefault="00D66E88" w:rsidP="001D35A9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Rä</w:t>
      </w:r>
      <w:proofErr w:type="spellEnd"/>
      <w:r w:rsidRPr="00787248">
        <w:rPr>
          <w:rFonts w:ascii="Batang" w:eastAsia="Batang" w:hAnsi="Batang"/>
          <w:sz w:val="32"/>
          <w:szCs w:val="32"/>
        </w:rPr>
        <w:t xml:space="preserve">:   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Olor </w:t>
      </w:r>
    </w:p>
    <w:p w:rsidR="001D35A9" w:rsidRPr="00787248" w:rsidRDefault="001D35A9" w:rsidP="00D66E8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 xml:space="preserve">Rain: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Equivocarse </w:t>
      </w:r>
    </w:p>
    <w:p w:rsidR="00D66E88" w:rsidRPr="00787248" w:rsidRDefault="00D66E88" w:rsidP="00D66E8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Raire</w:t>
      </w:r>
      <w:proofErr w:type="spellEnd"/>
      <w:r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Demorar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Ra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ab/>
      </w:r>
      <w:r w:rsidR="00CB0F79" w:rsidRPr="00787248">
        <w:rPr>
          <w:rFonts w:ascii="Batang" w:eastAsia="Batang" w:hAnsi="Batang"/>
          <w:sz w:val="32"/>
          <w:szCs w:val="32"/>
        </w:rPr>
        <w:t xml:space="preserve">        </w:t>
      </w:r>
      <w:r w:rsidRPr="00787248">
        <w:rPr>
          <w:rFonts w:ascii="Batang" w:eastAsia="Batang" w:hAnsi="Batang"/>
          <w:sz w:val="32"/>
          <w:szCs w:val="32"/>
        </w:rPr>
        <w:t xml:space="preserve">Sonido de velocidad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lastRenderedPageBreak/>
        <w:t>Ragaigä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</w:r>
      <w:proofErr w:type="gramStart"/>
      <w:r w:rsidRPr="00787248">
        <w:rPr>
          <w:rFonts w:ascii="Batang" w:eastAsia="Batang" w:hAnsi="Batang"/>
          <w:sz w:val="32"/>
          <w:szCs w:val="32"/>
        </w:rPr>
        <w:t>Va</w:t>
      </w:r>
      <w:proofErr w:type="gramEnd"/>
      <w:r w:rsidRPr="00787248">
        <w:rPr>
          <w:rFonts w:ascii="Batang" w:eastAsia="Batang" w:hAnsi="Batang"/>
          <w:sz w:val="32"/>
          <w:szCs w:val="32"/>
        </w:rPr>
        <w:t xml:space="preserve"> suceder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Rane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ab/>
        <w:t xml:space="preserve">Cansancio </w:t>
      </w:r>
    </w:p>
    <w:p w:rsidR="00327FC8" w:rsidRPr="00787248" w:rsidRDefault="00CB0F79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R</w:t>
      </w:r>
      <w:r w:rsidR="00327FC8" w:rsidRPr="00787248">
        <w:rPr>
          <w:rFonts w:ascii="Batang" w:eastAsia="Batang" w:hAnsi="Batang"/>
          <w:sz w:val="32"/>
          <w:szCs w:val="32"/>
        </w:rPr>
        <w:t>ande</w:t>
      </w:r>
      <w:proofErr w:type="spellEnd"/>
      <w:r w:rsidRPr="00787248">
        <w:rPr>
          <w:rFonts w:ascii="Batang" w:eastAsia="Batang" w:hAnsi="Batang"/>
          <w:sz w:val="32"/>
          <w:szCs w:val="32"/>
        </w:rPr>
        <w:t xml:space="preserve">:    </w:t>
      </w:r>
      <w:r w:rsidR="00327FC8" w:rsidRPr="00787248">
        <w:rPr>
          <w:rFonts w:ascii="Batang" w:eastAsia="Batang" w:hAnsi="Batang"/>
          <w:sz w:val="32"/>
          <w:szCs w:val="32"/>
        </w:rPr>
        <w:t xml:space="preserve"> </w:t>
      </w:r>
      <w:r w:rsidR="00327FC8" w:rsidRPr="00787248">
        <w:rPr>
          <w:rFonts w:ascii="Batang" w:eastAsia="Batang" w:hAnsi="Batang"/>
          <w:sz w:val="32"/>
          <w:szCs w:val="32"/>
        </w:rPr>
        <w:tab/>
        <w:t xml:space="preserve">Cansado, rendido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Rägaingä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ab/>
        <w:t>Caerse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Räse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ab/>
        <w:t>Huélalo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Räbe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ab/>
        <w:t xml:space="preserve">Solo olor 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Räde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ab/>
        <w:t xml:space="preserve">Pisotear, oloroso 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Räbä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ab/>
        <w:t>Esconderse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Räin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Sentir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Räte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Oloroso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Räre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Sanar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Rebe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 </w:t>
      </w:r>
      <w:r w:rsidRPr="00787248">
        <w:rPr>
          <w:rFonts w:ascii="Batang" w:eastAsia="Batang" w:hAnsi="Batang"/>
          <w:sz w:val="32"/>
          <w:szCs w:val="32"/>
        </w:rPr>
        <w:tab/>
        <w:t>Pegajoso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Rebe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ab/>
        <w:t>Despreciar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lastRenderedPageBreak/>
        <w:t>Riri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        </w:t>
      </w:r>
      <w:r w:rsidR="00CB0F79" w:rsidRPr="00787248">
        <w:rPr>
          <w:rFonts w:ascii="Batang" w:eastAsia="Batang" w:hAnsi="Batang"/>
          <w:sz w:val="32"/>
          <w:szCs w:val="32"/>
        </w:rPr>
        <w:tab/>
      </w:r>
      <w:proofErr w:type="spellStart"/>
      <w:r w:rsidR="00CB0F79" w:rsidRPr="00787248">
        <w:rPr>
          <w:rFonts w:ascii="Batang" w:eastAsia="Batang" w:hAnsi="Batang"/>
          <w:sz w:val="32"/>
          <w:szCs w:val="32"/>
        </w:rPr>
        <w:t>Cosino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Ribi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Duro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Rien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       </w:t>
      </w:r>
      <w:r w:rsidR="00CB0F79" w:rsidRPr="00787248">
        <w:rPr>
          <w:rFonts w:ascii="Batang" w:eastAsia="Batang" w:hAnsi="Batang"/>
          <w:sz w:val="32"/>
          <w:szCs w:val="32"/>
        </w:rPr>
        <w:tab/>
      </w:r>
      <w:proofErr w:type="spellStart"/>
      <w:r w:rsidR="00CB0F79" w:rsidRPr="00787248">
        <w:rPr>
          <w:rFonts w:ascii="Batang" w:eastAsia="Batang" w:hAnsi="Batang"/>
          <w:sz w:val="32"/>
          <w:szCs w:val="32"/>
        </w:rPr>
        <w:t>Cosinar</w:t>
      </w:r>
      <w:proofErr w:type="spellEnd"/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Ridi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Presentir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Ridigä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</w:r>
      <w:proofErr w:type="spellStart"/>
      <w:r w:rsidRPr="00787248">
        <w:rPr>
          <w:rFonts w:ascii="Batang" w:eastAsia="Batang" w:hAnsi="Batang"/>
          <w:sz w:val="32"/>
          <w:szCs w:val="32"/>
        </w:rPr>
        <w:t>Trompezar</w:t>
      </w:r>
      <w:proofErr w:type="spellEnd"/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Ribo</w:t>
      </w:r>
      <w:r w:rsidRPr="00787248">
        <w:rPr>
          <w:rFonts w:ascii="Batang" w:eastAsia="Batang" w:hAnsi="Batang"/>
          <w:sz w:val="32"/>
          <w:szCs w:val="32"/>
        </w:rPr>
        <w:tab/>
      </w:r>
      <w:r w:rsidR="00CB0F79" w:rsidRPr="00787248">
        <w:rPr>
          <w:rFonts w:ascii="Batang" w:eastAsia="Batang" w:hAnsi="Batang"/>
          <w:sz w:val="32"/>
          <w:szCs w:val="32"/>
        </w:rPr>
        <w:t xml:space="preserve">:                </w:t>
      </w:r>
      <w:r w:rsidRPr="00787248">
        <w:rPr>
          <w:rFonts w:ascii="Batang" w:eastAsia="Batang" w:hAnsi="Batang"/>
          <w:sz w:val="32"/>
          <w:szCs w:val="32"/>
        </w:rPr>
        <w:t xml:space="preserve">Trampa, chinchorro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Riande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Regar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Riande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Partirse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Riaba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ab/>
        <w:t xml:space="preserve">Cocinaron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Rö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Iguana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Roro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Cuello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Rörä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ab/>
        <w:t>Verde</w:t>
      </w:r>
      <w:r w:rsidR="00CB0F79" w:rsidRPr="00787248">
        <w:rPr>
          <w:rFonts w:ascii="Batang" w:eastAsia="Batang" w:hAnsi="Batang"/>
          <w:sz w:val="32"/>
          <w:szCs w:val="32"/>
        </w:rPr>
        <w:t xml:space="preserve">, cele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Rödö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ab/>
        <w:t>Secar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lastRenderedPageBreak/>
        <w:t>Roin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Escuchar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Röga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ab/>
        <w:t>Lapa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Rubun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Bravo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Ruin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Sentir, escuchar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Ru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Avión, bote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gramStart"/>
      <w:r w:rsidRPr="00787248">
        <w:rPr>
          <w:rFonts w:ascii="Batang" w:eastAsia="Batang" w:hAnsi="Batang"/>
          <w:sz w:val="32"/>
          <w:szCs w:val="32"/>
        </w:rPr>
        <w:t xml:space="preserve">Ruten </w:t>
      </w:r>
      <w:r w:rsidR="00CB0F79" w:rsidRPr="00787248">
        <w:rPr>
          <w:rFonts w:ascii="Batang" w:eastAsia="Batang" w:hAnsi="Batang"/>
          <w:sz w:val="32"/>
          <w:szCs w:val="32"/>
        </w:rPr>
        <w:t>:</w:t>
      </w:r>
      <w:proofErr w:type="gramEnd"/>
      <w:r w:rsidR="00CB0F79" w:rsidRPr="00787248">
        <w:rPr>
          <w:rFonts w:ascii="Batang" w:eastAsia="Batang" w:hAnsi="Batang"/>
          <w:sz w:val="32"/>
          <w:szCs w:val="32"/>
        </w:rPr>
        <w:t xml:space="preserve">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Mariposa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Rü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transporte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Rüre</w:t>
      </w:r>
      <w:proofErr w:type="spellEnd"/>
      <w:r w:rsidRPr="00787248">
        <w:rPr>
          <w:rFonts w:ascii="Batang" w:eastAsia="Batang" w:hAnsi="Batang"/>
          <w:sz w:val="32"/>
          <w:szCs w:val="32"/>
        </w:rPr>
        <w:tab/>
      </w:r>
      <w:r w:rsidR="00D10671" w:rsidRPr="00787248">
        <w:rPr>
          <w:rFonts w:ascii="Batang" w:eastAsia="Batang" w:hAnsi="Batang"/>
          <w:sz w:val="32"/>
          <w:szCs w:val="32"/>
        </w:rPr>
        <w:t xml:space="preserve">:               </w:t>
      </w:r>
      <w:r w:rsidRPr="00787248">
        <w:rPr>
          <w:rFonts w:ascii="Batang" w:eastAsia="Batang" w:hAnsi="Batang"/>
          <w:sz w:val="32"/>
          <w:szCs w:val="32"/>
        </w:rPr>
        <w:t xml:space="preserve">Guerra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Rün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Papa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Rürubäine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Vender</w:t>
      </w:r>
    </w:p>
    <w:p w:rsidR="00327FC8" w:rsidRPr="00787248" w:rsidRDefault="00CB0F79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6CFB2E" wp14:editId="4CECBE45">
                <wp:simplePos x="0" y="0"/>
                <wp:positionH relativeFrom="margin">
                  <wp:posOffset>2252345</wp:posOffset>
                </wp:positionH>
                <wp:positionV relativeFrom="paragraph">
                  <wp:posOffset>8255</wp:posOffset>
                </wp:positionV>
                <wp:extent cx="1192530" cy="1828800"/>
                <wp:effectExtent l="76200" t="57150" r="83820" b="118745"/>
                <wp:wrapSquare wrapText="bothSides"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53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3F8" w:rsidRPr="00CB0F79" w:rsidRDefault="008C23F8" w:rsidP="00CB0F79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0F79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6CFB2E" id="Cuadro de texto 15" o:spid="_x0000_s1041" type="#_x0000_t202" style="position:absolute;margin-left:177.35pt;margin-top:.65pt;width:93.9pt;height:2in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&#13;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:rsidR="008C23F8" w:rsidRPr="00CB0F79" w:rsidRDefault="008C23F8" w:rsidP="00CB0F79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B0F79"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7FC8" w:rsidRPr="00787248">
        <w:rPr>
          <w:rFonts w:ascii="Batang" w:eastAsia="Batang" w:hAnsi="Batang"/>
          <w:sz w:val="32"/>
          <w:szCs w:val="32"/>
        </w:rPr>
        <w:tab/>
      </w:r>
    </w:p>
    <w:p w:rsidR="00CB0F79" w:rsidRPr="00787248" w:rsidRDefault="00CB0F79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ab/>
      </w:r>
    </w:p>
    <w:p w:rsidR="00CB0F79" w:rsidRPr="00787248" w:rsidRDefault="00CB0F79" w:rsidP="00327FC8">
      <w:pPr>
        <w:rPr>
          <w:rFonts w:ascii="Batang" w:eastAsia="Batang" w:hAnsi="Batang"/>
          <w:sz w:val="32"/>
          <w:szCs w:val="32"/>
        </w:rPr>
      </w:pPr>
    </w:p>
    <w:p w:rsidR="001D35A9" w:rsidRPr="00787248" w:rsidRDefault="00327FC8" w:rsidP="001D35A9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lastRenderedPageBreak/>
        <w:t>San</w:t>
      </w:r>
      <w:r w:rsidR="00D10671" w:rsidRPr="00787248">
        <w:rPr>
          <w:rFonts w:ascii="Batang" w:eastAsia="Batang" w:hAnsi="Batang"/>
          <w:sz w:val="32"/>
          <w:szCs w:val="32"/>
        </w:rPr>
        <w:t xml:space="preserve">: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</w:r>
      <w:r w:rsidR="00D10671" w:rsidRPr="00787248">
        <w:rPr>
          <w:rFonts w:ascii="Batang" w:eastAsia="Batang" w:hAnsi="Batang"/>
          <w:sz w:val="32"/>
          <w:szCs w:val="32"/>
        </w:rPr>
        <w:t xml:space="preserve">          </w:t>
      </w:r>
      <w:r w:rsidR="001D35A9" w:rsidRPr="00787248">
        <w:rPr>
          <w:rFonts w:ascii="Batang" w:eastAsia="Batang" w:hAnsi="Batang"/>
          <w:sz w:val="32"/>
          <w:szCs w:val="32"/>
        </w:rPr>
        <w:t xml:space="preserve">serpientes </w:t>
      </w:r>
    </w:p>
    <w:p w:rsidR="001D35A9" w:rsidRPr="00787248" w:rsidRDefault="001D35A9" w:rsidP="001D35A9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Sai</w:t>
      </w:r>
      <w:proofErr w:type="spellEnd"/>
      <w:r w:rsidRPr="00787248">
        <w:rPr>
          <w:rFonts w:ascii="Batang" w:eastAsia="Batang" w:hAnsi="Batang"/>
          <w:sz w:val="32"/>
          <w:szCs w:val="32"/>
        </w:rPr>
        <w:t xml:space="preserve">: 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Musculo </w:t>
      </w:r>
    </w:p>
    <w:p w:rsidR="001D35A9" w:rsidRPr="00787248" w:rsidRDefault="001D35A9" w:rsidP="001D35A9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Sabo</w:t>
      </w:r>
      <w:proofErr w:type="spellEnd"/>
      <w:r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ab/>
        <w:t>Zapote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Sarare</w:t>
      </w:r>
      <w:proofErr w:type="spellEnd"/>
      <w:r w:rsidR="00D10671" w:rsidRPr="00787248">
        <w:rPr>
          <w:rFonts w:ascii="Batang" w:eastAsia="Batang" w:hAnsi="Batang"/>
          <w:sz w:val="32"/>
          <w:szCs w:val="32"/>
        </w:rPr>
        <w:t>:</w:t>
      </w:r>
      <w:r w:rsidRPr="00787248">
        <w:rPr>
          <w:rFonts w:ascii="Batang" w:eastAsia="Batang" w:hAnsi="Batang"/>
          <w:sz w:val="32"/>
          <w:szCs w:val="32"/>
        </w:rPr>
        <w:tab/>
      </w:r>
      <w:r w:rsidR="00D10671" w:rsidRPr="00787248">
        <w:rPr>
          <w:rFonts w:ascii="Batang" w:eastAsia="Batang" w:hAnsi="Batang"/>
          <w:sz w:val="32"/>
          <w:szCs w:val="32"/>
        </w:rPr>
        <w:t xml:space="preserve">        </w:t>
      </w:r>
      <w:r w:rsidRPr="00787248">
        <w:rPr>
          <w:rFonts w:ascii="Batang" w:eastAsia="Batang" w:hAnsi="Batang"/>
          <w:sz w:val="32"/>
          <w:szCs w:val="32"/>
        </w:rPr>
        <w:t xml:space="preserve">Combinación de colores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Sarasara</w:t>
      </w:r>
      <w:proofErr w:type="spellEnd"/>
      <w:r w:rsidR="00D10671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 xml:space="preserve">Manchas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Sa</w:t>
      </w:r>
      <w:proofErr w:type="spellEnd"/>
      <w:r w:rsidR="00D10671" w:rsidRPr="00787248">
        <w:rPr>
          <w:rFonts w:ascii="Batang" w:eastAsia="Batang" w:hAnsi="Batang"/>
          <w:sz w:val="32"/>
          <w:szCs w:val="32"/>
        </w:rPr>
        <w:t xml:space="preserve">:           </w:t>
      </w:r>
      <w:r w:rsidRPr="00787248">
        <w:rPr>
          <w:rFonts w:ascii="Batang" w:eastAsia="Batang" w:hAnsi="Batang"/>
          <w:sz w:val="32"/>
          <w:szCs w:val="32"/>
        </w:rPr>
        <w:tab/>
        <w:t>Boyo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Se</w:t>
      </w:r>
      <w:r w:rsidR="00D10671" w:rsidRPr="00787248">
        <w:rPr>
          <w:rFonts w:ascii="Batang" w:eastAsia="Batang" w:hAnsi="Batang"/>
          <w:sz w:val="32"/>
          <w:szCs w:val="32"/>
        </w:rPr>
        <w:t xml:space="preserve">: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Ese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Sere</w:t>
      </w:r>
      <w:proofErr w:type="spellEnd"/>
      <w:r w:rsidR="00D10671" w:rsidRPr="00787248">
        <w:rPr>
          <w:rFonts w:ascii="Batang" w:eastAsia="Batang" w:hAnsi="Batang"/>
          <w:sz w:val="32"/>
          <w:szCs w:val="32"/>
        </w:rPr>
        <w:t xml:space="preserve">: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Por </w:t>
      </w:r>
      <w:proofErr w:type="spellStart"/>
      <w:r w:rsidRPr="00787248">
        <w:rPr>
          <w:rFonts w:ascii="Batang" w:eastAsia="Batang" w:hAnsi="Batang"/>
          <w:sz w:val="32"/>
          <w:szCs w:val="32"/>
        </w:rPr>
        <w:t>alla</w:t>
      </w:r>
      <w:proofErr w:type="spellEnd"/>
      <w:r w:rsidRPr="00787248">
        <w:rPr>
          <w:rFonts w:ascii="Batang" w:eastAsia="Batang" w:hAnsi="Batang"/>
          <w:sz w:val="32"/>
          <w:szCs w:val="32"/>
        </w:rPr>
        <w:t xml:space="preserve"> </w:t>
      </w:r>
    </w:p>
    <w:p w:rsidR="00327FC8" w:rsidRPr="00787248" w:rsidRDefault="00D10671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S</w:t>
      </w:r>
      <w:r w:rsidR="00327FC8" w:rsidRPr="00787248">
        <w:rPr>
          <w:rFonts w:ascii="Batang" w:eastAsia="Batang" w:hAnsi="Batang"/>
          <w:sz w:val="32"/>
          <w:szCs w:val="32"/>
        </w:rPr>
        <w:t>ere</w:t>
      </w:r>
      <w:proofErr w:type="spellEnd"/>
      <w:r w:rsidRPr="00787248">
        <w:rPr>
          <w:rFonts w:ascii="Batang" w:eastAsia="Batang" w:hAnsi="Batang"/>
          <w:sz w:val="32"/>
          <w:szCs w:val="32"/>
        </w:rPr>
        <w:t xml:space="preserve">:        </w:t>
      </w:r>
      <w:r w:rsidR="00327FC8" w:rsidRPr="00787248">
        <w:rPr>
          <w:rFonts w:ascii="Batang" w:eastAsia="Batang" w:hAnsi="Batang"/>
          <w:sz w:val="32"/>
          <w:szCs w:val="32"/>
        </w:rPr>
        <w:tab/>
        <w:t>Árbol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Sete</w:t>
      </w:r>
      <w:r w:rsidRPr="00787248">
        <w:rPr>
          <w:rFonts w:ascii="Batang" w:eastAsia="Batang" w:hAnsi="Batang"/>
          <w:sz w:val="32"/>
          <w:szCs w:val="32"/>
        </w:rPr>
        <w:tab/>
      </w:r>
      <w:r w:rsidR="00D10671" w:rsidRPr="00787248">
        <w:rPr>
          <w:rFonts w:ascii="Batang" w:eastAsia="Batang" w:hAnsi="Batang"/>
          <w:sz w:val="32"/>
          <w:szCs w:val="32"/>
        </w:rPr>
        <w:t xml:space="preserve">:              </w:t>
      </w:r>
      <w:proofErr w:type="spellStart"/>
      <w:r w:rsidRPr="00787248">
        <w:rPr>
          <w:rFonts w:ascii="Batang" w:eastAsia="Batang" w:hAnsi="Batang"/>
          <w:sz w:val="32"/>
          <w:szCs w:val="32"/>
        </w:rPr>
        <w:t>Alla</w:t>
      </w:r>
      <w:proofErr w:type="spellEnd"/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Segwe</w:t>
      </w:r>
      <w:proofErr w:type="spellEnd"/>
      <w:r w:rsidR="00D10671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ab/>
        <w:t xml:space="preserve">Perdiz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Sera</w:t>
      </w:r>
      <w:r w:rsidR="00D10671" w:rsidRPr="00787248">
        <w:rPr>
          <w:rFonts w:ascii="Batang" w:eastAsia="Batang" w:hAnsi="Batang"/>
          <w:sz w:val="32"/>
          <w:szCs w:val="32"/>
        </w:rPr>
        <w:t xml:space="preserve">:        </w:t>
      </w:r>
      <w:r w:rsidRPr="00787248">
        <w:rPr>
          <w:rFonts w:ascii="Batang" w:eastAsia="Batang" w:hAnsi="Batang"/>
          <w:sz w:val="32"/>
          <w:szCs w:val="32"/>
        </w:rPr>
        <w:tab/>
        <w:t>Tortuga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Seregwata</w:t>
      </w:r>
      <w:proofErr w:type="spellEnd"/>
      <w:r w:rsidR="00D10671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Hongo de piel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lastRenderedPageBreak/>
        <w:t>Seri</w:t>
      </w:r>
      <w:r w:rsidR="00D10671" w:rsidRPr="00787248">
        <w:rPr>
          <w:rFonts w:ascii="Batang" w:eastAsia="Batang" w:hAnsi="Batang"/>
          <w:sz w:val="32"/>
          <w:szCs w:val="32"/>
        </w:rPr>
        <w:t xml:space="preserve">:  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Eso es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Sebe</w:t>
      </w:r>
      <w:r w:rsidR="00D10671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Solo eso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Sense</w:t>
      </w:r>
      <w:proofErr w:type="spellEnd"/>
      <w:r w:rsidR="00D10671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Pájaro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Serera</w:t>
      </w:r>
      <w:proofErr w:type="spellEnd"/>
      <w:r w:rsidR="00D10671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Chuchara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Siro</w:t>
      </w:r>
      <w:r w:rsidR="00D10671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Pájaro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Sisiro</w:t>
      </w:r>
      <w:proofErr w:type="spellEnd"/>
      <w:r w:rsidR="00D10671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Estrella fugas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Siba</w:t>
      </w:r>
      <w:proofErr w:type="spellEnd"/>
      <w:r w:rsidR="00D10671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</w:r>
      <w:proofErr w:type="spellStart"/>
      <w:r w:rsidRPr="00787248">
        <w:rPr>
          <w:rFonts w:ascii="Batang" w:eastAsia="Batang" w:hAnsi="Batang"/>
          <w:sz w:val="32"/>
          <w:szCs w:val="32"/>
        </w:rPr>
        <w:t>Tambien</w:t>
      </w:r>
      <w:proofErr w:type="spellEnd"/>
      <w:r w:rsidRPr="00787248">
        <w:rPr>
          <w:rFonts w:ascii="Batang" w:eastAsia="Batang" w:hAnsi="Batang"/>
          <w:sz w:val="32"/>
          <w:szCs w:val="32"/>
        </w:rPr>
        <w:t xml:space="preserve"> de persona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ab/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Sore</w:t>
      </w:r>
      <w:proofErr w:type="spellEnd"/>
      <w:r w:rsidR="00D10671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Advertencia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Soire</w:t>
      </w:r>
      <w:proofErr w:type="spellEnd"/>
      <w:r w:rsidR="00D10671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Problemas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Sodobo</w:t>
      </w:r>
      <w:proofErr w:type="spellEnd"/>
      <w:r w:rsidR="00D10671" w:rsidRPr="00787248">
        <w:rPr>
          <w:rFonts w:ascii="Batang" w:eastAsia="Batang" w:hAnsi="Batang"/>
          <w:sz w:val="32"/>
          <w:szCs w:val="32"/>
        </w:rPr>
        <w:t xml:space="preserve">: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Sácate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Solan</w:t>
      </w:r>
      <w:proofErr w:type="spellEnd"/>
      <w:r w:rsidR="00D10671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</w:r>
      <w:proofErr w:type="spellStart"/>
      <w:r w:rsidRPr="00787248">
        <w:rPr>
          <w:rFonts w:ascii="Batang" w:eastAsia="Batang" w:hAnsi="Batang"/>
          <w:sz w:val="32"/>
          <w:szCs w:val="32"/>
        </w:rPr>
        <w:t>papalomoyo</w:t>
      </w:r>
      <w:proofErr w:type="spellEnd"/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Sö</w:t>
      </w:r>
      <w:proofErr w:type="spellEnd"/>
      <w:r w:rsidR="00D10671" w:rsidRPr="00787248">
        <w:rPr>
          <w:rFonts w:ascii="Batang" w:eastAsia="Batang" w:hAnsi="Batang"/>
          <w:sz w:val="32"/>
          <w:szCs w:val="32"/>
        </w:rPr>
        <w:t xml:space="preserve">: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Luna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lastRenderedPageBreak/>
        <w:t>Sö</w:t>
      </w:r>
      <w:proofErr w:type="spellEnd"/>
      <w:r w:rsidR="00D10671" w:rsidRPr="00787248">
        <w:rPr>
          <w:rFonts w:ascii="Batang" w:eastAsia="Batang" w:hAnsi="Batang"/>
          <w:sz w:val="32"/>
          <w:szCs w:val="32"/>
        </w:rPr>
        <w:t xml:space="preserve">:            </w:t>
      </w:r>
      <w:r w:rsidRPr="00787248">
        <w:rPr>
          <w:rFonts w:ascii="Batang" w:eastAsia="Batang" w:hAnsi="Batang"/>
          <w:sz w:val="32"/>
          <w:szCs w:val="32"/>
        </w:rPr>
        <w:tab/>
        <w:t>Tabaco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Sö</w:t>
      </w:r>
      <w:proofErr w:type="spellEnd"/>
      <w:r w:rsidR="00D10671" w:rsidRPr="00787248">
        <w:rPr>
          <w:rFonts w:ascii="Batang" w:eastAsia="Batang" w:hAnsi="Batang"/>
          <w:sz w:val="32"/>
          <w:szCs w:val="32"/>
        </w:rPr>
        <w:t xml:space="preserve">:           </w:t>
      </w:r>
      <w:r w:rsidRPr="00787248">
        <w:rPr>
          <w:rFonts w:ascii="Batang" w:eastAsia="Batang" w:hAnsi="Batang"/>
          <w:sz w:val="32"/>
          <w:szCs w:val="32"/>
        </w:rPr>
        <w:tab/>
        <w:t>Mes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Söganingä</w:t>
      </w:r>
      <w:proofErr w:type="spellEnd"/>
      <w:r w:rsidR="00D10671" w:rsidRPr="00787248">
        <w:rPr>
          <w:rFonts w:ascii="Batang" w:eastAsia="Batang" w:hAnsi="Batang"/>
          <w:sz w:val="32"/>
          <w:szCs w:val="32"/>
        </w:rPr>
        <w:t xml:space="preserve">:  </w:t>
      </w:r>
      <w:r w:rsidRPr="00787248">
        <w:rPr>
          <w:rFonts w:ascii="Batang" w:eastAsia="Batang" w:hAnsi="Batang"/>
          <w:sz w:val="32"/>
          <w:szCs w:val="32"/>
        </w:rPr>
        <w:tab/>
        <w:t>Barrido</w:t>
      </w:r>
    </w:p>
    <w:p w:rsidR="00327FC8" w:rsidRPr="00787248" w:rsidRDefault="00D10671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S</w:t>
      </w:r>
      <w:r w:rsidR="00327FC8" w:rsidRPr="00787248">
        <w:rPr>
          <w:rFonts w:ascii="Batang" w:eastAsia="Batang" w:hAnsi="Batang"/>
          <w:sz w:val="32"/>
          <w:szCs w:val="32"/>
        </w:rPr>
        <w:t>ögögä</w:t>
      </w:r>
      <w:proofErr w:type="spellEnd"/>
      <w:r w:rsidRPr="00787248">
        <w:rPr>
          <w:rFonts w:ascii="Batang" w:eastAsia="Batang" w:hAnsi="Batang"/>
          <w:sz w:val="32"/>
          <w:szCs w:val="32"/>
        </w:rPr>
        <w:t xml:space="preserve">:   </w:t>
      </w:r>
      <w:r w:rsidR="00327FC8" w:rsidRPr="00787248">
        <w:rPr>
          <w:rFonts w:ascii="Batang" w:eastAsia="Batang" w:hAnsi="Batang"/>
          <w:sz w:val="32"/>
          <w:szCs w:val="32"/>
        </w:rPr>
        <w:tab/>
        <w:t>Barra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Sögöte</w:t>
      </w:r>
      <w:proofErr w:type="spellEnd"/>
      <w:r w:rsidR="00D10671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Límpielo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Söga</w:t>
      </w:r>
      <w:proofErr w:type="spellEnd"/>
      <w:r w:rsidR="00D10671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  </w:t>
      </w:r>
      <w:r w:rsidRPr="00787248">
        <w:rPr>
          <w:rFonts w:ascii="Batang" w:eastAsia="Batang" w:hAnsi="Batang"/>
          <w:sz w:val="32"/>
          <w:szCs w:val="32"/>
        </w:rPr>
        <w:tab/>
        <w:t>Raspar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Sobra</w:t>
      </w:r>
      <w:r w:rsidR="00D10671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ab/>
        <w:t>Termino de desprecio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Sulun</w:t>
      </w:r>
      <w:proofErr w:type="spellEnd"/>
      <w:r w:rsidR="00D10671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Sobaco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Sulia</w:t>
      </w:r>
      <w:proofErr w:type="spellEnd"/>
      <w:r w:rsidR="00D10671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Persona no indígena </w:t>
      </w:r>
    </w:p>
    <w:p w:rsidR="00327FC8" w:rsidRPr="00787248" w:rsidRDefault="00D10671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 xml:space="preserve">Sula: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Zorrillo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Suli</w:t>
      </w:r>
      <w:proofErr w:type="spellEnd"/>
      <w:r w:rsidR="00D10671" w:rsidRPr="00787248">
        <w:rPr>
          <w:rFonts w:ascii="Batang" w:eastAsia="Batang" w:hAnsi="Batang"/>
          <w:sz w:val="32"/>
          <w:szCs w:val="32"/>
        </w:rPr>
        <w:t xml:space="preserve">:        </w:t>
      </w:r>
      <w:r w:rsidRPr="00787248">
        <w:rPr>
          <w:rFonts w:ascii="Batang" w:eastAsia="Batang" w:hAnsi="Batang"/>
          <w:sz w:val="32"/>
          <w:szCs w:val="32"/>
        </w:rPr>
        <w:t xml:space="preserve">  </w:t>
      </w:r>
      <w:r w:rsidRPr="00787248">
        <w:rPr>
          <w:rFonts w:ascii="Batang" w:eastAsia="Batang" w:hAnsi="Batang"/>
          <w:sz w:val="32"/>
          <w:szCs w:val="32"/>
        </w:rPr>
        <w:tab/>
        <w:t>Perico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Suguia</w:t>
      </w:r>
      <w:proofErr w:type="spellEnd"/>
      <w:r w:rsidR="00D10671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</w:r>
      <w:proofErr w:type="spellStart"/>
      <w:r w:rsidRPr="00787248">
        <w:rPr>
          <w:rFonts w:ascii="Batang" w:eastAsia="Batang" w:hAnsi="Batang"/>
          <w:sz w:val="32"/>
          <w:szCs w:val="32"/>
        </w:rPr>
        <w:t>Sukia</w:t>
      </w:r>
      <w:proofErr w:type="spellEnd"/>
      <w:r w:rsidRPr="00787248">
        <w:rPr>
          <w:rFonts w:ascii="Batang" w:eastAsia="Batang" w:hAnsi="Batang"/>
          <w:sz w:val="32"/>
          <w:szCs w:val="32"/>
        </w:rPr>
        <w:t xml:space="preserve">, chaman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Subrü</w:t>
      </w:r>
      <w:proofErr w:type="spellEnd"/>
      <w:r w:rsidR="00D10671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ab/>
      </w:r>
      <w:proofErr w:type="spellStart"/>
      <w:r w:rsidRPr="00787248">
        <w:rPr>
          <w:rFonts w:ascii="Batang" w:eastAsia="Batang" w:hAnsi="Batang"/>
          <w:sz w:val="32"/>
          <w:szCs w:val="32"/>
        </w:rPr>
        <w:t>Jenjibre</w:t>
      </w:r>
      <w:proofErr w:type="spellEnd"/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lastRenderedPageBreak/>
        <w:t>Suru</w:t>
      </w:r>
      <w:proofErr w:type="spellEnd"/>
      <w:r w:rsidRPr="00787248">
        <w:rPr>
          <w:rFonts w:ascii="Batang" w:eastAsia="Batang" w:hAnsi="Batang"/>
          <w:sz w:val="32"/>
          <w:szCs w:val="32"/>
        </w:rPr>
        <w:t xml:space="preserve"> suru</w:t>
      </w:r>
      <w:r w:rsidR="00D10671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Limpiar varias veces, sonido de algo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Sübrüre</w:t>
      </w:r>
      <w:proofErr w:type="spellEnd"/>
      <w:r w:rsidR="00D10671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ab/>
        <w:t>Amarillo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ab/>
      </w:r>
    </w:p>
    <w:p w:rsidR="00D10671" w:rsidRPr="00787248" w:rsidRDefault="00D10671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CC63D7" wp14:editId="4E1F1468">
                <wp:simplePos x="0" y="0"/>
                <wp:positionH relativeFrom="margin">
                  <wp:posOffset>1929130</wp:posOffset>
                </wp:positionH>
                <wp:positionV relativeFrom="paragraph">
                  <wp:posOffset>60960</wp:posOffset>
                </wp:positionV>
                <wp:extent cx="1192530" cy="1828800"/>
                <wp:effectExtent l="76200" t="57150" r="83820" b="118745"/>
                <wp:wrapSquare wrapText="bothSides"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530" cy="182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BACC6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BACC6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BACC6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:rsidR="008C23F8" w:rsidRPr="00CB0F79" w:rsidRDefault="008C23F8" w:rsidP="00D1067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CC63D7" id="Cuadro de texto 16" o:spid="_x0000_s1042" type="#_x0000_t202" style="position:absolute;margin-left:151.9pt;margin-top:4.8pt;width:93.9pt;height:2in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" fillcolor="#2787a0" stroked="f">
                <v:fill color2="#34b3d6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:rsidR="008C23F8" w:rsidRPr="00CB0F79" w:rsidRDefault="008C23F8" w:rsidP="00D10671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10671" w:rsidRPr="00787248" w:rsidRDefault="00D10671" w:rsidP="00327FC8">
      <w:pPr>
        <w:rPr>
          <w:rFonts w:ascii="Batang" w:eastAsia="Batang" w:hAnsi="Batang"/>
          <w:sz w:val="32"/>
          <w:szCs w:val="32"/>
        </w:rPr>
      </w:pPr>
    </w:p>
    <w:p w:rsidR="00D10671" w:rsidRPr="00787248" w:rsidRDefault="00D10671" w:rsidP="00327FC8">
      <w:pPr>
        <w:rPr>
          <w:rFonts w:ascii="Batang" w:eastAsia="Batang" w:hAnsi="Batang"/>
          <w:sz w:val="32"/>
          <w:szCs w:val="32"/>
        </w:rPr>
      </w:pPr>
    </w:p>
    <w:p w:rsidR="001D35A9" w:rsidRPr="00787248" w:rsidRDefault="00327FC8" w:rsidP="001D35A9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Tain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           </w:t>
      </w:r>
      <w:r w:rsidRPr="00787248">
        <w:rPr>
          <w:rFonts w:ascii="Batang" w:eastAsia="Batang" w:hAnsi="Batang"/>
          <w:sz w:val="32"/>
          <w:szCs w:val="32"/>
        </w:rPr>
        <w:t xml:space="preserve"> Rojo</w:t>
      </w:r>
      <w:r w:rsidR="001D35A9" w:rsidRPr="00787248">
        <w:rPr>
          <w:rFonts w:ascii="Batang" w:eastAsia="Batang" w:hAnsi="Batang"/>
          <w:sz w:val="32"/>
          <w:szCs w:val="32"/>
        </w:rPr>
        <w:t xml:space="preserve"> </w:t>
      </w:r>
    </w:p>
    <w:p w:rsidR="001D35A9" w:rsidRPr="00787248" w:rsidRDefault="001D35A9" w:rsidP="001D35A9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Tandu</w:t>
      </w:r>
      <w:proofErr w:type="spellEnd"/>
      <w:r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ab/>
        <w:t xml:space="preserve">Luciérnaga </w:t>
      </w:r>
    </w:p>
    <w:p w:rsidR="001D35A9" w:rsidRPr="00787248" w:rsidRDefault="001D35A9" w:rsidP="001D35A9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 xml:space="preserve">Tare:         </w:t>
      </w:r>
      <w:r w:rsidRPr="00787248">
        <w:rPr>
          <w:rFonts w:ascii="Batang" w:eastAsia="Batang" w:hAnsi="Batang"/>
          <w:sz w:val="32"/>
          <w:szCs w:val="32"/>
        </w:rPr>
        <w:tab/>
        <w:t>Dolor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Tain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 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Banano maduro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Tara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Rede para pescar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Tambrere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Moretón</w:t>
      </w:r>
    </w:p>
    <w:p w:rsidR="00327FC8" w:rsidRPr="00787248" w:rsidRDefault="00C228D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</w:t>
      </w:r>
      <w:r w:rsidR="00327FC8" w:rsidRPr="00787248">
        <w:rPr>
          <w:rFonts w:ascii="Batang" w:eastAsia="Batang" w:hAnsi="Batang"/>
          <w:sz w:val="32"/>
          <w:szCs w:val="32"/>
        </w:rPr>
        <w:t>ä</w:t>
      </w:r>
      <w:proofErr w:type="spellEnd"/>
      <w:r w:rsidRPr="00787248">
        <w:rPr>
          <w:rFonts w:ascii="Batang" w:eastAsia="Batang" w:hAnsi="Batang"/>
          <w:sz w:val="32"/>
          <w:szCs w:val="32"/>
        </w:rPr>
        <w:t xml:space="preserve">:           </w:t>
      </w:r>
      <w:r w:rsidR="00327FC8" w:rsidRPr="00787248">
        <w:rPr>
          <w:rFonts w:ascii="Batang" w:eastAsia="Batang" w:hAnsi="Batang"/>
          <w:sz w:val="32"/>
          <w:szCs w:val="32"/>
        </w:rPr>
        <w:tab/>
        <w:t>Tiquizque</w:t>
      </w:r>
    </w:p>
    <w:p w:rsidR="00327FC8" w:rsidRPr="00787248" w:rsidRDefault="00C228D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lastRenderedPageBreak/>
        <w:t>T</w:t>
      </w:r>
      <w:r w:rsidR="00327FC8" w:rsidRPr="00787248">
        <w:rPr>
          <w:rFonts w:ascii="Batang" w:eastAsia="Batang" w:hAnsi="Batang"/>
          <w:sz w:val="32"/>
          <w:szCs w:val="32"/>
        </w:rPr>
        <w:t>ä</w:t>
      </w:r>
      <w:proofErr w:type="spellEnd"/>
      <w:r w:rsidRPr="00787248">
        <w:rPr>
          <w:rFonts w:ascii="Batang" w:eastAsia="Batang" w:hAnsi="Batang"/>
          <w:sz w:val="32"/>
          <w:szCs w:val="32"/>
        </w:rPr>
        <w:t xml:space="preserve">:            </w:t>
      </w:r>
      <w:r w:rsidR="00327FC8" w:rsidRPr="00787248">
        <w:rPr>
          <w:rFonts w:ascii="Batang" w:eastAsia="Batang" w:hAnsi="Batang"/>
          <w:sz w:val="32"/>
          <w:szCs w:val="32"/>
        </w:rPr>
        <w:tab/>
        <w:t>Huella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Tä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Dormitorio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Tägä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Arqueta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Täine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Contar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Täni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Debajo, estar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Täbe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Huella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Täde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Completo, en el mismo lugar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Tägue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Tirar, sentar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Tärä</w:t>
      </w:r>
      <w:proofErr w:type="spellEnd"/>
      <w:r w:rsidRPr="00787248">
        <w:rPr>
          <w:rFonts w:ascii="Batang" w:eastAsia="Batang" w:hAnsi="Batang"/>
          <w:sz w:val="32"/>
          <w:szCs w:val="32"/>
        </w:rPr>
        <w:tab/>
      </w:r>
      <w:r w:rsidR="00C228D8" w:rsidRPr="00787248">
        <w:rPr>
          <w:rFonts w:ascii="Batang" w:eastAsia="Batang" w:hAnsi="Batang"/>
          <w:sz w:val="32"/>
          <w:szCs w:val="32"/>
        </w:rPr>
        <w:t xml:space="preserve">:              </w:t>
      </w:r>
      <w:r w:rsidRPr="00787248">
        <w:rPr>
          <w:rFonts w:ascii="Batang" w:eastAsia="Batang" w:hAnsi="Batang"/>
          <w:sz w:val="32"/>
          <w:szCs w:val="32"/>
        </w:rPr>
        <w:t>Letras</w:t>
      </w:r>
      <w:r w:rsidR="00C228D8" w:rsidRPr="00787248">
        <w:rPr>
          <w:rFonts w:ascii="Batang" w:eastAsia="Batang" w:hAnsi="Batang"/>
          <w:sz w:val="32"/>
          <w:szCs w:val="32"/>
        </w:rPr>
        <w:t xml:space="preserve">, cuaderno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Täbä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Cogollo de palma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Tegwe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ab/>
        <w:t xml:space="preserve">Conejo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Teri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Adentro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Tedi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Nombre de hombre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lastRenderedPageBreak/>
        <w:t>Tetegweri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Nombre de </w:t>
      </w:r>
      <w:proofErr w:type="spellStart"/>
      <w:r w:rsidRPr="00787248">
        <w:rPr>
          <w:rFonts w:ascii="Batang" w:eastAsia="Batang" w:hAnsi="Batang"/>
          <w:sz w:val="32"/>
          <w:szCs w:val="32"/>
        </w:rPr>
        <w:t>sukia</w:t>
      </w:r>
      <w:proofErr w:type="spellEnd"/>
      <w:r w:rsidRPr="00787248">
        <w:rPr>
          <w:rFonts w:ascii="Batang" w:eastAsia="Batang" w:hAnsi="Batang"/>
          <w:sz w:val="32"/>
          <w:szCs w:val="32"/>
        </w:rPr>
        <w:t xml:space="preserve">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Teta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Cruzado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Te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A dentro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Teröäre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En el medio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Tebrä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ab/>
      </w:r>
      <w:proofErr w:type="gramStart"/>
      <w:r w:rsidRPr="00787248">
        <w:rPr>
          <w:rFonts w:ascii="Batang" w:eastAsia="Batang" w:hAnsi="Batang"/>
          <w:sz w:val="32"/>
          <w:szCs w:val="32"/>
        </w:rPr>
        <w:t>Conjugaciones(</w:t>
      </w:r>
      <w:proofErr w:type="gramEnd"/>
      <w:r w:rsidRPr="00787248">
        <w:rPr>
          <w:rFonts w:ascii="Batang" w:eastAsia="Batang" w:hAnsi="Batang"/>
          <w:sz w:val="32"/>
          <w:szCs w:val="32"/>
        </w:rPr>
        <w:t>)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Ti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Yo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Tibo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Frio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Tie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A mi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Tiro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Chancho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Tibien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Abajo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Tiguegä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</w:t>
      </w:r>
      <w:r w:rsidRPr="00787248">
        <w:rPr>
          <w:rFonts w:ascii="Batang" w:eastAsia="Batang" w:hAnsi="Batang"/>
          <w:sz w:val="32"/>
          <w:szCs w:val="32"/>
        </w:rPr>
        <w:tab/>
        <w:t xml:space="preserve">Cortar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Tidra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Lengua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Tibi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</w:r>
      <w:proofErr w:type="spellStart"/>
      <w:r w:rsidRPr="00787248">
        <w:rPr>
          <w:rFonts w:ascii="Batang" w:eastAsia="Batang" w:hAnsi="Batang"/>
          <w:sz w:val="32"/>
          <w:szCs w:val="32"/>
        </w:rPr>
        <w:t>Dragon</w:t>
      </w:r>
      <w:proofErr w:type="spellEnd"/>
      <w:r w:rsidRPr="00787248">
        <w:rPr>
          <w:rFonts w:ascii="Batang" w:eastAsia="Batang" w:hAnsi="Batang"/>
          <w:sz w:val="32"/>
          <w:szCs w:val="32"/>
        </w:rPr>
        <w:t xml:space="preserve">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lastRenderedPageBreak/>
        <w:t>Tigän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Nombre de hombre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Tiri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Abrir puerta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Tiri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        </w:t>
      </w:r>
      <w:r w:rsidR="00C228D8" w:rsidRPr="00787248">
        <w:rPr>
          <w:rFonts w:ascii="Batang" w:eastAsia="Batang" w:hAnsi="Batang"/>
          <w:sz w:val="32"/>
          <w:szCs w:val="32"/>
        </w:rPr>
        <w:tab/>
        <w:t xml:space="preserve">Escribió  </w:t>
      </w:r>
    </w:p>
    <w:p w:rsidR="00327FC8" w:rsidRPr="00787248" w:rsidRDefault="00C228D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Tinani</w:t>
      </w:r>
      <w:proofErr w:type="spellEnd"/>
      <w:r w:rsidRPr="00787248">
        <w:rPr>
          <w:rFonts w:ascii="Batang" w:eastAsia="Batang" w:hAnsi="Batang"/>
          <w:sz w:val="32"/>
          <w:szCs w:val="32"/>
        </w:rPr>
        <w:t xml:space="preserve">:       </w:t>
      </w:r>
      <w:r w:rsidR="00327FC8" w:rsidRPr="00787248">
        <w:rPr>
          <w:rFonts w:ascii="Batang" w:eastAsia="Batang" w:hAnsi="Batang"/>
          <w:sz w:val="32"/>
          <w:szCs w:val="32"/>
        </w:rPr>
        <w:tab/>
        <w:t>Me equivoque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Toin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Observar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Töbe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Inconsciente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Tomana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Bebidas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Tö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Pensamiento 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Törö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    </w:t>
      </w:r>
      <w:r w:rsidRPr="00787248">
        <w:rPr>
          <w:rFonts w:ascii="Batang" w:eastAsia="Batang" w:hAnsi="Batang"/>
          <w:sz w:val="32"/>
          <w:szCs w:val="32"/>
        </w:rPr>
        <w:tab/>
        <w:t>Recordarse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Töre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Recordar </w:t>
      </w:r>
    </w:p>
    <w:p w:rsidR="00327FC8" w:rsidRPr="00787248" w:rsidRDefault="00C228D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Törä</w:t>
      </w:r>
      <w:proofErr w:type="spellEnd"/>
      <w:r w:rsidRPr="00787248">
        <w:rPr>
          <w:rFonts w:ascii="Batang" w:eastAsia="Batang" w:hAnsi="Batang"/>
          <w:sz w:val="32"/>
          <w:szCs w:val="32"/>
        </w:rPr>
        <w:t xml:space="preserve">:               </w:t>
      </w:r>
      <w:r w:rsidR="00327FC8" w:rsidRPr="00787248">
        <w:rPr>
          <w:rFonts w:ascii="Batang" w:eastAsia="Batang" w:hAnsi="Batang"/>
          <w:sz w:val="32"/>
          <w:szCs w:val="32"/>
        </w:rPr>
        <w:t>Fruta de monte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Tu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    </w:t>
      </w:r>
      <w:r w:rsidRPr="00787248">
        <w:rPr>
          <w:rFonts w:ascii="Batang" w:eastAsia="Batang" w:hAnsi="Batang"/>
          <w:sz w:val="32"/>
          <w:szCs w:val="32"/>
        </w:rPr>
        <w:tab/>
        <w:t>Dientes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Tu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</w:r>
      <w:proofErr w:type="spellStart"/>
      <w:r w:rsidRPr="00787248">
        <w:rPr>
          <w:rFonts w:ascii="Batang" w:eastAsia="Batang" w:hAnsi="Batang"/>
          <w:sz w:val="32"/>
          <w:szCs w:val="32"/>
        </w:rPr>
        <w:t>Purruja</w:t>
      </w:r>
      <w:proofErr w:type="spellEnd"/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lastRenderedPageBreak/>
        <w:t>Tugwe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Ratón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Tuguna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Trampa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Tugwä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ab/>
        <w:t>Espina</w:t>
      </w:r>
    </w:p>
    <w:p w:rsidR="00327FC8" w:rsidRPr="00787248" w:rsidRDefault="00C228D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</w:t>
      </w:r>
      <w:r w:rsidR="00327FC8" w:rsidRPr="00787248">
        <w:rPr>
          <w:rFonts w:ascii="Batang" w:eastAsia="Batang" w:hAnsi="Batang"/>
          <w:sz w:val="32"/>
          <w:szCs w:val="32"/>
        </w:rPr>
        <w:t>ugwä</w:t>
      </w:r>
      <w:proofErr w:type="spellEnd"/>
      <w:r w:rsidRPr="00787248">
        <w:rPr>
          <w:rFonts w:ascii="Batang" w:eastAsia="Batang" w:hAnsi="Batang"/>
          <w:sz w:val="32"/>
          <w:szCs w:val="32"/>
        </w:rPr>
        <w:t xml:space="preserve">:    </w:t>
      </w:r>
      <w:r w:rsidR="00327FC8" w:rsidRPr="00787248">
        <w:rPr>
          <w:rFonts w:ascii="Batang" w:eastAsia="Batang" w:hAnsi="Batang"/>
          <w:sz w:val="32"/>
          <w:szCs w:val="32"/>
        </w:rPr>
        <w:tab/>
        <w:t>Plantas medicinal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Tugwäre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</w:t>
      </w:r>
      <w:r w:rsidRPr="00787248">
        <w:rPr>
          <w:rFonts w:ascii="Batang" w:eastAsia="Batang" w:hAnsi="Batang"/>
          <w:sz w:val="32"/>
          <w:szCs w:val="32"/>
        </w:rPr>
        <w:tab/>
        <w:t xml:space="preserve">Cólico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Tubie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Sobro ()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Ture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Nacido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Tugwen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Arco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Turi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      </w:t>
      </w:r>
      <w:r w:rsidR="00C228D8" w:rsidRPr="00787248">
        <w:rPr>
          <w:rFonts w:ascii="Batang" w:eastAsia="Batang" w:hAnsi="Batang"/>
          <w:sz w:val="32"/>
          <w:szCs w:val="32"/>
        </w:rPr>
        <w:tab/>
        <w:t xml:space="preserve">vieron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Turure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</w:r>
      <w:proofErr w:type="gramStart"/>
      <w:r w:rsidRPr="00787248">
        <w:rPr>
          <w:rFonts w:ascii="Batang" w:eastAsia="Batang" w:hAnsi="Batang"/>
          <w:sz w:val="32"/>
          <w:szCs w:val="32"/>
        </w:rPr>
        <w:t>Joroba(</w:t>
      </w:r>
      <w:proofErr w:type="gramEnd"/>
      <w:r w:rsidRPr="00787248">
        <w:rPr>
          <w:rFonts w:ascii="Batang" w:eastAsia="Batang" w:hAnsi="Batang"/>
          <w:sz w:val="32"/>
          <w:szCs w:val="32"/>
        </w:rPr>
        <w:t>)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Tügue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Batir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Tüdra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ab/>
        <w:t>Lengua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</w:p>
    <w:p w:rsidR="00327FC8" w:rsidRPr="00787248" w:rsidRDefault="00C228D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noProof/>
          <w:lang w:val="es-CR" w:eastAsia="es-CR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07E939" wp14:editId="768AE67A">
                <wp:simplePos x="0" y="0"/>
                <wp:positionH relativeFrom="margin">
                  <wp:posOffset>1924050</wp:posOffset>
                </wp:positionH>
                <wp:positionV relativeFrom="paragraph">
                  <wp:posOffset>149860</wp:posOffset>
                </wp:positionV>
                <wp:extent cx="1192530" cy="1828800"/>
                <wp:effectExtent l="76200" t="57150" r="83820" b="118745"/>
                <wp:wrapSquare wrapText="bothSides"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530" cy="182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BACC6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BACC6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BACC6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:rsidR="008C23F8" w:rsidRPr="00CB0F79" w:rsidRDefault="008C23F8" w:rsidP="00C228D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07E939" id="Cuadro de texto 17" o:spid="_x0000_s1043" type="#_x0000_t202" style="position:absolute;margin-left:151.5pt;margin-top:11.8pt;width:93.9pt;height:2in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" fillcolor="#2787a0" stroked="f">
                <v:fill color2="#34b3d6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:rsidR="008C23F8" w:rsidRPr="00CB0F79" w:rsidRDefault="008C23F8" w:rsidP="00C228D8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U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7FC8" w:rsidRPr="00787248">
        <w:rPr>
          <w:rFonts w:ascii="Batang" w:eastAsia="Batang" w:hAnsi="Batang"/>
          <w:sz w:val="32"/>
          <w:szCs w:val="32"/>
        </w:rPr>
        <w:tab/>
      </w:r>
    </w:p>
    <w:p w:rsidR="00C228D8" w:rsidRPr="00787248" w:rsidRDefault="00C228D8" w:rsidP="00327FC8">
      <w:pPr>
        <w:rPr>
          <w:rFonts w:ascii="Batang" w:eastAsia="Batang" w:hAnsi="Batang"/>
          <w:sz w:val="32"/>
          <w:szCs w:val="32"/>
        </w:rPr>
      </w:pPr>
    </w:p>
    <w:p w:rsidR="00C228D8" w:rsidRPr="00787248" w:rsidRDefault="00C228D8" w:rsidP="00327FC8">
      <w:pPr>
        <w:rPr>
          <w:rFonts w:ascii="Batang" w:eastAsia="Batang" w:hAnsi="Batang"/>
          <w:sz w:val="32"/>
          <w:szCs w:val="32"/>
        </w:rPr>
      </w:pPr>
    </w:p>
    <w:p w:rsidR="001D35A9" w:rsidRPr="00787248" w:rsidRDefault="00327FC8" w:rsidP="001D35A9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Ugwen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       </w:t>
      </w:r>
      <w:r w:rsidRPr="00787248">
        <w:rPr>
          <w:rFonts w:ascii="Batang" w:eastAsia="Batang" w:hAnsi="Batang"/>
          <w:sz w:val="32"/>
          <w:szCs w:val="32"/>
        </w:rPr>
        <w:tab/>
        <w:t>Olla</w:t>
      </w:r>
      <w:r w:rsidR="001D35A9" w:rsidRPr="00787248">
        <w:rPr>
          <w:rFonts w:ascii="Batang" w:eastAsia="Batang" w:hAnsi="Batang"/>
          <w:sz w:val="32"/>
          <w:szCs w:val="32"/>
        </w:rPr>
        <w:t xml:space="preserve"> </w:t>
      </w:r>
    </w:p>
    <w:p w:rsidR="001D35A9" w:rsidRPr="00787248" w:rsidRDefault="001D35A9" w:rsidP="001D35A9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Uma</w:t>
      </w:r>
      <w:proofErr w:type="spellEnd"/>
      <w:r w:rsidRPr="00787248">
        <w:rPr>
          <w:rFonts w:ascii="Batang" w:eastAsia="Batang" w:hAnsi="Batang"/>
          <w:sz w:val="32"/>
          <w:szCs w:val="32"/>
        </w:rPr>
        <w:t xml:space="preserve">:               </w:t>
      </w:r>
      <w:r w:rsidRPr="00787248">
        <w:rPr>
          <w:rFonts w:ascii="Batang" w:eastAsia="Batang" w:hAnsi="Batang"/>
          <w:sz w:val="32"/>
          <w:szCs w:val="32"/>
        </w:rPr>
        <w:tab/>
        <w:t>Arena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Ugwe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Moler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Urali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    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Paguilla ()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Ugue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  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Molejón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Usun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 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Nariz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Ulie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   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Pierna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Ugwä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 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Nacido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U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   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Suegro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Uchie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Padrastro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lastRenderedPageBreak/>
        <w:t>Unchi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="00C228D8" w:rsidRPr="00787248">
        <w:rPr>
          <w:rFonts w:ascii="Batang" w:eastAsia="Batang" w:hAnsi="Batang"/>
          <w:sz w:val="32"/>
          <w:szCs w:val="32"/>
        </w:rPr>
        <w:t xml:space="preserve">    </w:t>
      </w:r>
      <w:r w:rsidRPr="00787248">
        <w:rPr>
          <w:rFonts w:ascii="Batang" w:eastAsia="Batang" w:hAnsi="Batang"/>
          <w:sz w:val="32"/>
          <w:szCs w:val="32"/>
        </w:rPr>
        <w:tab/>
        <w:t xml:space="preserve">Trasero en </w:t>
      </w:r>
      <w:proofErr w:type="spellStart"/>
      <w:r w:rsidRPr="00787248">
        <w:rPr>
          <w:rFonts w:ascii="Batang" w:eastAsia="Batang" w:hAnsi="Batang"/>
          <w:sz w:val="32"/>
          <w:szCs w:val="32"/>
        </w:rPr>
        <w:t>murire</w:t>
      </w:r>
      <w:proofErr w:type="spellEnd"/>
      <w:r w:rsidRPr="00787248">
        <w:rPr>
          <w:rFonts w:ascii="Batang" w:eastAsia="Batang" w:hAnsi="Batang"/>
          <w:sz w:val="32"/>
          <w:szCs w:val="32"/>
        </w:rPr>
        <w:t xml:space="preserve"> 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Ütü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   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Paloma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Ügue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           </w:t>
      </w:r>
      <w:r w:rsidRPr="00787248">
        <w:rPr>
          <w:rFonts w:ascii="Batang" w:eastAsia="Batang" w:hAnsi="Batang"/>
          <w:sz w:val="32"/>
          <w:szCs w:val="32"/>
        </w:rPr>
        <w:tab/>
        <w:t>Esconder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Ü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      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Hacha </w:t>
      </w:r>
    </w:p>
    <w:p w:rsidR="00327FC8" w:rsidRPr="00787248" w:rsidRDefault="00C228D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5440A9" wp14:editId="2F4143E0">
                <wp:simplePos x="0" y="0"/>
                <wp:positionH relativeFrom="margin">
                  <wp:posOffset>1914525</wp:posOffset>
                </wp:positionH>
                <wp:positionV relativeFrom="paragraph">
                  <wp:posOffset>210820</wp:posOffset>
                </wp:positionV>
                <wp:extent cx="1173480" cy="828675"/>
                <wp:effectExtent l="76200" t="57150" r="83820" b="123825"/>
                <wp:wrapSquare wrapText="bothSides"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8286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BACC6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BACC6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BACC6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:rsidR="008C23F8" w:rsidRPr="00CB0F79" w:rsidRDefault="008C23F8" w:rsidP="00C228D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440A9" id="Cuadro de texto 18" o:spid="_x0000_s1044" type="#_x0000_t202" style="position:absolute;margin-left:150.75pt;margin-top:16.6pt;width:92.4pt;height:65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" fillcolor="#2787a0" stroked="f">
                <v:fill color2="#34b3d6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C23F8" w:rsidRPr="00CB0F79" w:rsidRDefault="008C23F8" w:rsidP="00C228D8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7FC8" w:rsidRPr="00787248">
        <w:rPr>
          <w:rFonts w:ascii="Batang" w:eastAsia="Batang" w:hAnsi="Batang"/>
          <w:sz w:val="32"/>
          <w:szCs w:val="32"/>
        </w:rPr>
        <w:tab/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ab/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Yaire</w:t>
      </w:r>
      <w:proofErr w:type="spellEnd"/>
      <w:r w:rsidR="00E83B28" w:rsidRPr="00787248">
        <w:rPr>
          <w:rFonts w:ascii="Batang" w:eastAsia="Batang" w:hAnsi="Batang"/>
          <w:sz w:val="32"/>
          <w:szCs w:val="32"/>
        </w:rPr>
        <w:t xml:space="preserve">:                </w:t>
      </w:r>
      <w:r w:rsidR="00E83B28" w:rsidRPr="00787248">
        <w:rPr>
          <w:rFonts w:ascii="Batang" w:eastAsia="Batang" w:hAnsi="Batang"/>
          <w:sz w:val="32"/>
          <w:szCs w:val="32"/>
        </w:rPr>
        <w:tab/>
        <w:t xml:space="preserve">despreciar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</w:p>
    <w:p w:rsidR="009E72E9" w:rsidRPr="00787248" w:rsidRDefault="00327FC8" w:rsidP="009E72E9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yärä</w:t>
      </w:r>
      <w:proofErr w:type="spellEnd"/>
      <w:r w:rsidRPr="00787248">
        <w:rPr>
          <w:rFonts w:ascii="Batang" w:eastAsia="Batang" w:hAnsi="Batang"/>
          <w:sz w:val="32"/>
          <w:szCs w:val="32"/>
        </w:rPr>
        <w:tab/>
      </w:r>
      <w:r w:rsidR="00E83B28" w:rsidRPr="00787248">
        <w:rPr>
          <w:rFonts w:ascii="Batang" w:eastAsia="Batang" w:hAnsi="Batang"/>
          <w:sz w:val="32"/>
          <w:szCs w:val="32"/>
        </w:rPr>
        <w:t xml:space="preserve">:                       </w:t>
      </w:r>
      <w:r w:rsidRPr="00787248">
        <w:rPr>
          <w:rFonts w:ascii="Batang" w:eastAsia="Batang" w:hAnsi="Batang"/>
          <w:sz w:val="32"/>
          <w:szCs w:val="32"/>
        </w:rPr>
        <w:t>Cuñada</w:t>
      </w:r>
      <w:r w:rsidR="009E72E9" w:rsidRPr="00787248">
        <w:rPr>
          <w:rFonts w:ascii="Batang" w:eastAsia="Batang" w:hAnsi="Batang"/>
          <w:sz w:val="32"/>
          <w:szCs w:val="32"/>
        </w:rPr>
        <w:t xml:space="preserve"> </w:t>
      </w:r>
    </w:p>
    <w:p w:rsidR="009E72E9" w:rsidRPr="00787248" w:rsidRDefault="009E72E9" w:rsidP="009E72E9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Yägue</w:t>
      </w:r>
      <w:proofErr w:type="spellEnd"/>
      <w:r w:rsidRPr="00787248">
        <w:rPr>
          <w:rFonts w:ascii="Batang" w:eastAsia="Batang" w:hAnsi="Batang"/>
          <w:sz w:val="32"/>
          <w:szCs w:val="32"/>
        </w:rPr>
        <w:t xml:space="preserve">:      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A listarse </w:t>
      </w:r>
    </w:p>
    <w:p w:rsidR="009E72E9" w:rsidRPr="00787248" w:rsidRDefault="009E72E9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 xml:space="preserve">Ya:          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Interrogar de afirmación.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Ye</w:t>
      </w:r>
      <w:r w:rsidR="00E83B28" w:rsidRPr="00787248">
        <w:rPr>
          <w:rFonts w:ascii="Batang" w:eastAsia="Batang" w:hAnsi="Batang"/>
          <w:sz w:val="32"/>
          <w:szCs w:val="32"/>
        </w:rPr>
        <w:t xml:space="preserve">:         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Ese </w:t>
      </w:r>
    </w:p>
    <w:p w:rsidR="00327FC8" w:rsidRPr="00787248" w:rsidRDefault="00E83B2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Y</w:t>
      </w:r>
      <w:r w:rsidR="00327FC8" w:rsidRPr="00787248">
        <w:rPr>
          <w:rFonts w:ascii="Batang" w:eastAsia="Batang" w:hAnsi="Batang"/>
          <w:sz w:val="32"/>
          <w:szCs w:val="32"/>
        </w:rPr>
        <w:t>en</w:t>
      </w:r>
      <w:r w:rsidRPr="00787248">
        <w:rPr>
          <w:rFonts w:ascii="Batang" w:eastAsia="Batang" w:hAnsi="Batang"/>
          <w:sz w:val="32"/>
          <w:szCs w:val="32"/>
        </w:rPr>
        <w:t xml:space="preserve">:                  </w:t>
      </w:r>
      <w:r w:rsidR="00327FC8" w:rsidRPr="00787248">
        <w:rPr>
          <w:rFonts w:ascii="Batang" w:eastAsia="Batang" w:hAnsi="Batang"/>
          <w:sz w:val="32"/>
          <w:szCs w:val="32"/>
        </w:rPr>
        <w:tab/>
        <w:t>Vomitar</w:t>
      </w:r>
    </w:p>
    <w:p w:rsidR="00327FC8" w:rsidRPr="00787248" w:rsidRDefault="00E83B2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lastRenderedPageBreak/>
        <w:t>Y</w:t>
      </w:r>
      <w:r w:rsidR="00327FC8" w:rsidRPr="00787248">
        <w:rPr>
          <w:rFonts w:ascii="Batang" w:eastAsia="Batang" w:hAnsi="Batang"/>
          <w:sz w:val="32"/>
          <w:szCs w:val="32"/>
        </w:rPr>
        <w:t>ere</w:t>
      </w:r>
      <w:proofErr w:type="spellEnd"/>
      <w:r w:rsidRPr="00787248">
        <w:rPr>
          <w:rFonts w:ascii="Batang" w:eastAsia="Batang" w:hAnsi="Batang"/>
          <w:sz w:val="32"/>
          <w:szCs w:val="32"/>
        </w:rPr>
        <w:t xml:space="preserve">:                </w:t>
      </w:r>
      <w:r w:rsidR="00327FC8" w:rsidRPr="00787248">
        <w:rPr>
          <w:rFonts w:ascii="Batang" w:eastAsia="Batang" w:hAnsi="Batang"/>
          <w:sz w:val="32"/>
          <w:szCs w:val="32"/>
        </w:rPr>
        <w:tab/>
        <w:t xml:space="preserve">Por ahí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Yebe</w:t>
      </w:r>
      <w:proofErr w:type="spellEnd"/>
      <w:r w:rsidR="00E83B28" w:rsidRPr="00787248">
        <w:rPr>
          <w:rFonts w:ascii="Batang" w:eastAsia="Batang" w:hAnsi="Batang"/>
          <w:sz w:val="32"/>
          <w:szCs w:val="32"/>
        </w:rPr>
        <w:t xml:space="preserve">:     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Solo eso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Yegwe</w:t>
      </w:r>
      <w:proofErr w:type="spellEnd"/>
      <w:r w:rsidR="00E83B28" w:rsidRPr="00787248">
        <w:rPr>
          <w:rFonts w:ascii="Batang" w:eastAsia="Batang" w:hAnsi="Batang"/>
          <w:sz w:val="32"/>
          <w:szCs w:val="32"/>
        </w:rPr>
        <w:t xml:space="preserve">: 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De el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Yete</w:t>
      </w:r>
      <w:r w:rsidR="00E83B28" w:rsidRPr="00787248">
        <w:rPr>
          <w:rFonts w:ascii="Batang" w:eastAsia="Batang" w:hAnsi="Batang"/>
          <w:sz w:val="32"/>
          <w:szCs w:val="32"/>
        </w:rPr>
        <w:t xml:space="preserve">:     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</w:r>
      <w:proofErr w:type="spellStart"/>
      <w:r w:rsidRPr="00787248">
        <w:rPr>
          <w:rFonts w:ascii="Batang" w:eastAsia="Batang" w:hAnsi="Batang"/>
          <w:sz w:val="32"/>
          <w:szCs w:val="32"/>
        </w:rPr>
        <w:t>Alli</w:t>
      </w:r>
      <w:proofErr w:type="spellEnd"/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ab/>
      </w:r>
    </w:p>
    <w:p w:rsidR="00271DD2" w:rsidRPr="00787248" w:rsidRDefault="00E83B2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ab/>
      </w:r>
    </w:p>
    <w:sectPr w:rsidR="00271DD2" w:rsidRPr="00787248" w:rsidSect="00AE1921">
      <w:pgSz w:w="16838" w:h="11906" w:orient="landscape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C2A98" w:rsidRDefault="00BC2A98" w:rsidP="00AE1921">
      <w:pPr>
        <w:spacing w:after="0" w:line="240" w:lineRule="auto"/>
      </w:pPr>
      <w:r>
        <w:separator/>
      </w:r>
    </w:p>
  </w:endnote>
  <w:endnote w:type="continuationSeparator" w:id="0">
    <w:p w:rsidR="00BC2A98" w:rsidRDefault="00BC2A98" w:rsidP="00AE1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C2A98" w:rsidRDefault="00BC2A98" w:rsidP="00AE1921">
      <w:pPr>
        <w:spacing w:after="0" w:line="240" w:lineRule="auto"/>
      </w:pPr>
      <w:r>
        <w:separator/>
      </w:r>
    </w:p>
  </w:footnote>
  <w:footnote w:type="continuationSeparator" w:id="0">
    <w:p w:rsidR="00BC2A98" w:rsidRDefault="00BC2A98" w:rsidP="00AE19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3C7B5E"/>
    <w:multiLevelType w:val="hybridMultilevel"/>
    <w:tmpl w:val="DA22DEC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FC8"/>
    <w:rsid w:val="000009A0"/>
    <w:rsid w:val="00004EE0"/>
    <w:rsid w:val="00023056"/>
    <w:rsid w:val="00023F15"/>
    <w:rsid w:val="00032715"/>
    <w:rsid w:val="00034931"/>
    <w:rsid w:val="00037663"/>
    <w:rsid w:val="00045967"/>
    <w:rsid w:val="00050E3C"/>
    <w:rsid w:val="00051CF9"/>
    <w:rsid w:val="00055748"/>
    <w:rsid w:val="000640AE"/>
    <w:rsid w:val="00065E82"/>
    <w:rsid w:val="00066FA0"/>
    <w:rsid w:val="000755C4"/>
    <w:rsid w:val="00080C04"/>
    <w:rsid w:val="00081FD2"/>
    <w:rsid w:val="00082BC1"/>
    <w:rsid w:val="0009659C"/>
    <w:rsid w:val="000968B5"/>
    <w:rsid w:val="000B0C0B"/>
    <w:rsid w:val="000B3027"/>
    <w:rsid w:val="000B6A46"/>
    <w:rsid w:val="000C223A"/>
    <w:rsid w:val="000C2A5C"/>
    <w:rsid w:val="000C4392"/>
    <w:rsid w:val="000C576D"/>
    <w:rsid w:val="000C5836"/>
    <w:rsid w:val="000C5C83"/>
    <w:rsid w:val="000D6E19"/>
    <w:rsid w:val="000F21F8"/>
    <w:rsid w:val="000F3292"/>
    <w:rsid w:val="000F3944"/>
    <w:rsid w:val="000F3DCD"/>
    <w:rsid w:val="000F4F03"/>
    <w:rsid w:val="0010192E"/>
    <w:rsid w:val="001105F9"/>
    <w:rsid w:val="001169AB"/>
    <w:rsid w:val="00117504"/>
    <w:rsid w:val="00120ABE"/>
    <w:rsid w:val="00126C45"/>
    <w:rsid w:val="00134145"/>
    <w:rsid w:val="0014028E"/>
    <w:rsid w:val="001449C4"/>
    <w:rsid w:val="0014694A"/>
    <w:rsid w:val="00147314"/>
    <w:rsid w:val="00161910"/>
    <w:rsid w:val="00165D25"/>
    <w:rsid w:val="0017082D"/>
    <w:rsid w:val="00173058"/>
    <w:rsid w:val="00175B9D"/>
    <w:rsid w:val="00180750"/>
    <w:rsid w:val="00186689"/>
    <w:rsid w:val="001906FA"/>
    <w:rsid w:val="00194A58"/>
    <w:rsid w:val="0019548A"/>
    <w:rsid w:val="001A32CF"/>
    <w:rsid w:val="001A6390"/>
    <w:rsid w:val="001A66BE"/>
    <w:rsid w:val="001B34D7"/>
    <w:rsid w:val="001B5565"/>
    <w:rsid w:val="001C5382"/>
    <w:rsid w:val="001D0B1F"/>
    <w:rsid w:val="001D1A97"/>
    <w:rsid w:val="001D1BAA"/>
    <w:rsid w:val="001D35A9"/>
    <w:rsid w:val="001D66F3"/>
    <w:rsid w:val="001E0801"/>
    <w:rsid w:val="001F40F4"/>
    <w:rsid w:val="001F7E1F"/>
    <w:rsid w:val="00202E77"/>
    <w:rsid w:val="00203C74"/>
    <w:rsid w:val="00224A6A"/>
    <w:rsid w:val="00227EB5"/>
    <w:rsid w:val="00253C23"/>
    <w:rsid w:val="00271DD2"/>
    <w:rsid w:val="002930D6"/>
    <w:rsid w:val="00294B1F"/>
    <w:rsid w:val="002A6FC4"/>
    <w:rsid w:val="002C5F91"/>
    <w:rsid w:val="002D0B4A"/>
    <w:rsid w:val="002D2311"/>
    <w:rsid w:val="002D3084"/>
    <w:rsid w:val="002E1990"/>
    <w:rsid w:val="002E7773"/>
    <w:rsid w:val="002F0AD1"/>
    <w:rsid w:val="00306BDC"/>
    <w:rsid w:val="003101FC"/>
    <w:rsid w:val="0031153D"/>
    <w:rsid w:val="00320478"/>
    <w:rsid w:val="00323127"/>
    <w:rsid w:val="00325E20"/>
    <w:rsid w:val="003263EF"/>
    <w:rsid w:val="00327FC8"/>
    <w:rsid w:val="0034078A"/>
    <w:rsid w:val="00340C6D"/>
    <w:rsid w:val="003440D3"/>
    <w:rsid w:val="00344A47"/>
    <w:rsid w:val="0035092B"/>
    <w:rsid w:val="0035196B"/>
    <w:rsid w:val="00352135"/>
    <w:rsid w:val="00352597"/>
    <w:rsid w:val="00353A70"/>
    <w:rsid w:val="00361D5D"/>
    <w:rsid w:val="003637C1"/>
    <w:rsid w:val="003838D0"/>
    <w:rsid w:val="00386B6E"/>
    <w:rsid w:val="0039075D"/>
    <w:rsid w:val="00395718"/>
    <w:rsid w:val="00395D24"/>
    <w:rsid w:val="003968EF"/>
    <w:rsid w:val="003A075C"/>
    <w:rsid w:val="003A2774"/>
    <w:rsid w:val="003A5B2E"/>
    <w:rsid w:val="003A6C41"/>
    <w:rsid w:val="003B05F9"/>
    <w:rsid w:val="003B614F"/>
    <w:rsid w:val="003B79E7"/>
    <w:rsid w:val="003C0A9F"/>
    <w:rsid w:val="003C2746"/>
    <w:rsid w:val="003C72F4"/>
    <w:rsid w:val="003D0B39"/>
    <w:rsid w:val="003D448B"/>
    <w:rsid w:val="003D5F4F"/>
    <w:rsid w:val="003D6B84"/>
    <w:rsid w:val="003E0637"/>
    <w:rsid w:val="003E0831"/>
    <w:rsid w:val="003E6880"/>
    <w:rsid w:val="003F20A2"/>
    <w:rsid w:val="003F49B5"/>
    <w:rsid w:val="003F52FD"/>
    <w:rsid w:val="003F54E3"/>
    <w:rsid w:val="003F6867"/>
    <w:rsid w:val="003F6E83"/>
    <w:rsid w:val="003F7E42"/>
    <w:rsid w:val="00404A9B"/>
    <w:rsid w:val="00411418"/>
    <w:rsid w:val="00414113"/>
    <w:rsid w:val="00415E06"/>
    <w:rsid w:val="004204A5"/>
    <w:rsid w:val="00423019"/>
    <w:rsid w:val="00423072"/>
    <w:rsid w:val="0043077E"/>
    <w:rsid w:val="00431D6D"/>
    <w:rsid w:val="00436999"/>
    <w:rsid w:val="00441046"/>
    <w:rsid w:val="00443101"/>
    <w:rsid w:val="00447DA5"/>
    <w:rsid w:val="0045154A"/>
    <w:rsid w:val="00455C1A"/>
    <w:rsid w:val="00463E97"/>
    <w:rsid w:val="0047361D"/>
    <w:rsid w:val="00475D28"/>
    <w:rsid w:val="00481319"/>
    <w:rsid w:val="00485E76"/>
    <w:rsid w:val="00486280"/>
    <w:rsid w:val="00487F78"/>
    <w:rsid w:val="00491996"/>
    <w:rsid w:val="004951B1"/>
    <w:rsid w:val="004B04BA"/>
    <w:rsid w:val="004B63FF"/>
    <w:rsid w:val="004C08BE"/>
    <w:rsid w:val="004D3AF4"/>
    <w:rsid w:val="004D5FE6"/>
    <w:rsid w:val="004E24A4"/>
    <w:rsid w:val="004E27AA"/>
    <w:rsid w:val="004E526B"/>
    <w:rsid w:val="004E659C"/>
    <w:rsid w:val="004F1219"/>
    <w:rsid w:val="004F33C6"/>
    <w:rsid w:val="004F3BA1"/>
    <w:rsid w:val="004F400A"/>
    <w:rsid w:val="00500D9A"/>
    <w:rsid w:val="00507BB6"/>
    <w:rsid w:val="00517E8D"/>
    <w:rsid w:val="00517F24"/>
    <w:rsid w:val="0052589C"/>
    <w:rsid w:val="0053003F"/>
    <w:rsid w:val="00532497"/>
    <w:rsid w:val="00537DA8"/>
    <w:rsid w:val="00541493"/>
    <w:rsid w:val="00555DFA"/>
    <w:rsid w:val="00564EE5"/>
    <w:rsid w:val="00566154"/>
    <w:rsid w:val="005670AC"/>
    <w:rsid w:val="00567A03"/>
    <w:rsid w:val="00575DF3"/>
    <w:rsid w:val="005B1BA9"/>
    <w:rsid w:val="005B62F9"/>
    <w:rsid w:val="005C651A"/>
    <w:rsid w:val="005C7474"/>
    <w:rsid w:val="005D25ED"/>
    <w:rsid w:val="005E1D63"/>
    <w:rsid w:val="005E4B68"/>
    <w:rsid w:val="005E667A"/>
    <w:rsid w:val="005E66B2"/>
    <w:rsid w:val="005F3B97"/>
    <w:rsid w:val="006062B3"/>
    <w:rsid w:val="00614FC6"/>
    <w:rsid w:val="00615251"/>
    <w:rsid w:val="006217BD"/>
    <w:rsid w:val="0063425C"/>
    <w:rsid w:val="00662F77"/>
    <w:rsid w:val="00671128"/>
    <w:rsid w:val="0067392E"/>
    <w:rsid w:val="00674CF6"/>
    <w:rsid w:val="006774AD"/>
    <w:rsid w:val="00681F12"/>
    <w:rsid w:val="00684D82"/>
    <w:rsid w:val="00690ABB"/>
    <w:rsid w:val="00693517"/>
    <w:rsid w:val="00693DC0"/>
    <w:rsid w:val="006972B0"/>
    <w:rsid w:val="006A3889"/>
    <w:rsid w:val="006A69BB"/>
    <w:rsid w:val="006A7EA4"/>
    <w:rsid w:val="006B2B86"/>
    <w:rsid w:val="006B2C26"/>
    <w:rsid w:val="006B4EF7"/>
    <w:rsid w:val="006C00BC"/>
    <w:rsid w:val="006C2675"/>
    <w:rsid w:val="006C3801"/>
    <w:rsid w:val="006D2194"/>
    <w:rsid w:val="006E0D64"/>
    <w:rsid w:val="006E37FC"/>
    <w:rsid w:val="00701CD6"/>
    <w:rsid w:val="00704BE9"/>
    <w:rsid w:val="00706467"/>
    <w:rsid w:val="00710466"/>
    <w:rsid w:val="00711AE5"/>
    <w:rsid w:val="0071477F"/>
    <w:rsid w:val="007211E9"/>
    <w:rsid w:val="007305EE"/>
    <w:rsid w:val="00740480"/>
    <w:rsid w:val="007417B9"/>
    <w:rsid w:val="007423E9"/>
    <w:rsid w:val="00743034"/>
    <w:rsid w:val="00743CA2"/>
    <w:rsid w:val="00755469"/>
    <w:rsid w:val="00757D05"/>
    <w:rsid w:val="007705FA"/>
    <w:rsid w:val="00771363"/>
    <w:rsid w:val="00773046"/>
    <w:rsid w:val="0077382C"/>
    <w:rsid w:val="00787248"/>
    <w:rsid w:val="00790761"/>
    <w:rsid w:val="00790CD2"/>
    <w:rsid w:val="00791BE0"/>
    <w:rsid w:val="007962F6"/>
    <w:rsid w:val="007A1198"/>
    <w:rsid w:val="007A647F"/>
    <w:rsid w:val="007A666E"/>
    <w:rsid w:val="007B06F2"/>
    <w:rsid w:val="007B37A7"/>
    <w:rsid w:val="007C05C4"/>
    <w:rsid w:val="007C3843"/>
    <w:rsid w:val="007D6ACE"/>
    <w:rsid w:val="007E0B82"/>
    <w:rsid w:val="007E69EE"/>
    <w:rsid w:val="007F3538"/>
    <w:rsid w:val="007F3B0C"/>
    <w:rsid w:val="007F47C6"/>
    <w:rsid w:val="007F49E7"/>
    <w:rsid w:val="0080744C"/>
    <w:rsid w:val="0083190D"/>
    <w:rsid w:val="0084762C"/>
    <w:rsid w:val="00851DFD"/>
    <w:rsid w:val="00857111"/>
    <w:rsid w:val="00864A01"/>
    <w:rsid w:val="00867EE8"/>
    <w:rsid w:val="00883F5E"/>
    <w:rsid w:val="00885A88"/>
    <w:rsid w:val="00893A94"/>
    <w:rsid w:val="008A2037"/>
    <w:rsid w:val="008A6310"/>
    <w:rsid w:val="008C23F8"/>
    <w:rsid w:val="008C616B"/>
    <w:rsid w:val="008C7AE2"/>
    <w:rsid w:val="008D3825"/>
    <w:rsid w:val="008D3F5C"/>
    <w:rsid w:val="008D573A"/>
    <w:rsid w:val="008D5C67"/>
    <w:rsid w:val="008E702A"/>
    <w:rsid w:val="008F009E"/>
    <w:rsid w:val="008F0BB6"/>
    <w:rsid w:val="008F4C9A"/>
    <w:rsid w:val="00900032"/>
    <w:rsid w:val="0090095C"/>
    <w:rsid w:val="00900B41"/>
    <w:rsid w:val="009025A0"/>
    <w:rsid w:val="00904695"/>
    <w:rsid w:val="00905950"/>
    <w:rsid w:val="00916C84"/>
    <w:rsid w:val="00922107"/>
    <w:rsid w:val="00931DE4"/>
    <w:rsid w:val="00936D0B"/>
    <w:rsid w:val="0094054B"/>
    <w:rsid w:val="009427C8"/>
    <w:rsid w:val="00944F1F"/>
    <w:rsid w:val="009517CE"/>
    <w:rsid w:val="009545BA"/>
    <w:rsid w:val="00961DA6"/>
    <w:rsid w:val="00970D61"/>
    <w:rsid w:val="00971822"/>
    <w:rsid w:val="00972452"/>
    <w:rsid w:val="00972777"/>
    <w:rsid w:val="00974E6F"/>
    <w:rsid w:val="00980CE5"/>
    <w:rsid w:val="00984C3F"/>
    <w:rsid w:val="0098727B"/>
    <w:rsid w:val="009958AC"/>
    <w:rsid w:val="00995C65"/>
    <w:rsid w:val="00995DC0"/>
    <w:rsid w:val="009A02FC"/>
    <w:rsid w:val="009A499B"/>
    <w:rsid w:val="009B3663"/>
    <w:rsid w:val="009B4481"/>
    <w:rsid w:val="009C4DE0"/>
    <w:rsid w:val="009C526A"/>
    <w:rsid w:val="009C53BA"/>
    <w:rsid w:val="009C6B6F"/>
    <w:rsid w:val="009C7BEB"/>
    <w:rsid w:val="009D0CD8"/>
    <w:rsid w:val="009D21BA"/>
    <w:rsid w:val="009E72E9"/>
    <w:rsid w:val="009F0735"/>
    <w:rsid w:val="009F420F"/>
    <w:rsid w:val="00A07D74"/>
    <w:rsid w:val="00A1323B"/>
    <w:rsid w:val="00A27C2A"/>
    <w:rsid w:val="00A32FBF"/>
    <w:rsid w:val="00A56FEE"/>
    <w:rsid w:val="00A60616"/>
    <w:rsid w:val="00A621D8"/>
    <w:rsid w:val="00A6319E"/>
    <w:rsid w:val="00A655FF"/>
    <w:rsid w:val="00A709A7"/>
    <w:rsid w:val="00A87295"/>
    <w:rsid w:val="00A90912"/>
    <w:rsid w:val="00AB2954"/>
    <w:rsid w:val="00AB4BE6"/>
    <w:rsid w:val="00AC15B7"/>
    <w:rsid w:val="00AC5E18"/>
    <w:rsid w:val="00AC5F1F"/>
    <w:rsid w:val="00AD05C8"/>
    <w:rsid w:val="00AD481E"/>
    <w:rsid w:val="00AD72C6"/>
    <w:rsid w:val="00AE1921"/>
    <w:rsid w:val="00B007C1"/>
    <w:rsid w:val="00B00B0D"/>
    <w:rsid w:val="00B01D9C"/>
    <w:rsid w:val="00B20149"/>
    <w:rsid w:val="00B24E98"/>
    <w:rsid w:val="00B262B5"/>
    <w:rsid w:val="00B334C7"/>
    <w:rsid w:val="00B35228"/>
    <w:rsid w:val="00B408A2"/>
    <w:rsid w:val="00B62A8F"/>
    <w:rsid w:val="00B663A7"/>
    <w:rsid w:val="00B708E1"/>
    <w:rsid w:val="00B71A2B"/>
    <w:rsid w:val="00B92594"/>
    <w:rsid w:val="00BB3170"/>
    <w:rsid w:val="00BC075A"/>
    <w:rsid w:val="00BC2A98"/>
    <w:rsid w:val="00BC7C3F"/>
    <w:rsid w:val="00BD0DAC"/>
    <w:rsid w:val="00BD3145"/>
    <w:rsid w:val="00BD7405"/>
    <w:rsid w:val="00BD7D0C"/>
    <w:rsid w:val="00BE1C68"/>
    <w:rsid w:val="00BE54B5"/>
    <w:rsid w:val="00BE66D7"/>
    <w:rsid w:val="00BE6BDA"/>
    <w:rsid w:val="00BF3E6E"/>
    <w:rsid w:val="00C07CD8"/>
    <w:rsid w:val="00C10054"/>
    <w:rsid w:val="00C120A4"/>
    <w:rsid w:val="00C12CAF"/>
    <w:rsid w:val="00C1454D"/>
    <w:rsid w:val="00C14680"/>
    <w:rsid w:val="00C157CE"/>
    <w:rsid w:val="00C20AC7"/>
    <w:rsid w:val="00C228D8"/>
    <w:rsid w:val="00C32C5F"/>
    <w:rsid w:val="00C3586B"/>
    <w:rsid w:val="00C3754A"/>
    <w:rsid w:val="00C408BD"/>
    <w:rsid w:val="00C42488"/>
    <w:rsid w:val="00C42E8A"/>
    <w:rsid w:val="00C545A9"/>
    <w:rsid w:val="00C575B8"/>
    <w:rsid w:val="00C62655"/>
    <w:rsid w:val="00C676F3"/>
    <w:rsid w:val="00C869C5"/>
    <w:rsid w:val="00C91260"/>
    <w:rsid w:val="00C936D2"/>
    <w:rsid w:val="00C94105"/>
    <w:rsid w:val="00C94EE6"/>
    <w:rsid w:val="00C977F1"/>
    <w:rsid w:val="00CA00BD"/>
    <w:rsid w:val="00CA307F"/>
    <w:rsid w:val="00CA368C"/>
    <w:rsid w:val="00CB0F79"/>
    <w:rsid w:val="00CB3FCB"/>
    <w:rsid w:val="00CB7665"/>
    <w:rsid w:val="00CC203A"/>
    <w:rsid w:val="00CC7A46"/>
    <w:rsid w:val="00CD0F0C"/>
    <w:rsid w:val="00CD14CB"/>
    <w:rsid w:val="00CD4443"/>
    <w:rsid w:val="00CE18F6"/>
    <w:rsid w:val="00CE352D"/>
    <w:rsid w:val="00CE6660"/>
    <w:rsid w:val="00CF29D0"/>
    <w:rsid w:val="00CF30CB"/>
    <w:rsid w:val="00CF41ED"/>
    <w:rsid w:val="00D075A4"/>
    <w:rsid w:val="00D10671"/>
    <w:rsid w:val="00D110E9"/>
    <w:rsid w:val="00D15BD2"/>
    <w:rsid w:val="00D24B4D"/>
    <w:rsid w:val="00D27048"/>
    <w:rsid w:val="00D3306F"/>
    <w:rsid w:val="00D354A8"/>
    <w:rsid w:val="00D43890"/>
    <w:rsid w:val="00D53819"/>
    <w:rsid w:val="00D64345"/>
    <w:rsid w:val="00D66E88"/>
    <w:rsid w:val="00D66EAD"/>
    <w:rsid w:val="00D71B8D"/>
    <w:rsid w:val="00D72592"/>
    <w:rsid w:val="00D7403D"/>
    <w:rsid w:val="00D81F87"/>
    <w:rsid w:val="00D84404"/>
    <w:rsid w:val="00D863A6"/>
    <w:rsid w:val="00D92458"/>
    <w:rsid w:val="00D9495C"/>
    <w:rsid w:val="00D94E82"/>
    <w:rsid w:val="00DB46E4"/>
    <w:rsid w:val="00DC07E5"/>
    <w:rsid w:val="00DD00D6"/>
    <w:rsid w:val="00DD2196"/>
    <w:rsid w:val="00DD22E6"/>
    <w:rsid w:val="00DD332C"/>
    <w:rsid w:val="00DD3D04"/>
    <w:rsid w:val="00DD798D"/>
    <w:rsid w:val="00DE2075"/>
    <w:rsid w:val="00DE5847"/>
    <w:rsid w:val="00DF0606"/>
    <w:rsid w:val="00DF12EF"/>
    <w:rsid w:val="00DF2129"/>
    <w:rsid w:val="00DF3F86"/>
    <w:rsid w:val="00E04937"/>
    <w:rsid w:val="00E055E6"/>
    <w:rsid w:val="00E062B2"/>
    <w:rsid w:val="00E1510B"/>
    <w:rsid w:val="00E15193"/>
    <w:rsid w:val="00E27934"/>
    <w:rsid w:val="00E309FC"/>
    <w:rsid w:val="00E327E4"/>
    <w:rsid w:val="00E35ADB"/>
    <w:rsid w:val="00E3710B"/>
    <w:rsid w:val="00E45040"/>
    <w:rsid w:val="00E57969"/>
    <w:rsid w:val="00E60CFC"/>
    <w:rsid w:val="00E60E16"/>
    <w:rsid w:val="00E64240"/>
    <w:rsid w:val="00E83B28"/>
    <w:rsid w:val="00E90C67"/>
    <w:rsid w:val="00EA4195"/>
    <w:rsid w:val="00EC03A3"/>
    <w:rsid w:val="00EC676D"/>
    <w:rsid w:val="00ED304B"/>
    <w:rsid w:val="00ED5BEB"/>
    <w:rsid w:val="00EE0348"/>
    <w:rsid w:val="00EE58F2"/>
    <w:rsid w:val="00EE7971"/>
    <w:rsid w:val="00EF03F6"/>
    <w:rsid w:val="00EF49A0"/>
    <w:rsid w:val="00EF5FF3"/>
    <w:rsid w:val="00EF793F"/>
    <w:rsid w:val="00F03AA2"/>
    <w:rsid w:val="00F0728E"/>
    <w:rsid w:val="00F13E7D"/>
    <w:rsid w:val="00F2125D"/>
    <w:rsid w:val="00F22B4A"/>
    <w:rsid w:val="00F270BF"/>
    <w:rsid w:val="00F333E1"/>
    <w:rsid w:val="00F3453E"/>
    <w:rsid w:val="00F37F2E"/>
    <w:rsid w:val="00F52521"/>
    <w:rsid w:val="00F54B7B"/>
    <w:rsid w:val="00F615CD"/>
    <w:rsid w:val="00F663FF"/>
    <w:rsid w:val="00F720FD"/>
    <w:rsid w:val="00F8072A"/>
    <w:rsid w:val="00F83645"/>
    <w:rsid w:val="00F8482A"/>
    <w:rsid w:val="00F93782"/>
    <w:rsid w:val="00FA037D"/>
    <w:rsid w:val="00FA3A59"/>
    <w:rsid w:val="00FA6E4E"/>
    <w:rsid w:val="00FB30AD"/>
    <w:rsid w:val="00FB79B0"/>
    <w:rsid w:val="00FC109F"/>
    <w:rsid w:val="00FC42EA"/>
    <w:rsid w:val="00FC57F7"/>
    <w:rsid w:val="00FD148A"/>
    <w:rsid w:val="00FD2A06"/>
    <w:rsid w:val="00FD4C7A"/>
    <w:rsid w:val="00FE2053"/>
    <w:rsid w:val="00FF5F07"/>
    <w:rsid w:val="00FF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0EE1FD-2775-49C1-818A-418EB8E5D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405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unhideWhenUsed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8A2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E19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1921"/>
  </w:style>
  <w:style w:type="paragraph" w:styleId="Piedepgina">
    <w:name w:val="footer"/>
    <w:basedOn w:val="Normal"/>
    <w:link w:val="PiedepginaCar"/>
    <w:uiPriority w:val="99"/>
    <w:unhideWhenUsed/>
    <w:rsid w:val="00AE19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1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3082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F7373-E69F-9F42-B0F2-DB0154ADE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 (x86)\Microsoft Office\Root\Templates\3082\Word 2010 look.dotx</Template>
  <TotalTime>272</TotalTime>
  <Pages>66</Pages>
  <Words>6638</Words>
  <Characters>36510</Characters>
  <Application>Microsoft Office Word</Application>
  <DocSecurity>0</DocSecurity>
  <Lines>304</Lines>
  <Paragraphs>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GOLLO</dc:creator>
  <cp:keywords/>
  <dc:description/>
  <cp:lastModifiedBy>Karla Guevara Murillo</cp:lastModifiedBy>
  <cp:revision>75</cp:revision>
  <dcterms:created xsi:type="dcterms:W3CDTF">2020-02-27T14:30:00Z</dcterms:created>
  <dcterms:modified xsi:type="dcterms:W3CDTF">2020-05-18T18:06:00Z</dcterms:modified>
</cp:coreProperties>
</file>