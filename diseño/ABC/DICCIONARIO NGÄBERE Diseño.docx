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A792" w14:textId="77777777" w:rsidR="00327FC8" w:rsidRPr="00A621D8" w:rsidRDefault="004D3AF4" w:rsidP="006217BD">
      <w:pPr>
        <w:jc w:val="center"/>
        <w:rPr>
          <w:rFonts w:ascii="Century Gothic" w:eastAsia="Batang" w:hAnsi="Century Gothic"/>
          <w:b/>
          <w:sz w:val="28"/>
          <w:szCs w:val="28"/>
        </w:rPr>
      </w:pPr>
      <w:r w:rsidRPr="00A621D8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1344" wp14:editId="336E0660">
                <wp:simplePos x="0" y="0"/>
                <wp:positionH relativeFrom="column">
                  <wp:posOffset>3915516</wp:posOffset>
                </wp:positionH>
                <wp:positionV relativeFrom="paragraph">
                  <wp:posOffset>337761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5DF4" w14:textId="77777777" w:rsidR="00F76509" w:rsidRPr="00BE1C68" w:rsidRDefault="00F76509" w:rsidP="00BE1C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613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8.3pt;margin-top:26.6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&#13;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EB5DF4" w14:textId="77777777" w:rsidR="00F76509" w:rsidRPr="00BE1C68" w:rsidRDefault="00F76509" w:rsidP="00BE1C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3A94">
        <w:rPr>
          <w:rFonts w:ascii="Century Gothic" w:eastAsia="Batang" w:hAnsi="Century Gothic"/>
          <w:b/>
          <w:sz w:val="28"/>
          <w:szCs w:val="28"/>
        </w:rPr>
        <w:t xml:space="preserve">TRADUCTOR </w:t>
      </w:r>
      <w:r w:rsidR="00327FC8" w:rsidRPr="00A621D8">
        <w:rPr>
          <w:rFonts w:ascii="Century Gothic" w:eastAsia="Batang" w:hAnsi="Century Gothic"/>
          <w:b/>
          <w:sz w:val="28"/>
          <w:szCs w:val="28"/>
        </w:rPr>
        <w:t xml:space="preserve"> NGÄBERE – SULIARE</w:t>
      </w:r>
    </w:p>
    <w:p w14:paraId="79DB722A" w14:textId="77777777" w:rsidR="006217BD" w:rsidRPr="00A621D8" w:rsidRDefault="006217BD" w:rsidP="006217BD">
      <w:pPr>
        <w:rPr>
          <w:rFonts w:ascii="Century Gothic" w:eastAsia="Batang" w:hAnsi="Century Gothic"/>
          <w:b/>
          <w:sz w:val="28"/>
          <w:szCs w:val="28"/>
        </w:rPr>
      </w:pPr>
    </w:p>
    <w:p w14:paraId="72B7A533" w14:textId="77777777" w:rsidR="008A2037" w:rsidRPr="00A621D8" w:rsidRDefault="008A2037" w:rsidP="003F7E42">
      <w:pPr>
        <w:rPr>
          <w:rFonts w:ascii="Century Gothic" w:eastAsia="Batang" w:hAnsi="Century Gothic"/>
          <w:b/>
          <w:sz w:val="28"/>
          <w:szCs w:val="28"/>
        </w:rPr>
      </w:pPr>
    </w:p>
    <w:tbl>
      <w:tblPr>
        <w:tblStyle w:val="Tablaconcuadrcula"/>
        <w:tblW w:w="15593" w:type="dxa"/>
        <w:tblInd w:w="-714" w:type="dxa"/>
        <w:tblLook w:val="04A0" w:firstRow="1" w:lastRow="0" w:firstColumn="1" w:lastColumn="0" w:noHBand="0" w:noVBand="1"/>
      </w:tblPr>
      <w:tblGrid>
        <w:gridCol w:w="3119"/>
        <w:gridCol w:w="2835"/>
        <w:gridCol w:w="4111"/>
        <w:gridCol w:w="5528"/>
      </w:tblGrid>
      <w:tr w:rsidR="008A2037" w:rsidRPr="00A621D8" w14:paraId="78C4E37D" w14:textId="77777777" w:rsidTr="006C2675">
        <w:tc>
          <w:tcPr>
            <w:tcW w:w="3119" w:type="dxa"/>
          </w:tcPr>
          <w:p w14:paraId="0A497DC2" w14:textId="77777777"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2835" w:type="dxa"/>
          </w:tcPr>
          <w:p w14:paraId="406A2211" w14:textId="77777777"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  <w:proofErr w:type="spellEnd"/>
          </w:p>
        </w:tc>
        <w:tc>
          <w:tcPr>
            <w:tcW w:w="4111" w:type="dxa"/>
          </w:tcPr>
          <w:p w14:paraId="42A9AE8F" w14:textId="77777777"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5528" w:type="dxa"/>
          </w:tcPr>
          <w:p w14:paraId="029A6943" w14:textId="77777777" w:rsidR="008A2037" w:rsidRPr="00A621D8" w:rsidRDefault="008A2037" w:rsidP="004D3AF4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proofErr w:type="spellStart"/>
            <w:r w:rsidRPr="00A621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  <w:proofErr w:type="spellEnd"/>
          </w:p>
        </w:tc>
      </w:tr>
      <w:tr w:rsidR="008A2037" w:rsidRPr="00905950" w14:paraId="7D5DF4E6" w14:textId="77777777" w:rsidTr="00BC6DFA">
        <w:tc>
          <w:tcPr>
            <w:tcW w:w="3119" w:type="dxa"/>
            <w:shd w:val="clear" w:color="auto" w:fill="FFFF00"/>
          </w:tcPr>
          <w:p w14:paraId="34581C70" w14:textId="77777777" w:rsidR="008A2037" w:rsidRPr="00BC6DFA" w:rsidRDefault="008A203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Andalán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3347BFFE" w14:textId="77777777" w:rsidR="008A2037" w:rsidRPr="00BC6DFA" w:rsidRDefault="008A203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Gallo</w:t>
            </w:r>
          </w:p>
        </w:tc>
        <w:tc>
          <w:tcPr>
            <w:tcW w:w="4111" w:type="dxa"/>
            <w:shd w:val="clear" w:color="auto" w:fill="FFFF00"/>
          </w:tcPr>
          <w:p w14:paraId="629D3BCD" w14:textId="77777777" w:rsidR="008A2037" w:rsidRPr="00BC6DFA" w:rsidRDefault="008A203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Andalan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="001B5565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450C2115" w14:textId="77777777" w:rsidR="008A2037" w:rsidRPr="00BC6DFA" w:rsidRDefault="008A203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gallo</w:t>
            </w:r>
          </w:p>
        </w:tc>
      </w:tr>
      <w:tr w:rsidR="00BC075A" w:rsidRPr="00905950" w14:paraId="774ABABF" w14:textId="77777777" w:rsidTr="00BC6DFA">
        <w:tc>
          <w:tcPr>
            <w:tcW w:w="3119" w:type="dxa"/>
            <w:shd w:val="clear" w:color="auto" w:fill="FFFF00"/>
          </w:tcPr>
          <w:p w14:paraId="18890655" w14:textId="77777777" w:rsidR="00BC075A" w:rsidRPr="00BC6DFA" w:rsidRDefault="00BC075A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</w:t>
            </w:r>
          </w:p>
        </w:tc>
        <w:tc>
          <w:tcPr>
            <w:tcW w:w="2835" w:type="dxa"/>
            <w:vMerge w:val="restart"/>
            <w:shd w:val="clear" w:color="auto" w:fill="FFFF00"/>
          </w:tcPr>
          <w:p w14:paraId="5BC49836" w14:textId="77777777" w:rsidR="00BC075A" w:rsidRPr="00BC6DFA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</w:t>
            </w:r>
          </w:p>
        </w:tc>
        <w:tc>
          <w:tcPr>
            <w:tcW w:w="4111" w:type="dxa"/>
            <w:vMerge w:val="restart"/>
            <w:shd w:val="clear" w:color="auto" w:fill="FFFF00"/>
          </w:tcPr>
          <w:p w14:paraId="20102556" w14:textId="77777777" w:rsidR="00BC075A" w:rsidRPr="00BC6DFA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vMerge w:val="restart"/>
            <w:shd w:val="clear" w:color="auto" w:fill="FFFF00"/>
          </w:tcPr>
          <w:p w14:paraId="2675264A" w14:textId="77777777" w:rsidR="00BC075A" w:rsidRPr="00BC6DFA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comer </w:t>
            </w:r>
          </w:p>
        </w:tc>
      </w:tr>
      <w:tr w:rsidR="00BC075A" w:rsidRPr="00905950" w14:paraId="527CD86F" w14:textId="77777777" w:rsidTr="00BC6DFA">
        <w:trPr>
          <w:trHeight w:val="257"/>
        </w:trPr>
        <w:tc>
          <w:tcPr>
            <w:tcW w:w="3119" w:type="dxa"/>
            <w:shd w:val="clear" w:color="auto" w:fill="FFFF00"/>
          </w:tcPr>
          <w:p w14:paraId="08EB37BD" w14:textId="77777777" w:rsidR="00BC075A" w:rsidRPr="00BC6DFA" w:rsidRDefault="00BC075A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Ari</w:t>
            </w:r>
          </w:p>
        </w:tc>
        <w:tc>
          <w:tcPr>
            <w:tcW w:w="2835" w:type="dxa"/>
            <w:vMerge/>
            <w:shd w:val="clear" w:color="auto" w:fill="FFFF00"/>
          </w:tcPr>
          <w:p w14:paraId="42C5F4FF" w14:textId="77777777" w:rsidR="00BC075A" w:rsidRPr="00BC6DFA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111" w:type="dxa"/>
            <w:vMerge/>
            <w:shd w:val="clear" w:color="auto" w:fill="FFFF00"/>
          </w:tcPr>
          <w:p w14:paraId="3F54C256" w14:textId="77777777" w:rsidR="00BC075A" w:rsidRPr="00BC6DFA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5528" w:type="dxa"/>
            <w:vMerge/>
            <w:shd w:val="clear" w:color="auto" w:fill="FFFF00"/>
          </w:tcPr>
          <w:p w14:paraId="31B04611" w14:textId="77777777" w:rsidR="00BC075A" w:rsidRPr="00BC6DFA" w:rsidRDefault="00BC075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4D3AF4" w:rsidRPr="00905950" w14:paraId="34EB780F" w14:textId="77777777" w:rsidTr="00BC6DFA">
        <w:tc>
          <w:tcPr>
            <w:tcW w:w="3119" w:type="dxa"/>
            <w:shd w:val="clear" w:color="auto" w:fill="FFFF00"/>
          </w:tcPr>
          <w:p w14:paraId="1A88077F" w14:textId="77777777" w:rsidR="004D3AF4" w:rsidRPr="00BC6DFA" w:rsidRDefault="004D3AF4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Aibe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6F945F90" w14:textId="77777777" w:rsidR="004D3AF4" w:rsidRPr="00BC6DFA" w:rsidRDefault="004D3AF4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Solamente</w:t>
            </w:r>
          </w:p>
        </w:tc>
        <w:tc>
          <w:tcPr>
            <w:tcW w:w="4111" w:type="dxa"/>
            <w:shd w:val="clear" w:color="auto" w:fill="FFFF00"/>
          </w:tcPr>
          <w:p w14:paraId="2A22FBA5" w14:textId="77777777" w:rsidR="004D3AF4" w:rsidRPr="00BC6DFA" w:rsidRDefault="009C4DE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Ngwian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aibe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1B1CA4D0" w14:textId="77777777" w:rsidR="004D3AF4" w:rsidRPr="00BC6DFA" w:rsidRDefault="009C4DE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Solamente plata </w:t>
            </w:r>
          </w:p>
        </w:tc>
      </w:tr>
      <w:tr w:rsidR="009C4DE0" w:rsidRPr="00905950" w14:paraId="71605024" w14:textId="77777777" w:rsidTr="00BC6DFA">
        <w:trPr>
          <w:trHeight w:val="460"/>
        </w:trPr>
        <w:tc>
          <w:tcPr>
            <w:tcW w:w="3119" w:type="dxa"/>
            <w:shd w:val="clear" w:color="auto" w:fill="FFFF00"/>
          </w:tcPr>
          <w:p w14:paraId="4869AFA4" w14:textId="77777777" w:rsidR="009C4DE0" w:rsidRPr="00BC6DFA" w:rsidRDefault="009C4DE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Ame</w:t>
            </w:r>
          </w:p>
        </w:tc>
        <w:tc>
          <w:tcPr>
            <w:tcW w:w="2835" w:type="dxa"/>
            <w:shd w:val="clear" w:color="auto" w:fill="FFFF00"/>
          </w:tcPr>
          <w:p w14:paraId="1983F867" w14:textId="77777777" w:rsidR="009C4DE0" w:rsidRPr="00BC6DFA" w:rsidRDefault="00D643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Dónde está? </w:t>
            </w:r>
          </w:p>
        </w:tc>
        <w:tc>
          <w:tcPr>
            <w:tcW w:w="4111" w:type="dxa"/>
            <w:shd w:val="clear" w:color="auto" w:fill="FFFF00"/>
          </w:tcPr>
          <w:p w14:paraId="76DD4861" w14:textId="77777777" w:rsidR="009C4DE0" w:rsidRPr="00BC6DFA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ame</w:t>
            </w:r>
          </w:p>
        </w:tc>
        <w:tc>
          <w:tcPr>
            <w:tcW w:w="5528" w:type="dxa"/>
            <w:shd w:val="clear" w:color="auto" w:fill="FFFF00"/>
          </w:tcPr>
          <w:p w14:paraId="222E9D96" w14:textId="77777777" w:rsidR="009C4DE0" w:rsidRPr="00BC6DFA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Dónde está la ropa </w:t>
            </w:r>
          </w:p>
        </w:tc>
      </w:tr>
      <w:tr w:rsidR="0043077E" w:rsidRPr="00905950" w14:paraId="5D332962" w14:textId="77777777" w:rsidTr="00BC6DFA">
        <w:trPr>
          <w:trHeight w:val="460"/>
        </w:trPr>
        <w:tc>
          <w:tcPr>
            <w:tcW w:w="3119" w:type="dxa"/>
            <w:shd w:val="clear" w:color="auto" w:fill="FFFF00"/>
          </w:tcPr>
          <w:p w14:paraId="16EF6E51" w14:textId="77777777" w:rsidR="0043077E" w:rsidRPr="00BC6DFA" w:rsidRDefault="0043077E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shd w:val="clear" w:color="auto" w:fill="FFFF00"/>
          </w:tcPr>
          <w:p w14:paraId="7A67C901" w14:textId="77777777" w:rsidR="0043077E" w:rsidRPr="00BC6DFA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 </w:t>
            </w:r>
          </w:p>
        </w:tc>
        <w:tc>
          <w:tcPr>
            <w:tcW w:w="4111" w:type="dxa"/>
            <w:shd w:val="clear" w:color="auto" w:fill="FFFF00"/>
          </w:tcPr>
          <w:p w14:paraId="7A971250" w14:textId="77777777" w:rsidR="0043077E" w:rsidRPr="00BC6DFA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Nigren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</w:t>
            </w:r>
          </w:p>
        </w:tc>
        <w:tc>
          <w:tcPr>
            <w:tcW w:w="5528" w:type="dxa"/>
            <w:shd w:val="clear" w:color="auto" w:fill="FFFF00"/>
          </w:tcPr>
          <w:p w14:paraId="10A67715" w14:textId="77777777" w:rsidR="0043077E" w:rsidRPr="00BC6DFA" w:rsidRDefault="0043077E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Observe y camine despacio.  </w:t>
            </w:r>
          </w:p>
        </w:tc>
      </w:tr>
      <w:tr w:rsidR="001D1A97" w:rsidRPr="00905950" w14:paraId="7F359F6D" w14:textId="77777777" w:rsidTr="00BC6DFA">
        <w:trPr>
          <w:trHeight w:val="460"/>
        </w:trPr>
        <w:tc>
          <w:tcPr>
            <w:tcW w:w="3119" w:type="dxa"/>
            <w:shd w:val="clear" w:color="auto" w:fill="FFFF00"/>
          </w:tcPr>
          <w:p w14:paraId="0EC77CC1" w14:textId="77777777" w:rsidR="001D1A97" w:rsidRPr="00BC6DFA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Abrä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shd w:val="clear" w:color="auto" w:fill="FFFF00"/>
          </w:tcPr>
          <w:p w14:paraId="1609BE06" w14:textId="77777777" w:rsidR="001D1A97" w:rsidRPr="00BC6DFA" w:rsidRDefault="001D1A9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Además </w:t>
            </w:r>
          </w:p>
        </w:tc>
        <w:tc>
          <w:tcPr>
            <w:tcW w:w="4111" w:type="dxa"/>
            <w:shd w:val="clear" w:color="auto" w:fill="FFFF00"/>
          </w:tcPr>
          <w:p w14:paraId="0ECBB1B7" w14:textId="77777777" w:rsidR="001D1A97" w:rsidRPr="00BC6DFA" w:rsidRDefault="001D1A9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abrä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ogwä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</w:t>
            </w:r>
          </w:p>
        </w:tc>
        <w:tc>
          <w:tcPr>
            <w:tcW w:w="5528" w:type="dxa"/>
            <w:shd w:val="clear" w:color="auto" w:fill="FFFF00"/>
          </w:tcPr>
          <w:p w14:paraId="376D8289" w14:textId="77777777" w:rsidR="001D1A97" w:rsidRPr="00BC6DFA" w:rsidRDefault="001D1A9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Blanco además con ojos negro </w:t>
            </w:r>
          </w:p>
        </w:tc>
      </w:tr>
      <w:tr w:rsidR="009C4DE0" w:rsidRPr="00905950" w14:paraId="4FF738EF" w14:textId="77777777" w:rsidTr="00BC6DFA">
        <w:tc>
          <w:tcPr>
            <w:tcW w:w="3119" w:type="dxa"/>
            <w:shd w:val="clear" w:color="auto" w:fill="FFFF00"/>
          </w:tcPr>
          <w:p w14:paraId="47321ABF" w14:textId="77777777" w:rsidR="009C4DE0" w:rsidRPr="00BC6DFA" w:rsidRDefault="00BB317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Arabe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6838FEDB" w14:textId="77777777" w:rsidR="009C4DE0" w:rsidRPr="00BC6DFA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Semejante </w:t>
            </w:r>
          </w:p>
        </w:tc>
        <w:tc>
          <w:tcPr>
            <w:tcW w:w="4111" w:type="dxa"/>
            <w:shd w:val="clear" w:color="auto" w:fill="FFFF00"/>
          </w:tcPr>
          <w:p w14:paraId="6D95FFDB" w14:textId="77777777" w:rsidR="009C4DE0" w:rsidRPr="00BC6DFA" w:rsidRDefault="008D5C6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  <w:r w:rsidR="002D0B4A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árabe </w:t>
            </w:r>
            <w:proofErr w:type="spellStart"/>
            <w:r w:rsidR="002D0B4A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="007417B9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2E856EC5" w14:textId="77777777" w:rsidR="009C4DE0" w:rsidRPr="00BC6DFA" w:rsidRDefault="008D5C67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Semejante a la casa </w:t>
            </w:r>
          </w:p>
        </w:tc>
      </w:tr>
      <w:tr w:rsidR="001D1A97" w:rsidRPr="00905950" w14:paraId="04F315D8" w14:textId="77777777" w:rsidTr="006C2675">
        <w:tc>
          <w:tcPr>
            <w:tcW w:w="3119" w:type="dxa"/>
          </w:tcPr>
          <w:p w14:paraId="5A4FF998" w14:textId="77777777" w:rsidR="001D1A97" w:rsidRPr="00905950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9273514" w14:textId="77777777" w:rsidR="001D1A97" w:rsidRPr="00905950" w:rsidRDefault="001D1A9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Después </w:t>
            </w:r>
          </w:p>
        </w:tc>
        <w:tc>
          <w:tcPr>
            <w:tcW w:w="4111" w:type="dxa"/>
          </w:tcPr>
          <w:p w14:paraId="002C1996" w14:textId="77777777"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nüganinta</w:t>
            </w:r>
            <w:proofErr w:type="spellEnd"/>
          </w:p>
        </w:tc>
        <w:tc>
          <w:tcPr>
            <w:tcW w:w="5528" w:type="dxa"/>
          </w:tcPr>
          <w:p w14:paraId="36DE3063" w14:textId="77777777" w:rsidR="001D1A97" w:rsidRPr="00905950" w:rsidRDefault="001D1A9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 fue después llego </w:t>
            </w:r>
          </w:p>
        </w:tc>
      </w:tr>
      <w:tr w:rsidR="008D5C67" w:rsidRPr="00905950" w14:paraId="45507302" w14:textId="77777777" w:rsidTr="006C2675">
        <w:tc>
          <w:tcPr>
            <w:tcW w:w="3119" w:type="dxa"/>
          </w:tcPr>
          <w:p w14:paraId="7C99B317" w14:textId="77777777" w:rsidR="008D5C67" w:rsidRPr="00905950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Arato</w:t>
            </w:r>
          </w:p>
        </w:tc>
        <w:tc>
          <w:tcPr>
            <w:tcW w:w="2835" w:type="dxa"/>
          </w:tcPr>
          <w:p w14:paraId="2F787F54" w14:textId="77777777" w:rsidR="008D5C67" w:rsidRPr="00905950" w:rsidRDefault="008D5C67" w:rsidP="009C4DE0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También</w:t>
            </w:r>
          </w:p>
        </w:tc>
        <w:tc>
          <w:tcPr>
            <w:tcW w:w="4111" w:type="dxa"/>
          </w:tcPr>
          <w:p w14:paraId="3CB98AAA" w14:textId="77777777" w:rsidR="008D5C67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arato</w:t>
            </w:r>
            <w:proofErr w:type="spellEnd"/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tare </w:t>
            </w:r>
            <w:proofErr w:type="spellStart"/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35096ABC" w14:textId="77777777" w:rsidR="008D5C67" w:rsidRPr="00905950" w:rsidRDefault="008D5C67" w:rsidP="008A203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 también </w:t>
            </w:r>
            <w:r w:rsidR="002D0B4A" w:rsidRPr="00905950">
              <w:rPr>
                <w:rFonts w:ascii="Century Gothic" w:eastAsia="Batang" w:hAnsi="Century Gothic"/>
                <w:sz w:val="28"/>
                <w:szCs w:val="28"/>
              </w:rPr>
              <w:t>yo lo quiero</w:t>
            </w:r>
          </w:p>
        </w:tc>
      </w:tr>
      <w:tr w:rsidR="008D5C67" w:rsidRPr="00905950" w14:paraId="570DBD88" w14:textId="77777777" w:rsidTr="00BC6DFA">
        <w:tc>
          <w:tcPr>
            <w:tcW w:w="3119" w:type="dxa"/>
            <w:shd w:val="clear" w:color="auto" w:fill="FFFF00"/>
          </w:tcPr>
          <w:p w14:paraId="3A58DCDB" w14:textId="77777777" w:rsidR="008D5C67" w:rsidRPr="00BC6DFA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</w:t>
            </w:r>
            <w:r w:rsidR="001D1A97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sete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7E1DA22F" w14:textId="77777777" w:rsidR="001D1A97" w:rsidRPr="00BC6DFA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Por</w:t>
            </w:r>
            <w:r w:rsidR="00F83645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eso</w:t>
            </w:r>
            <w:r w:rsidR="00671128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,  </w:t>
            </w:r>
            <w:r w:rsidR="001D1A97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Debido a </w:t>
            </w:r>
          </w:p>
        </w:tc>
        <w:tc>
          <w:tcPr>
            <w:tcW w:w="4111" w:type="dxa"/>
            <w:shd w:val="clear" w:color="auto" w:fill="FFFF00"/>
          </w:tcPr>
          <w:p w14:paraId="51E3E31A" w14:textId="77777777" w:rsidR="008D5C67" w:rsidRPr="00BC6DFA" w:rsidRDefault="00F836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Aisete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nemani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2E8C4A5E" w14:textId="77777777" w:rsidR="008D5C67" w:rsidRPr="00BC6DFA" w:rsidRDefault="00F836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eso se enfermo </w:t>
            </w:r>
          </w:p>
        </w:tc>
      </w:tr>
      <w:tr w:rsidR="008D5C67" w:rsidRPr="00905950" w14:paraId="39A81227" w14:textId="77777777" w:rsidTr="00BC6DFA">
        <w:trPr>
          <w:trHeight w:val="55"/>
        </w:trPr>
        <w:tc>
          <w:tcPr>
            <w:tcW w:w="3119" w:type="dxa"/>
            <w:shd w:val="clear" w:color="auto" w:fill="FFFF00"/>
          </w:tcPr>
          <w:p w14:paraId="452CEBE3" w14:textId="77777777" w:rsidR="008D5C67" w:rsidRPr="00BC6DFA" w:rsidRDefault="008D5C6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Agwa</w:t>
            </w:r>
            <w:proofErr w:type="spellEnd"/>
          </w:p>
          <w:p w14:paraId="6762495E" w14:textId="77777777" w:rsidR="001D1A97" w:rsidRPr="00BC6DFA" w:rsidRDefault="001D1A97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Akwa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shd w:val="clear" w:color="auto" w:fill="FFFF00"/>
          </w:tcPr>
          <w:p w14:paraId="40A57630" w14:textId="77777777" w:rsidR="008D5C67" w:rsidRPr="00BC6DFA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Pero</w:t>
            </w:r>
          </w:p>
        </w:tc>
        <w:tc>
          <w:tcPr>
            <w:tcW w:w="4111" w:type="dxa"/>
            <w:shd w:val="clear" w:color="auto" w:fill="FFFF00"/>
          </w:tcPr>
          <w:p w14:paraId="26B3DD84" w14:textId="77777777" w:rsidR="008D5C67" w:rsidRPr="00BC6DFA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F83645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agwa</w:t>
            </w:r>
            <w:proofErr w:type="spellEnd"/>
            <w:r w:rsidR="00F83645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jäme</w:t>
            </w:r>
            <w:proofErr w:type="spellEnd"/>
          </w:p>
        </w:tc>
        <w:tc>
          <w:tcPr>
            <w:tcW w:w="5528" w:type="dxa"/>
            <w:shd w:val="clear" w:color="auto" w:fill="FFFF00"/>
          </w:tcPr>
          <w:p w14:paraId="5D45CEC4" w14:textId="77777777" w:rsidR="008D5C67" w:rsidRPr="00BC6DFA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perro es grande pero manso</w:t>
            </w:r>
          </w:p>
          <w:p w14:paraId="5A1A2FC9" w14:textId="77777777" w:rsidR="00D64345" w:rsidRPr="00BC6DFA" w:rsidRDefault="00D6434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905950" w:rsidRPr="00905950" w14:paraId="4203BDA7" w14:textId="77777777" w:rsidTr="00BC6DFA">
        <w:trPr>
          <w:trHeight w:val="430"/>
        </w:trPr>
        <w:tc>
          <w:tcPr>
            <w:tcW w:w="3119" w:type="dxa"/>
            <w:shd w:val="clear" w:color="auto" w:fill="FFFF00"/>
          </w:tcPr>
          <w:p w14:paraId="7FCD3DBA" w14:textId="77777777" w:rsidR="00905950" w:rsidRPr="00BC6DFA" w:rsidRDefault="00905950" w:rsidP="008A2037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835" w:type="dxa"/>
            <w:vMerge w:val="restart"/>
            <w:shd w:val="clear" w:color="auto" w:fill="FFFF00"/>
          </w:tcPr>
          <w:p w14:paraId="7FC6076C" w14:textId="77777777" w:rsidR="00905950" w:rsidRPr="00BC6DFA" w:rsidRDefault="00905950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si mismo </w:t>
            </w:r>
          </w:p>
        </w:tc>
        <w:tc>
          <w:tcPr>
            <w:tcW w:w="4111" w:type="dxa"/>
            <w:vMerge w:val="restart"/>
            <w:shd w:val="clear" w:color="auto" w:fill="FFFF00"/>
          </w:tcPr>
          <w:p w14:paraId="6B17A801" w14:textId="77777777" w:rsidR="00905950" w:rsidRPr="00BC6DFA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sribeba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agwle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 </w:t>
            </w:r>
          </w:p>
        </w:tc>
        <w:tc>
          <w:tcPr>
            <w:tcW w:w="5528" w:type="dxa"/>
            <w:vMerge w:val="restart"/>
            <w:shd w:val="clear" w:color="auto" w:fill="FFFF00"/>
          </w:tcPr>
          <w:p w14:paraId="05950C41" w14:textId="77777777" w:rsidR="00905950" w:rsidRPr="00BC6DFA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lo hizo por sí mismo. </w:t>
            </w:r>
          </w:p>
        </w:tc>
      </w:tr>
      <w:tr w:rsidR="00905950" w:rsidRPr="00905950" w14:paraId="3FD5E092" w14:textId="77777777" w:rsidTr="00BC6DFA">
        <w:tc>
          <w:tcPr>
            <w:tcW w:w="3119" w:type="dxa"/>
            <w:shd w:val="clear" w:color="auto" w:fill="FFFF00"/>
          </w:tcPr>
          <w:p w14:paraId="248F97AC" w14:textId="77777777" w:rsidR="00905950" w:rsidRPr="00BC6DFA" w:rsidRDefault="00905950" w:rsidP="00BC075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Agwle</w:t>
            </w:r>
            <w:proofErr w:type="spellEnd"/>
          </w:p>
        </w:tc>
        <w:tc>
          <w:tcPr>
            <w:tcW w:w="2835" w:type="dxa"/>
            <w:vMerge/>
            <w:shd w:val="clear" w:color="auto" w:fill="FFFF00"/>
          </w:tcPr>
          <w:p w14:paraId="33BA5975" w14:textId="77777777" w:rsidR="00905950" w:rsidRPr="00BC6DFA" w:rsidRDefault="00905950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111" w:type="dxa"/>
            <w:vMerge/>
            <w:shd w:val="clear" w:color="auto" w:fill="FFFF00"/>
          </w:tcPr>
          <w:p w14:paraId="0F06AB48" w14:textId="77777777" w:rsidR="00905950" w:rsidRPr="00BC6DFA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5528" w:type="dxa"/>
            <w:vMerge/>
            <w:shd w:val="clear" w:color="auto" w:fill="FFFF00"/>
          </w:tcPr>
          <w:p w14:paraId="0DE5B177" w14:textId="77777777" w:rsidR="00905950" w:rsidRPr="00BC6DFA" w:rsidRDefault="00905950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8D5C67" w:rsidRPr="00905950" w14:paraId="1F21CD52" w14:textId="77777777" w:rsidTr="00BC6DFA">
        <w:trPr>
          <w:trHeight w:val="79"/>
        </w:trPr>
        <w:tc>
          <w:tcPr>
            <w:tcW w:w="3119" w:type="dxa"/>
            <w:shd w:val="clear" w:color="auto" w:fill="FFFF00"/>
          </w:tcPr>
          <w:p w14:paraId="0B151FAD" w14:textId="77777777" w:rsidR="008D5C67" w:rsidRPr="00BC6DFA" w:rsidRDefault="008D5C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Aro</w:t>
            </w:r>
          </w:p>
        </w:tc>
        <w:tc>
          <w:tcPr>
            <w:tcW w:w="2835" w:type="dxa"/>
            <w:shd w:val="clear" w:color="auto" w:fill="FFFF00"/>
          </w:tcPr>
          <w:p w14:paraId="446CF322" w14:textId="77777777" w:rsidR="008D5C67" w:rsidRPr="00BC6DFA" w:rsidRDefault="008D5C67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Arroz</w:t>
            </w:r>
          </w:p>
        </w:tc>
        <w:tc>
          <w:tcPr>
            <w:tcW w:w="4111" w:type="dxa"/>
            <w:shd w:val="clear" w:color="auto" w:fill="FFFF00"/>
          </w:tcPr>
          <w:p w14:paraId="22B83D8A" w14:textId="77777777" w:rsidR="008D5C67" w:rsidRPr="00BC6DFA" w:rsidRDefault="00294B1F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rien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</w:p>
        </w:tc>
        <w:tc>
          <w:tcPr>
            <w:tcW w:w="5528" w:type="dxa"/>
            <w:shd w:val="clear" w:color="auto" w:fill="FFFF00"/>
          </w:tcPr>
          <w:p w14:paraId="111D96FA" w14:textId="77777777" w:rsidR="008D5C67" w:rsidRPr="00BC6DFA" w:rsidRDefault="00294B1F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poquito arroz </w:t>
            </w:r>
          </w:p>
          <w:p w14:paraId="37359F01" w14:textId="77777777" w:rsidR="006C2675" w:rsidRPr="00BC6DFA" w:rsidRDefault="006C2675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A1323B" w:rsidRPr="00905950" w14:paraId="0A3D2485" w14:textId="77777777" w:rsidTr="00BC6DFA">
        <w:trPr>
          <w:trHeight w:val="558"/>
        </w:trPr>
        <w:tc>
          <w:tcPr>
            <w:tcW w:w="3119" w:type="dxa"/>
            <w:shd w:val="clear" w:color="auto" w:fill="FFFF00"/>
          </w:tcPr>
          <w:p w14:paraId="6ECE821A" w14:textId="77777777" w:rsidR="00A1323B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Ara</w:t>
            </w:r>
          </w:p>
        </w:tc>
        <w:tc>
          <w:tcPr>
            <w:tcW w:w="2835" w:type="dxa"/>
            <w:vMerge w:val="restart"/>
            <w:shd w:val="clear" w:color="auto" w:fill="FFFF00"/>
          </w:tcPr>
          <w:p w14:paraId="03620BF2" w14:textId="77777777" w:rsidR="00A1323B" w:rsidRPr="00BC6DFA" w:rsidRDefault="00A1323B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Igual </w:t>
            </w:r>
          </w:p>
        </w:tc>
        <w:tc>
          <w:tcPr>
            <w:tcW w:w="4111" w:type="dxa"/>
            <w:vMerge w:val="restart"/>
            <w:shd w:val="clear" w:color="auto" w:fill="FFFF00"/>
          </w:tcPr>
          <w:p w14:paraId="6370F6FD" w14:textId="77777777" w:rsidR="00A1323B" w:rsidRPr="00BC6DFA" w:rsidRDefault="00A1323B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ara ye  </w:t>
            </w:r>
          </w:p>
        </w:tc>
        <w:tc>
          <w:tcPr>
            <w:tcW w:w="5528" w:type="dxa"/>
            <w:vMerge w:val="restart"/>
            <w:shd w:val="clear" w:color="auto" w:fill="FFFF00"/>
          </w:tcPr>
          <w:p w14:paraId="7FC02AF6" w14:textId="77777777" w:rsidR="00A1323B" w:rsidRPr="00BC6DFA" w:rsidRDefault="00A1323B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 el mismo color de ropa </w:t>
            </w:r>
          </w:p>
        </w:tc>
      </w:tr>
      <w:tr w:rsidR="00A1323B" w:rsidRPr="00905950" w14:paraId="735B7E83" w14:textId="77777777" w:rsidTr="00BC6DFA">
        <w:tc>
          <w:tcPr>
            <w:tcW w:w="3119" w:type="dxa"/>
            <w:shd w:val="clear" w:color="auto" w:fill="FFFF00"/>
          </w:tcPr>
          <w:p w14:paraId="66AEAD40" w14:textId="77777777" w:rsidR="00A1323B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Arabe</w:t>
            </w:r>
            <w:proofErr w:type="spellEnd"/>
          </w:p>
        </w:tc>
        <w:tc>
          <w:tcPr>
            <w:tcW w:w="2835" w:type="dxa"/>
            <w:vMerge/>
            <w:shd w:val="clear" w:color="auto" w:fill="FFFF00"/>
          </w:tcPr>
          <w:p w14:paraId="56394D29" w14:textId="77777777" w:rsidR="00A1323B" w:rsidRPr="00BC6DFA" w:rsidRDefault="00A1323B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111" w:type="dxa"/>
            <w:vMerge/>
            <w:shd w:val="clear" w:color="auto" w:fill="FFFF00"/>
          </w:tcPr>
          <w:p w14:paraId="6F5200B9" w14:textId="77777777" w:rsidR="00A1323B" w:rsidRPr="00BC6DFA" w:rsidRDefault="00A1323B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5528" w:type="dxa"/>
            <w:vMerge/>
            <w:shd w:val="clear" w:color="auto" w:fill="FFFF00"/>
          </w:tcPr>
          <w:p w14:paraId="37F2A973" w14:textId="77777777" w:rsidR="00A1323B" w:rsidRPr="00BC6DFA" w:rsidRDefault="00A1323B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3A6C41" w:rsidRPr="00905950" w14:paraId="07DAB8D3" w14:textId="77777777" w:rsidTr="00BC6DFA">
        <w:trPr>
          <w:trHeight w:val="344"/>
        </w:trPr>
        <w:tc>
          <w:tcPr>
            <w:tcW w:w="3119" w:type="dxa"/>
            <w:shd w:val="clear" w:color="auto" w:fill="FFFF00"/>
          </w:tcPr>
          <w:p w14:paraId="18114A59" w14:textId="77777777" w:rsidR="003A6C41" w:rsidRPr="00BC6DFA" w:rsidRDefault="003A6C4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Arie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6A5DFB64" w14:textId="77777777" w:rsidR="003A6C41" w:rsidRPr="00BC6DFA" w:rsidRDefault="003A6C41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Exclamación de dolor</w:t>
            </w:r>
          </w:p>
        </w:tc>
        <w:tc>
          <w:tcPr>
            <w:tcW w:w="4111" w:type="dxa"/>
            <w:shd w:val="clear" w:color="auto" w:fill="FFFF00"/>
          </w:tcPr>
          <w:p w14:paraId="32821AF9" w14:textId="77777777" w:rsidR="003A6C41" w:rsidRPr="00BC6DFA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Arie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ngoto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44518EA9" w14:textId="77777777" w:rsidR="00134145" w:rsidRPr="00BC6DFA" w:rsidRDefault="002D0B4A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 mis pies están enfermo. </w:t>
            </w:r>
          </w:p>
        </w:tc>
      </w:tr>
      <w:tr w:rsidR="001F40F4" w:rsidRPr="00905950" w14:paraId="46142335" w14:textId="77777777" w:rsidTr="00BC6DFA">
        <w:trPr>
          <w:trHeight w:val="567"/>
        </w:trPr>
        <w:tc>
          <w:tcPr>
            <w:tcW w:w="3119" w:type="dxa"/>
            <w:shd w:val="clear" w:color="auto" w:fill="FFFF00"/>
          </w:tcPr>
          <w:p w14:paraId="6CF11871" w14:textId="77777777" w:rsidR="001F40F4" w:rsidRPr="00BC6DFA" w:rsidRDefault="001F40F4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Abogän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7843A42E" w14:textId="77777777" w:rsidR="001F40F4" w:rsidRPr="00BC6DFA" w:rsidRDefault="001F40F4" w:rsidP="009C4D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Entonces</w:t>
            </w:r>
          </w:p>
        </w:tc>
        <w:tc>
          <w:tcPr>
            <w:tcW w:w="4111" w:type="dxa"/>
            <w:shd w:val="clear" w:color="auto" w:fill="FFFF00"/>
          </w:tcPr>
          <w:p w14:paraId="55FE5FBD" w14:textId="77777777" w:rsidR="001F40F4" w:rsidRPr="00BC6DFA" w:rsidRDefault="001F40F4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Gwa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yegwe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abogän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krubate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. </w:t>
            </w:r>
          </w:p>
        </w:tc>
        <w:tc>
          <w:tcPr>
            <w:tcW w:w="5528" w:type="dxa"/>
            <w:shd w:val="clear" w:color="auto" w:fill="FFFF00"/>
          </w:tcPr>
          <w:p w14:paraId="1AABA636" w14:textId="77777777" w:rsidR="001F40F4" w:rsidRPr="00BC6DFA" w:rsidRDefault="001F40F4" w:rsidP="008A203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Entonces el pescado era muy grande.</w:t>
            </w:r>
          </w:p>
        </w:tc>
      </w:tr>
      <w:tr w:rsidR="003A6C41" w:rsidRPr="00905950" w14:paraId="54A218BE" w14:textId="77777777" w:rsidTr="00BC6DFA">
        <w:tc>
          <w:tcPr>
            <w:tcW w:w="3119" w:type="dxa"/>
            <w:shd w:val="clear" w:color="auto" w:fill="FFFF00"/>
          </w:tcPr>
          <w:p w14:paraId="0D978DEF" w14:textId="77777777" w:rsidR="003A6C41" w:rsidRPr="00BC6DFA" w:rsidRDefault="003A6C4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0A2CCFF6" w14:textId="77777777" w:rsidR="003A6C41" w:rsidRPr="00BC6DFA" w:rsidRDefault="003A6C41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Hoja comestible</w:t>
            </w:r>
          </w:p>
        </w:tc>
        <w:tc>
          <w:tcPr>
            <w:tcW w:w="4111" w:type="dxa"/>
            <w:shd w:val="clear" w:color="auto" w:fill="FFFF00"/>
          </w:tcPr>
          <w:p w14:paraId="7432C471" w14:textId="77777777" w:rsidR="003A6C41" w:rsidRPr="00BC6DFA" w:rsidRDefault="00004EE0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rien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kwetara</w:t>
            </w:r>
            <w:proofErr w:type="spellEnd"/>
          </w:p>
        </w:tc>
        <w:tc>
          <w:tcPr>
            <w:tcW w:w="5528" w:type="dxa"/>
            <w:shd w:val="clear" w:color="auto" w:fill="FFFF00"/>
          </w:tcPr>
          <w:p w14:paraId="5AA7061B" w14:textId="77777777" w:rsidR="003A6C41" w:rsidRPr="00BC6DFA" w:rsidRDefault="00974E6F" w:rsidP="00004EE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Cocine la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004EE0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para comerlo </w:t>
            </w:r>
          </w:p>
        </w:tc>
      </w:tr>
      <w:tr w:rsidR="003A6C41" w:rsidRPr="00905950" w14:paraId="79D3D365" w14:textId="77777777" w:rsidTr="00BC6DFA">
        <w:tc>
          <w:tcPr>
            <w:tcW w:w="3119" w:type="dxa"/>
            <w:shd w:val="clear" w:color="auto" w:fill="FFFF00"/>
          </w:tcPr>
          <w:p w14:paraId="699C102E" w14:textId="77777777" w:rsidR="003A6C41" w:rsidRPr="00BC6DFA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Asua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2325A8C7" w14:textId="77777777" w:rsidR="003A6C41" w:rsidRPr="00BC6DFA" w:rsidRDefault="001A66B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Babosa</w:t>
            </w:r>
          </w:p>
        </w:tc>
        <w:tc>
          <w:tcPr>
            <w:tcW w:w="4111" w:type="dxa"/>
            <w:shd w:val="clear" w:color="auto" w:fill="FFFF00"/>
          </w:tcPr>
          <w:p w14:paraId="76C89BA1" w14:textId="77777777" w:rsidR="003A6C41" w:rsidRPr="00BC6DFA" w:rsidRDefault="00004EE0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Asua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dobrore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09075851" w14:textId="77777777" w:rsidR="003A6C41" w:rsidRPr="00BC6DFA" w:rsidRDefault="00004EE0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babosa es de color café</w:t>
            </w:r>
          </w:p>
        </w:tc>
      </w:tr>
      <w:tr w:rsidR="003A6C41" w:rsidRPr="00905950" w14:paraId="78F673A6" w14:textId="77777777" w:rsidTr="00BC6DFA">
        <w:tc>
          <w:tcPr>
            <w:tcW w:w="3119" w:type="dxa"/>
            <w:shd w:val="clear" w:color="auto" w:fill="FFFF00"/>
          </w:tcPr>
          <w:p w14:paraId="4E61BDD4" w14:textId="77777777" w:rsidR="003A6C41" w:rsidRPr="00BC6DFA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Ainta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16BC5CD6" w14:textId="77777777" w:rsidR="003A6C41" w:rsidRPr="00BC6DFA" w:rsidRDefault="001A66B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Gavilán de rio</w:t>
            </w:r>
          </w:p>
        </w:tc>
        <w:tc>
          <w:tcPr>
            <w:tcW w:w="4111" w:type="dxa"/>
            <w:shd w:val="clear" w:color="auto" w:fill="FFFF00"/>
          </w:tcPr>
          <w:p w14:paraId="53424A05" w14:textId="77777777" w:rsidR="003A6C41" w:rsidRPr="00BC6DFA" w:rsidRDefault="00974E6F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Ainta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</w:p>
        </w:tc>
        <w:tc>
          <w:tcPr>
            <w:tcW w:w="5528" w:type="dxa"/>
            <w:shd w:val="clear" w:color="auto" w:fill="FFFF00"/>
          </w:tcPr>
          <w:p w14:paraId="311E7836" w14:textId="77777777" w:rsidR="003A6C41" w:rsidRPr="00BC6DFA" w:rsidRDefault="007F3B0C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logre ver un gavilán de rio </w:t>
            </w:r>
          </w:p>
        </w:tc>
      </w:tr>
      <w:tr w:rsidR="003A6C41" w:rsidRPr="00905950" w14:paraId="401F64C0" w14:textId="77777777" w:rsidTr="006C2675">
        <w:trPr>
          <w:trHeight w:val="460"/>
        </w:trPr>
        <w:tc>
          <w:tcPr>
            <w:tcW w:w="3119" w:type="dxa"/>
          </w:tcPr>
          <w:p w14:paraId="21BFA4D0" w14:textId="77777777"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Abiti</w:t>
            </w:r>
            <w:proofErr w:type="spellEnd"/>
          </w:p>
        </w:tc>
        <w:tc>
          <w:tcPr>
            <w:tcW w:w="2835" w:type="dxa"/>
          </w:tcPr>
          <w:p w14:paraId="50227CA1" w14:textId="77777777" w:rsidR="003A6C41" w:rsidRPr="00905950" w:rsidRDefault="001A66B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4111" w:type="dxa"/>
          </w:tcPr>
          <w:p w14:paraId="561407C0" w14:textId="77777777" w:rsidR="003A6C41" w:rsidRPr="00905950" w:rsidRDefault="00974E6F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Nigren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abiti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blite</w:t>
            </w:r>
            <w:proofErr w:type="spellEnd"/>
            <w:r w:rsidR="007F3B0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tibe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597A33BB" w14:textId="77777777" w:rsidR="003A6C41" w:rsidRPr="00905950" w:rsidRDefault="00974E6F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Observe después hable</w:t>
            </w:r>
            <w:r w:rsidR="007F3B0C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conmigo</w:t>
            </w:r>
          </w:p>
        </w:tc>
      </w:tr>
      <w:tr w:rsidR="0043077E" w:rsidRPr="00905950" w14:paraId="47B273D6" w14:textId="77777777" w:rsidTr="006C2675">
        <w:trPr>
          <w:trHeight w:val="460"/>
        </w:trPr>
        <w:tc>
          <w:tcPr>
            <w:tcW w:w="3119" w:type="dxa"/>
          </w:tcPr>
          <w:p w14:paraId="0F68EF19" w14:textId="77777777" w:rsidR="0043077E" w:rsidRPr="00905950" w:rsidRDefault="0043077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Aune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7A94149" w14:textId="77777777"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4111" w:type="dxa"/>
          </w:tcPr>
          <w:p w14:paraId="433A77FE" w14:textId="77777777"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Nügani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aune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ñukwä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351A2962" w14:textId="77777777" w:rsidR="0043077E" w:rsidRPr="00905950" w:rsidRDefault="0043077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Llego y no había nadie. </w:t>
            </w:r>
          </w:p>
        </w:tc>
      </w:tr>
      <w:tr w:rsidR="003A6C41" w:rsidRPr="00905950" w14:paraId="653800E1" w14:textId="77777777" w:rsidTr="006C2675">
        <w:tc>
          <w:tcPr>
            <w:tcW w:w="3119" w:type="dxa"/>
          </w:tcPr>
          <w:p w14:paraId="2412AD6A" w14:textId="77777777" w:rsidR="003A6C41" w:rsidRPr="00905950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Angwane</w:t>
            </w:r>
            <w:proofErr w:type="spellEnd"/>
          </w:p>
        </w:tc>
        <w:tc>
          <w:tcPr>
            <w:tcW w:w="2835" w:type="dxa"/>
          </w:tcPr>
          <w:p w14:paraId="7B9378B9" w14:textId="77777777" w:rsidR="003A6C41" w:rsidRPr="00905950" w:rsidRDefault="007F3B0C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Cuando </w:t>
            </w:r>
          </w:p>
        </w:tc>
        <w:tc>
          <w:tcPr>
            <w:tcW w:w="4111" w:type="dxa"/>
          </w:tcPr>
          <w:p w14:paraId="638B3A68" w14:textId="77777777" w:rsidR="003A6C41" w:rsidRPr="00905950" w:rsidRDefault="007F3B0C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r w:rsidR="00FA6E4E" w:rsidRPr="00905950">
              <w:rPr>
                <w:rFonts w:ascii="Century Gothic" w:eastAsia="Batang" w:hAnsi="Century Gothic"/>
                <w:sz w:val="28"/>
                <w:szCs w:val="28"/>
              </w:rPr>
              <w:t xml:space="preserve">rugaba 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agwane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blitaba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5528" w:type="dxa"/>
          </w:tcPr>
          <w:p w14:paraId="6F4C8284" w14:textId="77777777" w:rsidR="003A6C41" w:rsidRPr="00905950" w:rsidRDefault="00FA6E4E" w:rsidP="00974E6F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Cuando yo llegue hable </w:t>
            </w:r>
          </w:p>
        </w:tc>
      </w:tr>
      <w:tr w:rsidR="003A6C41" w:rsidRPr="00905950" w14:paraId="1172915E" w14:textId="77777777" w:rsidTr="00BC6DFA">
        <w:tc>
          <w:tcPr>
            <w:tcW w:w="3119" w:type="dxa"/>
            <w:shd w:val="clear" w:color="auto" w:fill="FFFF00"/>
          </w:tcPr>
          <w:p w14:paraId="3086AC8E" w14:textId="77777777" w:rsidR="003A6C41" w:rsidRPr="00BC6DFA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</w:t>
            </w:r>
            <w:proofErr w:type="spellEnd"/>
          </w:p>
        </w:tc>
        <w:tc>
          <w:tcPr>
            <w:tcW w:w="2835" w:type="dxa"/>
            <w:shd w:val="clear" w:color="auto" w:fill="FFFF00"/>
          </w:tcPr>
          <w:p w14:paraId="39967DE2" w14:textId="77777777" w:rsidR="003A6C41" w:rsidRPr="00BC6DFA" w:rsidRDefault="001A66B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Aguja</w:t>
            </w:r>
          </w:p>
        </w:tc>
        <w:tc>
          <w:tcPr>
            <w:tcW w:w="4111" w:type="dxa"/>
            <w:shd w:val="clear" w:color="auto" w:fill="FFFF00"/>
          </w:tcPr>
          <w:p w14:paraId="5D6806B7" w14:textId="77777777" w:rsidR="003A6C41" w:rsidRPr="00BC6DFA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7AD67C7C" w14:textId="77777777" w:rsidR="003A6C41" w:rsidRPr="00BC6DFA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 la aguja </w:t>
            </w:r>
          </w:p>
        </w:tc>
      </w:tr>
      <w:tr w:rsidR="003A6C41" w:rsidRPr="00905950" w14:paraId="7AE4803C" w14:textId="77777777" w:rsidTr="00BC6DFA">
        <w:tc>
          <w:tcPr>
            <w:tcW w:w="3119" w:type="dxa"/>
            <w:shd w:val="clear" w:color="auto" w:fill="FFFF00"/>
          </w:tcPr>
          <w:p w14:paraId="733F8169" w14:textId="77777777" w:rsidR="003A6C41" w:rsidRPr="00BC6DFA" w:rsidRDefault="001A66BE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Ana</w:t>
            </w:r>
          </w:p>
        </w:tc>
        <w:tc>
          <w:tcPr>
            <w:tcW w:w="2835" w:type="dxa"/>
            <w:shd w:val="clear" w:color="auto" w:fill="FFFF00"/>
          </w:tcPr>
          <w:p w14:paraId="6654972C" w14:textId="77777777" w:rsidR="003A6C41" w:rsidRPr="00BC6DFA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Cresta </w:t>
            </w:r>
          </w:p>
        </w:tc>
        <w:tc>
          <w:tcPr>
            <w:tcW w:w="4111" w:type="dxa"/>
            <w:shd w:val="clear" w:color="auto" w:fill="FFFF00"/>
          </w:tcPr>
          <w:p w14:paraId="563860E7" w14:textId="77777777" w:rsidR="003A6C41" w:rsidRPr="00BC6DFA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Andalan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asana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5528" w:type="dxa"/>
            <w:shd w:val="clear" w:color="auto" w:fill="FFFF00"/>
          </w:tcPr>
          <w:p w14:paraId="4BEA69AA" w14:textId="77777777" w:rsidR="0043077E" w:rsidRPr="00BC6DFA" w:rsidRDefault="00FA6E4E" w:rsidP="00974E6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gallo tiene la creta de color rojo. </w:t>
            </w:r>
            <w:r w:rsidR="0043077E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</w:tbl>
    <w:p w14:paraId="2B188A10" w14:textId="77777777"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14:paraId="677562D9" w14:textId="77777777" w:rsidR="003F54E3" w:rsidRPr="00905950" w:rsidRDefault="003F54E3" w:rsidP="00327FC8">
      <w:pPr>
        <w:rPr>
          <w:rFonts w:ascii="Century Gothic" w:eastAsia="Batang" w:hAnsi="Century Gothic"/>
          <w:sz w:val="28"/>
          <w:szCs w:val="28"/>
        </w:rPr>
      </w:pPr>
    </w:p>
    <w:p w14:paraId="1D5E1346" w14:textId="77777777" w:rsidR="003F54E3" w:rsidRPr="00905950" w:rsidRDefault="003F54E3" w:rsidP="00327FC8">
      <w:pPr>
        <w:rPr>
          <w:rFonts w:ascii="Century Gothic" w:eastAsia="Batang" w:hAnsi="Century Gothic"/>
          <w:sz w:val="28"/>
          <w:szCs w:val="28"/>
        </w:rPr>
      </w:pPr>
    </w:p>
    <w:p w14:paraId="3D16223F" w14:textId="77777777" w:rsidR="00134145" w:rsidRPr="00905950" w:rsidRDefault="00134145" w:rsidP="00327FC8">
      <w:pPr>
        <w:rPr>
          <w:rFonts w:ascii="Century Gothic" w:eastAsia="Batang" w:hAnsi="Century Gothic"/>
          <w:sz w:val="28"/>
          <w:szCs w:val="28"/>
        </w:rPr>
      </w:pPr>
    </w:p>
    <w:p w14:paraId="152C9F1C" w14:textId="77777777" w:rsidR="00134145" w:rsidRPr="00905950" w:rsidRDefault="00134145" w:rsidP="00327FC8">
      <w:pPr>
        <w:rPr>
          <w:rFonts w:ascii="Century Gothic" w:eastAsia="Batang" w:hAnsi="Century Gothic"/>
          <w:sz w:val="28"/>
          <w:szCs w:val="28"/>
        </w:rPr>
      </w:pPr>
    </w:p>
    <w:p w14:paraId="6BE0AEF0" w14:textId="77777777" w:rsidR="00327FC8" w:rsidRPr="00905950" w:rsidRDefault="00BE1C6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74F38" wp14:editId="10A6CF9E">
                <wp:simplePos x="0" y="0"/>
                <wp:positionH relativeFrom="column">
                  <wp:posOffset>4153535</wp:posOffset>
                </wp:positionH>
                <wp:positionV relativeFrom="paragraph">
                  <wp:posOffset>57150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95B1" w14:textId="77777777" w:rsidR="00F76509" w:rsidRPr="00BE1C68" w:rsidRDefault="00F76509" w:rsidP="00A32F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4F38" id="Cuadro de texto 2" o:spid="_x0000_s1027" type="#_x0000_t202" style="position:absolute;margin-left:327.05pt;margin-top:4.5pt;width: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09395B1" w14:textId="77777777" w:rsidR="00F76509" w:rsidRPr="00BE1C68" w:rsidRDefault="00F76509" w:rsidP="00A32FBF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42F1D" w14:textId="77777777" w:rsidR="00BE1C68" w:rsidRPr="00905950" w:rsidRDefault="00BE1C68" w:rsidP="00327FC8">
      <w:pPr>
        <w:rPr>
          <w:rFonts w:ascii="Century Gothic" w:eastAsia="Batang" w:hAnsi="Century Gothic"/>
          <w:sz w:val="28"/>
          <w:szCs w:val="28"/>
        </w:rPr>
      </w:pPr>
    </w:p>
    <w:p w14:paraId="26B0442D" w14:textId="77777777" w:rsidR="00D9495C" w:rsidRPr="00905950" w:rsidRDefault="00D9495C" w:rsidP="00327FC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47"/>
        <w:gridCol w:w="2789"/>
        <w:gridCol w:w="3680"/>
        <w:gridCol w:w="4596"/>
      </w:tblGrid>
      <w:tr w:rsidR="00D9495C" w:rsidRPr="00905950" w14:paraId="225A8061" w14:textId="77777777" w:rsidTr="00A1323B">
        <w:tc>
          <w:tcPr>
            <w:tcW w:w="3217" w:type="dxa"/>
          </w:tcPr>
          <w:p w14:paraId="5334479D" w14:textId="77777777"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2793" w:type="dxa"/>
          </w:tcPr>
          <w:p w14:paraId="17AC4700" w14:textId="77777777"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  <w:proofErr w:type="spellEnd"/>
          </w:p>
        </w:tc>
        <w:tc>
          <w:tcPr>
            <w:tcW w:w="3692" w:type="dxa"/>
          </w:tcPr>
          <w:p w14:paraId="472C933B" w14:textId="77777777"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  <w:proofErr w:type="spellEnd"/>
          </w:p>
        </w:tc>
        <w:tc>
          <w:tcPr>
            <w:tcW w:w="4610" w:type="dxa"/>
          </w:tcPr>
          <w:p w14:paraId="14191C2C" w14:textId="77777777" w:rsidR="00D9495C" w:rsidRPr="00905950" w:rsidRDefault="00D9495C" w:rsidP="00C94EE6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  <w:proofErr w:type="spellEnd"/>
          </w:p>
        </w:tc>
      </w:tr>
      <w:tr w:rsidR="001F7E1F" w:rsidRPr="00905950" w14:paraId="6A944F1C" w14:textId="77777777" w:rsidTr="00BC6DFA">
        <w:trPr>
          <w:trHeight w:val="790"/>
        </w:trPr>
        <w:tc>
          <w:tcPr>
            <w:tcW w:w="3217" w:type="dxa"/>
            <w:shd w:val="clear" w:color="auto" w:fill="FFFF00"/>
          </w:tcPr>
          <w:p w14:paraId="04FBCC27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  <w:t xml:space="preserve">             </w:t>
            </w:r>
          </w:p>
        </w:tc>
        <w:tc>
          <w:tcPr>
            <w:tcW w:w="2793" w:type="dxa"/>
            <w:shd w:val="clear" w:color="auto" w:fill="FFFF00"/>
          </w:tcPr>
          <w:p w14:paraId="4AD3AF83" w14:textId="77777777" w:rsidR="001F7E1F" w:rsidRPr="00BC6DFA" w:rsidRDefault="001F7E1F" w:rsidP="00D9495C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Alrededor A fuera</w:t>
            </w:r>
          </w:p>
        </w:tc>
        <w:tc>
          <w:tcPr>
            <w:tcW w:w="3692" w:type="dxa"/>
            <w:shd w:val="clear" w:color="auto" w:fill="FFFF00"/>
          </w:tcPr>
          <w:p w14:paraId="36010909" w14:textId="77777777" w:rsidR="001F7E1F" w:rsidRPr="00BC6DFA" w:rsidRDefault="001F7E1F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0C46CF1" w14:textId="77777777" w:rsidR="001F7E1F" w:rsidRPr="00BC6DFA" w:rsidRDefault="001F7E1F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está cerca del árbol.</w:t>
            </w:r>
          </w:p>
        </w:tc>
      </w:tr>
      <w:tr w:rsidR="004F3BA1" w:rsidRPr="00905950" w14:paraId="5411ABF8" w14:textId="77777777" w:rsidTr="00BC6DFA">
        <w:tc>
          <w:tcPr>
            <w:tcW w:w="3217" w:type="dxa"/>
            <w:shd w:val="clear" w:color="auto" w:fill="FFFF00"/>
          </w:tcPr>
          <w:p w14:paraId="56ABE526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</w:t>
            </w:r>
          </w:p>
        </w:tc>
        <w:tc>
          <w:tcPr>
            <w:tcW w:w="2793" w:type="dxa"/>
            <w:shd w:val="clear" w:color="auto" w:fill="FFFF00"/>
          </w:tcPr>
          <w:p w14:paraId="1B82C5F0" w14:textId="77777777" w:rsidR="004F3BA1" w:rsidRPr="00BC6DFA" w:rsidRDefault="00541493" w:rsidP="00D9495C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Dieta </w:t>
            </w:r>
          </w:p>
        </w:tc>
        <w:tc>
          <w:tcPr>
            <w:tcW w:w="3692" w:type="dxa"/>
            <w:shd w:val="clear" w:color="auto" w:fill="FFFF00"/>
          </w:tcPr>
          <w:p w14:paraId="02F04795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 </w:t>
            </w:r>
            <w:r w:rsidR="00541493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541493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bäine</w:t>
            </w:r>
            <w:proofErr w:type="spellEnd"/>
            <w:r w:rsidR="00541493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56F6C5DE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Hagamos  dietas </w:t>
            </w:r>
          </w:p>
        </w:tc>
      </w:tr>
      <w:tr w:rsidR="004F3BA1" w:rsidRPr="00905950" w14:paraId="5AAD357B" w14:textId="77777777" w:rsidTr="00BC6DFA">
        <w:tc>
          <w:tcPr>
            <w:tcW w:w="3217" w:type="dxa"/>
            <w:shd w:val="clear" w:color="auto" w:fill="FFFF00"/>
          </w:tcPr>
          <w:p w14:paraId="44FF1D2A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Bänänte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</w:t>
            </w:r>
          </w:p>
        </w:tc>
        <w:tc>
          <w:tcPr>
            <w:tcW w:w="2793" w:type="dxa"/>
            <w:shd w:val="clear" w:color="auto" w:fill="FFFF00"/>
          </w:tcPr>
          <w:p w14:paraId="0A0EA675" w14:textId="77777777" w:rsidR="004F3BA1" w:rsidRPr="00BC6DFA" w:rsidRDefault="00541493" w:rsidP="00D9495C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Sabroso </w:t>
            </w:r>
          </w:p>
        </w:tc>
        <w:tc>
          <w:tcPr>
            <w:tcW w:w="3692" w:type="dxa"/>
            <w:shd w:val="clear" w:color="auto" w:fill="FFFF00"/>
          </w:tcPr>
          <w:p w14:paraId="6F1493F1" w14:textId="77777777" w:rsidR="004F3BA1" w:rsidRPr="00BC6DFA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bänänte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krubate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37C82A9" w14:textId="77777777" w:rsidR="004F3BA1" w:rsidRPr="00BC6DFA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piña es muy sabroso. </w:t>
            </w:r>
          </w:p>
        </w:tc>
      </w:tr>
      <w:tr w:rsidR="004F3BA1" w:rsidRPr="00905950" w14:paraId="453F0DC0" w14:textId="77777777" w:rsidTr="00BC6DFA">
        <w:tc>
          <w:tcPr>
            <w:tcW w:w="3217" w:type="dxa"/>
            <w:shd w:val="clear" w:color="auto" w:fill="FFFF00"/>
          </w:tcPr>
          <w:p w14:paraId="41E99057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Bämä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38533F95" w14:textId="77777777" w:rsidR="004F3BA1" w:rsidRPr="00BC6DFA" w:rsidRDefault="007B06F2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Semana</w:t>
            </w:r>
          </w:p>
        </w:tc>
        <w:tc>
          <w:tcPr>
            <w:tcW w:w="3692" w:type="dxa"/>
            <w:shd w:val="clear" w:color="auto" w:fill="FFFF00"/>
          </w:tcPr>
          <w:p w14:paraId="6CBB1922" w14:textId="77777777" w:rsidR="004F3BA1" w:rsidRPr="00BC6DFA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jadaigä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60C01DAB" w14:textId="77777777" w:rsidR="004F3BA1" w:rsidRPr="00BC6DFA" w:rsidRDefault="00541493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semana vamos a jugar. </w:t>
            </w:r>
          </w:p>
        </w:tc>
      </w:tr>
      <w:tr w:rsidR="00790CD2" w:rsidRPr="00905950" w14:paraId="7197FD46" w14:textId="77777777" w:rsidTr="00BC6DFA">
        <w:trPr>
          <w:trHeight w:val="427"/>
        </w:trPr>
        <w:tc>
          <w:tcPr>
            <w:tcW w:w="3217" w:type="dxa"/>
            <w:shd w:val="clear" w:color="auto" w:fill="FFFF00"/>
          </w:tcPr>
          <w:p w14:paraId="1EFF566B" w14:textId="77777777" w:rsidR="00790CD2" w:rsidRPr="00BC6DFA" w:rsidRDefault="00790CD2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44A30E47" w14:textId="77777777" w:rsidR="00790CD2" w:rsidRPr="00BC6DFA" w:rsidRDefault="003F6867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Cuantas veces</w:t>
            </w:r>
          </w:p>
        </w:tc>
        <w:tc>
          <w:tcPr>
            <w:tcW w:w="3692" w:type="dxa"/>
            <w:shd w:val="clear" w:color="auto" w:fill="FFFF00"/>
          </w:tcPr>
          <w:p w14:paraId="3E67979B" w14:textId="77777777" w:rsidR="00790CD2" w:rsidRPr="00BC6DFA" w:rsidRDefault="00790CD2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nü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72FD8AC" w14:textId="77777777" w:rsidR="00790CD2" w:rsidRPr="00BC6DFA" w:rsidRDefault="00AC5E1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Cuantas veces llego él.</w:t>
            </w:r>
            <w:r w:rsidR="00790CD2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F3BA1" w:rsidRPr="00905950" w14:paraId="2DCFCEB7" w14:textId="77777777" w:rsidTr="00BC6DFA">
        <w:tc>
          <w:tcPr>
            <w:tcW w:w="3217" w:type="dxa"/>
            <w:shd w:val="clear" w:color="auto" w:fill="FFFF00"/>
          </w:tcPr>
          <w:p w14:paraId="6EDC4882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     </w:t>
            </w:r>
          </w:p>
        </w:tc>
        <w:tc>
          <w:tcPr>
            <w:tcW w:w="2793" w:type="dxa"/>
            <w:shd w:val="clear" w:color="auto" w:fill="FFFF00"/>
          </w:tcPr>
          <w:p w14:paraId="13D69A97" w14:textId="77777777" w:rsidR="004F3BA1" w:rsidRPr="00BC6DFA" w:rsidRDefault="00787248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Negación</w:t>
            </w:r>
          </w:p>
        </w:tc>
        <w:tc>
          <w:tcPr>
            <w:tcW w:w="3692" w:type="dxa"/>
            <w:shd w:val="clear" w:color="auto" w:fill="FFFF00"/>
          </w:tcPr>
          <w:p w14:paraId="2AF553F8" w14:textId="77777777" w:rsidR="004F3BA1" w:rsidRPr="00BC6DFA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?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0A32504" w14:textId="77777777" w:rsidR="004F3BA1" w:rsidRPr="00BC6DFA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Lo viste? no </w:t>
            </w:r>
          </w:p>
        </w:tc>
      </w:tr>
      <w:tr w:rsidR="00787248" w:rsidRPr="00905950" w14:paraId="35681D62" w14:textId="77777777" w:rsidTr="00BC6DFA">
        <w:tc>
          <w:tcPr>
            <w:tcW w:w="3217" w:type="dxa"/>
            <w:shd w:val="clear" w:color="auto" w:fill="FFFF00"/>
          </w:tcPr>
          <w:p w14:paraId="183A082B" w14:textId="77777777" w:rsidR="00787248" w:rsidRPr="00BC6DFA" w:rsidRDefault="00787248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05580A41" w14:textId="77777777" w:rsidR="00787248" w:rsidRPr="00BC6DFA" w:rsidRDefault="00787248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Color  </w:t>
            </w:r>
          </w:p>
        </w:tc>
        <w:tc>
          <w:tcPr>
            <w:tcW w:w="3692" w:type="dxa"/>
            <w:shd w:val="clear" w:color="auto" w:fill="FFFF00"/>
          </w:tcPr>
          <w:p w14:paraId="1D8E0EAC" w14:textId="77777777" w:rsidR="00787248" w:rsidRPr="00BC6DFA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Ö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DD592A8" w14:textId="77777777" w:rsidR="00787248" w:rsidRPr="00BC6DFA" w:rsidRDefault="00787248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yuca es de color blanco. </w:t>
            </w:r>
          </w:p>
        </w:tc>
      </w:tr>
      <w:tr w:rsidR="00787248" w:rsidRPr="00905950" w14:paraId="76305F37" w14:textId="77777777" w:rsidTr="00BC6DFA">
        <w:tc>
          <w:tcPr>
            <w:tcW w:w="3217" w:type="dxa"/>
            <w:shd w:val="clear" w:color="auto" w:fill="FFFF00"/>
          </w:tcPr>
          <w:p w14:paraId="763C173C" w14:textId="77777777" w:rsidR="00787248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</w:t>
            </w:r>
            <w:r w:rsidR="00787248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7A544271" w14:textId="77777777" w:rsidR="00787248" w:rsidRPr="00BC6DFA" w:rsidRDefault="00787248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Forma </w:t>
            </w:r>
          </w:p>
        </w:tc>
        <w:tc>
          <w:tcPr>
            <w:tcW w:w="3692" w:type="dxa"/>
            <w:shd w:val="clear" w:color="auto" w:fill="FFFF00"/>
          </w:tcPr>
          <w:p w14:paraId="0D85EDC1" w14:textId="77777777" w:rsidR="00787248" w:rsidRPr="00BC6DFA" w:rsidRDefault="00491996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ngwäre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5FEAC99" w14:textId="77777777" w:rsidR="00787248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cara es </w:t>
            </w:r>
            <w:r w:rsidR="00491996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redonda.  </w:t>
            </w:r>
          </w:p>
        </w:tc>
      </w:tr>
      <w:tr w:rsidR="004F3BA1" w:rsidRPr="00905950" w14:paraId="6874F67B" w14:textId="77777777" w:rsidTr="00BC6DFA">
        <w:tc>
          <w:tcPr>
            <w:tcW w:w="3217" w:type="dxa"/>
            <w:shd w:val="clear" w:color="auto" w:fill="FFFF00"/>
          </w:tcPr>
          <w:p w14:paraId="38C1C7ED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Bägue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7D1FAE2E" w14:textId="77777777" w:rsidR="004F3BA1" w:rsidRPr="00BC6DFA" w:rsidRDefault="007B06F2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Llenar</w:t>
            </w:r>
          </w:p>
        </w:tc>
        <w:tc>
          <w:tcPr>
            <w:tcW w:w="3692" w:type="dxa"/>
            <w:shd w:val="clear" w:color="auto" w:fill="FFFF00"/>
          </w:tcPr>
          <w:p w14:paraId="436A07CF" w14:textId="77777777" w:rsidR="004F3BA1" w:rsidRPr="00BC6DFA" w:rsidRDefault="00491996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55BA55A8" w14:textId="77777777" w:rsidR="004F3BA1" w:rsidRPr="00BC6DFA" w:rsidRDefault="00491996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Llene un poquito la jícara. </w:t>
            </w:r>
          </w:p>
        </w:tc>
      </w:tr>
      <w:tr w:rsidR="004F3BA1" w:rsidRPr="00905950" w14:paraId="4A557036" w14:textId="77777777" w:rsidTr="00BC6DFA">
        <w:tc>
          <w:tcPr>
            <w:tcW w:w="3217" w:type="dxa"/>
            <w:shd w:val="clear" w:color="auto" w:fill="FFFF00"/>
          </w:tcPr>
          <w:p w14:paraId="6A20AE76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     </w:t>
            </w:r>
          </w:p>
        </w:tc>
        <w:tc>
          <w:tcPr>
            <w:tcW w:w="2793" w:type="dxa"/>
            <w:shd w:val="clear" w:color="auto" w:fill="FFFF00"/>
          </w:tcPr>
          <w:p w14:paraId="02D1E6A6" w14:textId="77777777" w:rsidR="004F3BA1" w:rsidRPr="00BC6DFA" w:rsidRDefault="004F3BA1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Llenaron,</w:t>
            </w:r>
          </w:p>
        </w:tc>
        <w:tc>
          <w:tcPr>
            <w:tcW w:w="3692" w:type="dxa"/>
            <w:shd w:val="clear" w:color="auto" w:fill="FFFF00"/>
          </w:tcPr>
          <w:p w14:paraId="498A127F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vaso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</w:p>
        </w:tc>
        <w:tc>
          <w:tcPr>
            <w:tcW w:w="4610" w:type="dxa"/>
            <w:shd w:val="clear" w:color="auto" w:fill="FFFF00"/>
          </w:tcPr>
          <w:p w14:paraId="50F461B6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Llene poquito la vaso </w:t>
            </w:r>
          </w:p>
        </w:tc>
      </w:tr>
      <w:tr w:rsidR="004F3BA1" w:rsidRPr="00905950" w14:paraId="70D61AC6" w14:textId="77777777" w:rsidTr="00BC6DFA">
        <w:trPr>
          <w:trHeight w:val="325"/>
        </w:trPr>
        <w:tc>
          <w:tcPr>
            <w:tcW w:w="3217" w:type="dxa"/>
            <w:shd w:val="clear" w:color="auto" w:fill="FFFF00"/>
          </w:tcPr>
          <w:p w14:paraId="4ABEB370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10F6B824" w14:textId="77777777" w:rsidR="004F3BA1" w:rsidRPr="00BC6DFA" w:rsidRDefault="004F3BA1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sabor</w:t>
            </w:r>
          </w:p>
        </w:tc>
        <w:tc>
          <w:tcPr>
            <w:tcW w:w="3692" w:type="dxa"/>
            <w:shd w:val="clear" w:color="auto" w:fill="FFFF00"/>
          </w:tcPr>
          <w:p w14:paraId="6402F87F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Ibia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mane </w:t>
            </w:r>
          </w:p>
        </w:tc>
        <w:tc>
          <w:tcPr>
            <w:tcW w:w="4610" w:type="dxa"/>
            <w:shd w:val="clear" w:color="auto" w:fill="FFFF00"/>
          </w:tcPr>
          <w:p w14:paraId="6103FB8C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caña tiene el sabor dulce </w:t>
            </w:r>
          </w:p>
        </w:tc>
      </w:tr>
      <w:tr w:rsidR="004F3BA1" w:rsidRPr="00905950" w14:paraId="167FF550" w14:textId="77777777" w:rsidTr="00BC6DFA">
        <w:tc>
          <w:tcPr>
            <w:tcW w:w="3217" w:type="dxa"/>
            <w:shd w:val="clear" w:color="auto" w:fill="FFFF00"/>
          </w:tcPr>
          <w:p w14:paraId="60CE13DD" w14:textId="77777777" w:rsidR="004F3BA1" w:rsidRPr="00BC6DFA" w:rsidRDefault="004F3BA1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:          </w:t>
            </w:r>
          </w:p>
        </w:tc>
        <w:tc>
          <w:tcPr>
            <w:tcW w:w="2793" w:type="dxa"/>
            <w:shd w:val="clear" w:color="auto" w:fill="FFFF00"/>
          </w:tcPr>
          <w:p w14:paraId="5CDD01E4" w14:textId="77777777" w:rsidR="004F3BA1" w:rsidRPr="00BC6DFA" w:rsidRDefault="004F3BA1" w:rsidP="004F3BA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cabuya</w:t>
            </w:r>
          </w:p>
        </w:tc>
        <w:tc>
          <w:tcPr>
            <w:tcW w:w="3692" w:type="dxa"/>
            <w:shd w:val="clear" w:color="auto" w:fill="FFFF00"/>
          </w:tcPr>
          <w:p w14:paraId="259E644B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tiguegä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487A4A44" w14:textId="77777777" w:rsidR="004F3BA1" w:rsidRPr="00BC6DFA" w:rsidRDefault="003F6867" w:rsidP="00C94EE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cortar cabuya. </w:t>
            </w:r>
          </w:p>
        </w:tc>
      </w:tr>
      <w:tr w:rsidR="003F6867" w:rsidRPr="00905950" w14:paraId="4BB699BE" w14:textId="77777777" w:rsidTr="00BC6DFA">
        <w:tc>
          <w:tcPr>
            <w:tcW w:w="3217" w:type="dxa"/>
            <w:shd w:val="clear" w:color="auto" w:fill="FFFF00"/>
          </w:tcPr>
          <w:p w14:paraId="45F2B309" w14:textId="77777777" w:rsidR="003F6867" w:rsidRPr="00BC6DFA" w:rsidRDefault="003F68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:         </w:t>
            </w:r>
          </w:p>
        </w:tc>
        <w:tc>
          <w:tcPr>
            <w:tcW w:w="2793" w:type="dxa"/>
            <w:shd w:val="clear" w:color="auto" w:fill="FFFF00"/>
          </w:tcPr>
          <w:p w14:paraId="0ACB4A39" w14:textId="77777777" w:rsidR="003F6867" w:rsidRPr="00BC6DFA" w:rsidRDefault="003F6867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Dieta </w:t>
            </w:r>
          </w:p>
        </w:tc>
        <w:tc>
          <w:tcPr>
            <w:tcW w:w="3692" w:type="dxa"/>
            <w:shd w:val="clear" w:color="auto" w:fill="FFFF00"/>
          </w:tcPr>
          <w:p w14:paraId="33EB1A0A" w14:textId="77777777" w:rsidR="003F6867" w:rsidRPr="00BC6DFA" w:rsidRDefault="003F6867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4610" w:type="dxa"/>
            <w:shd w:val="clear" w:color="auto" w:fill="FFFF00"/>
          </w:tcPr>
          <w:p w14:paraId="5D52C759" w14:textId="77777777" w:rsidR="003F6867" w:rsidRPr="00BC6DFA" w:rsidRDefault="003F6867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en  dieta. </w:t>
            </w:r>
          </w:p>
        </w:tc>
      </w:tr>
      <w:tr w:rsidR="003F6867" w:rsidRPr="00905950" w14:paraId="3EA30592" w14:textId="77777777" w:rsidTr="00BC6DFA">
        <w:tc>
          <w:tcPr>
            <w:tcW w:w="3217" w:type="dxa"/>
            <w:shd w:val="clear" w:color="auto" w:fill="FFFF00"/>
          </w:tcPr>
          <w:p w14:paraId="3734E3E4" w14:textId="77777777" w:rsidR="003F6867" w:rsidRPr="00BC6DFA" w:rsidRDefault="003F6867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:</w:t>
            </w:r>
          </w:p>
        </w:tc>
        <w:tc>
          <w:tcPr>
            <w:tcW w:w="2793" w:type="dxa"/>
            <w:shd w:val="clear" w:color="auto" w:fill="FFFF00"/>
          </w:tcPr>
          <w:p w14:paraId="031781D1" w14:textId="77777777" w:rsidR="003F6867" w:rsidRPr="00BC6DFA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Cerca </w:t>
            </w:r>
          </w:p>
        </w:tc>
        <w:tc>
          <w:tcPr>
            <w:tcW w:w="3692" w:type="dxa"/>
            <w:shd w:val="clear" w:color="auto" w:fill="FFFF00"/>
          </w:tcPr>
          <w:p w14:paraId="37DBD630" w14:textId="77777777" w:rsidR="003F6867" w:rsidRPr="00BC6DFA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7B4D02D" w14:textId="77777777" w:rsidR="003F6867" w:rsidRPr="00BC6DFA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cerca del árbol </w:t>
            </w:r>
          </w:p>
        </w:tc>
      </w:tr>
      <w:tr w:rsidR="00AC5E18" w:rsidRPr="00905950" w14:paraId="16B5A0C3" w14:textId="77777777" w:rsidTr="00BC6DFA">
        <w:tc>
          <w:tcPr>
            <w:tcW w:w="3217" w:type="dxa"/>
            <w:shd w:val="clear" w:color="auto" w:fill="FFFF00"/>
          </w:tcPr>
          <w:p w14:paraId="0F1986DC" w14:textId="77777777" w:rsidR="00AC5E18" w:rsidRPr="00BC6DFA" w:rsidRDefault="00AC5E18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61577113" w14:textId="77777777" w:rsidR="00AC5E18" w:rsidRPr="00BC6DFA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 </w:t>
            </w:r>
          </w:p>
        </w:tc>
        <w:tc>
          <w:tcPr>
            <w:tcW w:w="3692" w:type="dxa"/>
            <w:shd w:val="clear" w:color="auto" w:fill="FFFF00"/>
          </w:tcPr>
          <w:p w14:paraId="7299C6DB" w14:textId="77777777" w:rsidR="00AC5E18" w:rsidRPr="00BC6DFA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106EC16A" w14:textId="77777777" w:rsidR="00A1323B" w:rsidRPr="00BC6DFA" w:rsidRDefault="00AC5E18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y usted </w:t>
            </w:r>
          </w:p>
          <w:p w14:paraId="03FEAABF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5BE90D71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A1323B" w:rsidRPr="00905950" w14:paraId="6054698A" w14:textId="77777777" w:rsidTr="00BC6DFA">
        <w:tc>
          <w:tcPr>
            <w:tcW w:w="3217" w:type="dxa"/>
            <w:shd w:val="clear" w:color="auto" w:fill="FFFF00"/>
          </w:tcPr>
          <w:p w14:paraId="50E52438" w14:textId="77777777" w:rsidR="00A1323B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Bätäre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vMerge w:val="restart"/>
            <w:shd w:val="clear" w:color="auto" w:fill="FFFF00"/>
          </w:tcPr>
          <w:p w14:paraId="01AB47D9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Despacio </w:t>
            </w:r>
          </w:p>
        </w:tc>
        <w:tc>
          <w:tcPr>
            <w:tcW w:w="3692" w:type="dxa"/>
            <w:vMerge w:val="restart"/>
            <w:shd w:val="clear" w:color="auto" w:fill="FFFF00"/>
          </w:tcPr>
          <w:p w14:paraId="22EFF898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F00"/>
          </w:tcPr>
          <w:p w14:paraId="6B20B1DD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Caminemos despacio </w:t>
            </w:r>
          </w:p>
        </w:tc>
      </w:tr>
      <w:tr w:rsidR="00A1323B" w:rsidRPr="00905950" w14:paraId="02A74F88" w14:textId="77777777" w:rsidTr="00BC6DFA">
        <w:tc>
          <w:tcPr>
            <w:tcW w:w="3217" w:type="dxa"/>
            <w:shd w:val="clear" w:color="auto" w:fill="FFFF00"/>
          </w:tcPr>
          <w:p w14:paraId="2161AF86" w14:textId="77777777" w:rsidR="00A1323B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Bätärekä</w:t>
            </w:r>
            <w:proofErr w:type="spellEnd"/>
          </w:p>
        </w:tc>
        <w:tc>
          <w:tcPr>
            <w:tcW w:w="2793" w:type="dxa"/>
            <w:vMerge/>
            <w:shd w:val="clear" w:color="auto" w:fill="FFFF00"/>
          </w:tcPr>
          <w:p w14:paraId="3B9759BB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F00"/>
          </w:tcPr>
          <w:p w14:paraId="385A41A9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F00"/>
          </w:tcPr>
          <w:p w14:paraId="7995CB5B" w14:textId="77777777" w:rsidR="00A1323B" w:rsidRPr="00BC6DFA" w:rsidRDefault="00A1323B" w:rsidP="003F68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3B614F" w:rsidRPr="00905950" w14:paraId="1C3F5E0B" w14:textId="77777777" w:rsidTr="00BC6DFA">
        <w:trPr>
          <w:trHeight w:val="567"/>
        </w:trPr>
        <w:tc>
          <w:tcPr>
            <w:tcW w:w="3217" w:type="dxa"/>
            <w:shd w:val="clear" w:color="auto" w:fill="FFFF00"/>
          </w:tcPr>
          <w:p w14:paraId="67A2D66A" w14:textId="77777777" w:rsidR="003B614F" w:rsidRPr="00BC6DFA" w:rsidRDefault="00CF41E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Bädärebe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6D08A1AF" w14:textId="77777777" w:rsidR="003B614F" w:rsidRPr="00BC6DFA" w:rsidRDefault="00CF41ED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Suave</w:t>
            </w:r>
          </w:p>
        </w:tc>
        <w:tc>
          <w:tcPr>
            <w:tcW w:w="3692" w:type="dxa"/>
            <w:shd w:val="clear" w:color="auto" w:fill="FFFF00"/>
          </w:tcPr>
          <w:p w14:paraId="7F2FAD1B" w14:textId="77777777" w:rsidR="003B614F" w:rsidRPr="00BC6DFA" w:rsidRDefault="00CF41ED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bädärebe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ngrabare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310F2CC" w14:textId="77777777" w:rsidR="003B614F" w:rsidRPr="00BC6DFA" w:rsidRDefault="00CF41ED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bebe es suave en su cuerpo.   </w:t>
            </w:r>
          </w:p>
        </w:tc>
      </w:tr>
      <w:tr w:rsidR="00A1323B" w:rsidRPr="00905950" w14:paraId="306B34F1" w14:textId="77777777" w:rsidTr="00BC6DFA">
        <w:trPr>
          <w:trHeight w:val="421"/>
        </w:trPr>
        <w:tc>
          <w:tcPr>
            <w:tcW w:w="3217" w:type="dxa"/>
            <w:shd w:val="clear" w:color="auto" w:fill="FFFF00"/>
          </w:tcPr>
          <w:p w14:paraId="46078EFB" w14:textId="77777777" w:rsidR="00A1323B" w:rsidRPr="00BC6DFA" w:rsidRDefault="00A1323B" w:rsidP="003B614F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Bäbrüguete</w:t>
            </w:r>
            <w:proofErr w:type="spellEnd"/>
          </w:p>
        </w:tc>
        <w:tc>
          <w:tcPr>
            <w:tcW w:w="2793" w:type="dxa"/>
            <w:vMerge w:val="restart"/>
            <w:shd w:val="clear" w:color="auto" w:fill="FFFF00"/>
          </w:tcPr>
          <w:p w14:paraId="2B051BDC" w14:textId="77777777" w:rsidR="00A1323B" w:rsidRPr="00BC6DFA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Sacudir </w:t>
            </w:r>
          </w:p>
        </w:tc>
        <w:tc>
          <w:tcPr>
            <w:tcW w:w="3692" w:type="dxa"/>
            <w:vMerge w:val="restart"/>
            <w:shd w:val="clear" w:color="auto" w:fill="FFFF00"/>
          </w:tcPr>
          <w:p w14:paraId="7E0A973E" w14:textId="77777777" w:rsidR="00A1323B" w:rsidRPr="00BC6DFA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bägrüguete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F00"/>
          </w:tcPr>
          <w:p w14:paraId="77591AEF" w14:textId="77777777" w:rsidR="00A1323B" w:rsidRPr="00BC6DFA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esa cama.  </w:t>
            </w:r>
          </w:p>
        </w:tc>
      </w:tr>
      <w:tr w:rsidR="00A1323B" w:rsidRPr="00905950" w14:paraId="272BDB72" w14:textId="77777777" w:rsidTr="00BC6DFA">
        <w:tc>
          <w:tcPr>
            <w:tcW w:w="3217" w:type="dxa"/>
            <w:shd w:val="clear" w:color="auto" w:fill="FFFF00"/>
          </w:tcPr>
          <w:p w14:paraId="1BDACD9B" w14:textId="77777777" w:rsidR="00A1323B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Bägrüguete</w:t>
            </w:r>
            <w:proofErr w:type="spellEnd"/>
          </w:p>
        </w:tc>
        <w:tc>
          <w:tcPr>
            <w:tcW w:w="2793" w:type="dxa"/>
            <w:vMerge/>
            <w:shd w:val="clear" w:color="auto" w:fill="FFFF00"/>
          </w:tcPr>
          <w:p w14:paraId="340E74CC" w14:textId="77777777" w:rsidR="00A1323B" w:rsidRPr="00BC6DFA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F00"/>
          </w:tcPr>
          <w:p w14:paraId="29A38682" w14:textId="77777777" w:rsidR="00A1323B" w:rsidRPr="00BC6DFA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F00"/>
          </w:tcPr>
          <w:p w14:paraId="016BFF40" w14:textId="77777777" w:rsidR="00A1323B" w:rsidRPr="00BC6DFA" w:rsidRDefault="00A1323B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3B614F" w:rsidRPr="00905950" w14:paraId="21F5292D" w14:textId="77777777" w:rsidTr="00BC6DFA">
        <w:tc>
          <w:tcPr>
            <w:tcW w:w="3217" w:type="dxa"/>
            <w:shd w:val="clear" w:color="auto" w:fill="FFFF00"/>
          </w:tcPr>
          <w:p w14:paraId="588E69CC" w14:textId="77777777" w:rsidR="003B614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Bäjätä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6A7DA417" w14:textId="77777777" w:rsidR="003B614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Diez veces  </w:t>
            </w:r>
          </w:p>
        </w:tc>
        <w:tc>
          <w:tcPr>
            <w:tcW w:w="3692" w:type="dxa"/>
            <w:shd w:val="clear" w:color="auto" w:fill="FFFF00"/>
          </w:tcPr>
          <w:p w14:paraId="710CFAF1" w14:textId="77777777" w:rsidR="003B614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blitaba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bäjätä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1A03E1AB" w14:textId="77777777" w:rsidR="003B614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hablo diez veces en la tarde. </w:t>
            </w:r>
          </w:p>
        </w:tc>
      </w:tr>
      <w:tr w:rsidR="003B614F" w:rsidRPr="00905950" w14:paraId="297067F7" w14:textId="77777777" w:rsidTr="00BC6DFA">
        <w:tc>
          <w:tcPr>
            <w:tcW w:w="3217" w:type="dxa"/>
            <w:shd w:val="clear" w:color="auto" w:fill="FFFF00"/>
          </w:tcPr>
          <w:p w14:paraId="553964D6" w14:textId="77777777" w:rsidR="003B614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Bäkwä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15DE3625" w14:textId="77777777" w:rsidR="003B614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Ocho veces </w:t>
            </w:r>
          </w:p>
        </w:tc>
        <w:tc>
          <w:tcPr>
            <w:tcW w:w="3692" w:type="dxa"/>
            <w:shd w:val="clear" w:color="auto" w:fill="FFFF00"/>
          </w:tcPr>
          <w:p w14:paraId="08CFD919" w14:textId="77777777" w:rsidR="003B614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tuaba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bäkwä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8C85BA4" w14:textId="77777777" w:rsidR="003B614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lo vi ocho veces ahí. </w:t>
            </w:r>
          </w:p>
        </w:tc>
      </w:tr>
      <w:tr w:rsidR="001F7E1F" w:rsidRPr="00905950" w14:paraId="5C8A5E9A" w14:textId="77777777" w:rsidTr="00BC6DFA">
        <w:tc>
          <w:tcPr>
            <w:tcW w:w="3217" w:type="dxa"/>
            <w:shd w:val="clear" w:color="auto" w:fill="FFFF00"/>
          </w:tcPr>
          <w:p w14:paraId="585129D9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Bämigue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3CBF4FBC" w14:textId="77777777" w:rsidR="001F7E1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Representar </w:t>
            </w:r>
          </w:p>
        </w:tc>
        <w:tc>
          <w:tcPr>
            <w:tcW w:w="3692" w:type="dxa"/>
            <w:shd w:val="clear" w:color="auto" w:fill="FFFF00"/>
          </w:tcPr>
          <w:p w14:paraId="1262BA56" w14:textId="77777777" w:rsidR="001F7E1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bämigue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70934351" w14:textId="77777777" w:rsidR="001F7E1F" w:rsidRPr="00BC6DFA" w:rsidRDefault="001F7E1F" w:rsidP="003B614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Hagamos representaciones</w:t>
            </w:r>
          </w:p>
        </w:tc>
      </w:tr>
      <w:tr w:rsidR="001F7E1F" w:rsidRPr="00905950" w14:paraId="3746D06B" w14:textId="77777777" w:rsidTr="00BC6DFA">
        <w:trPr>
          <w:trHeight w:val="433"/>
        </w:trPr>
        <w:tc>
          <w:tcPr>
            <w:tcW w:w="3217" w:type="dxa"/>
            <w:shd w:val="clear" w:color="auto" w:fill="FFFF00"/>
          </w:tcPr>
          <w:p w14:paraId="435C349A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  </w:t>
            </w:r>
          </w:p>
        </w:tc>
        <w:tc>
          <w:tcPr>
            <w:tcW w:w="2793" w:type="dxa"/>
            <w:shd w:val="clear" w:color="auto" w:fill="FFFF00"/>
          </w:tcPr>
          <w:p w14:paraId="435ADF0C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</w:t>
            </w:r>
          </w:p>
        </w:tc>
        <w:tc>
          <w:tcPr>
            <w:tcW w:w="3692" w:type="dxa"/>
            <w:shd w:val="clear" w:color="auto" w:fill="FFFF00"/>
          </w:tcPr>
          <w:p w14:paraId="102BA6CE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75AADF56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Comamos ese banano maduro. </w:t>
            </w:r>
          </w:p>
        </w:tc>
      </w:tr>
      <w:tr w:rsidR="001F7E1F" w:rsidRPr="00905950" w14:paraId="0FE7056C" w14:textId="77777777" w:rsidTr="00BC6DFA">
        <w:tc>
          <w:tcPr>
            <w:tcW w:w="3217" w:type="dxa"/>
            <w:shd w:val="clear" w:color="auto" w:fill="FFFF00"/>
          </w:tcPr>
          <w:p w14:paraId="32B65B2F" w14:textId="77777777" w:rsidR="001F7E1F" w:rsidRPr="00BC6DFA" w:rsidRDefault="00905950" w:rsidP="00A1323B">
            <w:pPr>
              <w:pStyle w:val="Prrafodelista"/>
              <w:numPr>
                <w:ilvl w:val="0"/>
                <w:numId w:val="1"/>
              </w:numPr>
              <w:tabs>
                <w:tab w:val="left" w:pos="124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r w:rsidR="001F7E1F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Babi</w:t>
            </w:r>
            <w:r w:rsidR="001F7E1F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</w:tc>
        <w:tc>
          <w:tcPr>
            <w:tcW w:w="2793" w:type="dxa"/>
            <w:shd w:val="clear" w:color="auto" w:fill="FFFF00"/>
          </w:tcPr>
          <w:p w14:paraId="18D4EA66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Chompipe</w:t>
            </w:r>
            <w:proofErr w:type="spellEnd"/>
          </w:p>
        </w:tc>
        <w:tc>
          <w:tcPr>
            <w:tcW w:w="3692" w:type="dxa"/>
            <w:shd w:val="clear" w:color="auto" w:fill="FFFF00"/>
          </w:tcPr>
          <w:p w14:paraId="3B311A1B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Babi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 </w:t>
            </w:r>
          </w:p>
        </w:tc>
        <w:tc>
          <w:tcPr>
            <w:tcW w:w="4610" w:type="dxa"/>
            <w:shd w:val="clear" w:color="auto" w:fill="FFFF00"/>
          </w:tcPr>
          <w:p w14:paraId="65C3497C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chompipe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está enfermo</w:t>
            </w:r>
          </w:p>
        </w:tc>
      </w:tr>
      <w:tr w:rsidR="001F7E1F" w:rsidRPr="00905950" w14:paraId="46099A44" w14:textId="77777777" w:rsidTr="00BC6DFA">
        <w:tc>
          <w:tcPr>
            <w:tcW w:w="3217" w:type="dxa"/>
            <w:shd w:val="clear" w:color="auto" w:fill="FFFF00"/>
          </w:tcPr>
          <w:p w14:paraId="2CC7BEE0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Bätete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05F26B86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Lavar</w:t>
            </w:r>
          </w:p>
        </w:tc>
        <w:tc>
          <w:tcPr>
            <w:tcW w:w="3692" w:type="dxa"/>
            <w:shd w:val="clear" w:color="auto" w:fill="FFFF00"/>
          </w:tcPr>
          <w:p w14:paraId="4013A67B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 tu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4CE69C5E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Lávese los dientes muy bien </w:t>
            </w:r>
          </w:p>
        </w:tc>
      </w:tr>
      <w:tr w:rsidR="001F7E1F" w:rsidRPr="00905950" w14:paraId="6121FB29" w14:textId="77777777" w:rsidTr="00BC6DFA">
        <w:tc>
          <w:tcPr>
            <w:tcW w:w="3217" w:type="dxa"/>
            <w:shd w:val="clear" w:color="auto" w:fill="FFFF00"/>
          </w:tcPr>
          <w:p w14:paraId="796FED8E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Bani  </w:t>
            </w: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</w:tc>
        <w:tc>
          <w:tcPr>
            <w:tcW w:w="2793" w:type="dxa"/>
            <w:shd w:val="clear" w:color="auto" w:fill="FFFF00"/>
          </w:tcPr>
          <w:p w14:paraId="55F94C08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Lata</w:t>
            </w:r>
          </w:p>
        </w:tc>
        <w:tc>
          <w:tcPr>
            <w:tcW w:w="3692" w:type="dxa"/>
            <w:shd w:val="clear" w:color="auto" w:fill="FFFF00"/>
          </w:tcPr>
          <w:p w14:paraId="57E6BB07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Bani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kitegä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käburiete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49A1D981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esa lata al basurero. </w:t>
            </w:r>
          </w:p>
        </w:tc>
      </w:tr>
      <w:tr w:rsidR="001F7E1F" w:rsidRPr="00905950" w14:paraId="2DA63134" w14:textId="77777777" w:rsidTr="00BC6DFA">
        <w:tc>
          <w:tcPr>
            <w:tcW w:w="3217" w:type="dxa"/>
            <w:shd w:val="clear" w:color="auto" w:fill="FFFF00"/>
          </w:tcPr>
          <w:p w14:paraId="6FAD30CE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623631AA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Joven,</w:t>
            </w:r>
          </w:p>
        </w:tc>
        <w:tc>
          <w:tcPr>
            <w:tcW w:w="3692" w:type="dxa"/>
            <w:shd w:val="clear" w:color="auto" w:fill="FFFF00"/>
          </w:tcPr>
          <w:p w14:paraId="541C3713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ngwäre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 </w:t>
            </w:r>
          </w:p>
        </w:tc>
        <w:tc>
          <w:tcPr>
            <w:tcW w:w="4610" w:type="dxa"/>
            <w:shd w:val="clear" w:color="auto" w:fill="FFFF00"/>
          </w:tcPr>
          <w:p w14:paraId="5979B874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la cara joven. </w:t>
            </w:r>
          </w:p>
        </w:tc>
      </w:tr>
      <w:tr w:rsidR="001F7E1F" w:rsidRPr="00905950" w14:paraId="322CB5E4" w14:textId="77777777" w:rsidTr="00BC6DFA">
        <w:tc>
          <w:tcPr>
            <w:tcW w:w="3217" w:type="dxa"/>
            <w:shd w:val="clear" w:color="auto" w:fill="FFFF00"/>
          </w:tcPr>
          <w:p w14:paraId="5BBA636B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1884DD4F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Una vez </w:t>
            </w:r>
          </w:p>
        </w:tc>
        <w:tc>
          <w:tcPr>
            <w:tcW w:w="3692" w:type="dxa"/>
            <w:shd w:val="clear" w:color="auto" w:fill="FFFF00"/>
          </w:tcPr>
          <w:p w14:paraId="3C2AE695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54DCB586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Una vez, el vio un pescado. </w:t>
            </w:r>
          </w:p>
        </w:tc>
      </w:tr>
      <w:tr w:rsidR="001F7E1F" w:rsidRPr="00905950" w14:paraId="198729F7" w14:textId="77777777" w:rsidTr="00BC6DFA">
        <w:tc>
          <w:tcPr>
            <w:tcW w:w="3217" w:type="dxa"/>
            <w:shd w:val="clear" w:color="auto" w:fill="FFFF00"/>
          </w:tcPr>
          <w:p w14:paraId="784AA7FE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Bali  </w:t>
            </w:r>
          </w:p>
        </w:tc>
        <w:tc>
          <w:tcPr>
            <w:tcW w:w="2793" w:type="dxa"/>
            <w:shd w:val="clear" w:color="auto" w:fill="FFFF00"/>
          </w:tcPr>
          <w:p w14:paraId="631BB601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Bolsillo.</w:t>
            </w:r>
          </w:p>
        </w:tc>
        <w:tc>
          <w:tcPr>
            <w:tcW w:w="3692" w:type="dxa"/>
            <w:shd w:val="clear" w:color="auto" w:fill="FFFF00"/>
          </w:tcPr>
          <w:p w14:paraId="39223295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migue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bali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te. </w:t>
            </w:r>
          </w:p>
        </w:tc>
        <w:tc>
          <w:tcPr>
            <w:tcW w:w="4610" w:type="dxa"/>
            <w:shd w:val="clear" w:color="auto" w:fill="FFFF00"/>
          </w:tcPr>
          <w:p w14:paraId="6FFB5F62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Meta la mano en el bolsillo. </w:t>
            </w:r>
          </w:p>
        </w:tc>
      </w:tr>
      <w:tr w:rsidR="001F7E1F" w:rsidRPr="00905950" w14:paraId="46574620" w14:textId="77777777" w:rsidTr="00BC6DFA">
        <w:tc>
          <w:tcPr>
            <w:tcW w:w="3217" w:type="dxa"/>
            <w:shd w:val="clear" w:color="auto" w:fill="FFFF00"/>
          </w:tcPr>
          <w:p w14:paraId="7161A9D7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Bato</w:t>
            </w:r>
          </w:p>
        </w:tc>
        <w:tc>
          <w:tcPr>
            <w:tcW w:w="2793" w:type="dxa"/>
            <w:shd w:val="clear" w:color="auto" w:fill="FFFF00"/>
          </w:tcPr>
          <w:p w14:paraId="4ABD9763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pato</w:t>
            </w:r>
          </w:p>
        </w:tc>
        <w:tc>
          <w:tcPr>
            <w:tcW w:w="3692" w:type="dxa"/>
            <w:shd w:val="clear" w:color="auto" w:fill="FFFF00"/>
          </w:tcPr>
          <w:p w14:paraId="66659B96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Bato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30EB589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pato es de color blanco. </w:t>
            </w:r>
          </w:p>
        </w:tc>
      </w:tr>
      <w:tr w:rsidR="001F7E1F" w:rsidRPr="00905950" w14:paraId="28D730D3" w14:textId="77777777" w:rsidTr="00BC6DFA">
        <w:tc>
          <w:tcPr>
            <w:tcW w:w="3217" w:type="dxa"/>
            <w:shd w:val="clear" w:color="auto" w:fill="FFFF00"/>
          </w:tcPr>
          <w:p w14:paraId="1D2A0F0C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</w:tc>
        <w:tc>
          <w:tcPr>
            <w:tcW w:w="2793" w:type="dxa"/>
            <w:shd w:val="clear" w:color="auto" w:fill="FFFF00"/>
          </w:tcPr>
          <w:p w14:paraId="718FF588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Casi</w:t>
            </w:r>
          </w:p>
        </w:tc>
        <w:tc>
          <w:tcPr>
            <w:tcW w:w="3692" w:type="dxa"/>
            <w:shd w:val="clear" w:color="auto" w:fill="FFFF00"/>
          </w:tcPr>
          <w:p w14:paraId="3ACB48C2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ngataba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610" w:type="dxa"/>
            <w:shd w:val="clear" w:color="auto" w:fill="FFFF00"/>
          </w:tcPr>
          <w:p w14:paraId="23B3191D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casi se muere. </w:t>
            </w:r>
          </w:p>
        </w:tc>
      </w:tr>
      <w:tr w:rsidR="008D3825" w:rsidRPr="00905950" w14:paraId="0816DE0B" w14:textId="77777777" w:rsidTr="00BC6DFA">
        <w:tc>
          <w:tcPr>
            <w:tcW w:w="3217" w:type="dxa"/>
            <w:shd w:val="clear" w:color="auto" w:fill="FFFF00"/>
          </w:tcPr>
          <w:p w14:paraId="6278C679" w14:textId="77777777" w:rsidR="008D3825" w:rsidRPr="00BC6DFA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4E62F629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Lamer </w:t>
            </w:r>
          </w:p>
        </w:tc>
        <w:tc>
          <w:tcPr>
            <w:tcW w:w="3692" w:type="dxa"/>
            <w:shd w:val="clear" w:color="auto" w:fill="FFFF00"/>
          </w:tcPr>
          <w:p w14:paraId="458A5371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6AFFA01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</w:t>
            </w:r>
            <w:r w:rsidR="00CC203A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está</w:t>
            </w: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lamiendo su pata. </w:t>
            </w:r>
          </w:p>
        </w:tc>
      </w:tr>
      <w:tr w:rsidR="00CC203A" w:rsidRPr="00905950" w14:paraId="4D995420" w14:textId="77777777" w:rsidTr="00BC6DFA">
        <w:tc>
          <w:tcPr>
            <w:tcW w:w="3217" w:type="dxa"/>
            <w:shd w:val="clear" w:color="auto" w:fill="FFFF00"/>
          </w:tcPr>
          <w:p w14:paraId="70511220" w14:textId="77777777" w:rsidR="00CC203A" w:rsidRPr="00BC6DFA" w:rsidRDefault="00CC203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Bäsöga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7131566D" w14:textId="77777777" w:rsidR="00CC203A" w:rsidRPr="00BC6DFA" w:rsidRDefault="00CC203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Sobar </w:t>
            </w:r>
          </w:p>
        </w:tc>
        <w:tc>
          <w:tcPr>
            <w:tcW w:w="3692" w:type="dxa"/>
            <w:shd w:val="clear" w:color="auto" w:fill="FFFF00"/>
          </w:tcPr>
          <w:p w14:paraId="0CCD76BB" w14:textId="77777777" w:rsidR="00CC203A" w:rsidRPr="00BC6DFA" w:rsidRDefault="00CC203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bäsöga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4150A366" w14:textId="77777777" w:rsidR="00CC203A" w:rsidRPr="00BC6DFA" w:rsidRDefault="00CC203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Sóbeme la mano </w:t>
            </w:r>
          </w:p>
        </w:tc>
      </w:tr>
      <w:tr w:rsidR="001F7E1F" w:rsidRPr="00905950" w14:paraId="4A3C3A5D" w14:textId="77777777" w:rsidTr="00BC6DFA">
        <w:tc>
          <w:tcPr>
            <w:tcW w:w="3217" w:type="dxa"/>
            <w:shd w:val="clear" w:color="auto" w:fill="FFFF00"/>
          </w:tcPr>
          <w:p w14:paraId="0E3D21D3" w14:textId="77777777" w:rsidR="001F7E1F" w:rsidRPr="00BC6DFA" w:rsidRDefault="001F7E1F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Basare   </w:t>
            </w:r>
          </w:p>
        </w:tc>
        <w:tc>
          <w:tcPr>
            <w:tcW w:w="2793" w:type="dxa"/>
            <w:shd w:val="clear" w:color="auto" w:fill="FFFF00"/>
          </w:tcPr>
          <w:p w14:paraId="5A475918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Pasea</w:t>
            </w:r>
          </w:p>
        </w:tc>
        <w:tc>
          <w:tcPr>
            <w:tcW w:w="3692" w:type="dxa"/>
            <w:shd w:val="clear" w:color="auto" w:fill="FFFF00"/>
          </w:tcPr>
          <w:p w14:paraId="7E31C575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basare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56710E3E" w14:textId="77777777" w:rsidR="001F7E1F" w:rsidRPr="00BC6DFA" w:rsidRDefault="001F7E1F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 a pasear en la tarde</w:t>
            </w:r>
          </w:p>
        </w:tc>
      </w:tr>
      <w:tr w:rsidR="008D3825" w:rsidRPr="00905950" w14:paraId="1A30491B" w14:textId="77777777" w:rsidTr="00BC6DFA">
        <w:tc>
          <w:tcPr>
            <w:tcW w:w="3217" w:type="dxa"/>
            <w:shd w:val="clear" w:color="auto" w:fill="FFFF00"/>
          </w:tcPr>
          <w:p w14:paraId="0397D376" w14:textId="77777777" w:rsidR="008D3825" w:rsidRPr="00BC6DFA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Basabare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729808E4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Pasearon </w:t>
            </w:r>
          </w:p>
        </w:tc>
        <w:tc>
          <w:tcPr>
            <w:tcW w:w="3692" w:type="dxa"/>
            <w:shd w:val="clear" w:color="auto" w:fill="FFFF00"/>
          </w:tcPr>
          <w:p w14:paraId="4D9A076B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basabare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tibe</w:t>
            </w:r>
          </w:p>
        </w:tc>
        <w:tc>
          <w:tcPr>
            <w:tcW w:w="4610" w:type="dxa"/>
            <w:shd w:val="clear" w:color="auto" w:fill="FFFF00"/>
          </w:tcPr>
          <w:p w14:paraId="291B5FA0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paseo  conmigo  </w:t>
            </w:r>
          </w:p>
        </w:tc>
      </w:tr>
      <w:tr w:rsidR="008D3825" w:rsidRPr="00905950" w14:paraId="137665AE" w14:textId="77777777" w:rsidTr="00BC6DFA">
        <w:tc>
          <w:tcPr>
            <w:tcW w:w="3217" w:type="dxa"/>
            <w:shd w:val="clear" w:color="auto" w:fill="FFFF00"/>
          </w:tcPr>
          <w:p w14:paraId="49714B54" w14:textId="77777777" w:rsidR="008D3825" w:rsidRPr="00BC6DFA" w:rsidRDefault="008D3825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Basiadi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1A63AA0A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Pasearan </w:t>
            </w:r>
          </w:p>
        </w:tc>
        <w:tc>
          <w:tcPr>
            <w:tcW w:w="3692" w:type="dxa"/>
            <w:shd w:val="clear" w:color="auto" w:fill="FFFF00"/>
          </w:tcPr>
          <w:p w14:paraId="7C7EF0E9" w14:textId="77777777" w:rsidR="008D3825" w:rsidRPr="00BC6DFA" w:rsidRDefault="008D3825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basiadi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jokrä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CED0C16" w14:textId="77777777" w:rsidR="008D3825" w:rsidRPr="00BC6DFA" w:rsidRDefault="008D3825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Pasearemos todos. </w:t>
            </w:r>
            <w:r w:rsidR="00A1323B"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ab/>
            </w:r>
          </w:p>
          <w:p w14:paraId="1CF58222" w14:textId="77777777" w:rsidR="00A1323B" w:rsidRPr="00BC6DFA" w:rsidRDefault="00A1323B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118E1989" w14:textId="77777777" w:rsidR="00A1323B" w:rsidRPr="00BC6DFA" w:rsidRDefault="00A1323B" w:rsidP="00A1323B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A1323B" w:rsidRPr="00905950" w14:paraId="30E342A6" w14:textId="77777777" w:rsidTr="00BC6DFA">
        <w:tc>
          <w:tcPr>
            <w:tcW w:w="3217" w:type="dxa"/>
            <w:shd w:val="clear" w:color="auto" w:fill="FFFF00"/>
          </w:tcPr>
          <w:p w14:paraId="40276D92" w14:textId="77777777" w:rsidR="00A1323B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Brä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vMerge w:val="restart"/>
            <w:shd w:val="clear" w:color="auto" w:fill="FFFF00"/>
          </w:tcPr>
          <w:p w14:paraId="43A35E12" w14:textId="77777777" w:rsidR="00A1323B" w:rsidRPr="00BC6DFA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Nieto </w:t>
            </w:r>
          </w:p>
        </w:tc>
        <w:tc>
          <w:tcPr>
            <w:tcW w:w="3692" w:type="dxa"/>
            <w:vMerge w:val="restart"/>
            <w:shd w:val="clear" w:color="auto" w:fill="FFFF00"/>
          </w:tcPr>
          <w:p w14:paraId="6D5C9ED2" w14:textId="77777777" w:rsidR="00A1323B" w:rsidRPr="00BC6DFA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F00"/>
          </w:tcPr>
          <w:p w14:paraId="1545C6AB" w14:textId="77777777" w:rsidR="00A1323B" w:rsidRPr="00BC6DFA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nieto se llama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A1323B" w:rsidRPr="00905950" w14:paraId="68877414" w14:textId="77777777" w:rsidTr="00BC6DFA">
        <w:trPr>
          <w:trHeight w:val="142"/>
        </w:trPr>
        <w:tc>
          <w:tcPr>
            <w:tcW w:w="3217" w:type="dxa"/>
            <w:shd w:val="clear" w:color="auto" w:fill="FFFF00"/>
          </w:tcPr>
          <w:p w14:paraId="19809A72" w14:textId="77777777" w:rsidR="00A1323B" w:rsidRPr="00BC6DFA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</w:t>
            </w:r>
            <w:proofErr w:type="spellEnd"/>
          </w:p>
        </w:tc>
        <w:tc>
          <w:tcPr>
            <w:tcW w:w="2793" w:type="dxa"/>
            <w:vMerge/>
            <w:shd w:val="clear" w:color="auto" w:fill="FFFF00"/>
          </w:tcPr>
          <w:p w14:paraId="75B1CD78" w14:textId="77777777" w:rsidR="00A1323B" w:rsidRPr="00BC6DFA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F00"/>
          </w:tcPr>
          <w:p w14:paraId="41246E6D" w14:textId="77777777" w:rsidR="00A1323B" w:rsidRPr="00BC6DFA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F00"/>
          </w:tcPr>
          <w:p w14:paraId="2DAD32ED" w14:textId="77777777" w:rsidR="00A1323B" w:rsidRPr="00BC6DFA" w:rsidRDefault="00A1323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FB30AD" w:rsidRPr="00905950" w14:paraId="0DF0ABDC" w14:textId="77777777" w:rsidTr="00BC6DFA">
        <w:tc>
          <w:tcPr>
            <w:tcW w:w="3217" w:type="dxa"/>
            <w:shd w:val="clear" w:color="auto" w:fill="FFFF00"/>
          </w:tcPr>
          <w:p w14:paraId="2F7D1622" w14:textId="77777777" w:rsidR="00FB30AD" w:rsidRPr="00BC6DFA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Brämä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6CC6DB48" w14:textId="77777777" w:rsidR="00FB30A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agotado  </w:t>
            </w:r>
          </w:p>
        </w:tc>
        <w:tc>
          <w:tcPr>
            <w:tcW w:w="3692" w:type="dxa"/>
            <w:shd w:val="clear" w:color="auto" w:fill="FFFF00"/>
          </w:tcPr>
          <w:p w14:paraId="23D75D8E" w14:textId="77777777" w:rsidR="00FB30A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Brämä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krübare</w:t>
            </w:r>
            <w:proofErr w:type="spellEnd"/>
          </w:p>
        </w:tc>
        <w:tc>
          <w:tcPr>
            <w:tcW w:w="4610" w:type="dxa"/>
            <w:shd w:val="clear" w:color="auto" w:fill="FFFF00"/>
          </w:tcPr>
          <w:p w14:paraId="182CE8EE" w14:textId="77777777" w:rsidR="00FB30A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Estoy muy cansado. </w:t>
            </w:r>
          </w:p>
        </w:tc>
      </w:tr>
      <w:tr w:rsidR="004B04BA" w:rsidRPr="00905950" w14:paraId="0FB359AD" w14:textId="77777777" w:rsidTr="00BC6DFA">
        <w:tc>
          <w:tcPr>
            <w:tcW w:w="3217" w:type="dxa"/>
            <w:shd w:val="clear" w:color="auto" w:fill="FFFF00"/>
          </w:tcPr>
          <w:p w14:paraId="64FDCFA4" w14:textId="77777777" w:rsidR="004B04BA" w:rsidRPr="00BC6DFA" w:rsidRDefault="004B04B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Brugwä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7813B3AC" w14:textId="77777777" w:rsidR="004B04BA" w:rsidRPr="00BC6DFA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Corazón </w:t>
            </w:r>
          </w:p>
        </w:tc>
        <w:tc>
          <w:tcPr>
            <w:tcW w:w="3692" w:type="dxa"/>
            <w:shd w:val="clear" w:color="auto" w:fill="FFFF00"/>
          </w:tcPr>
          <w:p w14:paraId="26E0B94F" w14:textId="77777777" w:rsidR="004B04BA" w:rsidRPr="00BC6DFA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brugwä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tare</w:t>
            </w:r>
          </w:p>
        </w:tc>
        <w:tc>
          <w:tcPr>
            <w:tcW w:w="4610" w:type="dxa"/>
            <w:shd w:val="clear" w:color="auto" w:fill="FFFF00"/>
          </w:tcPr>
          <w:p w14:paraId="1631CDDD" w14:textId="77777777" w:rsidR="004B04BA" w:rsidRPr="00BC6DFA" w:rsidRDefault="004B04BA" w:rsidP="004B04BA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él le duele corazón </w:t>
            </w:r>
          </w:p>
        </w:tc>
      </w:tr>
      <w:tr w:rsidR="0047361D" w:rsidRPr="00905950" w14:paraId="2C4761EA" w14:textId="77777777" w:rsidTr="00BC6DFA">
        <w:tc>
          <w:tcPr>
            <w:tcW w:w="3217" w:type="dxa"/>
            <w:shd w:val="clear" w:color="auto" w:fill="FFFF00"/>
          </w:tcPr>
          <w:p w14:paraId="6E83F2C6" w14:textId="77777777" w:rsidR="0047361D" w:rsidRPr="00BC6DFA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57058738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Barato </w:t>
            </w:r>
          </w:p>
        </w:tc>
        <w:tc>
          <w:tcPr>
            <w:tcW w:w="3692" w:type="dxa"/>
            <w:shd w:val="clear" w:color="auto" w:fill="FFFF00"/>
          </w:tcPr>
          <w:p w14:paraId="0A2161C3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3DB03754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ropa es barato </w:t>
            </w:r>
          </w:p>
        </w:tc>
      </w:tr>
      <w:tr w:rsidR="0047361D" w:rsidRPr="00905950" w14:paraId="3EDBFDC8" w14:textId="77777777" w:rsidTr="00BC6DFA">
        <w:tc>
          <w:tcPr>
            <w:tcW w:w="3217" w:type="dxa"/>
            <w:shd w:val="clear" w:color="auto" w:fill="FFFF00"/>
          </w:tcPr>
          <w:p w14:paraId="49842406" w14:textId="77777777" w:rsidR="0047361D" w:rsidRPr="00BC6DFA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bräikä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6D66E819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Mediano </w:t>
            </w:r>
          </w:p>
        </w:tc>
        <w:tc>
          <w:tcPr>
            <w:tcW w:w="3692" w:type="dxa"/>
            <w:shd w:val="clear" w:color="auto" w:fill="FFFF00"/>
          </w:tcPr>
          <w:p w14:paraId="1FE2F2D5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ruin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bräikä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08A90A5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papá es mediano. </w:t>
            </w:r>
          </w:p>
        </w:tc>
      </w:tr>
      <w:tr w:rsidR="0047361D" w:rsidRPr="00905950" w14:paraId="46C165D8" w14:textId="77777777" w:rsidTr="00BC6DFA">
        <w:trPr>
          <w:trHeight w:val="350"/>
        </w:trPr>
        <w:tc>
          <w:tcPr>
            <w:tcW w:w="3217" w:type="dxa"/>
            <w:shd w:val="clear" w:color="auto" w:fill="FFFF00"/>
          </w:tcPr>
          <w:p w14:paraId="18A3B474" w14:textId="77777777" w:rsidR="0047361D" w:rsidRPr="00BC6DFA" w:rsidRDefault="0047361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5B4E94F7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Amenazar </w:t>
            </w:r>
          </w:p>
        </w:tc>
        <w:tc>
          <w:tcPr>
            <w:tcW w:w="3692" w:type="dxa"/>
            <w:shd w:val="clear" w:color="auto" w:fill="FFFF00"/>
          </w:tcPr>
          <w:p w14:paraId="70B5A4DD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braire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382AA06" w14:textId="77777777" w:rsidR="0047361D" w:rsidRPr="00BC6DFA" w:rsidRDefault="0047361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me tiene amenazado </w:t>
            </w:r>
          </w:p>
        </w:tc>
      </w:tr>
      <w:tr w:rsidR="0047361D" w:rsidRPr="00905950" w14:paraId="4830BAE3" w14:textId="77777777" w:rsidTr="00BC6DFA">
        <w:tc>
          <w:tcPr>
            <w:tcW w:w="3217" w:type="dxa"/>
            <w:shd w:val="clear" w:color="auto" w:fill="FFFF00"/>
          </w:tcPr>
          <w:p w14:paraId="046CFC1E" w14:textId="77777777" w:rsidR="0047361D" w:rsidRPr="00BC6DFA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6410CCE9" w14:textId="77777777" w:rsidR="0047361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</w:t>
            </w:r>
          </w:p>
        </w:tc>
        <w:tc>
          <w:tcPr>
            <w:tcW w:w="3692" w:type="dxa"/>
            <w:shd w:val="clear" w:color="auto" w:fill="FFFF00"/>
          </w:tcPr>
          <w:p w14:paraId="7391E174" w14:textId="77777777" w:rsidR="0047361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3E83250A" w14:textId="77777777" w:rsidR="0047361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correr </w:t>
            </w:r>
          </w:p>
        </w:tc>
      </w:tr>
      <w:tr w:rsidR="0047361D" w:rsidRPr="00905950" w14:paraId="0B5FE67D" w14:textId="77777777" w:rsidTr="00BC6DFA">
        <w:tc>
          <w:tcPr>
            <w:tcW w:w="3217" w:type="dxa"/>
            <w:shd w:val="clear" w:color="auto" w:fill="FFFF00"/>
          </w:tcPr>
          <w:p w14:paraId="107E7088" w14:textId="77777777" w:rsidR="0047361D" w:rsidRPr="00BC6DFA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5DAFD19E" w14:textId="77777777" w:rsidR="0047361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Hombre </w:t>
            </w:r>
          </w:p>
        </w:tc>
        <w:tc>
          <w:tcPr>
            <w:tcW w:w="3692" w:type="dxa"/>
            <w:shd w:val="clear" w:color="auto" w:fill="FFFF00"/>
          </w:tcPr>
          <w:p w14:paraId="3D098DCA" w14:textId="77777777" w:rsidR="0047361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32914DBC" w14:textId="77777777" w:rsidR="0047361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bebe es hombre </w:t>
            </w:r>
          </w:p>
        </w:tc>
      </w:tr>
      <w:tr w:rsidR="00FB30AD" w:rsidRPr="00905950" w14:paraId="25F9C010" w14:textId="77777777" w:rsidTr="00BC6DFA">
        <w:tc>
          <w:tcPr>
            <w:tcW w:w="3217" w:type="dxa"/>
            <w:shd w:val="clear" w:color="auto" w:fill="FFFF00"/>
          </w:tcPr>
          <w:p w14:paraId="7919FDEF" w14:textId="77777777" w:rsidR="00FB30AD" w:rsidRPr="00BC6DFA" w:rsidRDefault="00FB30AD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752FA053" w14:textId="77777777" w:rsidR="00FB30A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Enfermo </w:t>
            </w:r>
          </w:p>
        </w:tc>
        <w:tc>
          <w:tcPr>
            <w:tcW w:w="3692" w:type="dxa"/>
            <w:shd w:val="clear" w:color="auto" w:fill="FFFF00"/>
          </w:tcPr>
          <w:p w14:paraId="3F267C93" w14:textId="77777777" w:rsidR="00FB30A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4285E6F3" w14:textId="77777777" w:rsidR="00FB30AD" w:rsidRPr="00BC6DFA" w:rsidRDefault="00FB30AD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hermano está enfermo </w:t>
            </w:r>
          </w:p>
        </w:tc>
      </w:tr>
      <w:tr w:rsidR="004B04BA" w:rsidRPr="00905950" w14:paraId="42108653" w14:textId="77777777" w:rsidTr="00BC6DFA">
        <w:trPr>
          <w:trHeight w:val="570"/>
        </w:trPr>
        <w:tc>
          <w:tcPr>
            <w:tcW w:w="3217" w:type="dxa"/>
            <w:shd w:val="clear" w:color="auto" w:fill="FFFF00"/>
          </w:tcPr>
          <w:p w14:paraId="7949D9BC" w14:textId="77777777" w:rsidR="004B04BA" w:rsidRPr="00BC6DFA" w:rsidRDefault="004B04BA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Brimone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2132FCC8" w14:textId="77777777" w:rsidR="004B04BA" w:rsidRPr="00BC6DFA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Resbaloso </w:t>
            </w:r>
          </w:p>
        </w:tc>
        <w:tc>
          <w:tcPr>
            <w:tcW w:w="3692" w:type="dxa"/>
            <w:shd w:val="clear" w:color="auto" w:fill="FFFF00"/>
          </w:tcPr>
          <w:p w14:paraId="3C184552" w14:textId="77777777" w:rsidR="004B04BA" w:rsidRPr="00BC6DFA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brimone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A282B44" w14:textId="77777777" w:rsidR="004B04BA" w:rsidRPr="00BC6DFA" w:rsidRDefault="004B04BA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camino está resbaloso </w:t>
            </w:r>
          </w:p>
        </w:tc>
      </w:tr>
      <w:tr w:rsidR="004F1219" w:rsidRPr="00905950" w14:paraId="5F0628A9" w14:textId="77777777" w:rsidTr="00BC6DFA">
        <w:tc>
          <w:tcPr>
            <w:tcW w:w="3217" w:type="dxa"/>
            <w:shd w:val="clear" w:color="auto" w:fill="FFFF00"/>
          </w:tcPr>
          <w:p w14:paraId="0EFE07F4" w14:textId="77777777" w:rsidR="004F1219" w:rsidRPr="00BC6DFA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Blato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4283E166" w14:textId="77777777" w:rsidR="004F1219" w:rsidRPr="00BC6DFA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Plato </w:t>
            </w:r>
          </w:p>
        </w:tc>
        <w:tc>
          <w:tcPr>
            <w:tcW w:w="3692" w:type="dxa"/>
            <w:shd w:val="clear" w:color="auto" w:fill="FFFF00"/>
          </w:tcPr>
          <w:p w14:paraId="586AE403" w14:textId="77777777" w:rsidR="004F1219" w:rsidRPr="00BC6DFA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Blato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17BA3EC1" w14:textId="77777777" w:rsidR="004F1219" w:rsidRPr="00BC6DFA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Lave el plato</w:t>
            </w:r>
          </w:p>
        </w:tc>
      </w:tr>
      <w:tr w:rsidR="004F1219" w:rsidRPr="00905950" w14:paraId="55AA5CF6" w14:textId="77777777" w:rsidTr="00BC6DFA">
        <w:tc>
          <w:tcPr>
            <w:tcW w:w="3217" w:type="dxa"/>
            <w:shd w:val="clear" w:color="auto" w:fill="FFFF00"/>
          </w:tcPr>
          <w:p w14:paraId="0A52BE3B" w14:textId="77777777" w:rsidR="004F1219" w:rsidRPr="00BC6DFA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235880F4" w14:textId="77777777" w:rsidR="004F1219" w:rsidRPr="00BC6DFA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Hable </w:t>
            </w:r>
          </w:p>
        </w:tc>
        <w:tc>
          <w:tcPr>
            <w:tcW w:w="3692" w:type="dxa"/>
            <w:shd w:val="clear" w:color="auto" w:fill="FFFF00"/>
          </w:tcPr>
          <w:p w14:paraId="1557C7DE" w14:textId="77777777" w:rsidR="004F1219" w:rsidRPr="00BC6DFA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39B3E1A" w14:textId="77777777" w:rsidR="004F1219" w:rsidRPr="00BC6DFA" w:rsidRDefault="004F1219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hablar en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4F1219" w:rsidRPr="00905950" w14:paraId="35B84C06" w14:textId="77777777" w:rsidTr="00BC6DFA">
        <w:tc>
          <w:tcPr>
            <w:tcW w:w="3217" w:type="dxa"/>
            <w:shd w:val="clear" w:color="auto" w:fill="FFFF00"/>
          </w:tcPr>
          <w:p w14:paraId="03BD2A54" w14:textId="77777777" w:rsidR="004F1219" w:rsidRPr="00BC6DFA" w:rsidRDefault="004F1219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Blü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0B0D8DA5" w14:textId="77777777" w:rsidR="004F1219" w:rsidRPr="00BC6DFA" w:rsidRDefault="00936D0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Tipo de Sapo </w:t>
            </w:r>
          </w:p>
        </w:tc>
        <w:tc>
          <w:tcPr>
            <w:tcW w:w="3692" w:type="dxa"/>
            <w:shd w:val="clear" w:color="auto" w:fill="FFFF00"/>
          </w:tcPr>
          <w:p w14:paraId="21FF9E1A" w14:textId="77777777" w:rsidR="004F1219" w:rsidRPr="00BC6DFA" w:rsidRDefault="00936D0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Blü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666116E5" w14:textId="77777777" w:rsidR="004F1219" w:rsidRPr="00BC6DFA" w:rsidRDefault="00936D0B" w:rsidP="001F7E1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sapo está en la piedra. </w:t>
            </w:r>
          </w:p>
        </w:tc>
      </w:tr>
      <w:tr w:rsidR="00936D0B" w:rsidRPr="00905950" w14:paraId="54F7DEDE" w14:textId="77777777" w:rsidTr="00BC6DFA">
        <w:tc>
          <w:tcPr>
            <w:tcW w:w="3217" w:type="dxa"/>
            <w:shd w:val="clear" w:color="auto" w:fill="FFFF00"/>
          </w:tcPr>
          <w:p w14:paraId="7A494D2E" w14:textId="77777777" w:rsidR="00936D0B" w:rsidRPr="00BC6DFA" w:rsidRDefault="00936D0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Blu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6922D718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Flor </w:t>
            </w:r>
          </w:p>
        </w:tc>
        <w:tc>
          <w:tcPr>
            <w:tcW w:w="3692" w:type="dxa"/>
            <w:shd w:val="clear" w:color="auto" w:fill="FFFF00"/>
          </w:tcPr>
          <w:p w14:paraId="78A29772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blu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1098E78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flor es de color rojo. </w:t>
            </w:r>
          </w:p>
        </w:tc>
      </w:tr>
      <w:tr w:rsidR="00936D0B" w:rsidRPr="00905950" w14:paraId="5C569ACC" w14:textId="77777777" w:rsidTr="00A1323B">
        <w:tc>
          <w:tcPr>
            <w:tcW w:w="3217" w:type="dxa"/>
          </w:tcPr>
          <w:p w14:paraId="442DD1E6" w14:textId="77777777" w:rsidR="00936D0B" w:rsidRPr="00905950" w:rsidRDefault="00A1323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Blu</w:t>
            </w:r>
            <w:r w:rsidR="00936D0B" w:rsidRPr="00905950">
              <w:rPr>
                <w:rFonts w:ascii="Century Gothic" w:eastAsia="Batang" w:hAnsi="Century Gothic"/>
                <w:sz w:val="28"/>
                <w:szCs w:val="28"/>
              </w:rPr>
              <w:t>re</w:t>
            </w:r>
            <w:proofErr w:type="spellEnd"/>
            <w:r w:rsidR="00936D0B"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793" w:type="dxa"/>
          </w:tcPr>
          <w:p w14:paraId="2CDA49EF" w14:textId="77777777"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Florecer </w:t>
            </w:r>
          </w:p>
        </w:tc>
        <w:tc>
          <w:tcPr>
            <w:tcW w:w="3692" w:type="dxa"/>
          </w:tcPr>
          <w:p w14:paraId="4D532672" w14:textId="77777777"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Naran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blure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610" w:type="dxa"/>
          </w:tcPr>
          <w:p w14:paraId="09F6CE57" w14:textId="77777777"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naran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ya floreció </w:t>
            </w:r>
          </w:p>
        </w:tc>
      </w:tr>
      <w:tr w:rsidR="00936D0B" w:rsidRPr="00905950" w14:paraId="5DA84305" w14:textId="77777777" w:rsidTr="00BC6DFA">
        <w:tc>
          <w:tcPr>
            <w:tcW w:w="3217" w:type="dxa"/>
            <w:shd w:val="clear" w:color="auto" w:fill="FFFF00"/>
          </w:tcPr>
          <w:p w14:paraId="017D70FC" w14:textId="77777777" w:rsidR="00936D0B" w:rsidRPr="00BC6DFA" w:rsidRDefault="00936D0B" w:rsidP="00A1323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 </w:t>
            </w:r>
          </w:p>
        </w:tc>
        <w:tc>
          <w:tcPr>
            <w:tcW w:w="2793" w:type="dxa"/>
            <w:shd w:val="clear" w:color="auto" w:fill="FFFF00"/>
          </w:tcPr>
          <w:p w14:paraId="4464241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Ayote </w:t>
            </w:r>
          </w:p>
        </w:tc>
        <w:tc>
          <w:tcPr>
            <w:tcW w:w="3692" w:type="dxa"/>
            <w:shd w:val="clear" w:color="auto" w:fill="FFFF00"/>
          </w:tcPr>
          <w:p w14:paraId="50C9C7E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806885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ayote es verde </w:t>
            </w:r>
          </w:p>
        </w:tc>
      </w:tr>
      <w:tr w:rsidR="00936D0B" w:rsidRPr="00905950" w14:paraId="164A34DE" w14:textId="77777777" w:rsidTr="00BC6DFA">
        <w:tc>
          <w:tcPr>
            <w:tcW w:w="3217" w:type="dxa"/>
            <w:shd w:val="clear" w:color="auto" w:fill="FFFF00"/>
          </w:tcPr>
          <w:p w14:paraId="1B200E7B" w14:textId="77777777" w:rsidR="00ED5BEB" w:rsidRPr="00BC6DFA" w:rsidRDefault="00936D0B" w:rsidP="00936D0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Ben </w:t>
            </w:r>
          </w:p>
        </w:tc>
        <w:tc>
          <w:tcPr>
            <w:tcW w:w="2793" w:type="dxa"/>
            <w:shd w:val="clear" w:color="auto" w:fill="FFFF00"/>
          </w:tcPr>
          <w:p w14:paraId="37D83B3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</w:t>
            </w:r>
          </w:p>
        </w:tc>
        <w:tc>
          <w:tcPr>
            <w:tcW w:w="3692" w:type="dxa"/>
            <w:shd w:val="clear" w:color="auto" w:fill="FFFF00"/>
          </w:tcPr>
          <w:p w14:paraId="7D652943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ben </w:t>
            </w:r>
          </w:p>
        </w:tc>
        <w:tc>
          <w:tcPr>
            <w:tcW w:w="4610" w:type="dxa"/>
            <w:shd w:val="clear" w:color="auto" w:fill="FFFF00"/>
          </w:tcPr>
          <w:p w14:paraId="2CECDF9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va con él. </w:t>
            </w:r>
          </w:p>
        </w:tc>
      </w:tr>
      <w:tr w:rsidR="00936D0B" w:rsidRPr="00905950" w14:paraId="715701BB" w14:textId="77777777" w:rsidTr="00A1323B">
        <w:tc>
          <w:tcPr>
            <w:tcW w:w="3217" w:type="dxa"/>
          </w:tcPr>
          <w:p w14:paraId="37DAE50B" w14:textId="77777777" w:rsidR="00936D0B" w:rsidRPr="00905950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Bere</w:t>
            </w:r>
          </w:p>
        </w:tc>
        <w:tc>
          <w:tcPr>
            <w:tcW w:w="2793" w:type="dxa"/>
          </w:tcPr>
          <w:p w14:paraId="639199E8" w14:textId="77777777"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Fruta de pan </w:t>
            </w:r>
          </w:p>
        </w:tc>
        <w:tc>
          <w:tcPr>
            <w:tcW w:w="3692" w:type="dxa"/>
          </w:tcPr>
          <w:p w14:paraId="63CA3AFC" w14:textId="77777777"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Bere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ötö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kubu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610" w:type="dxa"/>
          </w:tcPr>
          <w:p w14:paraId="6045D05A" w14:textId="77777777" w:rsidR="00936D0B" w:rsidRPr="00905950" w:rsidRDefault="00936D0B" w:rsidP="00936D0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Coseche dos </w:t>
            </w:r>
            <w:r w:rsidR="001F40F4" w:rsidRPr="00905950">
              <w:rPr>
                <w:rFonts w:ascii="Century Gothic" w:eastAsia="Batang" w:hAnsi="Century Gothic"/>
                <w:sz w:val="28"/>
                <w:szCs w:val="28"/>
              </w:rPr>
              <w:t>frutas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 pan. </w:t>
            </w:r>
          </w:p>
        </w:tc>
      </w:tr>
      <w:tr w:rsidR="00936D0B" w:rsidRPr="00905950" w14:paraId="42872D14" w14:textId="77777777" w:rsidTr="00BC6DFA">
        <w:tc>
          <w:tcPr>
            <w:tcW w:w="3217" w:type="dxa"/>
            <w:shd w:val="clear" w:color="auto" w:fill="FFFF00"/>
          </w:tcPr>
          <w:p w14:paraId="31EA587F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Betigo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0651D9D4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692" w:type="dxa"/>
            <w:shd w:val="clear" w:color="auto" w:fill="FFFF00"/>
          </w:tcPr>
          <w:p w14:paraId="0D1E5DC1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Betigo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60FF7061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Betigo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enfermo </w:t>
            </w:r>
          </w:p>
        </w:tc>
      </w:tr>
      <w:tr w:rsidR="00936D0B" w:rsidRPr="00905950" w14:paraId="549FFF0E" w14:textId="77777777" w:rsidTr="00BC6DFA">
        <w:tc>
          <w:tcPr>
            <w:tcW w:w="3217" w:type="dxa"/>
            <w:shd w:val="clear" w:color="auto" w:fill="FFFF00"/>
          </w:tcPr>
          <w:p w14:paraId="56D92B0F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Betegä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6455D3A3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Correr </w:t>
            </w:r>
          </w:p>
        </w:tc>
        <w:tc>
          <w:tcPr>
            <w:tcW w:w="3692" w:type="dxa"/>
            <w:shd w:val="clear" w:color="auto" w:fill="FFFF00"/>
          </w:tcPr>
          <w:p w14:paraId="4BA4F15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betegä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11CBDB12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 corriendo </w:t>
            </w:r>
          </w:p>
        </w:tc>
      </w:tr>
      <w:tr w:rsidR="00936D0B" w:rsidRPr="00905950" w14:paraId="1FA57EEA" w14:textId="77777777" w:rsidTr="00BC6DFA">
        <w:tc>
          <w:tcPr>
            <w:tcW w:w="3217" w:type="dxa"/>
            <w:shd w:val="clear" w:color="auto" w:fill="FFFF00"/>
          </w:tcPr>
          <w:p w14:paraId="19089ACC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Betete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7A274E5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Moverse </w:t>
            </w:r>
          </w:p>
        </w:tc>
        <w:tc>
          <w:tcPr>
            <w:tcW w:w="3692" w:type="dxa"/>
            <w:shd w:val="clear" w:color="auto" w:fill="FFFF00"/>
          </w:tcPr>
          <w:p w14:paraId="50F61FD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jate.</w:t>
            </w:r>
          </w:p>
        </w:tc>
        <w:tc>
          <w:tcPr>
            <w:tcW w:w="4610" w:type="dxa"/>
            <w:shd w:val="clear" w:color="auto" w:fill="FFFF00"/>
          </w:tcPr>
          <w:p w14:paraId="0D30AE9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pescado se mueve a fuera</w:t>
            </w:r>
          </w:p>
        </w:tc>
      </w:tr>
      <w:tr w:rsidR="00936D0B" w:rsidRPr="00905950" w14:paraId="393BAC9C" w14:textId="77777777" w:rsidTr="00BC6DFA">
        <w:tc>
          <w:tcPr>
            <w:tcW w:w="3217" w:type="dxa"/>
            <w:shd w:val="clear" w:color="auto" w:fill="FFFF00"/>
          </w:tcPr>
          <w:p w14:paraId="2B029E1E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Bete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1E78A6D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Reventar </w:t>
            </w:r>
          </w:p>
        </w:tc>
        <w:tc>
          <w:tcPr>
            <w:tcW w:w="3692" w:type="dxa"/>
            <w:shd w:val="clear" w:color="auto" w:fill="FFFF00"/>
          </w:tcPr>
          <w:p w14:paraId="15A5339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ugwende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7DB8E52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maíz revienta en la olla. </w:t>
            </w:r>
          </w:p>
        </w:tc>
      </w:tr>
      <w:tr w:rsidR="00936D0B" w:rsidRPr="00905950" w14:paraId="567DAF26" w14:textId="77777777" w:rsidTr="00BC6DFA">
        <w:tc>
          <w:tcPr>
            <w:tcW w:w="3217" w:type="dxa"/>
            <w:shd w:val="clear" w:color="auto" w:fill="FFFF00"/>
          </w:tcPr>
          <w:p w14:paraId="4159B35D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Begä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2942D6B2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Caer </w:t>
            </w:r>
          </w:p>
        </w:tc>
        <w:tc>
          <w:tcPr>
            <w:tcW w:w="3692" w:type="dxa"/>
            <w:shd w:val="clear" w:color="auto" w:fill="FFFF00"/>
          </w:tcPr>
          <w:p w14:paraId="04333153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begä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tibien </w:t>
            </w:r>
          </w:p>
        </w:tc>
        <w:tc>
          <w:tcPr>
            <w:tcW w:w="4610" w:type="dxa"/>
            <w:shd w:val="clear" w:color="auto" w:fill="FFFF00"/>
          </w:tcPr>
          <w:p w14:paraId="3AF7FBA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me caí. </w:t>
            </w:r>
          </w:p>
        </w:tc>
      </w:tr>
      <w:tr w:rsidR="00936D0B" w:rsidRPr="00905950" w14:paraId="5E216E6A" w14:textId="77777777" w:rsidTr="00BC6DFA">
        <w:tc>
          <w:tcPr>
            <w:tcW w:w="3217" w:type="dxa"/>
            <w:shd w:val="clear" w:color="auto" w:fill="FFFF00"/>
          </w:tcPr>
          <w:p w14:paraId="2EB52636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Bentre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7687C48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ellos </w:t>
            </w:r>
          </w:p>
        </w:tc>
        <w:tc>
          <w:tcPr>
            <w:tcW w:w="3692" w:type="dxa"/>
            <w:shd w:val="clear" w:color="auto" w:fill="FFFF00"/>
          </w:tcPr>
          <w:p w14:paraId="518C3461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bentre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AC2617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con ellos. </w:t>
            </w:r>
          </w:p>
        </w:tc>
      </w:tr>
      <w:tr w:rsidR="00936D0B" w:rsidRPr="00905950" w14:paraId="2C786FB8" w14:textId="77777777" w:rsidTr="00BC6DFA">
        <w:tc>
          <w:tcPr>
            <w:tcW w:w="3217" w:type="dxa"/>
            <w:shd w:val="clear" w:color="auto" w:fill="FFFF00"/>
          </w:tcPr>
          <w:p w14:paraId="4395B917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Beriare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61EA865D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Desteñido  </w:t>
            </w:r>
          </w:p>
        </w:tc>
        <w:tc>
          <w:tcPr>
            <w:tcW w:w="3692" w:type="dxa"/>
            <w:shd w:val="clear" w:color="auto" w:fill="FFFF00"/>
          </w:tcPr>
          <w:p w14:paraId="7D3183E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beriare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F9E719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ropa esta desteñido. </w:t>
            </w:r>
          </w:p>
        </w:tc>
      </w:tr>
      <w:tr w:rsidR="00936D0B" w:rsidRPr="00905950" w14:paraId="0061821B" w14:textId="77777777" w:rsidTr="00BC6DFA">
        <w:tc>
          <w:tcPr>
            <w:tcW w:w="3217" w:type="dxa"/>
            <w:shd w:val="clear" w:color="auto" w:fill="FFFF00"/>
          </w:tcPr>
          <w:p w14:paraId="2362B2CC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</w:t>
            </w:r>
          </w:p>
        </w:tc>
        <w:tc>
          <w:tcPr>
            <w:tcW w:w="2793" w:type="dxa"/>
            <w:shd w:val="clear" w:color="auto" w:fill="FFFF00"/>
          </w:tcPr>
          <w:p w14:paraId="1C72047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Suegra</w:t>
            </w:r>
          </w:p>
        </w:tc>
        <w:tc>
          <w:tcPr>
            <w:tcW w:w="3692" w:type="dxa"/>
            <w:shd w:val="clear" w:color="auto" w:fill="FFFF00"/>
          </w:tcPr>
          <w:p w14:paraId="5D231B1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elena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6D2CF2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suegra se llama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elena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936D0B" w:rsidRPr="00905950" w14:paraId="2B0CDE5D" w14:textId="77777777" w:rsidTr="00BC6DFA">
        <w:tc>
          <w:tcPr>
            <w:tcW w:w="3217" w:type="dxa"/>
            <w:shd w:val="clear" w:color="auto" w:fill="FFFF00"/>
          </w:tcPr>
          <w:p w14:paraId="37C8FA1C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Bien </w:t>
            </w:r>
          </w:p>
        </w:tc>
        <w:tc>
          <w:tcPr>
            <w:tcW w:w="2793" w:type="dxa"/>
            <w:shd w:val="clear" w:color="auto" w:fill="FFFF00"/>
          </w:tcPr>
          <w:p w14:paraId="342FD5C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Dar</w:t>
            </w:r>
          </w:p>
        </w:tc>
        <w:tc>
          <w:tcPr>
            <w:tcW w:w="3692" w:type="dxa"/>
            <w:shd w:val="clear" w:color="auto" w:fill="FFFF00"/>
          </w:tcPr>
          <w:p w14:paraId="2A28C76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bien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610" w:type="dxa"/>
            <w:shd w:val="clear" w:color="auto" w:fill="FFFF00"/>
          </w:tcPr>
          <w:p w14:paraId="79757B6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 agua a los pollos. </w:t>
            </w:r>
          </w:p>
        </w:tc>
      </w:tr>
      <w:tr w:rsidR="00936D0B" w:rsidRPr="00905950" w14:paraId="109B8E87" w14:textId="77777777" w:rsidTr="00BC6DFA">
        <w:tc>
          <w:tcPr>
            <w:tcW w:w="3217" w:type="dxa"/>
            <w:shd w:val="clear" w:color="auto" w:fill="FFFF00"/>
          </w:tcPr>
          <w:p w14:paraId="27BB60A4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5A7738A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Mujer blanca </w:t>
            </w:r>
          </w:p>
        </w:tc>
        <w:tc>
          <w:tcPr>
            <w:tcW w:w="3692" w:type="dxa"/>
            <w:shd w:val="clear" w:color="auto" w:fill="FFFF00"/>
          </w:tcPr>
          <w:p w14:paraId="2AC5975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kidra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794CC12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viene la mujer blanca. </w:t>
            </w:r>
          </w:p>
        </w:tc>
      </w:tr>
      <w:tr w:rsidR="00936D0B" w:rsidRPr="00905950" w14:paraId="05B3EE17" w14:textId="77777777" w:rsidTr="00BC6DFA">
        <w:tc>
          <w:tcPr>
            <w:tcW w:w="3217" w:type="dxa"/>
            <w:shd w:val="clear" w:color="auto" w:fill="FFFF00"/>
          </w:tcPr>
          <w:p w14:paraId="3AB786EB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Biyo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2DBFAFD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Abuela </w:t>
            </w:r>
          </w:p>
        </w:tc>
        <w:tc>
          <w:tcPr>
            <w:tcW w:w="3692" w:type="dxa"/>
            <w:shd w:val="clear" w:color="auto" w:fill="FFFF00"/>
          </w:tcPr>
          <w:p w14:paraId="2DCA06CD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Biyo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3A73C0B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abuela se llama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936D0B" w:rsidRPr="00905950" w14:paraId="7E5990D4" w14:textId="77777777" w:rsidTr="00BC6DFA">
        <w:tc>
          <w:tcPr>
            <w:tcW w:w="3217" w:type="dxa"/>
            <w:shd w:val="clear" w:color="auto" w:fill="FFFF00"/>
          </w:tcPr>
          <w:p w14:paraId="62C1AD23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Biga </w:t>
            </w:r>
          </w:p>
        </w:tc>
        <w:tc>
          <w:tcPr>
            <w:tcW w:w="2793" w:type="dxa"/>
            <w:shd w:val="clear" w:color="auto" w:fill="FFFF00"/>
          </w:tcPr>
          <w:p w14:paraId="3B1C0E2D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Orgulloso </w:t>
            </w:r>
          </w:p>
        </w:tc>
        <w:tc>
          <w:tcPr>
            <w:tcW w:w="3692" w:type="dxa"/>
            <w:shd w:val="clear" w:color="auto" w:fill="FFFF00"/>
          </w:tcPr>
          <w:p w14:paraId="3E58B4D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biga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C1F0D9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muy orgulloso. </w:t>
            </w:r>
          </w:p>
        </w:tc>
      </w:tr>
      <w:tr w:rsidR="00936D0B" w:rsidRPr="00905950" w14:paraId="45F86471" w14:textId="77777777" w:rsidTr="00BC6DFA">
        <w:trPr>
          <w:trHeight w:val="275"/>
        </w:trPr>
        <w:tc>
          <w:tcPr>
            <w:tcW w:w="3217" w:type="dxa"/>
            <w:shd w:val="clear" w:color="auto" w:fill="FFFF00"/>
          </w:tcPr>
          <w:p w14:paraId="4D1604BC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60C0738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Despreciar </w:t>
            </w:r>
          </w:p>
        </w:tc>
        <w:tc>
          <w:tcPr>
            <w:tcW w:w="3692" w:type="dxa"/>
            <w:shd w:val="clear" w:color="auto" w:fill="FFFF00"/>
          </w:tcPr>
          <w:p w14:paraId="521D6DC4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4E08E2F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negro nos desprecia </w:t>
            </w:r>
          </w:p>
        </w:tc>
      </w:tr>
      <w:tr w:rsidR="00936D0B" w:rsidRPr="00905950" w14:paraId="01611E3B" w14:textId="77777777" w:rsidTr="00BC6DFA">
        <w:tc>
          <w:tcPr>
            <w:tcW w:w="3217" w:type="dxa"/>
            <w:shd w:val="clear" w:color="auto" w:fill="FFFF00"/>
          </w:tcPr>
          <w:p w14:paraId="653211CC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4CE1BBA4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Encima </w:t>
            </w:r>
          </w:p>
        </w:tc>
        <w:tc>
          <w:tcPr>
            <w:tcW w:w="3692" w:type="dxa"/>
            <w:shd w:val="clear" w:color="auto" w:fill="FFFF00"/>
          </w:tcPr>
          <w:p w14:paraId="0AE85813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ütü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0E878E0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paloma está en el árbol  </w:t>
            </w:r>
          </w:p>
        </w:tc>
      </w:tr>
      <w:tr w:rsidR="00936D0B" w:rsidRPr="00905950" w14:paraId="62CC9733" w14:textId="77777777" w:rsidTr="00BC6DFA">
        <w:tc>
          <w:tcPr>
            <w:tcW w:w="3217" w:type="dxa"/>
            <w:shd w:val="clear" w:color="auto" w:fill="FFFF00"/>
          </w:tcPr>
          <w:p w14:paraId="05D175EF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4FA603A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Después</w:t>
            </w:r>
          </w:p>
        </w:tc>
        <w:tc>
          <w:tcPr>
            <w:tcW w:w="3692" w:type="dxa"/>
            <w:shd w:val="clear" w:color="auto" w:fill="FFFF00"/>
          </w:tcPr>
          <w:p w14:paraId="2EE6FAFD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mröre</w:t>
            </w:r>
            <w:proofErr w:type="spellEnd"/>
          </w:p>
        </w:tc>
        <w:tc>
          <w:tcPr>
            <w:tcW w:w="4610" w:type="dxa"/>
            <w:shd w:val="clear" w:color="auto" w:fill="FFFF00"/>
          </w:tcPr>
          <w:p w14:paraId="6E3783E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 después coma. </w:t>
            </w:r>
          </w:p>
        </w:tc>
      </w:tr>
      <w:tr w:rsidR="00936D0B" w:rsidRPr="00905950" w14:paraId="7862033B" w14:textId="77777777" w:rsidTr="00BC6DFA">
        <w:trPr>
          <w:trHeight w:val="432"/>
        </w:trPr>
        <w:tc>
          <w:tcPr>
            <w:tcW w:w="3217" w:type="dxa"/>
            <w:shd w:val="clear" w:color="auto" w:fill="FFFF00"/>
          </w:tcPr>
          <w:p w14:paraId="5DD16EA5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Bisi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468E981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Tucán </w:t>
            </w:r>
          </w:p>
        </w:tc>
        <w:tc>
          <w:tcPr>
            <w:tcW w:w="3692" w:type="dxa"/>
            <w:shd w:val="clear" w:color="auto" w:fill="FFFF00"/>
          </w:tcPr>
          <w:p w14:paraId="676D96A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Bisi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610" w:type="dxa"/>
            <w:shd w:val="clear" w:color="auto" w:fill="FFFF00"/>
          </w:tcPr>
          <w:p w14:paraId="7238640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tucán está comiendo banano </w:t>
            </w:r>
          </w:p>
        </w:tc>
      </w:tr>
      <w:tr w:rsidR="00936D0B" w:rsidRPr="00905950" w14:paraId="67B4C629" w14:textId="77777777" w:rsidTr="00BC6DFA">
        <w:tc>
          <w:tcPr>
            <w:tcW w:w="3217" w:type="dxa"/>
            <w:shd w:val="clear" w:color="auto" w:fill="FFFF00"/>
          </w:tcPr>
          <w:p w14:paraId="6322F288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Bilon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4EBF2E3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Pilón </w:t>
            </w:r>
          </w:p>
        </w:tc>
        <w:tc>
          <w:tcPr>
            <w:tcW w:w="3692" w:type="dxa"/>
            <w:shd w:val="clear" w:color="auto" w:fill="FFFF00"/>
          </w:tcPr>
          <w:p w14:paraId="175DA40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Bilon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7E6AF13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pilón es mío </w:t>
            </w:r>
          </w:p>
        </w:tc>
      </w:tr>
      <w:tr w:rsidR="00936D0B" w:rsidRPr="00905950" w14:paraId="3B2110C9" w14:textId="77777777" w:rsidTr="00BC6DFA">
        <w:tc>
          <w:tcPr>
            <w:tcW w:w="3217" w:type="dxa"/>
            <w:shd w:val="clear" w:color="auto" w:fill="FFFF00"/>
          </w:tcPr>
          <w:p w14:paraId="1D23046A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Bilöngrä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636D111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Mano de pilón </w:t>
            </w:r>
          </w:p>
        </w:tc>
        <w:tc>
          <w:tcPr>
            <w:tcW w:w="3692" w:type="dxa"/>
            <w:shd w:val="clear" w:color="auto" w:fill="FFFF00"/>
          </w:tcPr>
          <w:p w14:paraId="6A35EDE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Bilongrä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bien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31F5BB5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Páseme el mano de pilón </w:t>
            </w:r>
          </w:p>
        </w:tc>
      </w:tr>
      <w:tr w:rsidR="00936D0B" w:rsidRPr="00905950" w14:paraId="6B665C97" w14:textId="77777777" w:rsidTr="00BC6DFA">
        <w:tc>
          <w:tcPr>
            <w:tcW w:w="3217" w:type="dxa"/>
            <w:shd w:val="clear" w:color="auto" w:fill="FFFF00"/>
          </w:tcPr>
          <w:p w14:paraId="7E8DC57C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1FDE176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Dieron </w:t>
            </w:r>
          </w:p>
        </w:tc>
        <w:tc>
          <w:tcPr>
            <w:tcW w:w="3692" w:type="dxa"/>
            <w:shd w:val="clear" w:color="auto" w:fill="FFFF00"/>
          </w:tcPr>
          <w:p w14:paraId="2635109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5CCACEA4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Les dieron comida a ellos. </w:t>
            </w:r>
          </w:p>
        </w:tc>
      </w:tr>
      <w:tr w:rsidR="00936D0B" w:rsidRPr="00905950" w14:paraId="6F156408" w14:textId="77777777" w:rsidTr="00BC6DFA">
        <w:tc>
          <w:tcPr>
            <w:tcW w:w="3217" w:type="dxa"/>
            <w:shd w:val="clear" w:color="auto" w:fill="FFFF00"/>
          </w:tcPr>
          <w:p w14:paraId="50FB0617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Biguera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4925764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Casi </w:t>
            </w:r>
          </w:p>
        </w:tc>
        <w:tc>
          <w:tcPr>
            <w:tcW w:w="3692" w:type="dxa"/>
            <w:shd w:val="clear" w:color="auto" w:fill="FFFF00"/>
          </w:tcPr>
          <w:p w14:paraId="3D38289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Biguera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E78E5D2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</w:t>
            </w:r>
          </w:p>
        </w:tc>
      </w:tr>
      <w:tr w:rsidR="00936D0B" w:rsidRPr="00905950" w14:paraId="27867096" w14:textId="77777777" w:rsidTr="00BC6DFA">
        <w:tc>
          <w:tcPr>
            <w:tcW w:w="3217" w:type="dxa"/>
            <w:shd w:val="clear" w:color="auto" w:fill="FFFF00"/>
          </w:tcPr>
          <w:p w14:paraId="22AB7055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Biguin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2601363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Vena</w:t>
            </w:r>
          </w:p>
        </w:tc>
        <w:tc>
          <w:tcPr>
            <w:tcW w:w="3692" w:type="dxa"/>
            <w:shd w:val="clear" w:color="auto" w:fill="FFFF00"/>
          </w:tcPr>
          <w:p w14:paraId="178A6EF8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biguin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toen </w:t>
            </w:r>
          </w:p>
        </w:tc>
        <w:tc>
          <w:tcPr>
            <w:tcW w:w="4610" w:type="dxa"/>
            <w:shd w:val="clear" w:color="auto" w:fill="FFFF00"/>
          </w:tcPr>
          <w:p w14:paraId="34CFEB6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Vea mi vena. </w:t>
            </w:r>
          </w:p>
        </w:tc>
      </w:tr>
      <w:tr w:rsidR="00936D0B" w:rsidRPr="00905950" w14:paraId="3332D668" w14:textId="77777777" w:rsidTr="00BC6DFA">
        <w:tc>
          <w:tcPr>
            <w:tcW w:w="3217" w:type="dxa"/>
            <w:shd w:val="clear" w:color="auto" w:fill="FFFF00"/>
          </w:tcPr>
          <w:p w14:paraId="6B99FDBC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Bienda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0DA80DEF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Devolver </w:t>
            </w:r>
          </w:p>
        </w:tc>
        <w:tc>
          <w:tcPr>
            <w:tcW w:w="3692" w:type="dxa"/>
            <w:shd w:val="clear" w:color="auto" w:fill="FFFF00"/>
          </w:tcPr>
          <w:p w14:paraId="032B4E63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Ngwian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bienda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F6AE72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Devuelva la plata </w:t>
            </w:r>
          </w:p>
        </w:tc>
      </w:tr>
      <w:tr w:rsidR="00936D0B" w:rsidRPr="00905950" w14:paraId="3CBF4079" w14:textId="77777777" w:rsidTr="00BC6DFA">
        <w:tc>
          <w:tcPr>
            <w:tcW w:w="3217" w:type="dxa"/>
            <w:shd w:val="clear" w:color="auto" w:fill="FFFF00"/>
          </w:tcPr>
          <w:p w14:paraId="40581B57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Bobu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0F1D9DF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Dos veces </w:t>
            </w:r>
          </w:p>
        </w:tc>
        <w:tc>
          <w:tcPr>
            <w:tcW w:w="3692" w:type="dxa"/>
            <w:shd w:val="clear" w:color="auto" w:fill="FFFF00"/>
          </w:tcPr>
          <w:p w14:paraId="7E42D463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bobu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4DAE63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Bañemos dos veces </w:t>
            </w:r>
          </w:p>
        </w:tc>
      </w:tr>
      <w:tr w:rsidR="00936D0B" w:rsidRPr="00905950" w14:paraId="5AD91F50" w14:textId="77777777" w:rsidTr="00BC6DFA">
        <w:tc>
          <w:tcPr>
            <w:tcW w:w="3217" w:type="dxa"/>
            <w:shd w:val="clear" w:color="auto" w:fill="FFFF00"/>
          </w:tcPr>
          <w:p w14:paraId="10193009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Boboda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3154871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Sapo </w:t>
            </w:r>
          </w:p>
        </w:tc>
        <w:tc>
          <w:tcPr>
            <w:tcW w:w="3692" w:type="dxa"/>
            <w:shd w:val="clear" w:color="auto" w:fill="FFFF00"/>
          </w:tcPr>
          <w:p w14:paraId="12CF2B3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Boboda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30B996C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sapo es de color negro</w:t>
            </w:r>
          </w:p>
        </w:tc>
      </w:tr>
      <w:tr w:rsidR="00936D0B" w:rsidRPr="00905950" w14:paraId="5EE940CB" w14:textId="77777777" w:rsidTr="00BC6DFA">
        <w:tc>
          <w:tcPr>
            <w:tcW w:w="3217" w:type="dxa"/>
            <w:shd w:val="clear" w:color="auto" w:fill="FFFF00"/>
          </w:tcPr>
          <w:p w14:paraId="5693188D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Boda</w:t>
            </w:r>
          </w:p>
        </w:tc>
        <w:tc>
          <w:tcPr>
            <w:tcW w:w="2793" w:type="dxa"/>
            <w:shd w:val="clear" w:color="auto" w:fill="FFFF00"/>
          </w:tcPr>
          <w:p w14:paraId="6421C6E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Banano(corto)</w:t>
            </w:r>
          </w:p>
        </w:tc>
        <w:tc>
          <w:tcPr>
            <w:tcW w:w="3692" w:type="dxa"/>
            <w:shd w:val="clear" w:color="auto" w:fill="FFFF00"/>
          </w:tcPr>
          <w:p w14:paraId="7ED8FC3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boda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nögö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550917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Sembremos banano. </w:t>
            </w:r>
          </w:p>
        </w:tc>
      </w:tr>
      <w:tr w:rsidR="00936D0B" w:rsidRPr="00905950" w14:paraId="4FD847B9" w14:textId="77777777" w:rsidTr="00BC6DFA">
        <w:tc>
          <w:tcPr>
            <w:tcW w:w="3217" w:type="dxa"/>
            <w:shd w:val="clear" w:color="auto" w:fill="FFFF00"/>
          </w:tcPr>
          <w:p w14:paraId="35679F49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Bode</w:t>
            </w:r>
          </w:p>
        </w:tc>
        <w:tc>
          <w:tcPr>
            <w:tcW w:w="2793" w:type="dxa"/>
            <w:shd w:val="clear" w:color="auto" w:fill="FFFF00"/>
          </w:tcPr>
          <w:p w14:paraId="635690C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Ensuciar </w:t>
            </w:r>
          </w:p>
        </w:tc>
        <w:tc>
          <w:tcPr>
            <w:tcW w:w="3692" w:type="dxa"/>
            <w:shd w:val="clear" w:color="auto" w:fill="FFFF00"/>
          </w:tcPr>
          <w:p w14:paraId="0AFE0E2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bote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4F717D14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bebe está ensuciando el agua</w:t>
            </w:r>
          </w:p>
        </w:tc>
      </w:tr>
      <w:tr w:rsidR="00936D0B" w:rsidRPr="00905950" w14:paraId="186C95FD" w14:textId="77777777" w:rsidTr="00BC6DFA">
        <w:tc>
          <w:tcPr>
            <w:tcW w:w="3217" w:type="dxa"/>
            <w:shd w:val="clear" w:color="auto" w:fill="FFFF00"/>
          </w:tcPr>
          <w:p w14:paraId="37446DC8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Bodo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573468DF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Planta medicinal </w:t>
            </w:r>
          </w:p>
        </w:tc>
        <w:tc>
          <w:tcPr>
            <w:tcW w:w="3692" w:type="dxa"/>
            <w:shd w:val="clear" w:color="auto" w:fill="FFFF00"/>
          </w:tcPr>
          <w:p w14:paraId="10A81D5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krägäre</w:t>
            </w:r>
            <w:proofErr w:type="spellEnd"/>
          </w:p>
        </w:tc>
        <w:tc>
          <w:tcPr>
            <w:tcW w:w="4610" w:type="dxa"/>
            <w:shd w:val="clear" w:color="auto" w:fill="FFFF00"/>
          </w:tcPr>
          <w:p w14:paraId="1C7A3C6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el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bodo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como medicina.</w:t>
            </w:r>
          </w:p>
        </w:tc>
      </w:tr>
      <w:tr w:rsidR="00936D0B" w:rsidRPr="00905950" w14:paraId="6C2927DE" w14:textId="77777777" w:rsidTr="00BC6DFA">
        <w:tc>
          <w:tcPr>
            <w:tcW w:w="3217" w:type="dxa"/>
            <w:shd w:val="clear" w:color="auto" w:fill="FFFF00"/>
          </w:tcPr>
          <w:p w14:paraId="18C2B878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Bolore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012B97DC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Redondo</w:t>
            </w:r>
          </w:p>
        </w:tc>
        <w:tc>
          <w:tcPr>
            <w:tcW w:w="3692" w:type="dxa"/>
            <w:shd w:val="clear" w:color="auto" w:fill="FFFF00"/>
          </w:tcPr>
          <w:p w14:paraId="006D723F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1C48B8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Esta piedra es redondo</w:t>
            </w:r>
          </w:p>
        </w:tc>
      </w:tr>
      <w:tr w:rsidR="00936D0B" w:rsidRPr="00905950" w14:paraId="66852AB5" w14:textId="77777777" w:rsidTr="00BC6DFA">
        <w:trPr>
          <w:trHeight w:val="403"/>
        </w:trPr>
        <w:tc>
          <w:tcPr>
            <w:tcW w:w="3217" w:type="dxa"/>
            <w:shd w:val="clear" w:color="auto" w:fill="FFFF00"/>
          </w:tcPr>
          <w:p w14:paraId="01EB6A35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3F5625A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Pobre </w:t>
            </w:r>
          </w:p>
        </w:tc>
        <w:tc>
          <w:tcPr>
            <w:tcW w:w="3692" w:type="dxa"/>
            <w:shd w:val="clear" w:color="auto" w:fill="FFFF00"/>
          </w:tcPr>
          <w:p w14:paraId="66F0676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FBC513C" w14:textId="77777777" w:rsidR="00936D0B" w:rsidRPr="00BC6DFA" w:rsidRDefault="00134145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es muy pobre. </w:t>
            </w:r>
          </w:p>
        </w:tc>
      </w:tr>
      <w:tr w:rsidR="00936D0B" w:rsidRPr="00905950" w14:paraId="293E76B9" w14:textId="77777777" w:rsidTr="00BC6DFA">
        <w:tc>
          <w:tcPr>
            <w:tcW w:w="3217" w:type="dxa"/>
            <w:shd w:val="clear" w:color="auto" w:fill="FFFF00"/>
          </w:tcPr>
          <w:p w14:paraId="1DC45FA3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Bosi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1195A9B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Cuñada </w:t>
            </w:r>
          </w:p>
          <w:p w14:paraId="359B84A1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Nuera </w:t>
            </w:r>
          </w:p>
        </w:tc>
        <w:tc>
          <w:tcPr>
            <w:tcW w:w="3692" w:type="dxa"/>
            <w:shd w:val="clear" w:color="auto" w:fill="FFFF00"/>
          </w:tcPr>
          <w:p w14:paraId="2A3BD71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Bosi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mechy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54B7C64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cuñada se llama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Mechy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D5BEB" w:rsidRPr="00905950" w14:paraId="086B4023" w14:textId="77777777" w:rsidTr="00BC6DFA">
        <w:tc>
          <w:tcPr>
            <w:tcW w:w="3217" w:type="dxa"/>
            <w:shd w:val="clear" w:color="auto" w:fill="FFFF00"/>
          </w:tcPr>
          <w:p w14:paraId="5C5D6462" w14:textId="77777777" w:rsidR="00ED5BEB" w:rsidRPr="00BC6DFA" w:rsidRDefault="00ED5BEB" w:rsidP="00936D0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Boglo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vMerge w:val="restart"/>
            <w:shd w:val="clear" w:color="auto" w:fill="FFFF00"/>
          </w:tcPr>
          <w:p w14:paraId="05E0E0E4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Unidos </w:t>
            </w:r>
          </w:p>
        </w:tc>
        <w:tc>
          <w:tcPr>
            <w:tcW w:w="3692" w:type="dxa"/>
            <w:vMerge w:val="restart"/>
            <w:shd w:val="clear" w:color="auto" w:fill="FFFF00"/>
          </w:tcPr>
          <w:p w14:paraId="1F2043C7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boglo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610" w:type="dxa"/>
            <w:vMerge w:val="restart"/>
            <w:shd w:val="clear" w:color="auto" w:fill="FFFF00"/>
          </w:tcPr>
          <w:p w14:paraId="33D4DE91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plátano esta unidos en si </w:t>
            </w:r>
          </w:p>
        </w:tc>
      </w:tr>
      <w:tr w:rsidR="00ED5BEB" w:rsidRPr="00905950" w14:paraId="6747AB30" w14:textId="77777777" w:rsidTr="00BC6DFA">
        <w:trPr>
          <w:trHeight w:val="157"/>
        </w:trPr>
        <w:tc>
          <w:tcPr>
            <w:tcW w:w="3217" w:type="dxa"/>
            <w:shd w:val="clear" w:color="auto" w:fill="FFFF00"/>
          </w:tcPr>
          <w:p w14:paraId="158841EE" w14:textId="77777777" w:rsidR="00ED5BEB" w:rsidRPr="00BC6DFA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Bolo</w:t>
            </w:r>
          </w:p>
        </w:tc>
        <w:tc>
          <w:tcPr>
            <w:tcW w:w="2793" w:type="dxa"/>
            <w:vMerge/>
            <w:shd w:val="clear" w:color="auto" w:fill="FFFF00"/>
          </w:tcPr>
          <w:p w14:paraId="2755F851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F00"/>
          </w:tcPr>
          <w:p w14:paraId="2823FF63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F00"/>
          </w:tcPr>
          <w:p w14:paraId="08094924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ED5BEB" w:rsidRPr="00905950" w14:paraId="2F94AA70" w14:textId="77777777" w:rsidTr="00BC6DFA">
        <w:tc>
          <w:tcPr>
            <w:tcW w:w="3217" w:type="dxa"/>
            <w:shd w:val="clear" w:color="auto" w:fill="FFFF00"/>
          </w:tcPr>
          <w:p w14:paraId="437F4AB8" w14:textId="77777777" w:rsidR="00ED5BEB" w:rsidRPr="00BC6DFA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Bogän</w:t>
            </w:r>
            <w:proofErr w:type="spellEnd"/>
          </w:p>
        </w:tc>
        <w:tc>
          <w:tcPr>
            <w:tcW w:w="2793" w:type="dxa"/>
            <w:vMerge w:val="restart"/>
            <w:shd w:val="clear" w:color="auto" w:fill="FFFF00"/>
          </w:tcPr>
          <w:p w14:paraId="05625F78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Verdad </w:t>
            </w:r>
          </w:p>
        </w:tc>
        <w:tc>
          <w:tcPr>
            <w:tcW w:w="3692" w:type="dxa"/>
            <w:vMerge w:val="restart"/>
            <w:shd w:val="clear" w:color="auto" w:fill="FFFF00"/>
          </w:tcPr>
          <w:p w14:paraId="29F54447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bokän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vMerge w:val="restart"/>
            <w:shd w:val="clear" w:color="auto" w:fill="FFFF00"/>
          </w:tcPr>
          <w:p w14:paraId="41492EC9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dice la verdad </w:t>
            </w:r>
          </w:p>
        </w:tc>
      </w:tr>
      <w:tr w:rsidR="00ED5BEB" w:rsidRPr="00905950" w14:paraId="7CEECEF9" w14:textId="77777777" w:rsidTr="00BC6DFA">
        <w:tc>
          <w:tcPr>
            <w:tcW w:w="3217" w:type="dxa"/>
            <w:shd w:val="clear" w:color="auto" w:fill="FFFF00"/>
          </w:tcPr>
          <w:p w14:paraId="755B6739" w14:textId="77777777" w:rsidR="00ED5BEB" w:rsidRPr="00BC6DFA" w:rsidRDefault="00ED5BE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Bokän</w:t>
            </w:r>
            <w:proofErr w:type="spellEnd"/>
          </w:p>
        </w:tc>
        <w:tc>
          <w:tcPr>
            <w:tcW w:w="2793" w:type="dxa"/>
            <w:vMerge/>
            <w:shd w:val="clear" w:color="auto" w:fill="FFFF00"/>
          </w:tcPr>
          <w:p w14:paraId="4E93DC0F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92" w:type="dxa"/>
            <w:vMerge/>
            <w:shd w:val="clear" w:color="auto" w:fill="FFFF00"/>
          </w:tcPr>
          <w:p w14:paraId="196E0A16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610" w:type="dxa"/>
            <w:vMerge/>
            <w:shd w:val="clear" w:color="auto" w:fill="FFFF00"/>
          </w:tcPr>
          <w:p w14:paraId="2D85B147" w14:textId="77777777" w:rsidR="00ED5BEB" w:rsidRPr="00BC6DFA" w:rsidRDefault="00ED5BE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936D0B" w:rsidRPr="00905950" w14:paraId="14CA1773" w14:textId="77777777" w:rsidTr="00BC6DFA">
        <w:tc>
          <w:tcPr>
            <w:tcW w:w="3217" w:type="dxa"/>
            <w:shd w:val="clear" w:color="auto" w:fill="FFFF00"/>
          </w:tcPr>
          <w:p w14:paraId="70873305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Bongrabe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0DBD3DB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Lindo, hermoso </w:t>
            </w:r>
          </w:p>
        </w:tc>
        <w:tc>
          <w:tcPr>
            <w:tcW w:w="3692" w:type="dxa"/>
            <w:shd w:val="clear" w:color="auto" w:fill="FFFF00"/>
          </w:tcPr>
          <w:p w14:paraId="2FF5EC9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blü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bongrabe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882963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flor es lindo. </w:t>
            </w:r>
          </w:p>
        </w:tc>
      </w:tr>
      <w:tr w:rsidR="00936D0B" w:rsidRPr="00905950" w14:paraId="0FCE0490" w14:textId="77777777" w:rsidTr="00BC6DFA">
        <w:tc>
          <w:tcPr>
            <w:tcW w:w="3217" w:type="dxa"/>
            <w:shd w:val="clear" w:color="auto" w:fill="FFFF00"/>
          </w:tcPr>
          <w:p w14:paraId="27F24B3B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153CCF9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Guaba </w:t>
            </w:r>
          </w:p>
        </w:tc>
        <w:tc>
          <w:tcPr>
            <w:tcW w:w="3692" w:type="dxa"/>
            <w:shd w:val="clear" w:color="auto" w:fill="FFFF00"/>
          </w:tcPr>
          <w:p w14:paraId="58F5377D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krati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ötö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525E8981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Coseche una guaba  </w:t>
            </w:r>
          </w:p>
        </w:tc>
      </w:tr>
      <w:tr w:rsidR="00936D0B" w:rsidRPr="00905950" w14:paraId="14C46461" w14:textId="77777777" w:rsidTr="00BC6DFA">
        <w:tc>
          <w:tcPr>
            <w:tcW w:w="3217" w:type="dxa"/>
            <w:shd w:val="clear" w:color="auto" w:fill="FFFF00"/>
          </w:tcPr>
          <w:p w14:paraId="6D91D4F6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0EA3DA9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Afrecho  </w:t>
            </w:r>
          </w:p>
        </w:tc>
        <w:tc>
          <w:tcPr>
            <w:tcW w:w="3692" w:type="dxa"/>
            <w:shd w:val="clear" w:color="auto" w:fill="FFFF00"/>
          </w:tcPr>
          <w:p w14:paraId="3F061BE3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</w:p>
        </w:tc>
        <w:tc>
          <w:tcPr>
            <w:tcW w:w="4610" w:type="dxa"/>
            <w:shd w:val="clear" w:color="auto" w:fill="FFFF00"/>
          </w:tcPr>
          <w:p w14:paraId="6868BA6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Saque el afrecho de maíz.  </w:t>
            </w:r>
          </w:p>
        </w:tc>
      </w:tr>
      <w:tr w:rsidR="00936D0B" w:rsidRPr="00905950" w14:paraId="3F90AFE5" w14:textId="77777777" w:rsidTr="00BC6DFA">
        <w:tc>
          <w:tcPr>
            <w:tcW w:w="3217" w:type="dxa"/>
            <w:shd w:val="clear" w:color="auto" w:fill="FFFF00"/>
          </w:tcPr>
          <w:p w14:paraId="4D4B97FB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Bura</w:t>
            </w:r>
          </w:p>
        </w:tc>
        <w:tc>
          <w:tcPr>
            <w:tcW w:w="2793" w:type="dxa"/>
            <w:shd w:val="clear" w:color="auto" w:fill="FFFF00"/>
          </w:tcPr>
          <w:p w14:paraId="6812619B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Venado </w:t>
            </w:r>
          </w:p>
        </w:tc>
        <w:tc>
          <w:tcPr>
            <w:tcW w:w="3692" w:type="dxa"/>
            <w:shd w:val="clear" w:color="auto" w:fill="FFFF00"/>
          </w:tcPr>
          <w:p w14:paraId="243766F4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Bura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krotu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ñaka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7C756AD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venado no tiene cuerno. </w:t>
            </w:r>
          </w:p>
        </w:tc>
      </w:tr>
      <w:tr w:rsidR="00936D0B" w:rsidRPr="00905950" w14:paraId="60562025" w14:textId="77777777" w:rsidTr="00BC6DFA">
        <w:tc>
          <w:tcPr>
            <w:tcW w:w="3217" w:type="dxa"/>
            <w:shd w:val="clear" w:color="auto" w:fill="FFFF00"/>
          </w:tcPr>
          <w:p w14:paraId="2CB8AC59" w14:textId="77777777" w:rsidR="00936D0B" w:rsidRPr="00BC6DFA" w:rsidRDefault="00936D0B" w:rsidP="00ED5BE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43B8A91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Arenoso, diminuto  </w:t>
            </w:r>
          </w:p>
        </w:tc>
        <w:tc>
          <w:tcPr>
            <w:tcW w:w="3692" w:type="dxa"/>
            <w:shd w:val="clear" w:color="auto" w:fill="FFFF00"/>
          </w:tcPr>
          <w:p w14:paraId="1E3C0AF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Muma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krubate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07D41E8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Este frijol es muy diminuto.</w:t>
            </w:r>
          </w:p>
        </w:tc>
      </w:tr>
      <w:tr w:rsidR="00936D0B" w:rsidRPr="00905950" w14:paraId="177B4D69" w14:textId="77777777" w:rsidTr="00BC6DFA">
        <w:tc>
          <w:tcPr>
            <w:tcW w:w="3217" w:type="dxa"/>
            <w:shd w:val="clear" w:color="auto" w:fill="FFFF00"/>
          </w:tcPr>
          <w:p w14:paraId="631C147D" w14:textId="77777777" w:rsidR="00936D0B" w:rsidRPr="00BC6DF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Bugue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474AFE0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Alimentar </w:t>
            </w:r>
          </w:p>
        </w:tc>
        <w:tc>
          <w:tcPr>
            <w:tcW w:w="3692" w:type="dxa"/>
            <w:shd w:val="clear" w:color="auto" w:fill="FFFF00"/>
          </w:tcPr>
          <w:p w14:paraId="23009E6D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Minchi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bugue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krägue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69CA7870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Alimente mi gato. </w:t>
            </w:r>
          </w:p>
        </w:tc>
      </w:tr>
      <w:tr w:rsidR="00936D0B" w:rsidRPr="00905950" w14:paraId="5B1E8E4C" w14:textId="77777777" w:rsidTr="00BC6DFA">
        <w:tc>
          <w:tcPr>
            <w:tcW w:w="3217" w:type="dxa"/>
            <w:shd w:val="clear" w:color="auto" w:fill="FFFF00"/>
          </w:tcPr>
          <w:p w14:paraId="70557E1F" w14:textId="77777777" w:rsidR="00936D0B" w:rsidRPr="00BC6DF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Bün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1AD46852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Nieta</w:t>
            </w:r>
          </w:p>
        </w:tc>
        <w:tc>
          <w:tcPr>
            <w:tcW w:w="3692" w:type="dxa"/>
            <w:shd w:val="clear" w:color="auto" w:fill="FFFF00"/>
          </w:tcPr>
          <w:p w14:paraId="61B2CB68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ema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33248C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nieta se llama Ema</w:t>
            </w:r>
          </w:p>
        </w:tc>
      </w:tr>
      <w:tr w:rsidR="00936D0B" w:rsidRPr="00905950" w14:paraId="197FBBAE" w14:textId="77777777" w:rsidTr="00BC6DFA">
        <w:tc>
          <w:tcPr>
            <w:tcW w:w="3217" w:type="dxa"/>
            <w:shd w:val="clear" w:color="auto" w:fill="FFFF00"/>
          </w:tcPr>
          <w:p w14:paraId="3E45E68E" w14:textId="77777777" w:rsidR="00936D0B" w:rsidRPr="00BC6DF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Bugo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1AAAB37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Arco </w:t>
            </w:r>
          </w:p>
        </w:tc>
        <w:tc>
          <w:tcPr>
            <w:tcW w:w="3692" w:type="dxa"/>
            <w:shd w:val="clear" w:color="auto" w:fill="FFFF00"/>
          </w:tcPr>
          <w:p w14:paraId="21B3F34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Bugo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ügue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F89188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Esconda el arco </w:t>
            </w:r>
          </w:p>
        </w:tc>
      </w:tr>
      <w:tr w:rsidR="00936D0B" w:rsidRPr="00905950" w14:paraId="0AE48936" w14:textId="77777777" w:rsidTr="00BC6DFA">
        <w:tc>
          <w:tcPr>
            <w:tcW w:w="3217" w:type="dxa"/>
            <w:shd w:val="clear" w:color="auto" w:fill="FFFF00"/>
          </w:tcPr>
          <w:p w14:paraId="544FCF9C" w14:textId="77777777" w:rsidR="00936D0B" w:rsidRPr="00BC6DF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14DC85DE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Piel </w:t>
            </w:r>
          </w:p>
        </w:tc>
        <w:tc>
          <w:tcPr>
            <w:tcW w:w="3692" w:type="dxa"/>
            <w:shd w:val="clear" w:color="auto" w:fill="FFFF00"/>
          </w:tcPr>
          <w:p w14:paraId="6B08423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36E1AE32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piel es de color negro </w:t>
            </w:r>
          </w:p>
        </w:tc>
      </w:tr>
      <w:tr w:rsidR="00936D0B" w:rsidRPr="00905950" w14:paraId="659FD7CF" w14:textId="77777777" w:rsidTr="00BC6DFA">
        <w:tc>
          <w:tcPr>
            <w:tcW w:w="3217" w:type="dxa"/>
            <w:shd w:val="clear" w:color="auto" w:fill="FFFF00"/>
          </w:tcPr>
          <w:p w14:paraId="7C70964F" w14:textId="77777777" w:rsidR="00936D0B" w:rsidRPr="00BC6DF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793" w:type="dxa"/>
            <w:shd w:val="clear" w:color="auto" w:fill="FFFF00"/>
          </w:tcPr>
          <w:p w14:paraId="06434FA9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Desnudo </w:t>
            </w:r>
          </w:p>
        </w:tc>
        <w:tc>
          <w:tcPr>
            <w:tcW w:w="3692" w:type="dxa"/>
            <w:shd w:val="clear" w:color="auto" w:fill="FFFF00"/>
          </w:tcPr>
          <w:p w14:paraId="5F53BCB7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Nämä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butiere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2A7BACC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Estaba bañando desnudo. </w:t>
            </w:r>
          </w:p>
        </w:tc>
      </w:tr>
      <w:tr w:rsidR="00936D0B" w:rsidRPr="00905950" w14:paraId="4CFDE8C7" w14:textId="77777777" w:rsidTr="00BC6DFA">
        <w:tc>
          <w:tcPr>
            <w:tcW w:w="3217" w:type="dxa"/>
            <w:shd w:val="clear" w:color="auto" w:fill="FFFF00"/>
          </w:tcPr>
          <w:p w14:paraId="4026FCA9" w14:textId="77777777" w:rsidR="00936D0B" w:rsidRPr="00BC6DF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Bule</w:t>
            </w:r>
          </w:p>
        </w:tc>
        <w:tc>
          <w:tcPr>
            <w:tcW w:w="2793" w:type="dxa"/>
            <w:shd w:val="clear" w:color="auto" w:fill="FFFF00"/>
          </w:tcPr>
          <w:p w14:paraId="32B7BEC8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Estomago </w:t>
            </w:r>
          </w:p>
        </w:tc>
        <w:tc>
          <w:tcPr>
            <w:tcW w:w="3692" w:type="dxa"/>
            <w:shd w:val="clear" w:color="auto" w:fill="FFFF00"/>
          </w:tcPr>
          <w:p w14:paraId="4E1EBAE6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bule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610" w:type="dxa"/>
            <w:shd w:val="clear" w:color="auto" w:fill="FFFF00"/>
          </w:tcPr>
          <w:p w14:paraId="0BF4E4E5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estómago es grande </w:t>
            </w:r>
          </w:p>
        </w:tc>
      </w:tr>
      <w:tr w:rsidR="00936D0B" w:rsidRPr="00905950" w14:paraId="0C975034" w14:textId="77777777" w:rsidTr="00BC6DFA">
        <w:trPr>
          <w:trHeight w:val="383"/>
        </w:trPr>
        <w:tc>
          <w:tcPr>
            <w:tcW w:w="3217" w:type="dxa"/>
            <w:shd w:val="clear" w:color="auto" w:fill="FFFF00"/>
          </w:tcPr>
          <w:p w14:paraId="43D7EDFD" w14:textId="77777777" w:rsidR="00936D0B" w:rsidRPr="00BC6DFA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Buguere</w:t>
            </w:r>
            <w:proofErr w:type="spellEnd"/>
          </w:p>
        </w:tc>
        <w:tc>
          <w:tcPr>
            <w:tcW w:w="2793" w:type="dxa"/>
            <w:shd w:val="clear" w:color="auto" w:fill="FFFF00"/>
          </w:tcPr>
          <w:p w14:paraId="4DD1D8A1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Celeste </w:t>
            </w:r>
          </w:p>
        </w:tc>
        <w:tc>
          <w:tcPr>
            <w:tcW w:w="3692" w:type="dxa"/>
            <w:shd w:val="clear" w:color="auto" w:fill="FFFF00"/>
          </w:tcPr>
          <w:p w14:paraId="06706A8A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buguere</w:t>
            </w:r>
            <w:proofErr w:type="spellEnd"/>
          </w:p>
        </w:tc>
        <w:tc>
          <w:tcPr>
            <w:tcW w:w="4610" w:type="dxa"/>
            <w:shd w:val="clear" w:color="auto" w:fill="FFFF00"/>
          </w:tcPr>
          <w:p w14:paraId="21B3DFA4" w14:textId="77777777" w:rsidR="00936D0B" w:rsidRPr="00BC6DFA" w:rsidRDefault="00936D0B" w:rsidP="00936D0B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piedra es de color celeste</w:t>
            </w:r>
          </w:p>
        </w:tc>
      </w:tr>
    </w:tbl>
    <w:p w14:paraId="23EC8228" w14:textId="77777777" w:rsidR="00327FC8" w:rsidRPr="00905950" w:rsidRDefault="00327FC8" w:rsidP="00134145">
      <w:pPr>
        <w:rPr>
          <w:rFonts w:ascii="Century Gothic" w:eastAsia="Batang" w:hAnsi="Century Gothic"/>
          <w:sz w:val="28"/>
          <w:szCs w:val="28"/>
        </w:rPr>
      </w:pPr>
    </w:p>
    <w:p w14:paraId="4349F2E7" w14:textId="77777777" w:rsidR="00A27C2A" w:rsidRPr="00905950" w:rsidRDefault="00936D0B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A3AF" wp14:editId="0ACF4EC3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83615" cy="923290"/>
                <wp:effectExtent l="76200" t="57150" r="83185" b="1054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FA2F0" w14:textId="77777777" w:rsidR="00F76509" w:rsidRPr="00A27C2A" w:rsidRDefault="00F76509" w:rsidP="0047361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A3AF" id="Cuadro de texto 3" o:spid="_x0000_s1028" type="#_x0000_t202" style="position:absolute;margin-left:0;margin-top:4.5pt;width:77.45pt;height:7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&#13;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FA2F0" w14:textId="77777777" w:rsidR="00F76509" w:rsidRPr="00A27C2A" w:rsidRDefault="00F76509" w:rsidP="0047361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39"/>
        <w:gridCol w:w="3367"/>
        <w:gridCol w:w="3607"/>
        <w:gridCol w:w="4399"/>
      </w:tblGrid>
      <w:tr w:rsidR="0047361D" w:rsidRPr="00905950" w14:paraId="6238F63F" w14:textId="77777777" w:rsidTr="00CB1DC0">
        <w:tc>
          <w:tcPr>
            <w:tcW w:w="2926" w:type="dxa"/>
            <w:shd w:val="clear" w:color="auto" w:fill="FFFF00"/>
          </w:tcPr>
          <w:p w14:paraId="06F84E81" w14:textId="77777777" w:rsidR="0047361D" w:rsidRPr="00CB1DC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Chala</w:t>
            </w:r>
          </w:p>
        </w:tc>
        <w:tc>
          <w:tcPr>
            <w:tcW w:w="3368" w:type="dxa"/>
            <w:shd w:val="clear" w:color="auto" w:fill="FFFF00"/>
          </w:tcPr>
          <w:p w14:paraId="7EE86262" w14:textId="77777777" w:rsidR="0047361D" w:rsidRPr="00CB1DC0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Pollo sin plumas</w:t>
            </w:r>
          </w:p>
        </w:tc>
        <w:tc>
          <w:tcPr>
            <w:tcW w:w="3612" w:type="dxa"/>
            <w:shd w:val="clear" w:color="auto" w:fill="FFFF00"/>
          </w:tcPr>
          <w:p w14:paraId="34133A4B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chala </w:t>
            </w:r>
          </w:p>
        </w:tc>
        <w:tc>
          <w:tcPr>
            <w:tcW w:w="4406" w:type="dxa"/>
            <w:shd w:val="clear" w:color="auto" w:fill="FFFF00"/>
          </w:tcPr>
          <w:p w14:paraId="60B03047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Tengo una gallina chala.</w:t>
            </w:r>
          </w:p>
        </w:tc>
      </w:tr>
      <w:tr w:rsidR="0047361D" w:rsidRPr="00905950" w14:paraId="46A1DA18" w14:textId="77777777" w:rsidTr="00CB1DC0">
        <w:tc>
          <w:tcPr>
            <w:tcW w:w="2926" w:type="dxa"/>
            <w:shd w:val="clear" w:color="auto" w:fill="FFFF00"/>
          </w:tcPr>
          <w:p w14:paraId="3E4BC2A7" w14:textId="77777777" w:rsidR="0047361D" w:rsidRPr="00CB1DC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Chane</w:t>
            </w:r>
          </w:p>
        </w:tc>
        <w:tc>
          <w:tcPr>
            <w:tcW w:w="3368" w:type="dxa"/>
            <w:shd w:val="clear" w:color="auto" w:fill="FFFF00"/>
          </w:tcPr>
          <w:p w14:paraId="7B774C7E" w14:textId="77777777" w:rsidR="0047361D" w:rsidRPr="00CB1DC0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Orinar</w:t>
            </w:r>
            <w:r w:rsidR="00C3754A"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( hombre)</w:t>
            </w:r>
          </w:p>
        </w:tc>
        <w:tc>
          <w:tcPr>
            <w:tcW w:w="3612" w:type="dxa"/>
            <w:shd w:val="clear" w:color="auto" w:fill="FFFF00"/>
          </w:tcPr>
          <w:p w14:paraId="2ABE7715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chane </w:t>
            </w:r>
          </w:p>
        </w:tc>
        <w:tc>
          <w:tcPr>
            <w:tcW w:w="4406" w:type="dxa"/>
            <w:shd w:val="clear" w:color="auto" w:fill="FFFF00"/>
          </w:tcPr>
          <w:p w14:paraId="67EB3D77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a orinar </w:t>
            </w:r>
          </w:p>
        </w:tc>
      </w:tr>
      <w:tr w:rsidR="0047361D" w:rsidRPr="00905950" w14:paraId="2CE62417" w14:textId="77777777" w:rsidTr="00CB1DC0">
        <w:tc>
          <w:tcPr>
            <w:tcW w:w="2926" w:type="dxa"/>
            <w:shd w:val="clear" w:color="auto" w:fill="FFFF00"/>
          </w:tcPr>
          <w:p w14:paraId="4A3898B8" w14:textId="77777777" w:rsidR="0047361D" w:rsidRPr="00CB1DC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Chami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7847A80D" w14:textId="77777777" w:rsidR="0047361D" w:rsidRPr="00CB1DC0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612" w:type="dxa"/>
            <w:shd w:val="clear" w:color="auto" w:fill="FFFF00"/>
          </w:tcPr>
          <w:p w14:paraId="7006F96C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ngwai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chami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569BAA6E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hermana se llama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chami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47361D" w:rsidRPr="00905950" w14:paraId="03B36673" w14:textId="77777777" w:rsidTr="00CB1DC0">
        <w:trPr>
          <w:trHeight w:val="625"/>
        </w:trPr>
        <w:tc>
          <w:tcPr>
            <w:tcW w:w="2926" w:type="dxa"/>
            <w:shd w:val="clear" w:color="auto" w:fill="FFFF00"/>
          </w:tcPr>
          <w:p w14:paraId="14034FF0" w14:textId="77777777" w:rsidR="0047361D" w:rsidRPr="00CB1DC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Chan</w:t>
            </w:r>
          </w:p>
        </w:tc>
        <w:tc>
          <w:tcPr>
            <w:tcW w:w="3368" w:type="dxa"/>
            <w:shd w:val="clear" w:color="auto" w:fill="FFFF00"/>
          </w:tcPr>
          <w:p w14:paraId="5E1E6BE6" w14:textId="77777777" w:rsidR="0047361D" w:rsidRPr="00CB1DC0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Pene</w:t>
            </w:r>
          </w:p>
        </w:tc>
        <w:tc>
          <w:tcPr>
            <w:tcW w:w="3612" w:type="dxa"/>
            <w:shd w:val="clear" w:color="auto" w:fill="FFFF00"/>
          </w:tcPr>
          <w:p w14:paraId="501E3BDB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brare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jerekä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chan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tärä</w:t>
            </w:r>
            <w:proofErr w:type="spellEnd"/>
          </w:p>
        </w:tc>
        <w:tc>
          <w:tcPr>
            <w:tcW w:w="4406" w:type="dxa"/>
            <w:shd w:val="clear" w:color="auto" w:fill="FFFF00"/>
          </w:tcPr>
          <w:p w14:paraId="32EB3094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Solo los hombres tenemos pene</w:t>
            </w:r>
          </w:p>
        </w:tc>
      </w:tr>
      <w:tr w:rsidR="00323127" w:rsidRPr="00905950" w14:paraId="7937A9EC" w14:textId="77777777" w:rsidTr="00CB1DC0">
        <w:tc>
          <w:tcPr>
            <w:tcW w:w="2926" w:type="dxa"/>
            <w:shd w:val="clear" w:color="auto" w:fill="FFFF00"/>
          </w:tcPr>
          <w:p w14:paraId="146E0499" w14:textId="77777777" w:rsidR="00323127" w:rsidRPr="00CB1DC0" w:rsidRDefault="00323127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Chata </w:t>
            </w:r>
          </w:p>
        </w:tc>
        <w:tc>
          <w:tcPr>
            <w:tcW w:w="3368" w:type="dxa"/>
            <w:shd w:val="clear" w:color="auto" w:fill="FFFF00"/>
          </w:tcPr>
          <w:p w14:paraId="5BB32B9C" w14:textId="77777777" w:rsidR="00323127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Garrapata </w:t>
            </w:r>
          </w:p>
        </w:tc>
        <w:tc>
          <w:tcPr>
            <w:tcW w:w="3612" w:type="dxa"/>
            <w:shd w:val="clear" w:color="auto" w:fill="FFFF00"/>
          </w:tcPr>
          <w:p w14:paraId="039CEB33" w14:textId="77777777" w:rsidR="00323127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chata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kwati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</w:t>
            </w:r>
          </w:p>
        </w:tc>
        <w:tc>
          <w:tcPr>
            <w:tcW w:w="4406" w:type="dxa"/>
            <w:shd w:val="clear" w:color="auto" w:fill="FFFF00"/>
          </w:tcPr>
          <w:p w14:paraId="35F7A9BE" w14:textId="77777777" w:rsidR="00323127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tiene mucha   garrapata </w:t>
            </w:r>
          </w:p>
        </w:tc>
      </w:tr>
      <w:tr w:rsidR="0047361D" w:rsidRPr="00905950" w14:paraId="7BE0DC00" w14:textId="77777777" w:rsidTr="00CB1DC0">
        <w:tc>
          <w:tcPr>
            <w:tcW w:w="2926" w:type="dxa"/>
            <w:shd w:val="clear" w:color="auto" w:fill="FFFF00"/>
          </w:tcPr>
          <w:p w14:paraId="677EC302" w14:textId="77777777" w:rsidR="0047361D" w:rsidRPr="00CB1DC0" w:rsidRDefault="00936D0B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Chaliba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050C22BC" w14:textId="77777777" w:rsidR="0047361D" w:rsidRPr="00CB1DC0" w:rsidRDefault="00936D0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Grano de colores</w:t>
            </w:r>
          </w:p>
        </w:tc>
        <w:tc>
          <w:tcPr>
            <w:tcW w:w="3612" w:type="dxa"/>
            <w:shd w:val="clear" w:color="auto" w:fill="FFFF00"/>
          </w:tcPr>
          <w:p w14:paraId="3D9D3534" w14:textId="77777777" w:rsidR="0047361D" w:rsidRPr="00CB1DC0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Muma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chaliba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erere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4406" w:type="dxa"/>
            <w:shd w:val="clear" w:color="auto" w:fill="FFFF00"/>
          </w:tcPr>
          <w:p w14:paraId="530EDA7D" w14:textId="77777777" w:rsidR="0047361D" w:rsidRPr="00CB1DC0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frijol tiene varios colores </w:t>
            </w:r>
          </w:p>
        </w:tc>
      </w:tr>
      <w:tr w:rsidR="0047361D" w:rsidRPr="00905950" w14:paraId="14808A6F" w14:textId="77777777" w:rsidTr="00CB1DC0">
        <w:tc>
          <w:tcPr>
            <w:tcW w:w="2926" w:type="dxa"/>
            <w:shd w:val="clear" w:color="auto" w:fill="FFFF00"/>
          </w:tcPr>
          <w:p w14:paraId="7C64F018" w14:textId="77777777" w:rsidR="0047361D" w:rsidRPr="00CB1DC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Cheli</w:t>
            </w:r>
          </w:p>
        </w:tc>
        <w:tc>
          <w:tcPr>
            <w:tcW w:w="3368" w:type="dxa"/>
            <w:shd w:val="clear" w:color="auto" w:fill="FFFF00"/>
          </w:tcPr>
          <w:p w14:paraId="475BD1EA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612" w:type="dxa"/>
            <w:shd w:val="clear" w:color="auto" w:fill="FFFF00"/>
          </w:tcPr>
          <w:p w14:paraId="2890C7F7" w14:textId="77777777" w:rsidR="0047361D" w:rsidRPr="00CB1DC0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bün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cheli </w:t>
            </w:r>
          </w:p>
        </w:tc>
        <w:tc>
          <w:tcPr>
            <w:tcW w:w="4406" w:type="dxa"/>
            <w:shd w:val="clear" w:color="auto" w:fill="FFFF00"/>
          </w:tcPr>
          <w:p w14:paraId="55540CEC" w14:textId="77777777" w:rsidR="0047361D" w:rsidRPr="00CB1DC0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nieta se llama cheli </w:t>
            </w:r>
          </w:p>
        </w:tc>
      </w:tr>
      <w:tr w:rsidR="0047361D" w:rsidRPr="00905950" w14:paraId="64F2A582" w14:textId="77777777" w:rsidTr="00CB1DC0">
        <w:tc>
          <w:tcPr>
            <w:tcW w:w="2926" w:type="dxa"/>
            <w:shd w:val="clear" w:color="auto" w:fill="FFFF00"/>
          </w:tcPr>
          <w:p w14:paraId="224B8FDB" w14:textId="77777777" w:rsidR="0047361D" w:rsidRPr="00CB1DC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Chen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47DA7BA1" w14:textId="77777777" w:rsidR="0047361D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Negro</w:t>
            </w:r>
          </w:p>
        </w:tc>
        <w:tc>
          <w:tcPr>
            <w:tcW w:w="3612" w:type="dxa"/>
            <w:shd w:val="clear" w:color="auto" w:fill="FFFF00"/>
          </w:tcPr>
          <w:p w14:paraId="23C5BCBC" w14:textId="77777777" w:rsidR="0047361D" w:rsidRPr="00CB1DC0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butie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chen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erere</w:t>
            </w:r>
            <w:proofErr w:type="spellEnd"/>
          </w:p>
        </w:tc>
        <w:tc>
          <w:tcPr>
            <w:tcW w:w="4406" w:type="dxa"/>
            <w:shd w:val="clear" w:color="auto" w:fill="FFFF00"/>
          </w:tcPr>
          <w:p w14:paraId="73E64BB0" w14:textId="77777777" w:rsidR="0047361D" w:rsidRPr="00CB1DC0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Tengo la piel como los negro</w:t>
            </w:r>
          </w:p>
        </w:tc>
      </w:tr>
      <w:tr w:rsidR="0047361D" w:rsidRPr="00905950" w14:paraId="5743F061" w14:textId="77777777" w:rsidTr="00CB1DC0">
        <w:tc>
          <w:tcPr>
            <w:tcW w:w="2926" w:type="dxa"/>
            <w:shd w:val="clear" w:color="auto" w:fill="FFFF00"/>
          </w:tcPr>
          <w:p w14:paraId="4BC44EC2" w14:textId="77777777" w:rsidR="0047361D" w:rsidRPr="00CB1DC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</w:p>
        </w:tc>
        <w:tc>
          <w:tcPr>
            <w:tcW w:w="3368" w:type="dxa"/>
            <w:shd w:val="clear" w:color="auto" w:fill="FFFF00"/>
          </w:tcPr>
          <w:p w14:paraId="450E3CD9" w14:textId="77777777" w:rsidR="0047361D" w:rsidRPr="00CB1DC0" w:rsidRDefault="00C3754A" w:rsidP="00A709A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poco </w:t>
            </w:r>
          </w:p>
        </w:tc>
        <w:tc>
          <w:tcPr>
            <w:tcW w:w="3612" w:type="dxa"/>
            <w:shd w:val="clear" w:color="auto" w:fill="FFFF00"/>
          </w:tcPr>
          <w:p w14:paraId="4E41188A" w14:textId="77777777" w:rsidR="0047361D" w:rsidRPr="00CB1DC0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32573974" w14:textId="77777777" w:rsidR="00C3754A" w:rsidRPr="00CB1DC0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 un poco </w:t>
            </w:r>
          </w:p>
        </w:tc>
      </w:tr>
      <w:tr w:rsidR="00A709A7" w:rsidRPr="00905950" w14:paraId="4EA24A20" w14:textId="77777777" w:rsidTr="00CB1DC0">
        <w:trPr>
          <w:trHeight w:val="428"/>
        </w:trPr>
        <w:tc>
          <w:tcPr>
            <w:tcW w:w="2926" w:type="dxa"/>
            <w:shd w:val="clear" w:color="auto" w:fill="FFFF00"/>
          </w:tcPr>
          <w:p w14:paraId="64699FE3" w14:textId="77777777" w:rsidR="00A709A7" w:rsidRPr="00CB1DC0" w:rsidRDefault="00A709A7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</w:p>
        </w:tc>
        <w:tc>
          <w:tcPr>
            <w:tcW w:w="3368" w:type="dxa"/>
            <w:shd w:val="clear" w:color="auto" w:fill="FFFF00"/>
          </w:tcPr>
          <w:p w14:paraId="4327C1D3" w14:textId="77777777" w:rsidR="00A709A7" w:rsidRPr="00CB1DC0" w:rsidRDefault="00A709A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bebe</w:t>
            </w:r>
          </w:p>
        </w:tc>
        <w:tc>
          <w:tcPr>
            <w:tcW w:w="3612" w:type="dxa"/>
            <w:shd w:val="clear" w:color="auto" w:fill="FFFF00"/>
          </w:tcPr>
          <w:p w14:paraId="674386E1" w14:textId="77777777" w:rsidR="00A709A7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murare </w:t>
            </w:r>
          </w:p>
        </w:tc>
        <w:tc>
          <w:tcPr>
            <w:tcW w:w="4406" w:type="dxa"/>
            <w:shd w:val="clear" w:color="auto" w:fill="FFFF00"/>
          </w:tcPr>
          <w:p w14:paraId="249A4DAA" w14:textId="77777777" w:rsidR="00A709A7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bebe tiene gripe. </w:t>
            </w:r>
          </w:p>
        </w:tc>
      </w:tr>
      <w:tr w:rsidR="00C3754A" w:rsidRPr="00905950" w14:paraId="6DAC9ABC" w14:textId="77777777" w:rsidTr="00CB1DC0">
        <w:tc>
          <w:tcPr>
            <w:tcW w:w="2926" w:type="dxa"/>
            <w:shd w:val="clear" w:color="auto" w:fill="FFFF00"/>
          </w:tcPr>
          <w:p w14:paraId="43027F86" w14:textId="77777777" w:rsidR="00C3754A" w:rsidRPr="00CB1DC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51E2FF9C" w14:textId="77777777" w:rsidR="00C3754A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Poquito </w:t>
            </w:r>
          </w:p>
        </w:tc>
        <w:tc>
          <w:tcPr>
            <w:tcW w:w="3612" w:type="dxa"/>
            <w:shd w:val="clear" w:color="auto" w:fill="FFFF00"/>
          </w:tcPr>
          <w:p w14:paraId="0C74EBE7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kwetani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</w:p>
        </w:tc>
        <w:tc>
          <w:tcPr>
            <w:tcW w:w="4406" w:type="dxa"/>
            <w:shd w:val="clear" w:color="auto" w:fill="FFFF00"/>
          </w:tcPr>
          <w:p w14:paraId="7C8AA36E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comió poquito </w:t>
            </w:r>
          </w:p>
        </w:tc>
      </w:tr>
      <w:tr w:rsidR="00C3754A" w:rsidRPr="00905950" w14:paraId="02109EF7" w14:textId="77777777" w:rsidTr="00CB1DC0">
        <w:tc>
          <w:tcPr>
            <w:tcW w:w="2926" w:type="dxa"/>
            <w:shd w:val="clear" w:color="auto" w:fill="FFFF00"/>
          </w:tcPr>
          <w:p w14:paraId="11B90E2B" w14:textId="77777777" w:rsidR="00C3754A" w:rsidRPr="00CB1DC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Chigui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03614272" w14:textId="77777777" w:rsidR="00C3754A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Perrito</w:t>
            </w:r>
          </w:p>
        </w:tc>
        <w:tc>
          <w:tcPr>
            <w:tcW w:w="3612" w:type="dxa"/>
            <w:shd w:val="clear" w:color="auto" w:fill="FFFF00"/>
          </w:tcPr>
          <w:p w14:paraId="453EB314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Chigui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1168F1CA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perrito es de color blanco</w:t>
            </w:r>
          </w:p>
        </w:tc>
      </w:tr>
      <w:tr w:rsidR="00C3754A" w:rsidRPr="00905950" w14:paraId="3CBFFBC5" w14:textId="77777777" w:rsidTr="00CB1DC0">
        <w:tc>
          <w:tcPr>
            <w:tcW w:w="2926" w:type="dxa"/>
            <w:shd w:val="clear" w:color="auto" w:fill="FFFF00"/>
          </w:tcPr>
          <w:p w14:paraId="52AF0F45" w14:textId="77777777" w:rsidR="00C3754A" w:rsidRPr="00CB1DC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Chiglan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20E9A3FC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Estéril</w:t>
            </w:r>
          </w:p>
        </w:tc>
        <w:tc>
          <w:tcPr>
            <w:tcW w:w="3612" w:type="dxa"/>
            <w:shd w:val="clear" w:color="auto" w:fill="FFFF00"/>
          </w:tcPr>
          <w:p w14:paraId="3E44C3D4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chiglan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6F196837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caballo es estéril </w:t>
            </w:r>
          </w:p>
        </w:tc>
      </w:tr>
      <w:tr w:rsidR="00C3754A" w:rsidRPr="00905950" w14:paraId="77E29C39" w14:textId="77777777" w:rsidTr="00CB1DC0">
        <w:tc>
          <w:tcPr>
            <w:tcW w:w="2926" w:type="dxa"/>
            <w:shd w:val="clear" w:color="auto" w:fill="FFFF00"/>
          </w:tcPr>
          <w:p w14:paraId="2C2A7CB9" w14:textId="77777777" w:rsidR="00C3754A" w:rsidRPr="00CB1DC0" w:rsidRDefault="00C3754A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Cholibo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74FF9BF9" w14:textId="77777777" w:rsidR="00C3754A" w:rsidRPr="00CB1DC0" w:rsidRDefault="00C37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Garza</w:t>
            </w:r>
          </w:p>
        </w:tc>
        <w:tc>
          <w:tcPr>
            <w:tcW w:w="3612" w:type="dxa"/>
            <w:shd w:val="clear" w:color="auto" w:fill="FFFF00"/>
          </w:tcPr>
          <w:p w14:paraId="0D0F8656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Cholibo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chata </w:t>
            </w:r>
            <w:proofErr w:type="spellStart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kwete</w:t>
            </w:r>
            <w:proofErr w:type="spellEnd"/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27A153DB" w14:textId="77777777" w:rsidR="00C3754A" w:rsidRPr="00CB1DC0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B1DC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garza está comiendo garrapata </w:t>
            </w:r>
          </w:p>
          <w:p w14:paraId="731ABE64" w14:textId="77777777" w:rsidR="00FE2053" w:rsidRPr="00CB1DC0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6406E741" w14:textId="77777777" w:rsidR="00FE2053" w:rsidRPr="00CB1DC0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FE2053" w:rsidRPr="00905950" w14:paraId="20BC325C" w14:textId="77777777" w:rsidTr="005D58F6">
        <w:tc>
          <w:tcPr>
            <w:tcW w:w="2926" w:type="dxa"/>
            <w:shd w:val="clear" w:color="auto" w:fill="FFFF00"/>
          </w:tcPr>
          <w:p w14:paraId="4B904153" w14:textId="77777777" w:rsidR="00FE2053" w:rsidRPr="005D58F6" w:rsidRDefault="00FE2053" w:rsidP="006A38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Chogali</w:t>
            </w:r>
            <w:proofErr w:type="spellEnd"/>
          </w:p>
        </w:tc>
        <w:tc>
          <w:tcPr>
            <w:tcW w:w="3368" w:type="dxa"/>
            <w:vMerge w:val="restart"/>
            <w:shd w:val="clear" w:color="auto" w:fill="FFFF00"/>
          </w:tcPr>
          <w:p w14:paraId="7826E87D" w14:textId="77777777" w:rsidR="00FE2053" w:rsidRPr="005D58F6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Diablo </w:t>
            </w:r>
          </w:p>
        </w:tc>
        <w:tc>
          <w:tcPr>
            <w:tcW w:w="3612" w:type="dxa"/>
            <w:vMerge w:val="restart"/>
            <w:shd w:val="clear" w:color="auto" w:fill="FFFF00"/>
          </w:tcPr>
          <w:p w14:paraId="07B1ED5D" w14:textId="77777777" w:rsidR="00FE2053" w:rsidRPr="005D58F6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Chogwäli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vMerge w:val="restart"/>
            <w:shd w:val="clear" w:color="auto" w:fill="FFFF00"/>
          </w:tcPr>
          <w:p w14:paraId="4FEBB644" w14:textId="77777777" w:rsidR="00FE2053" w:rsidRPr="005D58F6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diablo es malo</w:t>
            </w:r>
          </w:p>
        </w:tc>
      </w:tr>
      <w:tr w:rsidR="00FE2053" w:rsidRPr="00905950" w14:paraId="3F21CE6F" w14:textId="77777777" w:rsidTr="005D58F6">
        <w:tc>
          <w:tcPr>
            <w:tcW w:w="2926" w:type="dxa"/>
            <w:shd w:val="clear" w:color="auto" w:fill="FFFF00"/>
          </w:tcPr>
          <w:p w14:paraId="6EE4BD39" w14:textId="77777777" w:rsidR="00FE2053" w:rsidRPr="005D58F6" w:rsidRDefault="00FE2053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Chogwäli</w:t>
            </w:r>
            <w:proofErr w:type="spellEnd"/>
          </w:p>
        </w:tc>
        <w:tc>
          <w:tcPr>
            <w:tcW w:w="3368" w:type="dxa"/>
            <w:vMerge/>
            <w:shd w:val="clear" w:color="auto" w:fill="FFFF00"/>
          </w:tcPr>
          <w:p w14:paraId="583C30B0" w14:textId="77777777" w:rsidR="00FE2053" w:rsidRPr="005D58F6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12" w:type="dxa"/>
            <w:vMerge/>
            <w:shd w:val="clear" w:color="auto" w:fill="FFFF00"/>
          </w:tcPr>
          <w:p w14:paraId="1824A8E1" w14:textId="77777777" w:rsidR="00FE2053" w:rsidRPr="005D58F6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406" w:type="dxa"/>
            <w:vMerge/>
            <w:shd w:val="clear" w:color="auto" w:fill="FFFF00"/>
          </w:tcPr>
          <w:p w14:paraId="516F8A84" w14:textId="77777777" w:rsidR="00FE2053" w:rsidRPr="005D58F6" w:rsidRDefault="00FE205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C3754A" w:rsidRPr="00905950" w14:paraId="631A68A7" w14:textId="77777777" w:rsidTr="005D58F6">
        <w:tc>
          <w:tcPr>
            <w:tcW w:w="2926" w:type="dxa"/>
            <w:shd w:val="clear" w:color="auto" w:fill="FFFF00"/>
          </w:tcPr>
          <w:p w14:paraId="0EF9420F" w14:textId="77777777" w:rsidR="00C3754A" w:rsidRPr="005D58F6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Chochi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0B67E2BD" w14:textId="77777777" w:rsidR="00C3754A" w:rsidRPr="005D58F6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Pollito</w:t>
            </w:r>
          </w:p>
        </w:tc>
        <w:tc>
          <w:tcPr>
            <w:tcW w:w="3612" w:type="dxa"/>
            <w:shd w:val="clear" w:color="auto" w:fill="FFFF00"/>
          </w:tcPr>
          <w:p w14:paraId="2B72235C" w14:textId="77777777" w:rsidR="00C3754A" w:rsidRPr="005D58F6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Chochi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ngeta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54C34AD3" w14:textId="77777777" w:rsidR="00C3754A" w:rsidRPr="005D58F6" w:rsidRDefault="0032312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pollito se murió </w:t>
            </w:r>
          </w:p>
        </w:tc>
      </w:tr>
      <w:tr w:rsidR="00C3754A" w:rsidRPr="00905950" w14:paraId="6A5C88D7" w14:textId="77777777" w:rsidTr="005D58F6">
        <w:tc>
          <w:tcPr>
            <w:tcW w:w="2926" w:type="dxa"/>
            <w:shd w:val="clear" w:color="auto" w:fill="FFFF00"/>
          </w:tcPr>
          <w:p w14:paraId="072DAD02" w14:textId="77777777" w:rsidR="00C3754A" w:rsidRPr="005D58F6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Chrärä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7E52CD23" w14:textId="77777777" w:rsidR="00C3754A" w:rsidRPr="005D58F6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Martin pescador</w:t>
            </w:r>
          </w:p>
        </w:tc>
        <w:tc>
          <w:tcPr>
            <w:tcW w:w="3612" w:type="dxa"/>
            <w:shd w:val="clear" w:color="auto" w:fill="FFFF00"/>
          </w:tcPr>
          <w:p w14:paraId="4994A662" w14:textId="77777777" w:rsidR="00C3754A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Chrärä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turi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66BFE261" w14:textId="77777777" w:rsidR="00C3754A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vio un Martin pescador </w:t>
            </w:r>
          </w:p>
        </w:tc>
      </w:tr>
      <w:tr w:rsidR="00485E76" w:rsidRPr="00905950" w14:paraId="1BB52C7C" w14:textId="77777777" w:rsidTr="005D58F6">
        <w:tc>
          <w:tcPr>
            <w:tcW w:w="2926" w:type="dxa"/>
            <w:shd w:val="clear" w:color="auto" w:fill="FFFF00"/>
          </w:tcPr>
          <w:p w14:paraId="7AFA85A1" w14:textId="77777777" w:rsidR="00485E76" w:rsidRPr="005D58F6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368" w:type="dxa"/>
            <w:shd w:val="clear" w:color="auto" w:fill="FFFF00"/>
          </w:tcPr>
          <w:p w14:paraId="77E57668" w14:textId="77777777" w:rsidR="00485E76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Una Persona no indígena </w:t>
            </w:r>
          </w:p>
        </w:tc>
        <w:tc>
          <w:tcPr>
            <w:tcW w:w="3612" w:type="dxa"/>
            <w:shd w:val="clear" w:color="auto" w:fill="FFFF00"/>
          </w:tcPr>
          <w:p w14:paraId="38FC7CFA" w14:textId="77777777" w:rsidR="00485E76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kidra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49534CC6" w14:textId="77777777" w:rsidR="00485E76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Viene una persona no indígena</w:t>
            </w:r>
          </w:p>
        </w:tc>
      </w:tr>
      <w:tr w:rsidR="00485E76" w:rsidRPr="00905950" w14:paraId="72E123DF" w14:textId="77777777" w:rsidTr="005D58F6">
        <w:tc>
          <w:tcPr>
            <w:tcW w:w="2926" w:type="dxa"/>
            <w:shd w:val="clear" w:color="auto" w:fill="FFFF00"/>
          </w:tcPr>
          <w:p w14:paraId="107861BF" w14:textId="77777777" w:rsidR="00485E76" w:rsidRPr="005D58F6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Chuitre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368" w:type="dxa"/>
            <w:shd w:val="clear" w:color="auto" w:fill="FFFF00"/>
          </w:tcPr>
          <w:p w14:paraId="754AA7E9" w14:textId="77777777" w:rsidR="00485E76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Personas no indígena</w:t>
            </w:r>
          </w:p>
        </w:tc>
        <w:tc>
          <w:tcPr>
            <w:tcW w:w="3612" w:type="dxa"/>
            <w:shd w:val="clear" w:color="auto" w:fill="FFFF00"/>
          </w:tcPr>
          <w:p w14:paraId="4C189971" w14:textId="77777777" w:rsidR="00485E76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Chuitre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nigani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basaire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66C3715E" w14:textId="77777777" w:rsidR="00485E76" w:rsidRPr="005D58F6" w:rsidRDefault="00D7259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 fueron de paseo las personas no indígenas.</w:t>
            </w:r>
          </w:p>
        </w:tc>
      </w:tr>
      <w:tr w:rsidR="00C3754A" w:rsidRPr="00905950" w14:paraId="6D03EBDF" w14:textId="77777777" w:rsidTr="005D58F6">
        <w:tc>
          <w:tcPr>
            <w:tcW w:w="2926" w:type="dxa"/>
            <w:shd w:val="clear" w:color="auto" w:fill="FFFF00"/>
          </w:tcPr>
          <w:p w14:paraId="422A2476" w14:textId="77777777" w:rsidR="00C3754A" w:rsidRPr="005D58F6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Chuchu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65C5A5D8" w14:textId="77777777" w:rsidR="00C3754A" w:rsidRPr="005D58F6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Seno, teta, pezón </w:t>
            </w:r>
          </w:p>
        </w:tc>
        <w:tc>
          <w:tcPr>
            <w:tcW w:w="3612" w:type="dxa"/>
            <w:shd w:val="clear" w:color="auto" w:fill="FFFF00"/>
          </w:tcPr>
          <w:p w14:paraId="6A784DA5" w14:textId="77777777" w:rsidR="00C3754A" w:rsidRPr="005D58F6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chuchu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ñain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406" w:type="dxa"/>
            <w:shd w:val="clear" w:color="auto" w:fill="FFFF00"/>
          </w:tcPr>
          <w:p w14:paraId="2447AEA6" w14:textId="77777777" w:rsidR="00C3754A" w:rsidRPr="005D58F6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tomo teta. </w:t>
            </w:r>
          </w:p>
        </w:tc>
      </w:tr>
      <w:tr w:rsidR="00C3754A" w:rsidRPr="00905950" w14:paraId="3109DDDF" w14:textId="77777777" w:rsidTr="005D58F6">
        <w:tc>
          <w:tcPr>
            <w:tcW w:w="2926" w:type="dxa"/>
            <w:shd w:val="clear" w:color="auto" w:fill="FFFF00"/>
          </w:tcPr>
          <w:p w14:paraId="4A7CB47C" w14:textId="77777777" w:rsidR="00C3754A" w:rsidRPr="005D58F6" w:rsidRDefault="00485E76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Chuan</w:t>
            </w:r>
            <w:proofErr w:type="spellEnd"/>
          </w:p>
        </w:tc>
        <w:tc>
          <w:tcPr>
            <w:tcW w:w="3368" w:type="dxa"/>
            <w:shd w:val="clear" w:color="auto" w:fill="FFFF00"/>
          </w:tcPr>
          <w:p w14:paraId="2D24D73C" w14:textId="77777777" w:rsidR="00C3754A" w:rsidRPr="005D58F6" w:rsidRDefault="00485E7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Cuñados(despectivo)</w:t>
            </w:r>
          </w:p>
        </w:tc>
        <w:tc>
          <w:tcPr>
            <w:tcW w:w="3612" w:type="dxa"/>
            <w:shd w:val="clear" w:color="auto" w:fill="FFFF00"/>
          </w:tcPr>
          <w:p w14:paraId="7961D8A2" w14:textId="77777777" w:rsidR="00C3754A" w:rsidRPr="005D58F6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Chaun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06" w:type="dxa"/>
            <w:shd w:val="clear" w:color="auto" w:fill="FFFF00"/>
          </w:tcPr>
          <w:p w14:paraId="39C0B5C3" w14:textId="77777777" w:rsidR="00C3754A" w:rsidRPr="005D58F6" w:rsidRDefault="006A388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es mi cuñado. </w:t>
            </w:r>
          </w:p>
        </w:tc>
      </w:tr>
    </w:tbl>
    <w:p w14:paraId="62917A4B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020D77A0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59B2E993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3FB78BF0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7F80575E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79A4A18A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3BD616A8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1F2FF7AF" w14:textId="77777777" w:rsidR="00D72592" w:rsidRPr="00905950" w:rsidRDefault="00900032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D4EAE" wp14:editId="6F9039C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B7D7" w14:textId="77777777" w:rsidR="00F76509" w:rsidRPr="008C616B" w:rsidRDefault="00F76509" w:rsidP="00A27C2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D4EAE" id="Cuadro de texto 4" o:spid="_x0000_s1029" type="#_x0000_t202" style="position:absolute;margin-left:0;margin-top:4.5pt;width:71.8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&#13;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451EB7D7" w14:textId="77777777" w:rsidR="00F76509" w:rsidRPr="008C616B" w:rsidRDefault="00F76509" w:rsidP="00A27C2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DC773" w14:textId="77777777" w:rsidR="00327FC8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14:paraId="73193634" w14:textId="77777777" w:rsidR="006C2675" w:rsidRPr="00905950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29416845" w14:textId="77777777" w:rsidR="008C616B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24"/>
        <w:gridCol w:w="3259"/>
        <w:gridCol w:w="3626"/>
        <w:gridCol w:w="4503"/>
      </w:tblGrid>
      <w:tr w:rsidR="006A3889" w:rsidRPr="00905950" w14:paraId="02030042" w14:textId="77777777" w:rsidTr="00341AC5">
        <w:tc>
          <w:tcPr>
            <w:tcW w:w="2887" w:type="dxa"/>
            <w:shd w:val="clear" w:color="auto" w:fill="FFFF00"/>
          </w:tcPr>
          <w:p w14:paraId="4D49F0D0" w14:textId="77777777" w:rsidR="006A3889" w:rsidRPr="00341AC5" w:rsidRDefault="0071477F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Daba</w:t>
            </w:r>
          </w:p>
        </w:tc>
        <w:tc>
          <w:tcPr>
            <w:tcW w:w="3264" w:type="dxa"/>
            <w:shd w:val="clear" w:color="auto" w:fill="FFFF00"/>
          </w:tcPr>
          <w:p w14:paraId="28A83BEC" w14:textId="77777777" w:rsidR="006A3889" w:rsidRPr="00341AC5" w:rsidRDefault="0071477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pejibaye</w:t>
            </w:r>
          </w:p>
        </w:tc>
        <w:tc>
          <w:tcPr>
            <w:tcW w:w="3641" w:type="dxa"/>
            <w:shd w:val="clear" w:color="auto" w:fill="FFFF00"/>
          </w:tcPr>
          <w:p w14:paraId="590F96D6" w14:textId="77777777" w:rsidR="006A3889" w:rsidRPr="00341AC5" w:rsidRDefault="009C7BE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ye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rien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461A823C" w14:textId="77777777" w:rsidR="006A3889" w:rsidRPr="00341AC5" w:rsidRDefault="009C7BE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Cocine ese pejibaye </w:t>
            </w:r>
          </w:p>
        </w:tc>
      </w:tr>
      <w:tr w:rsidR="006A3889" w:rsidRPr="00905950" w14:paraId="7CB55731" w14:textId="77777777" w:rsidTr="005D58F6">
        <w:tc>
          <w:tcPr>
            <w:tcW w:w="2887" w:type="dxa"/>
            <w:shd w:val="clear" w:color="auto" w:fill="FFFF00"/>
          </w:tcPr>
          <w:p w14:paraId="482D89E4" w14:textId="77777777" w:rsidR="006A3889" w:rsidRPr="00341AC5" w:rsidRDefault="0071477F" w:rsidP="00FE205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Däbägo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160FC63A" w14:textId="77777777" w:rsidR="006A3889" w:rsidRPr="00341AC5" w:rsidRDefault="0071477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Pesado </w:t>
            </w:r>
          </w:p>
        </w:tc>
        <w:tc>
          <w:tcPr>
            <w:tcW w:w="3641" w:type="dxa"/>
            <w:shd w:val="clear" w:color="auto" w:fill="FFFF00"/>
          </w:tcPr>
          <w:p w14:paraId="763453BE" w14:textId="77777777" w:rsidR="006A3889" w:rsidRPr="00341AC5" w:rsidRDefault="009C7BE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däbägo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07D9476" w14:textId="77777777" w:rsidR="006A3889" w:rsidRPr="00341AC5" w:rsidRDefault="009C7BE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pesada. </w:t>
            </w:r>
          </w:p>
        </w:tc>
      </w:tr>
      <w:tr w:rsidR="003E6880" w:rsidRPr="00905950" w14:paraId="2C141BF4" w14:textId="77777777" w:rsidTr="005D58F6">
        <w:tc>
          <w:tcPr>
            <w:tcW w:w="2887" w:type="dxa"/>
            <w:shd w:val="clear" w:color="auto" w:fill="FFFF00"/>
          </w:tcPr>
          <w:p w14:paraId="53DEFB52" w14:textId="77777777" w:rsidR="003E6880" w:rsidRPr="00341AC5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</w:p>
        </w:tc>
        <w:tc>
          <w:tcPr>
            <w:tcW w:w="3264" w:type="dxa"/>
            <w:vMerge w:val="restart"/>
            <w:shd w:val="clear" w:color="auto" w:fill="FFFF00"/>
          </w:tcPr>
          <w:p w14:paraId="2C5C50D5" w14:textId="77777777" w:rsidR="003E6880" w:rsidRPr="00341AC5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</w:p>
        </w:tc>
        <w:tc>
          <w:tcPr>
            <w:tcW w:w="3641" w:type="dxa"/>
            <w:vMerge w:val="restart"/>
            <w:shd w:val="clear" w:color="auto" w:fill="FFFF00"/>
          </w:tcPr>
          <w:p w14:paraId="6C95BF43" w14:textId="77777777" w:rsidR="003E6880" w:rsidRPr="00341AC5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vMerge w:val="restart"/>
            <w:shd w:val="clear" w:color="auto" w:fill="FFFF00"/>
          </w:tcPr>
          <w:p w14:paraId="47D75CE8" w14:textId="77777777" w:rsidR="003E6880" w:rsidRPr="00341AC5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es caro </w:t>
            </w:r>
          </w:p>
        </w:tc>
      </w:tr>
      <w:tr w:rsidR="003E6880" w:rsidRPr="00905950" w14:paraId="727C4B6F" w14:textId="77777777" w:rsidTr="005D58F6">
        <w:tc>
          <w:tcPr>
            <w:tcW w:w="2887" w:type="dxa"/>
            <w:shd w:val="clear" w:color="auto" w:fill="FFFF00"/>
          </w:tcPr>
          <w:p w14:paraId="1A813A28" w14:textId="77777777" w:rsidR="003E6880" w:rsidRPr="00341AC5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Dängudu</w:t>
            </w:r>
            <w:proofErr w:type="spellEnd"/>
          </w:p>
        </w:tc>
        <w:tc>
          <w:tcPr>
            <w:tcW w:w="3264" w:type="dxa"/>
            <w:vMerge/>
            <w:shd w:val="clear" w:color="auto" w:fill="FFFF00"/>
          </w:tcPr>
          <w:p w14:paraId="6AA0D430" w14:textId="77777777" w:rsidR="003E6880" w:rsidRPr="00341AC5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41" w:type="dxa"/>
            <w:vMerge/>
            <w:shd w:val="clear" w:color="auto" w:fill="FFFF00"/>
          </w:tcPr>
          <w:p w14:paraId="36F93677" w14:textId="77777777" w:rsidR="003E6880" w:rsidRPr="00341AC5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20" w:type="dxa"/>
            <w:vMerge/>
            <w:shd w:val="clear" w:color="auto" w:fill="FFFF00"/>
          </w:tcPr>
          <w:p w14:paraId="11AB44D5" w14:textId="77777777" w:rsidR="003E6880" w:rsidRPr="00341AC5" w:rsidRDefault="003E688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6A3889" w:rsidRPr="00905950" w14:paraId="16EDAE09" w14:textId="77777777" w:rsidTr="00341AC5">
        <w:tc>
          <w:tcPr>
            <w:tcW w:w="2887" w:type="dxa"/>
            <w:shd w:val="clear" w:color="auto" w:fill="FFFF00"/>
          </w:tcPr>
          <w:p w14:paraId="2566DA09" w14:textId="77777777" w:rsidR="006A3889" w:rsidRPr="00341AC5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Däguien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75C756B8" w14:textId="77777777" w:rsidR="006A3889" w:rsidRPr="00341AC5" w:rsidRDefault="0071477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Dueño </w:t>
            </w:r>
          </w:p>
        </w:tc>
        <w:tc>
          <w:tcPr>
            <w:tcW w:w="3641" w:type="dxa"/>
            <w:shd w:val="clear" w:color="auto" w:fill="FFFF00"/>
          </w:tcPr>
          <w:p w14:paraId="7B56CDAC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däguien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ñöte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4C1D3100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dueño del pescado, está en el rio. </w:t>
            </w:r>
          </w:p>
        </w:tc>
      </w:tr>
      <w:tr w:rsidR="006A3889" w:rsidRPr="00905950" w14:paraId="41606511" w14:textId="77777777" w:rsidTr="005D58F6">
        <w:tc>
          <w:tcPr>
            <w:tcW w:w="2887" w:type="dxa"/>
            <w:shd w:val="clear" w:color="auto" w:fill="FFFF00"/>
          </w:tcPr>
          <w:p w14:paraId="373A4B5D" w14:textId="77777777" w:rsidR="006A3889" w:rsidRPr="00341AC5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</w:t>
            </w:r>
            <w:r w:rsidR="00D24B4D"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5269FC2F" w14:textId="77777777" w:rsidR="006A3889" w:rsidRPr="00341AC5" w:rsidRDefault="0071477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Cocido </w:t>
            </w:r>
          </w:p>
        </w:tc>
        <w:tc>
          <w:tcPr>
            <w:tcW w:w="3641" w:type="dxa"/>
            <w:shd w:val="clear" w:color="auto" w:fill="FFFF00"/>
          </w:tcPr>
          <w:p w14:paraId="46FC8944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Ngiri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12AC8A6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carne ya está cocido</w:t>
            </w:r>
          </w:p>
        </w:tc>
      </w:tr>
      <w:tr w:rsidR="00B35228" w:rsidRPr="00905950" w14:paraId="4D642E9C" w14:textId="77777777" w:rsidTr="005D58F6">
        <w:tc>
          <w:tcPr>
            <w:tcW w:w="2887" w:type="dxa"/>
            <w:shd w:val="clear" w:color="auto" w:fill="FFFF00"/>
          </w:tcPr>
          <w:p w14:paraId="2A121212" w14:textId="77777777" w:rsidR="00B35228" w:rsidRPr="00341AC5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Därere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124C0EAA" w14:textId="77777777" w:rsidR="00B35228" w:rsidRPr="00341AC5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Nacer </w:t>
            </w:r>
          </w:p>
        </w:tc>
        <w:tc>
          <w:tcPr>
            <w:tcW w:w="3641" w:type="dxa"/>
            <w:shd w:val="clear" w:color="auto" w:fill="FFFF00"/>
          </w:tcPr>
          <w:p w14:paraId="0ADB463C" w14:textId="77777777" w:rsidR="00B35228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därere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1922214C" w14:textId="77777777" w:rsidR="00B35228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bebe está naciendo </w:t>
            </w:r>
          </w:p>
        </w:tc>
      </w:tr>
      <w:tr w:rsidR="006A3889" w:rsidRPr="00905950" w14:paraId="5C1F3A40" w14:textId="77777777" w:rsidTr="00341AC5">
        <w:tc>
          <w:tcPr>
            <w:tcW w:w="2887" w:type="dxa"/>
            <w:shd w:val="clear" w:color="auto" w:fill="FFFF00"/>
          </w:tcPr>
          <w:p w14:paraId="175CF3E3" w14:textId="77777777" w:rsidR="006A3889" w:rsidRPr="00341AC5" w:rsidRDefault="0071477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Därebe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6404FD71" w14:textId="77777777" w:rsidR="006A3889" w:rsidRPr="00341AC5" w:rsidRDefault="0071477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Frágil </w:t>
            </w:r>
          </w:p>
        </w:tc>
        <w:tc>
          <w:tcPr>
            <w:tcW w:w="3641" w:type="dxa"/>
            <w:shd w:val="clear" w:color="auto" w:fill="FFFF00"/>
          </w:tcPr>
          <w:p w14:paraId="2E7BB7CF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därebe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B475F48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guacal es frágil </w:t>
            </w:r>
          </w:p>
        </w:tc>
      </w:tr>
      <w:tr w:rsidR="006A3889" w:rsidRPr="00905950" w14:paraId="75D45DE7" w14:textId="77777777" w:rsidTr="005D58F6">
        <w:tc>
          <w:tcPr>
            <w:tcW w:w="2887" w:type="dxa"/>
            <w:shd w:val="clear" w:color="auto" w:fill="FFFF00"/>
          </w:tcPr>
          <w:p w14:paraId="350A9513" w14:textId="77777777" w:rsidR="006A3889" w:rsidRPr="00341AC5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Därie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7205BBFD" w14:textId="77777777" w:rsidR="006A3889" w:rsidRPr="00341AC5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Sangre </w:t>
            </w:r>
          </w:p>
        </w:tc>
        <w:tc>
          <w:tcPr>
            <w:tcW w:w="3641" w:type="dxa"/>
            <w:shd w:val="clear" w:color="auto" w:fill="FFFF00"/>
          </w:tcPr>
          <w:p w14:paraId="6109BAB1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därie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4520" w:type="dxa"/>
            <w:shd w:val="clear" w:color="auto" w:fill="FFFF00"/>
          </w:tcPr>
          <w:p w14:paraId="4D4BF3CA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sangre es rojo </w:t>
            </w:r>
          </w:p>
        </w:tc>
      </w:tr>
      <w:tr w:rsidR="006A3889" w:rsidRPr="00905950" w14:paraId="6F0A2B40" w14:textId="77777777" w:rsidTr="00341AC5">
        <w:tc>
          <w:tcPr>
            <w:tcW w:w="2887" w:type="dxa"/>
            <w:shd w:val="clear" w:color="auto" w:fill="FFFF00"/>
          </w:tcPr>
          <w:p w14:paraId="6F2358BB" w14:textId="77777777" w:rsidR="006A3889" w:rsidRPr="00341AC5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Dätegä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3A0FFAD7" w14:textId="77777777" w:rsidR="006A3889" w:rsidRPr="00341AC5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Fabricante </w:t>
            </w:r>
          </w:p>
        </w:tc>
        <w:tc>
          <w:tcPr>
            <w:tcW w:w="3641" w:type="dxa"/>
            <w:shd w:val="clear" w:color="auto" w:fill="FFFF00"/>
          </w:tcPr>
          <w:p w14:paraId="1216DC28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Dätegä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ño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2089A0A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el fabricante. </w:t>
            </w:r>
          </w:p>
        </w:tc>
      </w:tr>
      <w:tr w:rsidR="00B35228" w:rsidRPr="00905950" w14:paraId="1110B826" w14:textId="77777777" w:rsidTr="00481319">
        <w:trPr>
          <w:trHeight w:val="492"/>
        </w:trPr>
        <w:tc>
          <w:tcPr>
            <w:tcW w:w="2887" w:type="dxa"/>
          </w:tcPr>
          <w:p w14:paraId="742A2A3C" w14:textId="77777777" w:rsidR="00B35228" w:rsidRPr="00905950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Dätere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14:paraId="10A346E5" w14:textId="77777777" w:rsidR="00B35228" w:rsidRPr="00905950" w:rsidRDefault="00B35228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Construir</w:t>
            </w:r>
            <w:r w:rsidR="00037663" w:rsidRPr="00905950">
              <w:rPr>
                <w:rFonts w:ascii="Century Gothic" w:eastAsia="Batang" w:hAnsi="Century Gothic"/>
                <w:sz w:val="28"/>
                <w:szCs w:val="28"/>
              </w:rPr>
              <w:t xml:space="preserve">, confeccionar </w:t>
            </w:r>
          </w:p>
        </w:tc>
        <w:tc>
          <w:tcPr>
            <w:tcW w:w="3641" w:type="dxa"/>
          </w:tcPr>
          <w:p w14:paraId="62E385D9" w14:textId="77777777"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dätere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jura </w:t>
            </w:r>
          </w:p>
        </w:tc>
        <w:tc>
          <w:tcPr>
            <w:tcW w:w="4520" w:type="dxa"/>
          </w:tcPr>
          <w:p w14:paraId="4D92BAAF" w14:textId="77777777" w:rsidR="00B35228" w:rsidRPr="00905950" w:rsidRDefault="000376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Confeccione rápido la chácara. </w:t>
            </w:r>
          </w:p>
        </w:tc>
      </w:tr>
      <w:tr w:rsidR="006A3889" w:rsidRPr="00905950" w14:paraId="6F2846BF" w14:textId="77777777" w:rsidTr="005D58F6">
        <w:tc>
          <w:tcPr>
            <w:tcW w:w="2887" w:type="dxa"/>
            <w:shd w:val="clear" w:color="auto" w:fill="FFFF00"/>
          </w:tcPr>
          <w:p w14:paraId="497544D9" w14:textId="77777777" w:rsidR="006A3889" w:rsidRPr="005D58F6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Dati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32DF17C4" w14:textId="77777777" w:rsidR="006A3889" w:rsidRPr="005D58F6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árbol </w:t>
            </w:r>
          </w:p>
        </w:tc>
        <w:tc>
          <w:tcPr>
            <w:tcW w:w="3641" w:type="dxa"/>
            <w:shd w:val="clear" w:color="auto" w:fill="FFFF00"/>
          </w:tcPr>
          <w:p w14:paraId="339F995D" w14:textId="77777777" w:rsidR="006A3889" w:rsidRPr="005D58F6" w:rsidRDefault="00037663" w:rsidP="0003766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nögö</w:t>
            </w:r>
            <w:proofErr w:type="spellEnd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dati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0CCB527D" w14:textId="77777777" w:rsidR="006A3889" w:rsidRPr="005D58F6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un árbol. </w:t>
            </w:r>
          </w:p>
        </w:tc>
      </w:tr>
      <w:tr w:rsidR="006A3889" w:rsidRPr="00905950" w14:paraId="602266F1" w14:textId="77777777" w:rsidTr="00341AC5">
        <w:trPr>
          <w:trHeight w:val="428"/>
        </w:trPr>
        <w:tc>
          <w:tcPr>
            <w:tcW w:w="2887" w:type="dxa"/>
            <w:shd w:val="clear" w:color="auto" w:fill="FFFF00"/>
          </w:tcPr>
          <w:p w14:paraId="772EF635" w14:textId="77777777" w:rsidR="006A3889" w:rsidRPr="00341AC5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Dain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5FA853F3" w14:textId="77777777" w:rsidR="006A3889" w:rsidRPr="00341AC5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Dañar</w:t>
            </w:r>
          </w:p>
        </w:tc>
        <w:tc>
          <w:tcPr>
            <w:tcW w:w="3641" w:type="dxa"/>
            <w:shd w:val="clear" w:color="auto" w:fill="FFFF00"/>
          </w:tcPr>
          <w:p w14:paraId="57A9857D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dain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D73020D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me daña. </w:t>
            </w:r>
          </w:p>
        </w:tc>
      </w:tr>
      <w:tr w:rsidR="006A3889" w:rsidRPr="00905950" w14:paraId="6571FDCC" w14:textId="77777777" w:rsidTr="005D58F6">
        <w:tc>
          <w:tcPr>
            <w:tcW w:w="2887" w:type="dxa"/>
            <w:shd w:val="clear" w:color="auto" w:fill="FFFF00"/>
          </w:tcPr>
          <w:p w14:paraId="22D40A90" w14:textId="77777777" w:rsidR="006A3889" w:rsidRPr="00341AC5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3BA5F614" w14:textId="77777777" w:rsidR="006A3889" w:rsidRPr="00341AC5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</w:t>
            </w:r>
          </w:p>
        </w:tc>
        <w:tc>
          <w:tcPr>
            <w:tcW w:w="3641" w:type="dxa"/>
            <w:shd w:val="clear" w:color="auto" w:fill="FFFF00"/>
          </w:tcPr>
          <w:p w14:paraId="68DE26D8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2D85148C" w14:textId="77777777" w:rsidR="006A3889" w:rsidRPr="00341AC5" w:rsidRDefault="000376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hay aquí </w:t>
            </w:r>
          </w:p>
        </w:tc>
      </w:tr>
      <w:tr w:rsidR="006A3889" w:rsidRPr="00905950" w14:paraId="47627ECF" w14:textId="77777777" w:rsidTr="00341AC5">
        <w:tc>
          <w:tcPr>
            <w:tcW w:w="2887" w:type="dxa"/>
            <w:shd w:val="clear" w:color="auto" w:fill="FFFF00"/>
          </w:tcPr>
          <w:p w14:paraId="61226B20" w14:textId="77777777" w:rsidR="006A3889" w:rsidRPr="00341AC5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007499AC" w14:textId="77777777" w:rsidR="006A3889" w:rsidRPr="00341AC5" w:rsidRDefault="0097182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Avispa(papelillo)</w:t>
            </w:r>
          </w:p>
        </w:tc>
        <w:tc>
          <w:tcPr>
            <w:tcW w:w="3641" w:type="dxa"/>
            <w:shd w:val="clear" w:color="auto" w:fill="FFFF00"/>
          </w:tcPr>
          <w:p w14:paraId="1438164E" w14:textId="77777777" w:rsidR="006A3889" w:rsidRPr="00341AC5" w:rsidRDefault="0097182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nüne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46BC785E" w14:textId="77777777" w:rsidR="006A3889" w:rsidRPr="00341AC5" w:rsidRDefault="0097182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  <w:proofErr w:type="spellEnd"/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vive aquí. </w:t>
            </w:r>
          </w:p>
        </w:tc>
      </w:tr>
      <w:tr w:rsidR="006A3889" w:rsidRPr="00905950" w14:paraId="58C90DDF" w14:textId="77777777" w:rsidTr="00E11837">
        <w:tc>
          <w:tcPr>
            <w:tcW w:w="2887" w:type="dxa"/>
            <w:shd w:val="clear" w:color="auto" w:fill="FFFF00"/>
          </w:tcPr>
          <w:p w14:paraId="28A7A677" w14:textId="77777777" w:rsidR="006A3889" w:rsidRPr="00E11837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Däbe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42A9DFD9" w14:textId="77777777" w:rsidR="006A3889" w:rsidRPr="00E11837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Espuma</w:t>
            </w:r>
          </w:p>
        </w:tc>
        <w:tc>
          <w:tcPr>
            <w:tcW w:w="3641" w:type="dxa"/>
            <w:shd w:val="clear" w:color="auto" w:fill="FFFF00"/>
          </w:tcPr>
          <w:p w14:paraId="09FD5FA7" w14:textId="77777777" w:rsidR="006A3889" w:rsidRPr="00E11837" w:rsidRDefault="0097182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Kädate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nemani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84B38A6" w14:textId="77777777" w:rsidR="006A3889" w:rsidRPr="00E11837" w:rsidRDefault="00971822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Solo espuma quedo en la boca.</w:t>
            </w:r>
          </w:p>
        </w:tc>
      </w:tr>
      <w:tr w:rsidR="006A3889" w:rsidRPr="00905950" w14:paraId="54360797" w14:textId="77777777" w:rsidTr="00E11837">
        <w:tc>
          <w:tcPr>
            <w:tcW w:w="2887" w:type="dxa"/>
            <w:shd w:val="clear" w:color="auto" w:fill="FFFF00"/>
          </w:tcPr>
          <w:p w14:paraId="34260E7C" w14:textId="77777777" w:rsidR="006A3889" w:rsidRPr="00E11837" w:rsidRDefault="00B352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Dägue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33068928" w14:textId="77777777" w:rsidR="006A3889" w:rsidRPr="00E11837" w:rsidRDefault="00B35228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Pilar</w:t>
            </w:r>
          </w:p>
        </w:tc>
        <w:tc>
          <w:tcPr>
            <w:tcW w:w="3641" w:type="dxa"/>
            <w:shd w:val="clear" w:color="auto" w:fill="FFFF00"/>
          </w:tcPr>
          <w:p w14:paraId="1CC8A2C5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aro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dägue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8190DDF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pilar arroz </w:t>
            </w:r>
          </w:p>
        </w:tc>
      </w:tr>
      <w:tr w:rsidR="006A3889" w:rsidRPr="00905950" w14:paraId="21E3C968" w14:textId="77777777" w:rsidTr="00E11837">
        <w:tc>
          <w:tcPr>
            <w:tcW w:w="2887" w:type="dxa"/>
            <w:shd w:val="clear" w:color="auto" w:fill="FFFF00"/>
          </w:tcPr>
          <w:p w14:paraId="37CE150E" w14:textId="77777777" w:rsidR="006A3889" w:rsidRPr="00E11837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Dämä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780A94D2" w14:textId="77777777" w:rsidR="006A3889" w:rsidRPr="00E11837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Tres árbol </w:t>
            </w:r>
          </w:p>
        </w:tc>
        <w:tc>
          <w:tcPr>
            <w:tcW w:w="3641" w:type="dxa"/>
            <w:shd w:val="clear" w:color="auto" w:fill="FFFF00"/>
          </w:tcPr>
          <w:p w14:paraId="48FC3B38" w14:textId="77777777" w:rsidR="006A3889" w:rsidRPr="00E11837" w:rsidRDefault="00706467" w:rsidP="0070646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tiganingä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dämä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0F78A1CC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corto tres árbol </w:t>
            </w:r>
          </w:p>
        </w:tc>
      </w:tr>
      <w:tr w:rsidR="006A3889" w:rsidRPr="00905950" w14:paraId="146B0A5C" w14:textId="77777777" w:rsidTr="00E11837">
        <w:tc>
          <w:tcPr>
            <w:tcW w:w="2887" w:type="dxa"/>
            <w:shd w:val="clear" w:color="auto" w:fill="FFFF00"/>
          </w:tcPr>
          <w:p w14:paraId="3AB25A65" w14:textId="77777777" w:rsidR="006A3889" w:rsidRPr="00E11837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</w:t>
            </w:r>
          </w:p>
        </w:tc>
        <w:tc>
          <w:tcPr>
            <w:tcW w:w="3264" w:type="dxa"/>
            <w:shd w:val="clear" w:color="auto" w:fill="FFFF00"/>
          </w:tcPr>
          <w:p w14:paraId="6742B6B2" w14:textId="77777777" w:rsidR="006A3889" w:rsidRPr="00E11837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Pejibaye </w:t>
            </w:r>
          </w:p>
        </w:tc>
        <w:tc>
          <w:tcPr>
            <w:tcW w:w="3641" w:type="dxa"/>
            <w:shd w:val="clear" w:color="auto" w:fill="FFFF00"/>
          </w:tcPr>
          <w:p w14:paraId="0567BAFC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ye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sübrüre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777D13BC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pejibaye es color amarillo</w:t>
            </w:r>
          </w:p>
        </w:tc>
      </w:tr>
      <w:tr w:rsidR="006A3889" w:rsidRPr="00905950" w14:paraId="2DB3F74A" w14:textId="77777777" w:rsidTr="00AB2B55">
        <w:tc>
          <w:tcPr>
            <w:tcW w:w="2887" w:type="dxa"/>
            <w:shd w:val="clear" w:color="auto" w:fill="auto"/>
          </w:tcPr>
          <w:p w14:paraId="69793706" w14:textId="77777777" w:rsidR="006A3889" w:rsidRPr="00AB2B55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AB2B55">
              <w:rPr>
                <w:rFonts w:ascii="Century Gothic" w:eastAsia="Batang" w:hAnsi="Century Gothic"/>
                <w:sz w:val="28"/>
                <w:szCs w:val="28"/>
              </w:rPr>
              <w:t xml:space="preserve">Debe </w:t>
            </w:r>
          </w:p>
        </w:tc>
        <w:tc>
          <w:tcPr>
            <w:tcW w:w="3264" w:type="dxa"/>
            <w:shd w:val="clear" w:color="auto" w:fill="auto"/>
          </w:tcPr>
          <w:p w14:paraId="6A40C595" w14:textId="77777777" w:rsidR="006A3889" w:rsidRPr="00AB2B55" w:rsidRDefault="00D24B4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AB2B55">
              <w:rPr>
                <w:rFonts w:ascii="Century Gothic" w:eastAsia="Batang" w:hAnsi="Century Gothic"/>
                <w:sz w:val="28"/>
                <w:szCs w:val="28"/>
              </w:rPr>
              <w:t xml:space="preserve">Suficiente, bien  </w:t>
            </w:r>
          </w:p>
        </w:tc>
        <w:tc>
          <w:tcPr>
            <w:tcW w:w="3641" w:type="dxa"/>
            <w:shd w:val="clear" w:color="auto" w:fill="auto"/>
          </w:tcPr>
          <w:p w14:paraId="51E8CE41" w14:textId="77777777" w:rsidR="006A3889" w:rsidRPr="00AB2B55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AB2B55"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 w:rsidRPr="00AB2B55">
              <w:rPr>
                <w:rFonts w:ascii="Century Gothic" w:eastAsia="Batang" w:hAnsi="Century Gothic"/>
                <w:sz w:val="28"/>
                <w:szCs w:val="28"/>
              </w:rPr>
              <w:t xml:space="preserve"> debe matare </w:t>
            </w:r>
          </w:p>
        </w:tc>
        <w:tc>
          <w:tcPr>
            <w:tcW w:w="4520" w:type="dxa"/>
            <w:shd w:val="clear" w:color="auto" w:fill="auto"/>
          </w:tcPr>
          <w:p w14:paraId="6B3D6761" w14:textId="77777777" w:rsidR="006A3889" w:rsidRPr="00AB2B55" w:rsidRDefault="0070646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AB2B55">
              <w:rPr>
                <w:rFonts w:ascii="Century Gothic" w:eastAsia="Batang" w:hAnsi="Century Gothic"/>
                <w:sz w:val="28"/>
                <w:szCs w:val="28"/>
              </w:rPr>
              <w:t xml:space="preserve">Por hoy es suficiente. </w:t>
            </w:r>
          </w:p>
        </w:tc>
      </w:tr>
      <w:tr w:rsidR="006A3889" w:rsidRPr="00905950" w14:paraId="7015036E" w14:textId="77777777" w:rsidTr="00E11837">
        <w:tc>
          <w:tcPr>
            <w:tcW w:w="2887" w:type="dxa"/>
            <w:shd w:val="clear" w:color="auto" w:fill="FFFF00"/>
          </w:tcPr>
          <w:p w14:paraId="6C229FE1" w14:textId="77777777" w:rsidR="006A3889" w:rsidRPr="00E11837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Degä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075C7E51" w14:textId="77777777" w:rsidR="006A3889" w:rsidRPr="00E11837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Mañana </w:t>
            </w:r>
          </w:p>
        </w:tc>
        <w:tc>
          <w:tcPr>
            <w:tcW w:w="3641" w:type="dxa"/>
            <w:shd w:val="clear" w:color="auto" w:fill="FFFF00"/>
          </w:tcPr>
          <w:p w14:paraId="02669B68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rügai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degä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35649E2D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llega en la mañana. </w:t>
            </w:r>
          </w:p>
        </w:tc>
      </w:tr>
      <w:tr w:rsidR="006A3889" w:rsidRPr="00905950" w14:paraId="3081D345" w14:textId="77777777" w:rsidTr="00C56248">
        <w:tc>
          <w:tcPr>
            <w:tcW w:w="2887" w:type="dxa"/>
            <w:shd w:val="clear" w:color="auto" w:fill="FFFF00"/>
          </w:tcPr>
          <w:p w14:paraId="7131970F" w14:textId="77777777" w:rsidR="006A3889" w:rsidRPr="00E11837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Demaine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167CFD48" w14:textId="77777777" w:rsidR="006A3889" w:rsidRPr="00E11837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Besar </w:t>
            </w:r>
          </w:p>
        </w:tc>
        <w:tc>
          <w:tcPr>
            <w:tcW w:w="3641" w:type="dxa"/>
            <w:shd w:val="clear" w:color="auto" w:fill="FFFF00"/>
          </w:tcPr>
          <w:p w14:paraId="540D7D1C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demaine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24857FBA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un pequeño beso. </w:t>
            </w:r>
          </w:p>
        </w:tc>
      </w:tr>
      <w:tr w:rsidR="006A3889" w:rsidRPr="00905950" w14:paraId="095AA585" w14:textId="77777777" w:rsidTr="00E11837">
        <w:tc>
          <w:tcPr>
            <w:tcW w:w="2887" w:type="dxa"/>
            <w:shd w:val="clear" w:color="auto" w:fill="FFFF00"/>
          </w:tcPr>
          <w:p w14:paraId="7F92C997" w14:textId="77777777" w:rsidR="006A3889" w:rsidRPr="00E11837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 </w:t>
            </w:r>
          </w:p>
        </w:tc>
        <w:tc>
          <w:tcPr>
            <w:tcW w:w="3264" w:type="dxa"/>
            <w:shd w:val="clear" w:color="auto" w:fill="FFFF00"/>
          </w:tcPr>
          <w:p w14:paraId="3D4CA9A8" w14:textId="77777777" w:rsidR="006A3889" w:rsidRPr="00E11837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Escoger </w:t>
            </w:r>
          </w:p>
        </w:tc>
        <w:tc>
          <w:tcPr>
            <w:tcW w:w="3641" w:type="dxa"/>
            <w:shd w:val="clear" w:color="auto" w:fill="FFFF00"/>
          </w:tcPr>
          <w:p w14:paraId="411558FD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den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B03BC45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Entre la ropa. </w:t>
            </w:r>
          </w:p>
        </w:tc>
      </w:tr>
      <w:tr w:rsidR="006A3889" w:rsidRPr="00905950" w14:paraId="16AE7699" w14:textId="77777777" w:rsidTr="00C56248">
        <w:tc>
          <w:tcPr>
            <w:tcW w:w="2887" w:type="dxa"/>
            <w:shd w:val="clear" w:color="auto" w:fill="FFFF00"/>
          </w:tcPr>
          <w:p w14:paraId="758C9BEE" w14:textId="77777777" w:rsidR="006A3889" w:rsidRPr="00E11837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2E46F7A4" w14:textId="77777777" w:rsidR="006A3889" w:rsidRPr="00E11837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Sacar </w:t>
            </w:r>
          </w:p>
        </w:tc>
        <w:tc>
          <w:tcPr>
            <w:tcW w:w="3641" w:type="dxa"/>
            <w:shd w:val="clear" w:color="auto" w:fill="FFFF00"/>
          </w:tcPr>
          <w:p w14:paraId="739723EB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0849EA4E" w14:textId="77777777" w:rsidR="006A3889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Saque la basura.</w:t>
            </w:r>
          </w:p>
        </w:tc>
      </w:tr>
      <w:tr w:rsidR="00D24B4D" w:rsidRPr="00905950" w14:paraId="4C6F819C" w14:textId="77777777" w:rsidTr="00E11837">
        <w:tc>
          <w:tcPr>
            <w:tcW w:w="2887" w:type="dxa"/>
            <w:shd w:val="clear" w:color="auto" w:fill="FFFF00"/>
          </w:tcPr>
          <w:p w14:paraId="3E089144" w14:textId="77777777" w:rsidR="00D24B4D" w:rsidRPr="00E11837" w:rsidRDefault="00D24B4D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69B9B4B1" w14:textId="77777777" w:rsidR="00D24B4D" w:rsidRPr="00E11837" w:rsidRDefault="00D24B4D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Tarde</w:t>
            </w:r>
          </w:p>
        </w:tc>
        <w:tc>
          <w:tcPr>
            <w:tcW w:w="3641" w:type="dxa"/>
            <w:shd w:val="clear" w:color="auto" w:fill="FFFF00"/>
          </w:tcPr>
          <w:p w14:paraId="1455E616" w14:textId="77777777" w:rsidR="00D24B4D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basiare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3E68902A" w14:textId="77777777" w:rsidR="00D24B4D" w:rsidRPr="00E11837" w:rsidRDefault="00706467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Venga más tarde a pasear.</w:t>
            </w:r>
          </w:p>
        </w:tc>
      </w:tr>
      <w:tr w:rsidR="00D24B4D" w:rsidRPr="00905950" w14:paraId="25403E66" w14:textId="77777777" w:rsidTr="00E11837">
        <w:tc>
          <w:tcPr>
            <w:tcW w:w="2887" w:type="dxa"/>
            <w:shd w:val="clear" w:color="auto" w:fill="FFFF00"/>
          </w:tcPr>
          <w:p w14:paraId="6CCC1C27" w14:textId="77777777" w:rsidR="00D24B4D" w:rsidRPr="00E11837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Dera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6D61063E" w14:textId="77777777" w:rsidR="00D24B4D" w:rsidRPr="00E11837" w:rsidRDefault="00CD0F0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Hace rato </w:t>
            </w:r>
          </w:p>
        </w:tc>
        <w:tc>
          <w:tcPr>
            <w:tcW w:w="3641" w:type="dxa"/>
            <w:shd w:val="clear" w:color="auto" w:fill="FFFF00"/>
          </w:tcPr>
          <w:p w14:paraId="3E395EF3" w14:textId="77777777" w:rsidR="00D24B4D" w:rsidRPr="00E11837" w:rsidRDefault="006E0D6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Dera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nü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39FC75CE" w14:textId="77777777" w:rsidR="00D24B4D" w:rsidRPr="00E11837" w:rsidRDefault="006E0D6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llegue </w:t>
            </w:r>
          </w:p>
        </w:tc>
      </w:tr>
      <w:tr w:rsidR="006E0D64" w:rsidRPr="00905950" w14:paraId="75ECDD45" w14:textId="77777777" w:rsidTr="003E6880">
        <w:trPr>
          <w:trHeight w:val="403"/>
        </w:trPr>
        <w:tc>
          <w:tcPr>
            <w:tcW w:w="2887" w:type="dxa"/>
          </w:tcPr>
          <w:p w14:paraId="2CA68B60" w14:textId="77777777" w:rsidR="006E0D64" w:rsidRPr="00905950" w:rsidRDefault="006E0D6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Dente</w:t>
            </w:r>
          </w:p>
        </w:tc>
        <w:tc>
          <w:tcPr>
            <w:tcW w:w="3264" w:type="dxa"/>
          </w:tcPr>
          <w:p w14:paraId="0C3D9DD2" w14:textId="77777777"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Sáquelo</w:t>
            </w:r>
          </w:p>
        </w:tc>
        <w:tc>
          <w:tcPr>
            <w:tcW w:w="3641" w:type="dxa"/>
          </w:tcPr>
          <w:p w14:paraId="32DC40C1" w14:textId="77777777"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Krä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dente </w:t>
            </w:r>
          </w:p>
        </w:tc>
        <w:tc>
          <w:tcPr>
            <w:tcW w:w="4520" w:type="dxa"/>
          </w:tcPr>
          <w:p w14:paraId="46AD002F" w14:textId="77777777" w:rsidR="006E0D64" w:rsidRPr="00905950" w:rsidRDefault="006E0D64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Saque la chácara </w:t>
            </w:r>
          </w:p>
        </w:tc>
      </w:tr>
      <w:tr w:rsidR="00D24B4D" w:rsidRPr="00905950" w14:paraId="2A15112F" w14:textId="77777777" w:rsidTr="00C56248">
        <w:tc>
          <w:tcPr>
            <w:tcW w:w="2887" w:type="dxa"/>
            <w:shd w:val="clear" w:color="auto" w:fill="FFFF00"/>
          </w:tcPr>
          <w:p w14:paraId="1AF183E0" w14:textId="77777777" w:rsidR="00D24B4D" w:rsidRPr="00C56248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624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Deme</w:t>
            </w:r>
          </w:p>
        </w:tc>
        <w:tc>
          <w:tcPr>
            <w:tcW w:w="3264" w:type="dxa"/>
            <w:shd w:val="clear" w:color="auto" w:fill="FFFF00"/>
          </w:tcPr>
          <w:p w14:paraId="3E5CD9C1" w14:textId="77777777" w:rsidR="00D24B4D" w:rsidRPr="00C56248" w:rsidRDefault="00CD0F0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624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 cuidado</w:t>
            </w:r>
          </w:p>
        </w:tc>
        <w:tc>
          <w:tcPr>
            <w:tcW w:w="3641" w:type="dxa"/>
            <w:shd w:val="clear" w:color="auto" w:fill="FFFF00"/>
          </w:tcPr>
          <w:p w14:paraId="0B1A8F7E" w14:textId="77777777" w:rsidR="00D24B4D" w:rsidRPr="00C56248" w:rsidRDefault="003F6E8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5624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Krägä</w:t>
            </w:r>
            <w:proofErr w:type="spellEnd"/>
            <w:r w:rsidRPr="00C5624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5624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ñain</w:t>
            </w:r>
            <w:proofErr w:type="spellEnd"/>
            <w:r w:rsidRPr="00C5624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 </w:t>
            </w:r>
          </w:p>
        </w:tc>
        <w:tc>
          <w:tcPr>
            <w:tcW w:w="4520" w:type="dxa"/>
            <w:shd w:val="clear" w:color="auto" w:fill="FFFF00"/>
          </w:tcPr>
          <w:p w14:paraId="14FF881A" w14:textId="77777777" w:rsidR="00D24B4D" w:rsidRPr="00C56248" w:rsidRDefault="003F6E8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5624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Tome la medicina con cuidado </w:t>
            </w:r>
          </w:p>
        </w:tc>
      </w:tr>
      <w:tr w:rsidR="00D24B4D" w:rsidRPr="00905950" w14:paraId="2A91D630" w14:textId="77777777" w:rsidTr="00E11837">
        <w:tc>
          <w:tcPr>
            <w:tcW w:w="2887" w:type="dxa"/>
            <w:shd w:val="clear" w:color="auto" w:fill="FFFF00"/>
          </w:tcPr>
          <w:p w14:paraId="0540F359" w14:textId="77777777" w:rsidR="00D24B4D" w:rsidRPr="00E11837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Deu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27C44472" w14:textId="77777777" w:rsidR="00D24B4D" w:rsidRPr="00E11837" w:rsidRDefault="00CD0F0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noche</w:t>
            </w:r>
          </w:p>
        </w:tc>
        <w:tc>
          <w:tcPr>
            <w:tcW w:w="3641" w:type="dxa"/>
            <w:shd w:val="clear" w:color="auto" w:fill="FFFF00"/>
          </w:tcPr>
          <w:p w14:paraId="2F829C36" w14:textId="77777777" w:rsidR="00D24B4D" w:rsidRPr="00E11837" w:rsidRDefault="003F6E8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6972B0"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</w:t>
            </w: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rugai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deu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40AF9271" w14:textId="77777777" w:rsidR="00D24B4D" w:rsidRPr="00E11837" w:rsidRDefault="003F6E8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</w:t>
            </w:r>
            <w:r w:rsidR="006972B0"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</w:t>
            </w: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6972B0"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mujer llegara en la</w:t>
            </w: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noche. </w:t>
            </w:r>
          </w:p>
        </w:tc>
      </w:tr>
      <w:tr w:rsidR="00CD0F0C" w:rsidRPr="00905950" w14:paraId="09C721F8" w14:textId="77777777" w:rsidTr="00E11837">
        <w:tc>
          <w:tcPr>
            <w:tcW w:w="2887" w:type="dxa"/>
            <w:shd w:val="clear" w:color="auto" w:fill="FFFF00"/>
          </w:tcPr>
          <w:p w14:paraId="37D2C0CF" w14:textId="77777777" w:rsidR="00CD0F0C" w:rsidRPr="00E11837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 </w:t>
            </w:r>
          </w:p>
        </w:tc>
        <w:tc>
          <w:tcPr>
            <w:tcW w:w="3264" w:type="dxa"/>
            <w:shd w:val="clear" w:color="auto" w:fill="FFFF00"/>
          </w:tcPr>
          <w:p w14:paraId="2B3BA915" w14:textId="77777777" w:rsidR="00CD0F0C" w:rsidRPr="00E11837" w:rsidRDefault="00CD0F0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Fuerza, poder </w:t>
            </w:r>
          </w:p>
        </w:tc>
        <w:tc>
          <w:tcPr>
            <w:tcW w:w="3641" w:type="dxa"/>
            <w:shd w:val="clear" w:color="auto" w:fill="FFFF00"/>
          </w:tcPr>
          <w:p w14:paraId="2AD242FA" w14:textId="77777777" w:rsidR="00CD0F0C" w:rsidRPr="00E11837" w:rsidRDefault="006972B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di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krübäte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F603B13" w14:textId="77777777" w:rsidR="00CD0F0C" w:rsidRPr="00E11837" w:rsidRDefault="006972B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mucha fuerza. </w:t>
            </w:r>
          </w:p>
        </w:tc>
      </w:tr>
      <w:tr w:rsidR="00CD0F0C" w:rsidRPr="00905950" w14:paraId="2DD482A0" w14:textId="77777777" w:rsidTr="00E11837">
        <w:tc>
          <w:tcPr>
            <w:tcW w:w="2887" w:type="dxa"/>
            <w:shd w:val="clear" w:color="auto" w:fill="FFFF00"/>
          </w:tcPr>
          <w:p w14:paraId="376EE74F" w14:textId="77777777" w:rsidR="00CD0F0C" w:rsidRPr="00E11837" w:rsidRDefault="00CD0F0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Dite</w:t>
            </w:r>
          </w:p>
        </w:tc>
        <w:tc>
          <w:tcPr>
            <w:tcW w:w="3264" w:type="dxa"/>
            <w:shd w:val="clear" w:color="auto" w:fill="FFFF00"/>
          </w:tcPr>
          <w:p w14:paraId="34AC8EBA" w14:textId="77777777" w:rsidR="00CD0F0C" w:rsidRPr="00E11837" w:rsidRDefault="00CD0F0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Fuerte</w:t>
            </w:r>
          </w:p>
        </w:tc>
        <w:tc>
          <w:tcPr>
            <w:tcW w:w="3641" w:type="dxa"/>
            <w:shd w:val="clear" w:color="auto" w:fill="FFFF00"/>
          </w:tcPr>
          <w:p w14:paraId="5AEC44EB" w14:textId="77777777" w:rsidR="00CD0F0C" w:rsidRPr="00E11837" w:rsidRDefault="006972B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dite ti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351CD2EC" w14:textId="77777777" w:rsidR="00CD0F0C" w:rsidRPr="00E11837" w:rsidRDefault="006972B0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Tenes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más fuerza que yo </w:t>
            </w:r>
          </w:p>
        </w:tc>
      </w:tr>
      <w:tr w:rsidR="00CD0F0C" w:rsidRPr="00905950" w14:paraId="34C186C9" w14:textId="77777777" w:rsidTr="003E6880">
        <w:tc>
          <w:tcPr>
            <w:tcW w:w="2887" w:type="dxa"/>
          </w:tcPr>
          <w:p w14:paraId="4CA3F443" w14:textId="77777777" w:rsidR="00CD0F0C" w:rsidRPr="00905950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Dime </w:t>
            </w:r>
          </w:p>
        </w:tc>
        <w:tc>
          <w:tcPr>
            <w:tcW w:w="3264" w:type="dxa"/>
          </w:tcPr>
          <w:p w14:paraId="48DE9AC3" w14:textId="77777777"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Estrecho </w:t>
            </w:r>
          </w:p>
        </w:tc>
        <w:tc>
          <w:tcPr>
            <w:tcW w:w="3641" w:type="dxa"/>
          </w:tcPr>
          <w:p w14:paraId="1EE3FE50" w14:textId="77777777"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dime  </w:t>
            </w:r>
          </w:p>
        </w:tc>
        <w:tc>
          <w:tcPr>
            <w:tcW w:w="4520" w:type="dxa"/>
          </w:tcPr>
          <w:p w14:paraId="2BA003E1" w14:textId="77777777" w:rsidR="00CD0F0C" w:rsidRPr="00905950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piedra esta estrecho </w:t>
            </w:r>
          </w:p>
        </w:tc>
      </w:tr>
      <w:tr w:rsidR="008D573A" w:rsidRPr="00905950" w14:paraId="656EAAFF" w14:textId="77777777" w:rsidTr="00C56248">
        <w:tc>
          <w:tcPr>
            <w:tcW w:w="2887" w:type="dxa"/>
            <w:shd w:val="clear" w:color="auto" w:fill="FFFF00"/>
          </w:tcPr>
          <w:p w14:paraId="7F5CA1C3" w14:textId="77777777" w:rsidR="008D573A" w:rsidRPr="00E11837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Dime </w:t>
            </w:r>
          </w:p>
        </w:tc>
        <w:tc>
          <w:tcPr>
            <w:tcW w:w="3264" w:type="dxa"/>
            <w:shd w:val="clear" w:color="auto" w:fill="FFFF00"/>
          </w:tcPr>
          <w:p w14:paraId="1FB6A064" w14:textId="77777777" w:rsidR="008D573A" w:rsidRPr="00E11837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Acido </w:t>
            </w:r>
          </w:p>
        </w:tc>
        <w:tc>
          <w:tcPr>
            <w:tcW w:w="3641" w:type="dxa"/>
            <w:shd w:val="clear" w:color="auto" w:fill="FFFF00"/>
          </w:tcPr>
          <w:p w14:paraId="3C33DB32" w14:textId="77777777" w:rsidR="008D573A" w:rsidRPr="00E11837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Limón ye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bänä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dime </w:t>
            </w:r>
          </w:p>
        </w:tc>
        <w:tc>
          <w:tcPr>
            <w:tcW w:w="4520" w:type="dxa"/>
            <w:shd w:val="clear" w:color="auto" w:fill="FFFF00"/>
          </w:tcPr>
          <w:p w14:paraId="2C6CCFDA" w14:textId="77777777" w:rsidR="008D573A" w:rsidRPr="00E11837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 limón es acido </w:t>
            </w:r>
          </w:p>
        </w:tc>
      </w:tr>
      <w:tr w:rsidR="00CD0F0C" w:rsidRPr="00905950" w14:paraId="3D9F779E" w14:textId="77777777" w:rsidTr="00E11837">
        <w:tc>
          <w:tcPr>
            <w:tcW w:w="2887" w:type="dxa"/>
            <w:shd w:val="clear" w:color="auto" w:fill="FFFF00"/>
          </w:tcPr>
          <w:p w14:paraId="61A2D971" w14:textId="77777777" w:rsidR="00CD0F0C" w:rsidRPr="00E11837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Diore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3F7CB7F7" w14:textId="77777777" w:rsidR="00CD0F0C" w:rsidRPr="00E11837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Lejos </w:t>
            </w:r>
          </w:p>
        </w:tc>
        <w:tc>
          <w:tcPr>
            <w:tcW w:w="3641" w:type="dxa"/>
            <w:shd w:val="clear" w:color="auto" w:fill="FFFF00"/>
          </w:tcPr>
          <w:p w14:paraId="2EAA587F" w14:textId="77777777" w:rsidR="00CD0F0C" w:rsidRPr="00E11837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diore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tibe </w:t>
            </w:r>
          </w:p>
        </w:tc>
        <w:tc>
          <w:tcPr>
            <w:tcW w:w="4520" w:type="dxa"/>
            <w:shd w:val="clear" w:color="auto" w:fill="FFFF00"/>
          </w:tcPr>
          <w:p w14:paraId="5811CAD7" w14:textId="77777777" w:rsidR="00CD0F0C" w:rsidRPr="00E11837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Vamos lejos conmigo </w:t>
            </w:r>
          </w:p>
        </w:tc>
      </w:tr>
      <w:tr w:rsidR="00CD0F0C" w:rsidRPr="00905950" w14:paraId="1F2ED276" w14:textId="77777777" w:rsidTr="00E11837">
        <w:tc>
          <w:tcPr>
            <w:tcW w:w="2887" w:type="dxa"/>
            <w:shd w:val="clear" w:color="auto" w:fill="FFFF00"/>
          </w:tcPr>
          <w:p w14:paraId="29BCB640" w14:textId="77777777" w:rsidR="00CD0F0C" w:rsidRPr="00E11837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Dibire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47A88486" w14:textId="77777777" w:rsidR="00CD0F0C" w:rsidRPr="00E11837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Media noche </w:t>
            </w:r>
          </w:p>
        </w:tc>
        <w:tc>
          <w:tcPr>
            <w:tcW w:w="3641" w:type="dxa"/>
            <w:shd w:val="clear" w:color="auto" w:fill="FFFF00"/>
          </w:tcPr>
          <w:p w14:paraId="26F0E944" w14:textId="77777777" w:rsidR="00CD0F0C" w:rsidRPr="00E11837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Ñü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rägäi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dibire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03318E5A" w14:textId="77777777" w:rsidR="00CD0F0C" w:rsidRPr="00E11837" w:rsidRDefault="004F33C6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Lloverá en media  noche </w:t>
            </w:r>
          </w:p>
        </w:tc>
      </w:tr>
      <w:tr w:rsidR="00CD0F0C" w:rsidRPr="00905950" w14:paraId="4920C6A5" w14:textId="77777777" w:rsidTr="00E11837">
        <w:tc>
          <w:tcPr>
            <w:tcW w:w="2887" w:type="dxa"/>
            <w:shd w:val="clear" w:color="auto" w:fill="FFFF00"/>
          </w:tcPr>
          <w:p w14:paraId="624CC273" w14:textId="77777777" w:rsidR="00CD0F0C" w:rsidRPr="00E11837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Digue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35CC8E7E" w14:textId="77777777" w:rsidR="00CD0F0C" w:rsidRPr="00E11837" w:rsidRDefault="003B79E7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Cerrar </w:t>
            </w:r>
          </w:p>
        </w:tc>
        <w:tc>
          <w:tcPr>
            <w:tcW w:w="3641" w:type="dxa"/>
            <w:shd w:val="clear" w:color="auto" w:fill="FFFF00"/>
          </w:tcPr>
          <w:p w14:paraId="03835404" w14:textId="77777777" w:rsidR="00CD0F0C" w:rsidRPr="00E11837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Jugwe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digue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deu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03AC191" w14:textId="77777777" w:rsidR="00CD0F0C" w:rsidRPr="00E11837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Cierre la puerta en la noche </w:t>
            </w:r>
          </w:p>
        </w:tc>
      </w:tr>
      <w:tr w:rsidR="00CD0F0C" w:rsidRPr="00905950" w14:paraId="7F5AEFE5" w14:textId="77777777" w:rsidTr="00E11837">
        <w:tc>
          <w:tcPr>
            <w:tcW w:w="2887" w:type="dxa"/>
            <w:shd w:val="clear" w:color="auto" w:fill="FFFF00"/>
          </w:tcPr>
          <w:p w14:paraId="09718229" w14:textId="77777777" w:rsidR="00CD0F0C" w:rsidRPr="00E11837" w:rsidRDefault="003B79E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Diguegä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629B06AE" w14:textId="77777777" w:rsidR="00CD0F0C" w:rsidRPr="00E11837" w:rsidRDefault="008D573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Caminar  </w:t>
            </w:r>
          </w:p>
        </w:tc>
        <w:tc>
          <w:tcPr>
            <w:tcW w:w="3641" w:type="dxa"/>
            <w:shd w:val="clear" w:color="auto" w:fill="FFFF00"/>
          </w:tcPr>
          <w:p w14:paraId="705C2C5B" w14:textId="77777777" w:rsidR="00CD0F0C" w:rsidRPr="00E11837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Kwetre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diguegä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B1E9586" w14:textId="77777777" w:rsidR="00CD0F0C" w:rsidRPr="00E11837" w:rsidRDefault="000C576D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Ellos van a caminar. </w:t>
            </w:r>
          </w:p>
        </w:tc>
      </w:tr>
      <w:tr w:rsidR="00CD0F0C" w:rsidRPr="00905950" w14:paraId="1CE8745C" w14:textId="77777777" w:rsidTr="00E11837">
        <w:tc>
          <w:tcPr>
            <w:tcW w:w="2887" w:type="dxa"/>
            <w:shd w:val="clear" w:color="auto" w:fill="FFFF00"/>
          </w:tcPr>
          <w:p w14:paraId="5EB22990" w14:textId="77777777" w:rsidR="00CD0F0C" w:rsidRPr="00E11837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>Dini</w:t>
            </w:r>
          </w:p>
        </w:tc>
        <w:tc>
          <w:tcPr>
            <w:tcW w:w="3264" w:type="dxa"/>
            <w:shd w:val="clear" w:color="auto" w:fill="FFFF00"/>
          </w:tcPr>
          <w:p w14:paraId="73F15F70" w14:textId="77777777" w:rsidR="00CD0F0C" w:rsidRPr="00E11837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>Agarró</w:t>
            </w:r>
          </w:p>
        </w:tc>
        <w:tc>
          <w:tcPr>
            <w:tcW w:w="3641" w:type="dxa"/>
            <w:shd w:val="clear" w:color="auto" w:fill="FFFF00"/>
          </w:tcPr>
          <w:p w14:paraId="0DE73BA2" w14:textId="77777777" w:rsidR="00CD0F0C" w:rsidRPr="00E11837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ngwian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E11837">
              <w:rPr>
                <w:rFonts w:ascii="Century Gothic" w:eastAsia="Batang" w:hAnsi="Century Gothic"/>
                <w:sz w:val="28"/>
                <w:szCs w:val="28"/>
              </w:rPr>
              <w:t>dini</w:t>
            </w:r>
            <w:proofErr w:type="spellEnd"/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 jai</w:t>
            </w:r>
          </w:p>
        </w:tc>
        <w:tc>
          <w:tcPr>
            <w:tcW w:w="4520" w:type="dxa"/>
            <w:shd w:val="clear" w:color="auto" w:fill="FFFF00"/>
          </w:tcPr>
          <w:p w14:paraId="7AE777B6" w14:textId="77777777" w:rsidR="00CD0F0C" w:rsidRPr="00E11837" w:rsidRDefault="00CA368C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 agarró la plata </w:t>
            </w:r>
          </w:p>
        </w:tc>
      </w:tr>
      <w:tr w:rsidR="00CD0F0C" w:rsidRPr="00905950" w14:paraId="37765DD8" w14:textId="77777777" w:rsidTr="00F27E74">
        <w:tc>
          <w:tcPr>
            <w:tcW w:w="2887" w:type="dxa"/>
            <w:shd w:val="clear" w:color="auto" w:fill="FFFF00"/>
          </w:tcPr>
          <w:p w14:paraId="1CC4AEFD" w14:textId="77777777" w:rsidR="00CD0F0C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Diri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4079D0EA" w14:textId="77777777" w:rsidR="00CD0F0C" w:rsidRPr="00F27E74" w:rsidRDefault="00CA368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Cerró</w:t>
            </w:r>
            <w:r w:rsidR="008D573A"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641" w:type="dxa"/>
            <w:shd w:val="clear" w:color="auto" w:fill="FFFF00"/>
          </w:tcPr>
          <w:p w14:paraId="1C5072E8" w14:textId="77777777" w:rsidR="00CD0F0C" w:rsidRPr="00F27E74" w:rsidRDefault="00CA368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jugwe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554F636" w14:textId="77777777" w:rsidR="00CD0F0C" w:rsidRPr="00F27E74" w:rsidRDefault="00CA368C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Usted cerró la puerta</w:t>
            </w:r>
          </w:p>
        </w:tc>
      </w:tr>
      <w:tr w:rsidR="008D573A" w:rsidRPr="00905950" w14:paraId="1B75A9D3" w14:textId="77777777" w:rsidTr="00F27E74">
        <w:tc>
          <w:tcPr>
            <w:tcW w:w="2887" w:type="dxa"/>
            <w:shd w:val="clear" w:color="auto" w:fill="FFFF00"/>
          </w:tcPr>
          <w:p w14:paraId="52FAF458" w14:textId="77777777" w:rsidR="008D573A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Dirigä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007CBBC0" w14:textId="77777777" w:rsidR="008D573A" w:rsidRPr="00F27E74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Maestro</w:t>
            </w:r>
          </w:p>
        </w:tc>
        <w:tc>
          <w:tcPr>
            <w:tcW w:w="3641" w:type="dxa"/>
            <w:shd w:val="clear" w:color="auto" w:fill="FFFF00"/>
          </w:tcPr>
          <w:p w14:paraId="4C3B57D1" w14:textId="77777777" w:rsidR="008D573A" w:rsidRPr="00F27E74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Dirigä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BA4C711" w14:textId="77777777" w:rsidR="008D573A" w:rsidRPr="00F27E74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está el docente </w:t>
            </w:r>
          </w:p>
        </w:tc>
      </w:tr>
      <w:tr w:rsidR="008D573A" w:rsidRPr="00905950" w14:paraId="65AEAEB0" w14:textId="77777777" w:rsidTr="00F27E74">
        <w:tc>
          <w:tcPr>
            <w:tcW w:w="2887" w:type="dxa"/>
            <w:shd w:val="clear" w:color="auto" w:fill="FFFF00"/>
          </w:tcPr>
          <w:p w14:paraId="0C00C48B" w14:textId="77777777" w:rsidR="008D573A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1480C784" w14:textId="77777777" w:rsidR="008D573A" w:rsidRPr="00F27E74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</w:t>
            </w:r>
          </w:p>
        </w:tc>
        <w:tc>
          <w:tcPr>
            <w:tcW w:w="3641" w:type="dxa"/>
            <w:shd w:val="clear" w:color="auto" w:fill="FFFF00"/>
          </w:tcPr>
          <w:p w14:paraId="2B72BD37" w14:textId="77777777" w:rsidR="008D573A" w:rsidRPr="00F27E74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tiguegä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6BD1AB8A" w14:textId="77777777" w:rsidR="008D573A" w:rsidRPr="00F27E74" w:rsidRDefault="00F22B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ese banano </w:t>
            </w:r>
          </w:p>
        </w:tc>
      </w:tr>
      <w:tr w:rsidR="008D573A" w:rsidRPr="00905950" w14:paraId="03DFB348" w14:textId="77777777" w:rsidTr="00F27E74">
        <w:tc>
          <w:tcPr>
            <w:tcW w:w="2887" w:type="dxa"/>
            <w:shd w:val="clear" w:color="auto" w:fill="FFFF00"/>
          </w:tcPr>
          <w:p w14:paraId="797082F4" w14:textId="77777777" w:rsidR="008D573A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Diguinte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6C5CD5DB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Desmenuzar </w:t>
            </w:r>
          </w:p>
        </w:tc>
        <w:tc>
          <w:tcPr>
            <w:tcW w:w="3641" w:type="dxa"/>
            <w:shd w:val="clear" w:color="auto" w:fill="FFFF00"/>
          </w:tcPr>
          <w:p w14:paraId="40851F48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diguinete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   </w:t>
            </w:r>
          </w:p>
        </w:tc>
        <w:tc>
          <w:tcPr>
            <w:tcW w:w="4520" w:type="dxa"/>
            <w:shd w:val="clear" w:color="auto" w:fill="FFFF00"/>
          </w:tcPr>
          <w:p w14:paraId="4E0DD636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Desmenuce la piedra despacio.</w:t>
            </w:r>
          </w:p>
        </w:tc>
      </w:tr>
      <w:tr w:rsidR="008D573A" w:rsidRPr="00905950" w14:paraId="1B30A4B4" w14:textId="77777777" w:rsidTr="00F27E74">
        <w:tc>
          <w:tcPr>
            <w:tcW w:w="2887" w:type="dxa"/>
            <w:shd w:val="clear" w:color="auto" w:fill="FFFF00"/>
          </w:tcPr>
          <w:p w14:paraId="37ED8695" w14:textId="77777777" w:rsidR="008D573A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Dimigue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2E50C92A" w14:textId="77777777" w:rsidR="008D573A" w:rsidRPr="00F27E74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Ayudar </w:t>
            </w:r>
          </w:p>
        </w:tc>
        <w:tc>
          <w:tcPr>
            <w:tcW w:w="3641" w:type="dxa"/>
            <w:shd w:val="clear" w:color="auto" w:fill="FFFF00"/>
          </w:tcPr>
          <w:p w14:paraId="6C420B39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dimigue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3CB58809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Ayúdale  en la tarde </w:t>
            </w:r>
          </w:p>
        </w:tc>
      </w:tr>
      <w:tr w:rsidR="008D573A" w:rsidRPr="00905950" w14:paraId="776D91F3" w14:textId="77777777" w:rsidTr="00F27E74">
        <w:tc>
          <w:tcPr>
            <w:tcW w:w="2887" w:type="dxa"/>
            <w:shd w:val="clear" w:color="auto" w:fill="FFFF00"/>
          </w:tcPr>
          <w:p w14:paraId="342B424B" w14:textId="77777777" w:rsidR="008D573A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Dione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7A9AF3DC" w14:textId="77777777" w:rsidR="008D573A" w:rsidRPr="00F27E74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Deprimido, triste  </w:t>
            </w:r>
          </w:p>
        </w:tc>
        <w:tc>
          <w:tcPr>
            <w:tcW w:w="3641" w:type="dxa"/>
            <w:shd w:val="clear" w:color="auto" w:fill="FFFF00"/>
          </w:tcPr>
          <w:p w14:paraId="258A3D1A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dione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dera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520" w:type="dxa"/>
            <w:shd w:val="clear" w:color="auto" w:fill="FFFF00"/>
          </w:tcPr>
          <w:p w14:paraId="4356E3CA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estabas triste </w:t>
            </w:r>
          </w:p>
        </w:tc>
      </w:tr>
      <w:tr w:rsidR="008D573A" w:rsidRPr="00905950" w14:paraId="60674E4F" w14:textId="77777777" w:rsidTr="00F27E74">
        <w:tc>
          <w:tcPr>
            <w:tcW w:w="2887" w:type="dxa"/>
            <w:shd w:val="clear" w:color="auto" w:fill="FFFF00"/>
          </w:tcPr>
          <w:p w14:paraId="418501C0" w14:textId="77777777" w:rsidR="008D573A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Dirare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26A100F0" w14:textId="77777777" w:rsidR="008D573A" w:rsidRPr="00F27E74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Aguado </w:t>
            </w:r>
          </w:p>
        </w:tc>
        <w:tc>
          <w:tcPr>
            <w:tcW w:w="3641" w:type="dxa"/>
            <w:shd w:val="clear" w:color="auto" w:fill="FFFF00"/>
          </w:tcPr>
          <w:p w14:paraId="09ADB708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dirare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8535817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arroz quedo aguado </w:t>
            </w:r>
          </w:p>
        </w:tc>
      </w:tr>
      <w:tr w:rsidR="008D573A" w:rsidRPr="00905950" w14:paraId="2CF417AA" w14:textId="77777777" w:rsidTr="00F27E74">
        <w:tc>
          <w:tcPr>
            <w:tcW w:w="2887" w:type="dxa"/>
            <w:shd w:val="clear" w:color="auto" w:fill="FFFF00"/>
          </w:tcPr>
          <w:p w14:paraId="76341260" w14:textId="77777777" w:rsidR="008D573A" w:rsidRPr="00F27E74" w:rsidRDefault="008D573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46B1D95F" w14:textId="77777777" w:rsidR="008D573A" w:rsidRPr="00F27E74" w:rsidRDefault="008D573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Chicha </w:t>
            </w:r>
          </w:p>
        </w:tc>
        <w:tc>
          <w:tcPr>
            <w:tcW w:w="3641" w:type="dxa"/>
            <w:shd w:val="clear" w:color="auto" w:fill="FFFF00"/>
          </w:tcPr>
          <w:p w14:paraId="2FECEBF4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bien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kwetrei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2F24AC55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Dele chicha a ellos. </w:t>
            </w:r>
          </w:p>
        </w:tc>
      </w:tr>
      <w:tr w:rsidR="008D573A" w:rsidRPr="00905950" w14:paraId="547DA92C" w14:textId="77777777" w:rsidTr="00F27E74">
        <w:tc>
          <w:tcPr>
            <w:tcW w:w="2887" w:type="dxa"/>
            <w:shd w:val="clear" w:color="auto" w:fill="FFFF00"/>
          </w:tcPr>
          <w:p w14:paraId="2B3CA5FB" w14:textId="77777777" w:rsidR="008D573A" w:rsidRPr="00F27E74" w:rsidRDefault="003D0B39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Doin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50B86420" w14:textId="77777777" w:rsidR="008D573A" w:rsidRPr="00F27E74" w:rsidRDefault="003D0B3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Mamar </w:t>
            </w:r>
          </w:p>
        </w:tc>
        <w:tc>
          <w:tcPr>
            <w:tcW w:w="3641" w:type="dxa"/>
            <w:shd w:val="clear" w:color="auto" w:fill="FFFF00"/>
          </w:tcPr>
          <w:p w14:paraId="4CE60693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doin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2F972546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bebe está mamando </w:t>
            </w:r>
          </w:p>
        </w:tc>
      </w:tr>
      <w:tr w:rsidR="008D573A" w:rsidRPr="00905950" w14:paraId="178D667F" w14:textId="77777777" w:rsidTr="00F27E74">
        <w:tc>
          <w:tcPr>
            <w:tcW w:w="2887" w:type="dxa"/>
            <w:shd w:val="clear" w:color="auto" w:fill="FFFF00"/>
          </w:tcPr>
          <w:p w14:paraId="73CFE668" w14:textId="77777777" w:rsidR="008D573A" w:rsidRPr="00F27E74" w:rsidRDefault="003D0B39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Doan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09C7136E" w14:textId="77777777" w:rsidR="008D573A" w:rsidRPr="00F27E74" w:rsidRDefault="003D0B39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Cuñado </w:t>
            </w:r>
          </w:p>
        </w:tc>
        <w:tc>
          <w:tcPr>
            <w:tcW w:w="3641" w:type="dxa"/>
            <w:shd w:val="clear" w:color="auto" w:fill="FFFF00"/>
          </w:tcPr>
          <w:p w14:paraId="354108F3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ti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doan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B012FA4" w14:textId="77777777" w:rsidR="008D573A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mi cuñado </w:t>
            </w:r>
          </w:p>
        </w:tc>
      </w:tr>
      <w:tr w:rsidR="003D0B39" w:rsidRPr="00905950" w14:paraId="2F2DFE70" w14:textId="77777777" w:rsidTr="00F27E74">
        <w:tc>
          <w:tcPr>
            <w:tcW w:w="2887" w:type="dxa"/>
            <w:shd w:val="clear" w:color="auto" w:fill="FFFF00"/>
          </w:tcPr>
          <w:p w14:paraId="26A1C74B" w14:textId="77777777" w:rsidR="003D0B39" w:rsidRPr="00F27E74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Doana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276741B8" w14:textId="77777777" w:rsidR="003D0B39" w:rsidRPr="00F27E74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Yerno </w:t>
            </w:r>
          </w:p>
        </w:tc>
        <w:tc>
          <w:tcPr>
            <w:tcW w:w="3641" w:type="dxa"/>
            <w:shd w:val="clear" w:color="auto" w:fill="FFFF00"/>
          </w:tcPr>
          <w:p w14:paraId="3F50EF88" w14:textId="77777777" w:rsidR="003D0B39" w:rsidRPr="00F27E74" w:rsidRDefault="003F54E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doana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krene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F021D62" w14:textId="77777777" w:rsidR="003D0B39" w:rsidRPr="00F27E74" w:rsidRDefault="003F54E3" w:rsidP="003F54E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yerno es vago.</w:t>
            </w:r>
          </w:p>
        </w:tc>
      </w:tr>
      <w:tr w:rsidR="003D0B39" w:rsidRPr="00905950" w14:paraId="17B43B9A" w14:textId="77777777" w:rsidTr="00F27E74">
        <w:tc>
          <w:tcPr>
            <w:tcW w:w="2887" w:type="dxa"/>
            <w:shd w:val="clear" w:color="auto" w:fill="FFFF00"/>
          </w:tcPr>
          <w:p w14:paraId="1286CD41" w14:textId="77777777" w:rsidR="003D0B39" w:rsidRPr="00F27E74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587D03CA" w14:textId="77777777" w:rsidR="003D0B39" w:rsidRPr="00F27E74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Sardina </w:t>
            </w:r>
          </w:p>
        </w:tc>
        <w:tc>
          <w:tcPr>
            <w:tcW w:w="3641" w:type="dxa"/>
            <w:shd w:val="clear" w:color="auto" w:fill="FFFF00"/>
          </w:tcPr>
          <w:p w14:paraId="4F0739AB" w14:textId="77777777" w:rsidR="003D0B39" w:rsidRPr="00F27E74" w:rsidRDefault="004D5FE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yebe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33C346E" w14:textId="77777777" w:rsidR="003D0B39" w:rsidRPr="00F27E74" w:rsidRDefault="004D5FE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Solo hay sardina en el rio </w:t>
            </w:r>
          </w:p>
        </w:tc>
      </w:tr>
      <w:tr w:rsidR="003D0B39" w:rsidRPr="00905950" w14:paraId="37DD934E" w14:textId="77777777" w:rsidTr="00F27E74">
        <w:tc>
          <w:tcPr>
            <w:tcW w:w="2887" w:type="dxa"/>
            <w:shd w:val="clear" w:color="auto" w:fill="FFFF00"/>
          </w:tcPr>
          <w:p w14:paraId="785F3C0A" w14:textId="77777777" w:rsidR="003D0B39" w:rsidRPr="00F27E74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788F3534" w14:textId="77777777" w:rsidR="003D0B39" w:rsidRPr="00F27E74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Temblor </w:t>
            </w:r>
          </w:p>
        </w:tc>
        <w:tc>
          <w:tcPr>
            <w:tcW w:w="3641" w:type="dxa"/>
            <w:shd w:val="clear" w:color="auto" w:fill="FFFF00"/>
          </w:tcPr>
          <w:p w14:paraId="28F9098C" w14:textId="77777777" w:rsidR="003D0B39" w:rsidRPr="00F27E74" w:rsidRDefault="004D5FE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degä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74F00ADC" w14:textId="77777777" w:rsidR="003D0B39" w:rsidRPr="00F27E74" w:rsidRDefault="004D5FE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paso el temblor. </w:t>
            </w:r>
          </w:p>
        </w:tc>
      </w:tr>
      <w:tr w:rsidR="003D0B39" w:rsidRPr="00905950" w14:paraId="78195C24" w14:textId="77777777" w:rsidTr="00F27E74">
        <w:tc>
          <w:tcPr>
            <w:tcW w:w="2887" w:type="dxa"/>
            <w:shd w:val="clear" w:color="auto" w:fill="FFFF00"/>
          </w:tcPr>
          <w:p w14:paraId="4A68FB11" w14:textId="77777777" w:rsidR="003D0B39" w:rsidRPr="00F27E74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Dobu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38748BF3" w14:textId="77777777" w:rsidR="003D0B39" w:rsidRPr="00F27E74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Dos árbol </w:t>
            </w:r>
          </w:p>
        </w:tc>
        <w:tc>
          <w:tcPr>
            <w:tcW w:w="3641" w:type="dxa"/>
            <w:shd w:val="clear" w:color="auto" w:fill="FFFF00"/>
          </w:tcPr>
          <w:p w14:paraId="6A29BBC5" w14:textId="77777777" w:rsidR="003D0B39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Naran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nögö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4D5FE6"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dobu</w:t>
            </w:r>
            <w:proofErr w:type="spellEnd"/>
            <w:r w:rsidR="004D5FE6"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E15743E" w14:textId="77777777" w:rsidR="003D0B39" w:rsidRPr="00F27E74" w:rsidRDefault="004D5FE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dos </w:t>
            </w:r>
            <w:r w:rsidR="00C869C5"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árboles</w:t>
            </w: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 naranja.</w:t>
            </w:r>
          </w:p>
        </w:tc>
      </w:tr>
      <w:tr w:rsidR="003D0B39" w:rsidRPr="00905950" w14:paraId="087248B4" w14:textId="77777777" w:rsidTr="00F27E74">
        <w:tc>
          <w:tcPr>
            <w:tcW w:w="2887" w:type="dxa"/>
            <w:shd w:val="clear" w:color="auto" w:fill="FFFF00"/>
          </w:tcPr>
          <w:p w14:paraId="7FF0C750" w14:textId="77777777" w:rsidR="003D0B39" w:rsidRPr="00F27E74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Doboi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531B3A2D" w14:textId="77777777" w:rsidR="003D0B39" w:rsidRPr="00F27E74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Cementerio </w:t>
            </w:r>
          </w:p>
        </w:tc>
        <w:tc>
          <w:tcPr>
            <w:tcW w:w="3641" w:type="dxa"/>
            <w:shd w:val="clear" w:color="auto" w:fill="FFFF00"/>
          </w:tcPr>
          <w:p w14:paraId="5693C2C3" w14:textId="77777777" w:rsidR="003D0B39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kändi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7DA39AB0" w14:textId="77777777" w:rsidR="003D0B39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en el cementerio </w:t>
            </w:r>
          </w:p>
        </w:tc>
      </w:tr>
      <w:tr w:rsidR="003D0B39" w:rsidRPr="00905950" w14:paraId="0048597F" w14:textId="77777777" w:rsidTr="00F27E74">
        <w:tc>
          <w:tcPr>
            <w:tcW w:w="2887" w:type="dxa"/>
            <w:shd w:val="clear" w:color="auto" w:fill="FFFF00"/>
          </w:tcPr>
          <w:p w14:paraId="235BD11F" w14:textId="77777777" w:rsidR="003D0B39" w:rsidRPr="00F27E74" w:rsidRDefault="000F3944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Dobore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147260CA" w14:textId="77777777" w:rsidR="003D0B39" w:rsidRPr="00F27E74" w:rsidRDefault="000F3944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Café</w:t>
            </w:r>
          </w:p>
        </w:tc>
        <w:tc>
          <w:tcPr>
            <w:tcW w:w="3641" w:type="dxa"/>
            <w:shd w:val="clear" w:color="auto" w:fill="FFFF00"/>
          </w:tcPr>
          <w:p w14:paraId="02F7E6A6" w14:textId="77777777" w:rsidR="003D0B39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7B5829CB" w14:textId="77777777" w:rsidR="003D0B39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ropa es de color café </w:t>
            </w:r>
          </w:p>
        </w:tc>
      </w:tr>
      <w:tr w:rsidR="000F3944" w:rsidRPr="00905950" w14:paraId="5926D697" w14:textId="77777777" w:rsidTr="00F27E74">
        <w:tc>
          <w:tcPr>
            <w:tcW w:w="2887" w:type="dxa"/>
            <w:shd w:val="clear" w:color="auto" w:fill="FFFF00"/>
          </w:tcPr>
          <w:p w14:paraId="729E1435" w14:textId="77777777" w:rsidR="000F3944" w:rsidRPr="00F27E74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Dobro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357A2280" w14:textId="77777777" w:rsidR="000F3944" w:rsidRPr="00F27E74" w:rsidRDefault="00F54B7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Tierra </w:t>
            </w:r>
          </w:p>
        </w:tc>
        <w:tc>
          <w:tcPr>
            <w:tcW w:w="3641" w:type="dxa"/>
            <w:shd w:val="clear" w:color="auto" w:fill="FFFF00"/>
          </w:tcPr>
          <w:p w14:paraId="298A6A48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Dobro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3E1C2792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tierra es mío </w:t>
            </w:r>
          </w:p>
        </w:tc>
      </w:tr>
      <w:tr w:rsidR="000F3944" w:rsidRPr="00905950" w14:paraId="25A0B165" w14:textId="77777777" w:rsidTr="00F27E74">
        <w:tc>
          <w:tcPr>
            <w:tcW w:w="2887" w:type="dxa"/>
            <w:shd w:val="clear" w:color="auto" w:fill="FFFF00"/>
          </w:tcPr>
          <w:p w14:paraId="420354CB" w14:textId="77777777" w:rsidR="000F3944" w:rsidRPr="00F27E74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Dobrore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14D8C5D7" w14:textId="77777777" w:rsidR="000F3944" w:rsidRPr="00F27E74" w:rsidRDefault="00F54B7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Sucio </w:t>
            </w:r>
          </w:p>
        </w:tc>
        <w:tc>
          <w:tcPr>
            <w:tcW w:w="3641" w:type="dxa"/>
            <w:shd w:val="clear" w:color="auto" w:fill="FFFF00"/>
          </w:tcPr>
          <w:p w14:paraId="5B2A97A1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dobrore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0C07E31E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está sucio. </w:t>
            </w:r>
          </w:p>
        </w:tc>
      </w:tr>
      <w:tr w:rsidR="000F3944" w:rsidRPr="00905950" w14:paraId="717939DE" w14:textId="77777777" w:rsidTr="00F27E74">
        <w:tc>
          <w:tcPr>
            <w:tcW w:w="2887" w:type="dxa"/>
            <w:shd w:val="clear" w:color="auto" w:fill="FFFF00"/>
          </w:tcPr>
          <w:p w14:paraId="20C22BB6" w14:textId="77777777" w:rsidR="000F3944" w:rsidRPr="00F27E74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Dobogo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5413AB8D" w14:textId="77777777" w:rsidR="000F3944" w:rsidRPr="00F27E74" w:rsidRDefault="00F54B7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Pesado</w:t>
            </w:r>
          </w:p>
        </w:tc>
        <w:tc>
          <w:tcPr>
            <w:tcW w:w="3641" w:type="dxa"/>
            <w:shd w:val="clear" w:color="auto" w:fill="FFFF00"/>
          </w:tcPr>
          <w:p w14:paraId="11A9102D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dobogo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krubate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DDE3A8F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eso muy pesado </w:t>
            </w:r>
          </w:p>
        </w:tc>
      </w:tr>
      <w:tr w:rsidR="000F3944" w:rsidRPr="00905950" w14:paraId="5FCAD69C" w14:textId="77777777" w:rsidTr="00F27E74">
        <w:tc>
          <w:tcPr>
            <w:tcW w:w="2887" w:type="dxa"/>
            <w:shd w:val="clear" w:color="auto" w:fill="FFFF00"/>
          </w:tcPr>
          <w:p w14:paraId="52ADE326" w14:textId="77777777" w:rsidR="000F3944" w:rsidRPr="00F27E74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Dobäin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73EFF90D" w14:textId="77777777" w:rsidR="000F3944" w:rsidRPr="00F27E74" w:rsidRDefault="00F54B7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Ajos</w:t>
            </w:r>
          </w:p>
        </w:tc>
        <w:tc>
          <w:tcPr>
            <w:tcW w:w="3641" w:type="dxa"/>
            <w:shd w:val="clear" w:color="auto" w:fill="FFFF00"/>
          </w:tcPr>
          <w:p w14:paraId="5832562A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Dobäin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E207F92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Coma ajo </w:t>
            </w:r>
          </w:p>
        </w:tc>
      </w:tr>
      <w:tr w:rsidR="000F3944" w:rsidRPr="00905950" w14:paraId="084E2041" w14:textId="77777777" w:rsidTr="00F27E74">
        <w:tc>
          <w:tcPr>
            <w:tcW w:w="2887" w:type="dxa"/>
            <w:shd w:val="clear" w:color="auto" w:fill="FFFF00"/>
          </w:tcPr>
          <w:p w14:paraId="0397FEF5" w14:textId="77777777" w:rsidR="000F3944" w:rsidRPr="00F27E74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Dobänä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791CC023" w14:textId="77777777" w:rsidR="000F3944" w:rsidRPr="00F27E74" w:rsidRDefault="00F54B7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Muela</w:t>
            </w:r>
          </w:p>
        </w:tc>
        <w:tc>
          <w:tcPr>
            <w:tcW w:w="3641" w:type="dxa"/>
            <w:shd w:val="clear" w:color="auto" w:fill="FFFF00"/>
          </w:tcPr>
          <w:p w14:paraId="5F03F553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dobänä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35E75FAC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  muela  está enfermo </w:t>
            </w:r>
          </w:p>
        </w:tc>
      </w:tr>
      <w:tr w:rsidR="000F3944" w:rsidRPr="00905950" w14:paraId="6CACE5AE" w14:textId="77777777" w:rsidTr="00F27E74">
        <w:tc>
          <w:tcPr>
            <w:tcW w:w="2887" w:type="dxa"/>
            <w:shd w:val="clear" w:color="auto" w:fill="FFFF00"/>
          </w:tcPr>
          <w:p w14:paraId="38381E21" w14:textId="77777777" w:rsidR="000F3944" w:rsidRPr="00F27E74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Dogwäi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5BE89A86" w14:textId="77777777" w:rsidR="000F3944" w:rsidRPr="00F27E74" w:rsidRDefault="000B6A4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Falta de conocimiento.  </w:t>
            </w:r>
          </w:p>
        </w:tc>
        <w:tc>
          <w:tcPr>
            <w:tcW w:w="3641" w:type="dxa"/>
            <w:shd w:val="clear" w:color="auto" w:fill="FFFF00"/>
          </w:tcPr>
          <w:p w14:paraId="057CEBE9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24730C55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le falta conocimiento </w:t>
            </w:r>
          </w:p>
        </w:tc>
      </w:tr>
      <w:tr w:rsidR="000F3944" w:rsidRPr="00905950" w14:paraId="77464FA1" w14:textId="77777777" w:rsidTr="00F27E74">
        <w:tc>
          <w:tcPr>
            <w:tcW w:w="2887" w:type="dxa"/>
            <w:shd w:val="clear" w:color="auto" w:fill="FFFF00"/>
          </w:tcPr>
          <w:p w14:paraId="3FF42505" w14:textId="77777777" w:rsidR="000F3944" w:rsidRPr="00F27E74" w:rsidRDefault="00F54B7B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Dogwä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143CFE5F" w14:textId="77777777" w:rsidR="000F3944" w:rsidRPr="00F27E74" w:rsidRDefault="00F54B7B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Cabeza</w:t>
            </w:r>
          </w:p>
        </w:tc>
        <w:tc>
          <w:tcPr>
            <w:tcW w:w="3641" w:type="dxa"/>
            <w:shd w:val="clear" w:color="auto" w:fill="FFFF00"/>
          </w:tcPr>
          <w:p w14:paraId="02F735EB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0DC1CB6" w14:textId="77777777" w:rsidR="000F3944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la cabeza </w:t>
            </w:r>
          </w:p>
        </w:tc>
      </w:tr>
      <w:tr w:rsidR="000B6A46" w:rsidRPr="00905950" w14:paraId="13D1A7AB" w14:textId="77777777" w:rsidTr="00F27E74">
        <w:tc>
          <w:tcPr>
            <w:tcW w:w="2887" w:type="dxa"/>
            <w:shd w:val="clear" w:color="auto" w:fill="FFFF00"/>
          </w:tcPr>
          <w:p w14:paraId="5F69B857" w14:textId="77777777" w:rsidR="000B6A46" w:rsidRPr="00F27E74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75D1CE53" w14:textId="77777777" w:rsidR="000B6A46" w:rsidRPr="00F27E74" w:rsidRDefault="000B6A4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 cabeza </w:t>
            </w:r>
          </w:p>
        </w:tc>
        <w:tc>
          <w:tcPr>
            <w:tcW w:w="3641" w:type="dxa"/>
            <w:shd w:val="clear" w:color="auto" w:fill="FFFF00"/>
          </w:tcPr>
          <w:p w14:paraId="0CE53580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50421FFA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vaca se fue de cabeza al rio</w:t>
            </w:r>
          </w:p>
        </w:tc>
      </w:tr>
      <w:tr w:rsidR="000B6A46" w:rsidRPr="00905950" w14:paraId="67578C7B" w14:textId="77777777" w:rsidTr="00F27E74">
        <w:tc>
          <w:tcPr>
            <w:tcW w:w="2887" w:type="dxa"/>
            <w:shd w:val="clear" w:color="auto" w:fill="FFFF00"/>
          </w:tcPr>
          <w:p w14:paraId="6D1A0989" w14:textId="77777777" w:rsidR="000B6A46" w:rsidRPr="00F27E74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1AECB260" w14:textId="77777777" w:rsidR="000B6A46" w:rsidRPr="00F27E74" w:rsidRDefault="000B6A4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esa razón </w:t>
            </w:r>
          </w:p>
        </w:tc>
        <w:tc>
          <w:tcPr>
            <w:tcW w:w="3641" w:type="dxa"/>
            <w:shd w:val="clear" w:color="auto" w:fill="FFFF00"/>
          </w:tcPr>
          <w:p w14:paraId="0583CC0B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metani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2C377A32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esa razón me pegaron </w:t>
            </w:r>
          </w:p>
        </w:tc>
      </w:tr>
      <w:tr w:rsidR="000B6A46" w:rsidRPr="00905950" w14:paraId="4AA81ADE" w14:textId="77777777" w:rsidTr="00F27E74">
        <w:tc>
          <w:tcPr>
            <w:tcW w:w="2887" w:type="dxa"/>
            <w:shd w:val="clear" w:color="auto" w:fill="FFFF00"/>
          </w:tcPr>
          <w:p w14:paraId="24B52CFE" w14:textId="77777777" w:rsidR="000B6A46" w:rsidRPr="00F27E74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Drärä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558BCBBD" w14:textId="77777777" w:rsidR="000B6A46" w:rsidRPr="00F27E74" w:rsidRDefault="000B6A4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Rayo </w:t>
            </w:r>
          </w:p>
        </w:tc>
        <w:tc>
          <w:tcPr>
            <w:tcW w:w="3641" w:type="dxa"/>
            <w:shd w:val="clear" w:color="auto" w:fill="FFFF00"/>
          </w:tcPr>
          <w:p w14:paraId="6F13E5BA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Drärä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di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9610921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rayo tiene mucha fuerza.</w:t>
            </w:r>
          </w:p>
        </w:tc>
      </w:tr>
      <w:tr w:rsidR="000B6A46" w:rsidRPr="00905950" w14:paraId="10F3FE7A" w14:textId="77777777" w:rsidTr="00F27E74">
        <w:tc>
          <w:tcPr>
            <w:tcW w:w="2887" w:type="dxa"/>
            <w:shd w:val="clear" w:color="auto" w:fill="FFFF00"/>
          </w:tcPr>
          <w:p w14:paraId="2E1B955C" w14:textId="77777777" w:rsidR="000B6A46" w:rsidRPr="00F27E74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Drangwa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733DB4AC" w14:textId="77777777" w:rsidR="000B6A46" w:rsidRPr="00F27E74" w:rsidRDefault="000B6A4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Fiebre </w:t>
            </w:r>
          </w:p>
        </w:tc>
        <w:tc>
          <w:tcPr>
            <w:tcW w:w="3641" w:type="dxa"/>
            <w:shd w:val="clear" w:color="auto" w:fill="FFFF00"/>
          </w:tcPr>
          <w:p w14:paraId="21492AEA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Drangwa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  tare </w:t>
            </w:r>
          </w:p>
        </w:tc>
        <w:tc>
          <w:tcPr>
            <w:tcW w:w="4520" w:type="dxa"/>
            <w:shd w:val="clear" w:color="auto" w:fill="FFFF00"/>
          </w:tcPr>
          <w:p w14:paraId="0F001360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fiebre es fuerte  </w:t>
            </w:r>
          </w:p>
        </w:tc>
      </w:tr>
      <w:tr w:rsidR="000B6A46" w:rsidRPr="00905950" w14:paraId="087584ED" w14:textId="77777777" w:rsidTr="00F27E74">
        <w:tc>
          <w:tcPr>
            <w:tcW w:w="2887" w:type="dxa"/>
            <w:shd w:val="clear" w:color="auto" w:fill="FFFF00"/>
          </w:tcPr>
          <w:p w14:paraId="7B76556D" w14:textId="77777777" w:rsidR="000B6A46" w:rsidRPr="00F27E74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Dräire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05B81EE7" w14:textId="77777777" w:rsidR="000B6A46" w:rsidRPr="00F27E74" w:rsidRDefault="000B6A46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Repartir </w:t>
            </w:r>
          </w:p>
        </w:tc>
        <w:tc>
          <w:tcPr>
            <w:tcW w:w="3641" w:type="dxa"/>
            <w:shd w:val="clear" w:color="auto" w:fill="FFFF00"/>
          </w:tcPr>
          <w:p w14:paraId="03863167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dräire</w:t>
            </w:r>
            <w:proofErr w:type="spellEnd"/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4E21F9B5" w14:textId="77777777" w:rsidR="000B6A46" w:rsidRPr="00F27E74" w:rsidRDefault="005E1D63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Reparta esa comida </w:t>
            </w:r>
          </w:p>
        </w:tc>
      </w:tr>
      <w:tr w:rsidR="0045154A" w:rsidRPr="00905950" w14:paraId="79A4D9D7" w14:textId="77777777" w:rsidTr="003E6880">
        <w:tc>
          <w:tcPr>
            <w:tcW w:w="2887" w:type="dxa"/>
          </w:tcPr>
          <w:p w14:paraId="1F79285B" w14:textId="77777777" w:rsidR="0045154A" w:rsidRPr="00905950" w:rsidRDefault="0045154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14:paraId="060DDDA4" w14:textId="77777777" w:rsidR="0045154A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Seca </w:t>
            </w:r>
          </w:p>
        </w:tc>
        <w:tc>
          <w:tcPr>
            <w:tcW w:w="3641" w:type="dxa"/>
          </w:tcPr>
          <w:p w14:paraId="5CFC80FE" w14:textId="77777777" w:rsidR="0045154A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Dräi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kisete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14:paraId="5DED74C0" w14:textId="77777777" w:rsidR="0045154A" w:rsidRPr="00905950" w:rsidRDefault="005E1D63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Tengo la seca en mi mano. </w:t>
            </w:r>
          </w:p>
        </w:tc>
      </w:tr>
      <w:tr w:rsidR="00900B41" w:rsidRPr="00905950" w14:paraId="4419DB37" w14:textId="77777777" w:rsidTr="003E6880">
        <w:trPr>
          <w:trHeight w:val="269"/>
        </w:trPr>
        <w:tc>
          <w:tcPr>
            <w:tcW w:w="2887" w:type="dxa"/>
          </w:tcPr>
          <w:p w14:paraId="4446031E" w14:textId="77777777"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14:paraId="4CF27309" w14:textId="77777777" w:rsidR="00900B41" w:rsidRPr="00905950" w:rsidRDefault="00900B41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</w:t>
            </w:r>
          </w:p>
        </w:tc>
        <w:tc>
          <w:tcPr>
            <w:tcW w:w="3641" w:type="dxa"/>
          </w:tcPr>
          <w:p w14:paraId="0C33F1A5" w14:textId="77777777"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ñei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14:paraId="3FCA0475" w14:textId="77777777" w:rsidR="00900B41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Que dijo el </w:t>
            </w:r>
          </w:p>
        </w:tc>
      </w:tr>
      <w:tr w:rsidR="00900B41" w:rsidRPr="00905950" w14:paraId="4C770164" w14:textId="77777777" w:rsidTr="0051436F">
        <w:tc>
          <w:tcPr>
            <w:tcW w:w="2887" w:type="dxa"/>
            <w:shd w:val="clear" w:color="auto" w:fill="FFFF00"/>
          </w:tcPr>
          <w:p w14:paraId="2EFB973C" w14:textId="77777777" w:rsidR="00900B41" w:rsidRPr="0051436F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Drebe</w:t>
            </w:r>
            <w:proofErr w:type="spellEnd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04E5B2DD" w14:textId="77777777" w:rsidR="00900B41" w:rsidRPr="0051436F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</w:t>
            </w:r>
            <w:r w:rsidR="003C0A9F"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</w:t>
            </w:r>
          </w:p>
        </w:tc>
        <w:tc>
          <w:tcPr>
            <w:tcW w:w="3641" w:type="dxa"/>
            <w:shd w:val="clear" w:color="auto" w:fill="FFFF00"/>
          </w:tcPr>
          <w:p w14:paraId="7B0B887F" w14:textId="77777777" w:rsidR="00900B41" w:rsidRPr="0051436F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kögäi</w:t>
            </w:r>
            <w:proofErr w:type="spellEnd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drebe</w:t>
            </w:r>
            <w:proofErr w:type="spellEnd"/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04806388" w14:textId="77777777" w:rsidR="00900B41" w:rsidRPr="0051436F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143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 que, compramos la comida</w:t>
            </w:r>
          </w:p>
        </w:tc>
      </w:tr>
      <w:tr w:rsidR="0045154A" w:rsidRPr="00905950" w14:paraId="71FB5667" w14:textId="77777777" w:rsidTr="003E6880">
        <w:tc>
          <w:tcPr>
            <w:tcW w:w="2887" w:type="dxa"/>
          </w:tcPr>
          <w:p w14:paraId="0C7D40E2" w14:textId="77777777" w:rsidR="0045154A" w:rsidRPr="00905950" w:rsidRDefault="0045154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64" w:type="dxa"/>
          </w:tcPr>
          <w:p w14:paraId="3C2ED2A0" w14:textId="77777777" w:rsidR="0045154A" w:rsidRPr="00905950" w:rsidRDefault="0045154A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Para que </w:t>
            </w:r>
          </w:p>
        </w:tc>
        <w:tc>
          <w:tcPr>
            <w:tcW w:w="3641" w:type="dxa"/>
          </w:tcPr>
          <w:p w14:paraId="6B532AA0" w14:textId="77777777" w:rsidR="0045154A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gare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ni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520" w:type="dxa"/>
          </w:tcPr>
          <w:p w14:paraId="7097288B" w14:textId="77777777" w:rsidR="0045154A" w:rsidRPr="00905950" w:rsidRDefault="003C0A9F" w:rsidP="006A38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Para que llego esa persona </w:t>
            </w:r>
          </w:p>
        </w:tc>
      </w:tr>
      <w:tr w:rsidR="000B6A46" w:rsidRPr="00905950" w14:paraId="382D6E27" w14:textId="77777777" w:rsidTr="00C46060">
        <w:tc>
          <w:tcPr>
            <w:tcW w:w="2887" w:type="dxa"/>
            <w:shd w:val="clear" w:color="auto" w:fill="FFFF00"/>
          </w:tcPr>
          <w:p w14:paraId="522E9BA3" w14:textId="77777777" w:rsidR="000B6A46" w:rsidRPr="00C46060" w:rsidRDefault="000B6A4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Dribe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61159D8C" w14:textId="77777777" w:rsidR="000B6A46" w:rsidRPr="00C46060" w:rsidRDefault="0045154A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Escorpión</w:t>
            </w:r>
          </w:p>
        </w:tc>
        <w:tc>
          <w:tcPr>
            <w:tcW w:w="3641" w:type="dxa"/>
            <w:shd w:val="clear" w:color="auto" w:fill="FFFF00"/>
          </w:tcPr>
          <w:p w14:paraId="1549DBD4" w14:textId="77777777" w:rsidR="000B6A46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Dribe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känene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 </w:t>
            </w:r>
          </w:p>
        </w:tc>
        <w:tc>
          <w:tcPr>
            <w:tcW w:w="4520" w:type="dxa"/>
            <w:shd w:val="clear" w:color="auto" w:fill="FFFF00"/>
          </w:tcPr>
          <w:p w14:paraId="4D8310EF" w14:textId="77777777" w:rsidR="000B6A46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con cuidado el escorpión </w:t>
            </w:r>
          </w:p>
        </w:tc>
      </w:tr>
      <w:tr w:rsidR="000B6A46" w:rsidRPr="00905950" w14:paraId="146496E3" w14:textId="77777777" w:rsidTr="00C46060">
        <w:tc>
          <w:tcPr>
            <w:tcW w:w="2887" w:type="dxa"/>
            <w:shd w:val="clear" w:color="auto" w:fill="FFFF00"/>
          </w:tcPr>
          <w:p w14:paraId="41E79307" w14:textId="77777777" w:rsidR="000B6A46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Driere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6C004A9B" w14:textId="77777777" w:rsidR="000B6A46" w:rsidRPr="00C46060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Señale </w:t>
            </w:r>
          </w:p>
        </w:tc>
        <w:tc>
          <w:tcPr>
            <w:tcW w:w="3641" w:type="dxa"/>
            <w:shd w:val="clear" w:color="auto" w:fill="FFFF00"/>
          </w:tcPr>
          <w:p w14:paraId="623B1F0F" w14:textId="77777777" w:rsidR="000B6A46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driere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11235AF1" w14:textId="77777777" w:rsidR="000B6A46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Señáleme el pescado </w:t>
            </w:r>
          </w:p>
        </w:tc>
      </w:tr>
      <w:tr w:rsidR="00900B41" w:rsidRPr="00905950" w14:paraId="32CC7CA0" w14:textId="77777777" w:rsidTr="00C46060">
        <w:tc>
          <w:tcPr>
            <w:tcW w:w="2887" w:type="dxa"/>
            <w:shd w:val="clear" w:color="auto" w:fill="FFFF00"/>
          </w:tcPr>
          <w:p w14:paraId="71FD32F1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droä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19983566" w14:textId="77777777" w:rsidR="00900B41" w:rsidRPr="00C46060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Merienda  </w:t>
            </w:r>
          </w:p>
        </w:tc>
        <w:tc>
          <w:tcPr>
            <w:tcW w:w="3641" w:type="dxa"/>
            <w:shd w:val="clear" w:color="auto" w:fill="FFFF00"/>
          </w:tcPr>
          <w:p w14:paraId="7F45489E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droä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ngwena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1FFFC8F1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Traiste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merienda.</w:t>
            </w:r>
          </w:p>
        </w:tc>
      </w:tr>
      <w:tr w:rsidR="00900B41" w:rsidRPr="00905950" w14:paraId="2A77AFFF" w14:textId="77777777" w:rsidTr="00C46060">
        <w:tc>
          <w:tcPr>
            <w:tcW w:w="2887" w:type="dxa"/>
            <w:shd w:val="clear" w:color="auto" w:fill="FFFF00"/>
          </w:tcPr>
          <w:p w14:paraId="69D5CD01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Drobare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4A26991F" w14:textId="77777777" w:rsidR="00900B41" w:rsidRPr="00C46060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Borracho </w:t>
            </w:r>
          </w:p>
        </w:tc>
        <w:tc>
          <w:tcPr>
            <w:tcW w:w="3641" w:type="dxa"/>
            <w:shd w:val="clear" w:color="auto" w:fill="FFFF00"/>
          </w:tcPr>
          <w:p w14:paraId="45CD1A78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drobare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87D501F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ya está borracho </w:t>
            </w:r>
          </w:p>
        </w:tc>
      </w:tr>
      <w:tr w:rsidR="00900B41" w:rsidRPr="00905950" w14:paraId="002B4402" w14:textId="77777777" w:rsidTr="00C46060">
        <w:tc>
          <w:tcPr>
            <w:tcW w:w="2887" w:type="dxa"/>
            <w:shd w:val="clear" w:color="auto" w:fill="FFFF00"/>
          </w:tcPr>
          <w:p w14:paraId="4CA79158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Druä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537FB04A" w14:textId="77777777" w:rsidR="00900B41" w:rsidRPr="00C46060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Mono </w:t>
            </w:r>
          </w:p>
        </w:tc>
        <w:tc>
          <w:tcPr>
            <w:tcW w:w="3641" w:type="dxa"/>
            <w:shd w:val="clear" w:color="auto" w:fill="FFFF00"/>
          </w:tcPr>
          <w:p w14:paraId="649AE01F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Druä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ngwäre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2494EBEA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mono tiene la cara blanco </w:t>
            </w:r>
          </w:p>
        </w:tc>
      </w:tr>
      <w:tr w:rsidR="00900B41" w:rsidRPr="00905950" w14:paraId="243ED4B3" w14:textId="77777777" w:rsidTr="00C46060">
        <w:tc>
          <w:tcPr>
            <w:tcW w:w="2887" w:type="dxa"/>
            <w:shd w:val="clear" w:color="auto" w:fill="FFFF00"/>
          </w:tcPr>
          <w:p w14:paraId="16DCA598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Druen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29C979C9" w14:textId="77777777" w:rsidR="00900B41" w:rsidRPr="00C46060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Pelo </w:t>
            </w:r>
          </w:p>
        </w:tc>
        <w:tc>
          <w:tcPr>
            <w:tcW w:w="3641" w:type="dxa"/>
            <w:shd w:val="clear" w:color="auto" w:fill="FFFF00"/>
          </w:tcPr>
          <w:p w14:paraId="3151D364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druen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2B27784C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pelo es blanco </w:t>
            </w:r>
          </w:p>
        </w:tc>
      </w:tr>
      <w:tr w:rsidR="00900B41" w:rsidRPr="00905950" w14:paraId="03736769" w14:textId="77777777" w:rsidTr="00C46060">
        <w:tc>
          <w:tcPr>
            <w:tcW w:w="2887" w:type="dxa"/>
            <w:shd w:val="clear" w:color="auto" w:fill="FFFF00"/>
          </w:tcPr>
          <w:p w14:paraId="1972AFBF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5FCCE842" w14:textId="77777777" w:rsidR="00900B41" w:rsidRPr="00C46060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Negro </w:t>
            </w:r>
          </w:p>
        </w:tc>
        <w:tc>
          <w:tcPr>
            <w:tcW w:w="3641" w:type="dxa"/>
            <w:shd w:val="clear" w:color="auto" w:fill="FFFF00"/>
          </w:tcPr>
          <w:p w14:paraId="52F71CD1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D196CE4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de color negro </w:t>
            </w:r>
          </w:p>
        </w:tc>
      </w:tr>
      <w:tr w:rsidR="00900B41" w:rsidRPr="00905950" w14:paraId="24DB39AC" w14:textId="77777777" w:rsidTr="00C46060">
        <w:trPr>
          <w:trHeight w:val="416"/>
        </w:trPr>
        <w:tc>
          <w:tcPr>
            <w:tcW w:w="2887" w:type="dxa"/>
            <w:shd w:val="clear" w:color="auto" w:fill="FFFF00"/>
          </w:tcPr>
          <w:p w14:paraId="7D52CEEE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Dötrö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6CD96B9B" w14:textId="77777777" w:rsidR="00900B41" w:rsidRPr="00C46060" w:rsidRDefault="00900B41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Rápido </w:t>
            </w:r>
          </w:p>
        </w:tc>
        <w:tc>
          <w:tcPr>
            <w:tcW w:w="3641" w:type="dxa"/>
            <w:shd w:val="clear" w:color="auto" w:fill="FFFF00"/>
          </w:tcPr>
          <w:p w14:paraId="6C020FEB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dötrö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262998E4" w14:textId="77777777" w:rsidR="00900B41" w:rsidRPr="00C46060" w:rsidRDefault="003C0A9F" w:rsidP="006A38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rápido </w:t>
            </w:r>
          </w:p>
        </w:tc>
      </w:tr>
      <w:tr w:rsidR="00900B41" w:rsidRPr="00905950" w14:paraId="54204A85" w14:textId="77777777" w:rsidTr="00C46060">
        <w:tc>
          <w:tcPr>
            <w:tcW w:w="2887" w:type="dxa"/>
            <w:shd w:val="clear" w:color="auto" w:fill="FFFF00"/>
          </w:tcPr>
          <w:p w14:paraId="094042F8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Duän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64" w:type="dxa"/>
            <w:shd w:val="clear" w:color="auto" w:fill="FFFF00"/>
          </w:tcPr>
          <w:p w14:paraId="0155E283" w14:textId="77777777" w:rsidR="00900B41" w:rsidRPr="00C46060" w:rsidRDefault="00900B41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</w:p>
        </w:tc>
        <w:tc>
          <w:tcPr>
            <w:tcW w:w="3641" w:type="dxa"/>
            <w:shd w:val="clear" w:color="auto" w:fill="FFFF00"/>
          </w:tcPr>
          <w:p w14:paraId="56DF7AD4" w14:textId="77777777" w:rsidR="00900B41" w:rsidRPr="00C46060" w:rsidRDefault="003C0A9F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Duän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sotro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520" w:type="dxa"/>
            <w:shd w:val="clear" w:color="auto" w:fill="FFFF00"/>
          </w:tcPr>
          <w:p w14:paraId="5677FC8B" w14:textId="77777777" w:rsidR="00900B41" w:rsidRPr="00C46060" w:rsidRDefault="003C0A9F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Su ropa esta desteñido</w:t>
            </w:r>
          </w:p>
        </w:tc>
      </w:tr>
      <w:tr w:rsidR="00900B41" w:rsidRPr="00905950" w14:paraId="3421761A" w14:textId="77777777" w:rsidTr="00C46060">
        <w:tc>
          <w:tcPr>
            <w:tcW w:w="2887" w:type="dxa"/>
            <w:shd w:val="clear" w:color="auto" w:fill="FFFF00"/>
          </w:tcPr>
          <w:p w14:paraId="75D7AAFA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Durinsi</w:t>
            </w:r>
            <w:proofErr w:type="spellEnd"/>
          </w:p>
          <w:p w14:paraId="6DC730C7" w14:textId="77777777" w:rsidR="0098727B" w:rsidRPr="00C46060" w:rsidRDefault="0098727B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264" w:type="dxa"/>
            <w:shd w:val="clear" w:color="auto" w:fill="FFFF00"/>
          </w:tcPr>
          <w:p w14:paraId="0DA73B28" w14:textId="77777777" w:rsidR="00900B41" w:rsidRPr="00C46060" w:rsidRDefault="00900B41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Periquito de amor  </w:t>
            </w:r>
          </w:p>
        </w:tc>
        <w:tc>
          <w:tcPr>
            <w:tcW w:w="3641" w:type="dxa"/>
            <w:shd w:val="clear" w:color="auto" w:fill="FFFF00"/>
          </w:tcPr>
          <w:p w14:paraId="6395208E" w14:textId="77777777" w:rsidR="00900B41" w:rsidRPr="00C46060" w:rsidRDefault="003C0A9F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Durinsi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üai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B0EDC2C" w14:textId="77777777" w:rsidR="00900B41" w:rsidRPr="00C46060" w:rsidRDefault="003C0A9F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Sáquele foto al periquito de amor </w:t>
            </w:r>
          </w:p>
        </w:tc>
      </w:tr>
      <w:tr w:rsidR="00900B41" w:rsidRPr="00905950" w14:paraId="2510C2B3" w14:textId="77777777" w:rsidTr="00C46060">
        <w:tc>
          <w:tcPr>
            <w:tcW w:w="2887" w:type="dxa"/>
            <w:shd w:val="clear" w:color="auto" w:fill="FFFF00"/>
          </w:tcPr>
          <w:p w14:paraId="02BC8F80" w14:textId="77777777" w:rsidR="00900B41" w:rsidRPr="00C4606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Dube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16D9E2FD" w14:textId="77777777" w:rsidR="0098727B" w:rsidRPr="00C46060" w:rsidRDefault="00567A03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Denso, herbazal </w:t>
            </w:r>
            <w:r w:rsidR="0098727B"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641" w:type="dxa"/>
            <w:shd w:val="clear" w:color="auto" w:fill="FFFF00"/>
          </w:tcPr>
          <w:p w14:paraId="3FE5D450" w14:textId="77777777" w:rsidR="00900B41" w:rsidRPr="00C46060" w:rsidRDefault="00567A03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Migä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dube</w:t>
            </w:r>
            <w:proofErr w:type="spellEnd"/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6F0EC7B8" w14:textId="77777777" w:rsidR="00900B41" w:rsidRPr="00C46060" w:rsidRDefault="00423019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pasto está muy </w:t>
            </w:r>
            <w:r w:rsidR="00567A03"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denso </w:t>
            </w:r>
          </w:p>
        </w:tc>
      </w:tr>
      <w:tr w:rsidR="00900B41" w:rsidRPr="00905950" w14:paraId="5CA6A000" w14:textId="77777777" w:rsidTr="003E6880">
        <w:tc>
          <w:tcPr>
            <w:tcW w:w="2887" w:type="dxa"/>
          </w:tcPr>
          <w:p w14:paraId="0F0A1363" w14:textId="77777777" w:rsidR="00900B41" w:rsidRPr="002969B7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Duga</w:t>
            </w:r>
            <w:proofErr w:type="spellEnd"/>
          </w:p>
        </w:tc>
        <w:tc>
          <w:tcPr>
            <w:tcW w:w="3264" w:type="dxa"/>
          </w:tcPr>
          <w:p w14:paraId="109685F3" w14:textId="77777777" w:rsidR="00900B41" w:rsidRPr="002969B7" w:rsidRDefault="00900B41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Aguacate</w:t>
            </w:r>
          </w:p>
        </w:tc>
        <w:tc>
          <w:tcPr>
            <w:tcW w:w="3641" w:type="dxa"/>
          </w:tcPr>
          <w:p w14:paraId="799D6B9A" w14:textId="77777777" w:rsidR="00900B41" w:rsidRPr="002969B7" w:rsidRDefault="00423019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Duga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ötö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kwati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</w:tcPr>
          <w:p w14:paraId="2735F938" w14:textId="77777777" w:rsidR="00900B41" w:rsidRPr="002969B7" w:rsidRDefault="00423019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Coseche un aguacate </w:t>
            </w:r>
          </w:p>
        </w:tc>
      </w:tr>
      <w:tr w:rsidR="00900B41" w:rsidRPr="00905950" w14:paraId="503EBD4E" w14:textId="77777777" w:rsidTr="003E6880">
        <w:tc>
          <w:tcPr>
            <w:tcW w:w="2887" w:type="dxa"/>
          </w:tcPr>
          <w:p w14:paraId="7F5504DA" w14:textId="77777777" w:rsidR="00900B41" w:rsidRPr="00905950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Duin</w:t>
            </w:r>
            <w:proofErr w:type="spellEnd"/>
          </w:p>
        </w:tc>
        <w:tc>
          <w:tcPr>
            <w:tcW w:w="3264" w:type="dxa"/>
          </w:tcPr>
          <w:p w14:paraId="7BA80BC3" w14:textId="77777777" w:rsidR="00900B41" w:rsidRPr="00905950" w:rsidRDefault="00900B41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Hoja amarrados</w:t>
            </w:r>
          </w:p>
        </w:tc>
        <w:tc>
          <w:tcPr>
            <w:tcW w:w="3641" w:type="dxa"/>
          </w:tcPr>
          <w:p w14:paraId="78D83FAF" w14:textId="77777777"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duin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erere</w:t>
            </w:r>
            <w:proofErr w:type="spellEnd"/>
          </w:p>
        </w:tc>
        <w:tc>
          <w:tcPr>
            <w:tcW w:w="4520" w:type="dxa"/>
          </w:tcPr>
          <w:p w14:paraId="1B10028E" w14:textId="77777777" w:rsidR="00900B41" w:rsidRPr="00905950" w:rsidRDefault="00423019" w:rsidP="00900B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Amarre como hojas amarrados </w:t>
            </w:r>
          </w:p>
        </w:tc>
      </w:tr>
      <w:tr w:rsidR="00900B41" w:rsidRPr="00905950" w14:paraId="7137D444" w14:textId="77777777" w:rsidTr="002969B7">
        <w:tc>
          <w:tcPr>
            <w:tcW w:w="2887" w:type="dxa"/>
            <w:shd w:val="clear" w:color="auto" w:fill="FFFF00"/>
          </w:tcPr>
          <w:p w14:paraId="11F12A43" w14:textId="77777777" w:rsidR="00900B41" w:rsidRPr="002969B7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6BEF0668" w14:textId="77777777" w:rsidR="00900B41" w:rsidRPr="002969B7" w:rsidRDefault="000C223A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Escama</w:t>
            </w:r>
          </w:p>
        </w:tc>
        <w:tc>
          <w:tcPr>
            <w:tcW w:w="3641" w:type="dxa"/>
            <w:shd w:val="clear" w:color="auto" w:fill="FFFF00"/>
          </w:tcPr>
          <w:p w14:paraId="4BD5BB37" w14:textId="77777777" w:rsidR="00900B41" w:rsidRPr="002969B7" w:rsidRDefault="000C223A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kitegä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520" w:type="dxa"/>
            <w:shd w:val="clear" w:color="auto" w:fill="FFFF00"/>
          </w:tcPr>
          <w:p w14:paraId="617C1B7F" w14:textId="77777777" w:rsidR="00900B41" w:rsidRPr="002969B7" w:rsidRDefault="000C223A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la escama del pescado  </w:t>
            </w:r>
          </w:p>
        </w:tc>
      </w:tr>
      <w:tr w:rsidR="00900B41" w:rsidRPr="00905950" w14:paraId="0F3FCD97" w14:textId="77777777" w:rsidTr="002969B7">
        <w:tc>
          <w:tcPr>
            <w:tcW w:w="2887" w:type="dxa"/>
            <w:shd w:val="clear" w:color="auto" w:fill="FFFF00"/>
          </w:tcPr>
          <w:p w14:paraId="05D71B95" w14:textId="77777777" w:rsidR="00900B41" w:rsidRPr="002969B7" w:rsidRDefault="00900B41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Dubrun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2849E5BE" w14:textId="77777777" w:rsidR="00900B41" w:rsidRPr="002969B7" w:rsidRDefault="00900B41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Polvo </w:t>
            </w:r>
          </w:p>
        </w:tc>
        <w:tc>
          <w:tcPr>
            <w:tcW w:w="3641" w:type="dxa"/>
            <w:shd w:val="clear" w:color="auto" w:fill="FFFF00"/>
          </w:tcPr>
          <w:p w14:paraId="35FF6FDC" w14:textId="77777777" w:rsidR="00900B41" w:rsidRPr="002969B7" w:rsidRDefault="000C223A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Dubrun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dengä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</w:p>
        </w:tc>
        <w:tc>
          <w:tcPr>
            <w:tcW w:w="4520" w:type="dxa"/>
            <w:shd w:val="clear" w:color="auto" w:fill="FFFF00"/>
          </w:tcPr>
          <w:p w14:paraId="2373097D" w14:textId="77777777" w:rsidR="00900B41" w:rsidRPr="002969B7" w:rsidRDefault="0053003F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el polvo de la cama </w:t>
            </w:r>
          </w:p>
        </w:tc>
      </w:tr>
      <w:tr w:rsidR="003E6880" w:rsidRPr="00905950" w14:paraId="2BBDD711" w14:textId="77777777" w:rsidTr="002969B7">
        <w:trPr>
          <w:trHeight w:val="697"/>
        </w:trPr>
        <w:tc>
          <w:tcPr>
            <w:tcW w:w="2887" w:type="dxa"/>
            <w:shd w:val="clear" w:color="auto" w:fill="FFFF00"/>
          </w:tcPr>
          <w:p w14:paraId="1DBED0C8" w14:textId="77777777" w:rsidR="003E6880" w:rsidRPr="002969B7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Duana</w:t>
            </w:r>
            <w:proofErr w:type="spellEnd"/>
          </w:p>
        </w:tc>
        <w:tc>
          <w:tcPr>
            <w:tcW w:w="3264" w:type="dxa"/>
            <w:shd w:val="clear" w:color="auto" w:fill="FFFF00"/>
          </w:tcPr>
          <w:p w14:paraId="3C5C419A" w14:textId="77777777" w:rsidR="003E6880" w:rsidRPr="002969B7" w:rsidRDefault="003E6880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Yerno</w:t>
            </w:r>
          </w:p>
        </w:tc>
        <w:tc>
          <w:tcPr>
            <w:tcW w:w="3641" w:type="dxa"/>
            <w:shd w:val="clear" w:color="auto" w:fill="FFFF00"/>
          </w:tcPr>
          <w:p w14:paraId="3A4D8C95" w14:textId="77777777" w:rsidR="003E6880" w:rsidRPr="002969B7" w:rsidRDefault="003E6880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Duana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0" w:type="dxa"/>
            <w:shd w:val="clear" w:color="auto" w:fill="FFFF00"/>
          </w:tcPr>
          <w:p w14:paraId="4C170F96" w14:textId="77777777" w:rsidR="003E6880" w:rsidRPr="002969B7" w:rsidRDefault="003E6880" w:rsidP="00900B4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yerno se enfermo </w:t>
            </w:r>
          </w:p>
        </w:tc>
      </w:tr>
    </w:tbl>
    <w:p w14:paraId="2CF07E65" w14:textId="77777777"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212DACA7" w14:textId="77777777" w:rsidR="007F3538" w:rsidRPr="00905950" w:rsidRDefault="007F3538" w:rsidP="00327FC8">
      <w:pPr>
        <w:rPr>
          <w:rFonts w:ascii="Century Gothic" w:eastAsia="Batang" w:hAnsi="Century Gothic"/>
          <w:sz w:val="28"/>
          <w:szCs w:val="28"/>
        </w:rPr>
      </w:pPr>
    </w:p>
    <w:p w14:paraId="704552D7" w14:textId="77777777" w:rsidR="00681F12" w:rsidRPr="00905950" w:rsidRDefault="00681F12" w:rsidP="00327FC8">
      <w:pPr>
        <w:rPr>
          <w:rFonts w:ascii="Century Gothic" w:eastAsia="Batang" w:hAnsi="Century Gothic"/>
          <w:sz w:val="28"/>
          <w:szCs w:val="28"/>
        </w:rPr>
      </w:pPr>
    </w:p>
    <w:p w14:paraId="2E87E995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2F18CD20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65820FDA" w14:textId="77777777" w:rsidR="00681F12" w:rsidRDefault="00681F12" w:rsidP="00327FC8">
      <w:pPr>
        <w:rPr>
          <w:rFonts w:ascii="Century Gothic" w:eastAsia="Batang" w:hAnsi="Century Gothic"/>
          <w:sz w:val="28"/>
          <w:szCs w:val="28"/>
        </w:rPr>
      </w:pPr>
    </w:p>
    <w:p w14:paraId="49A7061F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27A2AAA1" w14:textId="77777777" w:rsidR="006C2675" w:rsidRDefault="006C2675" w:rsidP="00327FC8">
      <w:pPr>
        <w:rPr>
          <w:rFonts w:ascii="Century Gothic" w:eastAsia="Batang" w:hAnsi="Century Gothic"/>
          <w:sz w:val="28"/>
          <w:szCs w:val="28"/>
        </w:rPr>
      </w:pPr>
    </w:p>
    <w:p w14:paraId="2678B463" w14:textId="77777777" w:rsidR="00395D24" w:rsidRDefault="00395D24" w:rsidP="00327FC8">
      <w:pPr>
        <w:rPr>
          <w:rFonts w:ascii="Century Gothic" w:eastAsia="Batang" w:hAnsi="Century Gothic"/>
          <w:sz w:val="28"/>
          <w:szCs w:val="28"/>
        </w:rPr>
      </w:pPr>
    </w:p>
    <w:p w14:paraId="7FAD01E4" w14:textId="77777777" w:rsidR="009C7BEB" w:rsidRPr="00905950" w:rsidRDefault="009C7BEB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4AB6F" wp14:editId="4D3180CA">
                <wp:simplePos x="0" y="0"/>
                <wp:positionH relativeFrom="margin">
                  <wp:align>center</wp:align>
                </wp:positionH>
                <wp:positionV relativeFrom="paragraph">
                  <wp:posOffset>57486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9557" w14:textId="77777777" w:rsidR="00F76509" w:rsidRPr="007F3538" w:rsidRDefault="00F76509" w:rsidP="007F35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4AB6F" id="Cuadro de texto 5" o:spid="_x0000_s1030" type="#_x0000_t202" style="position:absolute;margin-left:0;margin-top:4.55pt;width:89.3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&#13;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5FB9557" w14:textId="77777777" w:rsidR="00F76509" w:rsidRPr="007F3538" w:rsidRDefault="00F76509" w:rsidP="007F3538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06"/>
        <w:gridCol w:w="3189"/>
        <w:gridCol w:w="3706"/>
        <w:gridCol w:w="4511"/>
      </w:tblGrid>
      <w:tr w:rsidR="009025A0" w:rsidRPr="00905950" w14:paraId="5AFA6C5A" w14:textId="77777777" w:rsidTr="002969B7">
        <w:tc>
          <w:tcPr>
            <w:tcW w:w="2870" w:type="dxa"/>
            <w:shd w:val="clear" w:color="auto" w:fill="FFFF00"/>
          </w:tcPr>
          <w:p w14:paraId="2B2E966B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Era</w:t>
            </w:r>
          </w:p>
        </w:tc>
        <w:tc>
          <w:tcPr>
            <w:tcW w:w="3196" w:type="dxa"/>
            <w:shd w:val="clear" w:color="auto" w:fill="FFFF00"/>
          </w:tcPr>
          <w:p w14:paraId="354D53D3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Verdadero</w:t>
            </w:r>
          </w:p>
        </w:tc>
        <w:tc>
          <w:tcPr>
            <w:tcW w:w="3718" w:type="dxa"/>
            <w:shd w:val="clear" w:color="auto" w:fill="FFFF00"/>
          </w:tcPr>
          <w:p w14:paraId="72958E08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era ya </w:t>
            </w:r>
          </w:p>
        </w:tc>
        <w:tc>
          <w:tcPr>
            <w:tcW w:w="4528" w:type="dxa"/>
            <w:shd w:val="clear" w:color="auto" w:fill="FFFF00"/>
          </w:tcPr>
          <w:p w14:paraId="6E76B493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Dices la verdad </w:t>
            </w:r>
          </w:p>
        </w:tc>
      </w:tr>
      <w:tr w:rsidR="009025A0" w:rsidRPr="00905950" w14:paraId="5730DBEF" w14:textId="77777777" w:rsidTr="002969B7">
        <w:tc>
          <w:tcPr>
            <w:tcW w:w="2870" w:type="dxa"/>
            <w:shd w:val="clear" w:color="auto" w:fill="FFFF00"/>
          </w:tcPr>
          <w:p w14:paraId="541BA9C3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Erara </w:t>
            </w:r>
          </w:p>
        </w:tc>
        <w:tc>
          <w:tcPr>
            <w:tcW w:w="3196" w:type="dxa"/>
            <w:shd w:val="clear" w:color="auto" w:fill="FFFF00"/>
          </w:tcPr>
          <w:p w14:paraId="444C7B5A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Correcto </w:t>
            </w:r>
            <w:r w:rsidR="009025A0"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718" w:type="dxa"/>
            <w:shd w:val="clear" w:color="auto" w:fill="FFFF00"/>
          </w:tcPr>
          <w:p w14:paraId="4524F98C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Blitetre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erara matare  </w:t>
            </w:r>
          </w:p>
        </w:tc>
        <w:tc>
          <w:tcPr>
            <w:tcW w:w="4528" w:type="dxa"/>
            <w:shd w:val="clear" w:color="auto" w:fill="FFFF00"/>
          </w:tcPr>
          <w:p w14:paraId="36863F22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hablan  correcto   </w:t>
            </w:r>
          </w:p>
        </w:tc>
      </w:tr>
      <w:tr w:rsidR="009025A0" w:rsidRPr="00905950" w14:paraId="3E62D4F3" w14:textId="77777777" w:rsidTr="002969B7">
        <w:tc>
          <w:tcPr>
            <w:tcW w:w="2870" w:type="dxa"/>
            <w:shd w:val="clear" w:color="auto" w:fill="FFFF00"/>
          </w:tcPr>
          <w:p w14:paraId="08723ED6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</w:t>
            </w:r>
          </w:p>
        </w:tc>
        <w:tc>
          <w:tcPr>
            <w:tcW w:w="3196" w:type="dxa"/>
            <w:shd w:val="clear" w:color="auto" w:fill="FFFF00"/>
          </w:tcPr>
          <w:p w14:paraId="21E15782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Mucho, bastante</w:t>
            </w:r>
          </w:p>
        </w:tc>
        <w:tc>
          <w:tcPr>
            <w:tcW w:w="3718" w:type="dxa"/>
            <w:shd w:val="clear" w:color="auto" w:fill="FFFF00"/>
          </w:tcPr>
          <w:p w14:paraId="5CE6DFCE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Ngwain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ere ni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segwe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8" w:type="dxa"/>
            <w:shd w:val="clear" w:color="auto" w:fill="FFFF00"/>
          </w:tcPr>
          <w:p w14:paraId="2024C9EA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mucha plata </w:t>
            </w:r>
          </w:p>
        </w:tc>
      </w:tr>
      <w:tr w:rsidR="009025A0" w:rsidRPr="00905950" w14:paraId="3ABA5D45" w14:textId="77777777" w:rsidTr="002969B7">
        <w:tc>
          <w:tcPr>
            <w:tcW w:w="2870" w:type="dxa"/>
            <w:shd w:val="clear" w:color="auto" w:fill="FFFF00"/>
          </w:tcPr>
          <w:p w14:paraId="709037EE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Erere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196" w:type="dxa"/>
            <w:shd w:val="clear" w:color="auto" w:fill="FFFF00"/>
          </w:tcPr>
          <w:p w14:paraId="67BE9481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Igual </w:t>
            </w:r>
          </w:p>
        </w:tc>
        <w:tc>
          <w:tcPr>
            <w:tcW w:w="3718" w:type="dxa"/>
            <w:shd w:val="clear" w:color="auto" w:fill="FFFF00"/>
          </w:tcPr>
          <w:p w14:paraId="1553FA33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ni se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erere</w:t>
            </w:r>
            <w:proofErr w:type="spellEnd"/>
          </w:p>
        </w:tc>
        <w:tc>
          <w:tcPr>
            <w:tcW w:w="4528" w:type="dxa"/>
            <w:shd w:val="clear" w:color="auto" w:fill="FFFF00"/>
          </w:tcPr>
          <w:p w14:paraId="51B22821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 parezco a esa persona</w:t>
            </w:r>
          </w:p>
        </w:tc>
      </w:tr>
      <w:tr w:rsidR="009025A0" w:rsidRPr="00905950" w14:paraId="01DDEE3A" w14:textId="77777777" w:rsidTr="002969B7">
        <w:tc>
          <w:tcPr>
            <w:tcW w:w="2870" w:type="dxa"/>
            <w:shd w:val="clear" w:color="auto" w:fill="FFFF00"/>
          </w:tcPr>
          <w:p w14:paraId="1A98ED65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77D8008C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Hermano (igual sexo)</w:t>
            </w:r>
          </w:p>
        </w:tc>
        <w:tc>
          <w:tcPr>
            <w:tcW w:w="3718" w:type="dxa"/>
            <w:shd w:val="clear" w:color="auto" w:fill="FFFF00"/>
          </w:tcPr>
          <w:p w14:paraId="3499F84A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chedo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8" w:type="dxa"/>
            <w:shd w:val="clear" w:color="auto" w:fill="FFFF00"/>
          </w:tcPr>
          <w:p w14:paraId="11D70B6C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hermano se llama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chedo</w:t>
            </w:r>
            <w:proofErr w:type="spellEnd"/>
          </w:p>
        </w:tc>
      </w:tr>
      <w:tr w:rsidR="009025A0" w:rsidRPr="00905950" w14:paraId="22623FEC" w14:textId="77777777" w:rsidTr="002969B7">
        <w:tc>
          <w:tcPr>
            <w:tcW w:w="2870" w:type="dxa"/>
            <w:shd w:val="clear" w:color="auto" w:fill="FFFF00"/>
          </w:tcPr>
          <w:p w14:paraId="3A08DF31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Etebagrä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01673685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Primo </w:t>
            </w:r>
          </w:p>
        </w:tc>
        <w:tc>
          <w:tcPr>
            <w:tcW w:w="3718" w:type="dxa"/>
            <w:shd w:val="clear" w:color="auto" w:fill="FFFF00"/>
          </w:tcPr>
          <w:p w14:paraId="6FA33D04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etebagrä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8" w:type="dxa"/>
            <w:shd w:val="clear" w:color="auto" w:fill="FFFF00"/>
          </w:tcPr>
          <w:p w14:paraId="6468C534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primo se enfermo </w:t>
            </w:r>
          </w:p>
        </w:tc>
      </w:tr>
      <w:tr w:rsidR="003E6880" w:rsidRPr="00905950" w14:paraId="482A9267" w14:textId="77777777" w:rsidTr="002969B7">
        <w:trPr>
          <w:trHeight w:val="341"/>
        </w:trPr>
        <w:tc>
          <w:tcPr>
            <w:tcW w:w="2870" w:type="dxa"/>
            <w:shd w:val="clear" w:color="auto" w:fill="FFFF00"/>
          </w:tcPr>
          <w:p w14:paraId="2E3B0705" w14:textId="77777777" w:rsidR="003E6880" w:rsidRPr="002969B7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Ema</w:t>
            </w:r>
          </w:p>
        </w:tc>
        <w:tc>
          <w:tcPr>
            <w:tcW w:w="3196" w:type="dxa"/>
            <w:shd w:val="clear" w:color="auto" w:fill="FFFF00"/>
          </w:tcPr>
          <w:p w14:paraId="29890CD4" w14:textId="77777777" w:rsidR="003E6880" w:rsidRPr="002969B7" w:rsidRDefault="003E688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18" w:type="dxa"/>
            <w:shd w:val="clear" w:color="auto" w:fill="FFFF00"/>
          </w:tcPr>
          <w:p w14:paraId="09BDFBD5" w14:textId="77777777" w:rsidR="003E6880" w:rsidRPr="002969B7" w:rsidRDefault="003E688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mölöi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ema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8" w:type="dxa"/>
            <w:shd w:val="clear" w:color="auto" w:fill="FFFF00"/>
          </w:tcPr>
          <w:p w14:paraId="5872D38C" w14:textId="77777777" w:rsidR="003E6880" w:rsidRPr="002969B7" w:rsidRDefault="003E688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abuela se llama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ema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9025A0" w:rsidRPr="00905950" w14:paraId="173B1E60" w14:textId="77777777" w:rsidTr="002969B7">
        <w:tc>
          <w:tcPr>
            <w:tcW w:w="2870" w:type="dxa"/>
            <w:shd w:val="clear" w:color="auto" w:fill="FFFF00"/>
          </w:tcPr>
          <w:p w14:paraId="243F4C84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Etebali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2B67284A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Invitados </w:t>
            </w:r>
          </w:p>
        </w:tc>
        <w:tc>
          <w:tcPr>
            <w:tcW w:w="3718" w:type="dxa"/>
            <w:shd w:val="clear" w:color="auto" w:fill="FFFF00"/>
          </w:tcPr>
          <w:p w14:paraId="2F816B89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etebali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nüra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528" w:type="dxa"/>
            <w:shd w:val="clear" w:color="auto" w:fill="FFFF00"/>
          </w:tcPr>
          <w:p w14:paraId="130739A5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llego los invitados de ellos </w:t>
            </w:r>
          </w:p>
        </w:tc>
      </w:tr>
      <w:tr w:rsidR="009025A0" w:rsidRPr="00905950" w14:paraId="1689491E" w14:textId="77777777" w:rsidTr="002969B7">
        <w:tc>
          <w:tcPr>
            <w:tcW w:w="2870" w:type="dxa"/>
            <w:shd w:val="clear" w:color="auto" w:fill="FFFF00"/>
          </w:tcPr>
          <w:p w14:paraId="5208FB87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Echi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3DA63BCA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18" w:type="dxa"/>
            <w:shd w:val="clear" w:color="auto" w:fill="FFFF00"/>
          </w:tcPr>
          <w:p w14:paraId="2D5094BE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nürä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echi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8" w:type="dxa"/>
            <w:shd w:val="clear" w:color="auto" w:fill="FFFF00"/>
          </w:tcPr>
          <w:p w14:paraId="07670722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sobrina se llama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echi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9025A0" w:rsidRPr="00905950" w14:paraId="2D433365" w14:textId="77777777" w:rsidTr="002969B7">
        <w:tc>
          <w:tcPr>
            <w:tcW w:w="2870" w:type="dxa"/>
            <w:shd w:val="clear" w:color="auto" w:fill="FFFF00"/>
          </w:tcPr>
          <w:p w14:paraId="2BC6CC5B" w14:textId="77777777" w:rsidR="009025A0" w:rsidRPr="002969B7" w:rsidRDefault="009025A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Eba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049A8B57" w14:textId="77777777" w:rsidR="009025A0" w:rsidRPr="002969B7" w:rsidRDefault="009025A0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18" w:type="dxa"/>
            <w:shd w:val="clear" w:color="auto" w:fill="FFFF00"/>
          </w:tcPr>
          <w:p w14:paraId="37E038A3" w14:textId="77777777" w:rsidR="009025A0" w:rsidRPr="002969B7" w:rsidRDefault="00361D5D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Eba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nigani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ñöte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528" w:type="dxa"/>
            <w:shd w:val="clear" w:color="auto" w:fill="FFFF00"/>
          </w:tcPr>
          <w:p w14:paraId="2FE98940" w14:textId="77777777" w:rsidR="009025A0" w:rsidRPr="002969B7" w:rsidRDefault="003101FC" w:rsidP="009025A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Eba</w:t>
            </w:r>
            <w:proofErr w:type="spellEnd"/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fue a bañar al rio </w:t>
            </w:r>
          </w:p>
        </w:tc>
      </w:tr>
      <w:tr w:rsidR="00065E82" w:rsidRPr="00905950" w14:paraId="0C8E83BE" w14:textId="77777777" w:rsidTr="003E6880">
        <w:tc>
          <w:tcPr>
            <w:tcW w:w="2870" w:type="dxa"/>
          </w:tcPr>
          <w:p w14:paraId="061766B0" w14:textId="77777777" w:rsidR="00065E82" w:rsidRPr="00905950" w:rsidRDefault="00065E8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egro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96" w:type="dxa"/>
          </w:tcPr>
          <w:p w14:paraId="4ACB1BDE" w14:textId="77777777"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Enfermedad </w:t>
            </w:r>
          </w:p>
        </w:tc>
        <w:tc>
          <w:tcPr>
            <w:tcW w:w="3718" w:type="dxa"/>
          </w:tcPr>
          <w:p w14:paraId="6CF8FABF" w14:textId="77777777"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528" w:type="dxa"/>
          </w:tcPr>
          <w:p w14:paraId="26B86F31" w14:textId="77777777"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065E82" w:rsidRPr="00905950" w14:paraId="0D620DF5" w14:textId="77777777" w:rsidTr="003E6880">
        <w:tc>
          <w:tcPr>
            <w:tcW w:w="2870" w:type="dxa"/>
          </w:tcPr>
          <w:p w14:paraId="5260DACD" w14:textId="77777777" w:rsidR="00065E82" w:rsidRDefault="00065E8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egrore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96" w:type="dxa"/>
          </w:tcPr>
          <w:p w14:paraId="68B6CEF3" w14:textId="77777777"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Enfermo</w:t>
            </w:r>
          </w:p>
        </w:tc>
        <w:tc>
          <w:tcPr>
            <w:tcW w:w="3718" w:type="dxa"/>
          </w:tcPr>
          <w:p w14:paraId="482E305F" w14:textId="77777777"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528" w:type="dxa"/>
          </w:tcPr>
          <w:p w14:paraId="2F027C29" w14:textId="77777777" w:rsidR="00065E82" w:rsidRPr="00905950" w:rsidRDefault="00065E82" w:rsidP="009025A0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05BE3A69" w14:textId="77777777" w:rsidR="00327FC8" w:rsidRPr="00905950" w:rsidRDefault="00970D61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 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14:paraId="6DD38FC7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683FC9FD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7234E31F" w14:textId="77777777" w:rsidR="00395D24" w:rsidRDefault="00395D24" w:rsidP="00327FC8">
      <w:pPr>
        <w:rPr>
          <w:rFonts w:ascii="Century Gothic" w:eastAsia="Batang" w:hAnsi="Century Gothic"/>
          <w:sz w:val="28"/>
          <w:szCs w:val="28"/>
        </w:rPr>
      </w:pPr>
    </w:p>
    <w:p w14:paraId="71FA11E5" w14:textId="77777777" w:rsidR="00327FC8" w:rsidRPr="00905950" w:rsidRDefault="00970D61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69973" wp14:editId="06D9C957">
                <wp:simplePos x="0" y="0"/>
                <wp:positionH relativeFrom="margin">
                  <wp:align>center</wp:align>
                </wp:positionH>
                <wp:positionV relativeFrom="paragraph">
                  <wp:posOffset>57390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F673" w14:textId="77777777" w:rsidR="00F76509" w:rsidRPr="00970D61" w:rsidRDefault="00F76509" w:rsidP="00FF776E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69973" id="Cuadro de texto 6" o:spid="_x0000_s1031" type="#_x0000_t202" style="position:absolute;margin-left:0;margin-top:4.5pt;width:86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&#13;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0098F673" w14:textId="77777777" w:rsidR="00F76509" w:rsidRPr="00970D61" w:rsidRDefault="00F76509" w:rsidP="00FF776E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8D854A" w14:textId="77777777"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059"/>
        <w:gridCol w:w="3291"/>
        <w:gridCol w:w="3544"/>
        <w:gridCol w:w="4418"/>
      </w:tblGrid>
      <w:tr w:rsidR="00FF776E" w:rsidRPr="00905950" w14:paraId="6F330744" w14:textId="77777777" w:rsidTr="00F93173">
        <w:tc>
          <w:tcPr>
            <w:tcW w:w="1935" w:type="dxa"/>
            <w:shd w:val="clear" w:color="auto" w:fill="FFFF00"/>
          </w:tcPr>
          <w:p w14:paraId="4D3F2E8A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Gain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0BE948FD" w14:textId="77777777" w:rsidR="00FF776E" w:rsidRPr="00F93173" w:rsidRDefault="006217BD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Saber, reconocer </w:t>
            </w:r>
          </w:p>
        </w:tc>
        <w:tc>
          <w:tcPr>
            <w:tcW w:w="4022" w:type="dxa"/>
            <w:shd w:val="clear" w:color="auto" w:fill="FFFF00"/>
          </w:tcPr>
          <w:p w14:paraId="0FA1D81F" w14:textId="77777777" w:rsidR="00FF776E" w:rsidRPr="00F93173" w:rsidRDefault="00D15BD2" w:rsidP="00D15BD2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ño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</w:t>
            </w:r>
            <w:r w:rsidR="006217BD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änä</w:t>
            </w:r>
            <w:proofErr w:type="spellEnd"/>
            <w:r w:rsidR="006217BD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gain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4EECD84E" w14:textId="77777777" w:rsidR="00FF776E" w:rsidRPr="00F93173" w:rsidRDefault="006217BD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Reconozca </w:t>
            </w:r>
            <w:r w:rsidR="00D15BD2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que</w:t>
            </w: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sabor</w:t>
            </w:r>
            <w:r w:rsidR="00D15BD2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tiene</w:t>
            </w: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FF776E" w:rsidRPr="00905950" w14:paraId="6E866AB5" w14:textId="77777777" w:rsidTr="00F93173">
        <w:tc>
          <w:tcPr>
            <w:tcW w:w="1935" w:type="dxa"/>
            <w:shd w:val="clear" w:color="auto" w:fill="FFFF00"/>
          </w:tcPr>
          <w:p w14:paraId="13AAC13A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Gainte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18C39BEC" w14:textId="77777777" w:rsidR="00FF776E" w:rsidRPr="00F93173" w:rsidRDefault="00FF776E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Estafar  </w:t>
            </w:r>
          </w:p>
        </w:tc>
        <w:tc>
          <w:tcPr>
            <w:tcW w:w="4022" w:type="dxa"/>
            <w:shd w:val="clear" w:color="auto" w:fill="FFFF00"/>
          </w:tcPr>
          <w:p w14:paraId="23417C03" w14:textId="77777777" w:rsidR="00FF776E" w:rsidRPr="00F93173" w:rsidRDefault="00D15BD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ni 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gainte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223F3950" w14:textId="77777777" w:rsidR="00FF776E" w:rsidRPr="00F93173" w:rsidRDefault="00D15BD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es estafador </w:t>
            </w:r>
          </w:p>
        </w:tc>
      </w:tr>
      <w:tr w:rsidR="00FC42EA" w:rsidRPr="00905950" w14:paraId="7701BD80" w14:textId="77777777" w:rsidTr="00F93173">
        <w:tc>
          <w:tcPr>
            <w:tcW w:w="1935" w:type="dxa"/>
            <w:shd w:val="clear" w:color="auto" w:fill="FFFF00"/>
          </w:tcPr>
          <w:p w14:paraId="35B887E2" w14:textId="77777777" w:rsidR="00FC42EA" w:rsidRPr="00F93173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Ganinte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0341B2C3" w14:textId="77777777" w:rsidR="00FC42EA" w:rsidRPr="00F93173" w:rsidRDefault="00FC42EA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engañaron</w:t>
            </w:r>
          </w:p>
        </w:tc>
        <w:tc>
          <w:tcPr>
            <w:tcW w:w="4022" w:type="dxa"/>
            <w:shd w:val="clear" w:color="auto" w:fill="FFFF00"/>
          </w:tcPr>
          <w:p w14:paraId="0A738529" w14:textId="77777777" w:rsidR="00FC42EA" w:rsidRPr="00F93173" w:rsidRDefault="00D15BD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ganinte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0CC830B8" w14:textId="77777777" w:rsidR="00FC42EA" w:rsidRPr="00F93173" w:rsidRDefault="00D15BD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Tú me engañaste </w:t>
            </w:r>
          </w:p>
        </w:tc>
      </w:tr>
      <w:tr w:rsidR="00FC42EA" w:rsidRPr="00905950" w14:paraId="5A941FCD" w14:textId="77777777" w:rsidTr="00F93173">
        <w:tc>
          <w:tcPr>
            <w:tcW w:w="1935" w:type="dxa"/>
            <w:shd w:val="clear" w:color="auto" w:fill="FFFF00"/>
          </w:tcPr>
          <w:p w14:paraId="18CFD111" w14:textId="77777777" w:rsidR="00FC42EA" w:rsidRPr="00F93173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Ganandre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7794259B" w14:textId="77777777" w:rsidR="00FC42EA" w:rsidRPr="00F93173" w:rsidRDefault="00FC42EA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Ganar </w:t>
            </w:r>
          </w:p>
        </w:tc>
        <w:tc>
          <w:tcPr>
            <w:tcW w:w="4022" w:type="dxa"/>
            <w:shd w:val="clear" w:color="auto" w:fill="FFFF00"/>
          </w:tcPr>
          <w:p w14:paraId="0973A080" w14:textId="77777777" w:rsidR="00FC42EA" w:rsidRPr="00F93173" w:rsidRDefault="00D15BD2" w:rsidP="00D15BD2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ganandre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952" w:type="dxa"/>
            <w:shd w:val="clear" w:color="auto" w:fill="FFFF00"/>
          </w:tcPr>
          <w:p w14:paraId="33E10546" w14:textId="77777777" w:rsidR="00FC42EA" w:rsidRPr="00F93173" w:rsidRDefault="00D15BD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va a ganar mucho. </w:t>
            </w:r>
          </w:p>
        </w:tc>
      </w:tr>
      <w:tr w:rsidR="00FF776E" w:rsidRPr="00905950" w14:paraId="74DA6074" w14:textId="77777777" w:rsidTr="00F93173">
        <w:tc>
          <w:tcPr>
            <w:tcW w:w="1935" w:type="dxa"/>
            <w:shd w:val="clear" w:color="auto" w:fill="FFFF00"/>
          </w:tcPr>
          <w:p w14:paraId="7F94DF59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Gaire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0D495E68" w14:textId="77777777" w:rsidR="00FF776E" w:rsidRPr="00F93173" w:rsidRDefault="00FF776E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Pena </w:t>
            </w:r>
          </w:p>
        </w:tc>
        <w:tc>
          <w:tcPr>
            <w:tcW w:w="4022" w:type="dxa"/>
            <w:shd w:val="clear" w:color="auto" w:fill="FFFF00"/>
          </w:tcPr>
          <w:p w14:paraId="52B78609" w14:textId="77777777" w:rsidR="00FF776E" w:rsidRPr="00F93173" w:rsidRDefault="00566154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D15BD2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gaire</w:t>
            </w:r>
            <w:proofErr w:type="spellEnd"/>
            <w:r w:rsidR="00D15BD2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659DE155" w14:textId="77777777" w:rsidR="00FF776E" w:rsidRPr="00F93173" w:rsidRDefault="00566154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</w:t>
            </w:r>
            <w:r w:rsidR="00D15BD2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tiene pena </w:t>
            </w:r>
          </w:p>
        </w:tc>
      </w:tr>
      <w:tr w:rsidR="00FC42EA" w:rsidRPr="00905950" w14:paraId="02356E57" w14:textId="77777777" w:rsidTr="00F93173">
        <w:tc>
          <w:tcPr>
            <w:tcW w:w="1935" w:type="dxa"/>
            <w:shd w:val="clear" w:color="auto" w:fill="FFFF00"/>
          </w:tcPr>
          <w:p w14:paraId="78B33587" w14:textId="77777777" w:rsidR="00FC42EA" w:rsidRPr="00F93173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Gari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0E1971C2" w14:textId="77777777" w:rsidR="00FC42EA" w:rsidRPr="00F93173" w:rsidRDefault="00FC42EA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Enterar </w:t>
            </w:r>
          </w:p>
        </w:tc>
        <w:tc>
          <w:tcPr>
            <w:tcW w:w="4022" w:type="dxa"/>
            <w:shd w:val="clear" w:color="auto" w:fill="FFFF00"/>
          </w:tcPr>
          <w:p w14:paraId="012DE0BE" w14:textId="77777777" w:rsidR="00FC42EA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gari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58139484" w14:textId="77777777" w:rsidR="00FC42EA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me entere de eso.  </w:t>
            </w:r>
          </w:p>
        </w:tc>
      </w:tr>
      <w:tr w:rsidR="00FC42EA" w:rsidRPr="00905950" w14:paraId="4CA1C529" w14:textId="77777777" w:rsidTr="00F93173">
        <w:tc>
          <w:tcPr>
            <w:tcW w:w="1935" w:type="dxa"/>
            <w:shd w:val="clear" w:color="auto" w:fill="FFFF00"/>
          </w:tcPr>
          <w:p w14:paraId="56D6AB23" w14:textId="77777777" w:rsidR="00FC42EA" w:rsidRPr="00F93173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Gani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04704C04" w14:textId="77777777" w:rsidR="00FC42EA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Reconocí </w:t>
            </w:r>
            <w:r w:rsidR="00FC42EA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022" w:type="dxa"/>
            <w:shd w:val="clear" w:color="auto" w:fill="FFFF00"/>
          </w:tcPr>
          <w:p w14:paraId="6320E7F4" w14:textId="77777777" w:rsidR="00FC42EA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gani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ni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yegwe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952" w:type="dxa"/>
            <w:shd w:val="clear" w:color="auto" w:fill="FFFF00"/>
          </w:tcPr>
          <w:p w14:paraId="006F65D1" w14:textId="77777777" w:rsidR="00FC42EA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te reconoció </w:t>
            </w:r>
          </w:p>
        </w:tc>
      </w:tr>
      <w:tr w:rsidR="00614FC6" w:rsidRPr="00905950" w14:paraId="4F9B4BD8" w14:textId="77777777" w:rsidTr="00F93173">
        <w:tc>
          <w:tcPr>
            <w:tcW w:w="1935" w:type="dxa"/>
            <w:shd w:val="clear" w:color="auto" w:fill="FFFF00"/>
          </w:tcPr>
          <w:p w14:paraId="7515A59C" w14:textId="77777777" w:rsidR="00614FC6" w:rsidRPr="00F93173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gaba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5A7F56AB" w14:textId="77777777" w:rsidR="00614FC6" w:rsidRPr="00F93173" w:rsidRDefault="00614FC6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Reconoció </w:t>
            </w:r>
          </w:p>
        </w:tc>
        <w:tc>
          <w:tcPr>
            <w:tcW w:w="4022" w:type="dxa"/>
            <w:shd w:val="clear" w:color="auto" w:fill="FFFF00"/>
          </w:tcPr>
          <w:p w14:paraId="622CC7D8" w14:textId="77777777" w:rsidR="00614FC6" w:rsidRPr="00F93173" w:rsidRDefault="00614FC6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gaba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952" w:type="dxa"/>
            <w:shd w:val="clear" w:color="auto" w:fill="FFFF00"/>
          </w:tcPr>
          <w:p w14:paraId="6AFB8E9F" w14:textId="77777777" w:rsidR="00614FC6" w:rsidRPr="00F93173" w:rsidRDefault="00614FC6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reconocí la voz </w:t>
            </w:r>
          </w:p>
        </w:tc>
      </w:tr>
      <w:tr w:rsidR="00FF776E" w:rsidRPr="00905950" w14:paraId="44FC39CD" w14:textId="77777777" w:rsidTr="00F93173">
        <w:tc>
          <w:tcPr>
            <w:tcW w:w="1935" w:type="dxa"/>
            <w:shd w:val="clear" w:color="auto" w:fill="FFFF00"/>
          </w:tcPr>
          <w:p w14:paraId="13B96E78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4BCFB2A2" w14:textId="77777777" w:rsidR="00FF776E" w:rsidRPr="00F93173" w:rsidRDefault="00FF776E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Conocer, saber  </w:t>
            </w:r>
          </w:p>
        </w:tc>
        <w:tc>
          <w:tcPr>
            <w:tcW w:w="4022" w:type="dxa"/>
            <w:shd w:val="clear" w:color="auto" w:fill="FFFF00"/>
          </w:tcPr>
          <w:p w14:paraId="7A04BDCD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Miga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gare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952" w:type="dxa"/>
            <w:shd w:val="clear" w:color="auto" w:fill="FFFF00"/>
          </w:tcPr>
          <w:p w14:paraId="22F25038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Hágalo saber a ellos. </w:t>
            </w:r>
          </w:p>
        </w:tc>
      </w:tr>
      <w:tr w:rsidR="00FF776E" w:rsidRPr="00905950" w14:paraId="2AA5C40B" w14:textId="77777777" w:rsidTr="00FF776E">
        <w:tc>
          <w:tcPr>
            <w:tcW w:w="1935" w:type="dxa"/>
          </w:tcPr>
          <w:p w14:paraId="1B4255ED" w14:textId="77777777" w:rsidR="00FF776E" w:rsidRPr="00905950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Gata </w:t>
            </w:r>
          </w:p>
        </w:tc>
        <w:tc>
          <w:tcPr>
            <w:tcW w:w="3403" w:type="dxa"/>
          </w:tcPr>
          <w:p w14:paraId="5AE72084" w14:textId="77777777" w:rsidR="00FF776E" w:rsidRPr="00905950" w:rsidRDefault="00FF776E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Morir </w:t>
            </w:r>
          </w:p>
        </w:tc>
        <w:tc>
          <w:tcPr>
            <w:tcW w:w="4022" w:type="dxa"/>
          </w:tcPr>
          <w:p w14:paraId="6FD7435D" w14:textId="77777777"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Nane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mä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gata yete </w:t>
            </w:r>
          </w:p>
        </w:tc>
        <w:tc>
          <w:tcPr>
            <w:tcW w:w="4952" w:type="dxa"/>
          </w:tcPr>
          <w:p w14:paraId="304037B4" w14:textId="77777777" w:rsidR="00FF776E" w:rsidRPr="00905950" w:rsidRDefault="006A69BB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Ante que mueras ahí </w:t>
            </w:r>
          </w:p>
        </w:tc>
      </w:tr>
      <w:tr w:rsidR="00FF776E" w:rsidRPr="00905950" w14:paraId="4D15AA59" w14:textId="77777777" w:rsidTr="00F93173">
        <w:tc>
          <w:tcPr>
            <w:tcW w:w="1935" w:type="dxa"/>
            <w:shd w:val="clear" w:color="auto" w:fill="FFFF00"/>
          </w:tcPr>
          <w:p w14:paraId="345E90B2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Gätä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2AE1C712" w14:textId="77777777" w:rsidR="00FF776E" w:rsidRPr="00F93173" w:rsidRDefault="00FF776E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Reunión </w:t>
            </w:r>
          </w:p>
        </w:tc>
        <w:tc>
          <w:tcPr>
            <w:tcW w:w="4022" w:type="dxa"/>
            <w:shd w:val="clear" w:color="auto" w:fill="FFFF00"/>
          </w:tcPr>
          <w:p w14:paraId="329EBF2D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Brän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gätä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0F18FFB0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Hagamos reunión </w:t>
            </w:r>
          </w:p>
        </w:tc>
      </w:tr>
      <w:tr w:rsidR="00FF776E" w:rsidRPr="00905950" w14:paraId="0A279934" w14:textId="77777777" w:rsidTr="00F93173">
        <w:tc>
          <w:tcPr>
            <w:tcW w:w="1935" w:type="dxa"/>
            <w:shd w:val="clear" w:color="auto" w:fill="FFFF00"/>
          </w:tcPr>
          <w:p w14:paraId="53350700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Gätare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345A6FB4" w14:textId="77777777" w:rsidR="00FF776E" w:rsidRPr="00F93173" w:rsidRDefault="00FF776E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Reunirse </w:t>
            </w:r>
          </w:p>
        </w:tc>
        <w:tc>
          <w:tcPr>
            <w:tcW w:w="4022" w:type="dxa"/>
            <w:shd w:val="clear" w:color="auto" w:fill="FFFF00"/>
          </w:tcPr>
          <w:p w14:paraId="0C7C2B07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gätare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munbe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128B6ED5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Vino a reunirse con ustedes. </w:t>
            </w:r>
          </w:p>
        </w:tc>
      </w:tr>
      <w:tr w:rsidR="00FF776E" w:rsidRPr="00905950" w14:paraId="0456C054" w14:textId="77777777" w:rsidTr="00F93173">
        <w:tc>
          <w:tcPr>
            <w:tcW w:w="1935" w:type="dxa"/>
            <w:shd w:val="clear" w:color="auto" w:fill="FFFF00"/>
          </w:tcPr>
          <w:p w14:paraId="2C2D1FBB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Gitegä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5A27197B" w14:textId="77777777" w:rsidR="00FF776E" w:rsidRPr="00F93173" w:rsidRDefault="00FF776E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Empujar </w:t>
            </w:r>
          </w:p>
        </w:tc>
        <w:tc>
          <w:tcPr>
            <w:tcW w:w="4022" w:type="dxa"/>
            <w:shd w:val="clear" w:color="auto" w:fill="FFFF00"/>
          </w:tcPr>
          <w:p w14:paraId="290967A4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gitegä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negwäre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68D9BDE4" w14:textId="77777777" w:rsidR="00FF776E" w:rsidRPr="00F93173" w:rsidRDefault="006A69BB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Empuje la silla hacia aquí.   </w:t>
            </w:r>
          </w:p>
        </w:tc>
      </w:tr>
      <w:tr w:rsidR="00FF776E" w:rsidRPr="00905950" w14:paraId="69D56404" w14:textId="77777777" w:rsidTr="00F93173">
        <w:tc>
          <w:tcPr>
            <w:tcW w:w="1935" w:type="dxa"/>
            <w:shd w:val="clear" w:color="auto" w:fill="FFFF00"/>
          </w:tcPr>
          <w:p w14:paraId="0F1D0A98" w14:textId="77777777" w:rsidR="00FF776E" w:rsidRPr="00F93173" w:rsidRDefault="00FF776E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Gore </w:t>
            </w:r>
          </w:p>
        </w:tc>
        <w:tc>
          <w:tcPr>
            <w:tcW w:w="3403" w:type="dxa"/>
            <w:shd w:val="clear" w:color="auto" w:fill="FFFF00"/>
          </w:tcPr>
          <w:p w14:paraId="682C25E9" w14:textId="77777777" w:rsidR="00FF776E" w:rsidRPr="00F93173" w:rsidRDefault="00FF776E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4022" w:type="dxa"/>
            <w:shd w:val="clear" w:color="auto" w:fill="FFFF00"/>
          </w:tcPr>
          <w:p w14:paraId="00B73A6F" w14:textId="77777777" w:rsidR="00FF776E" w:rsidRPr="00F93173" w:rsidRDefault="007B37A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gore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krübate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10495F30" w14:textId="77777777" w:rsidR="00FF776E" w:rsidRPr="00F93173" w:rsidRDefault="007B37A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roba mucho. </w:t>
            </w:r>
          </w:p>
        </w:tc>
      </w:tr>
      <w:tr w:rsidR="00FF776E" w:rsidRPr="00905950" w14:paraId="1E4E648B" w14:textId="77777777" w:rsidTr="00F93173">
        <w:tc>
          <w:tcPr>
            <w:tcW w:w="1935" w:type="dxa"/>
            <w:shd w:val="clear" w:color="auto" w:fill="FFFF00"/>
          </w:tcPr>
          <w:p w14:paraId="3A6ADFE8" w14:textId="77777777" w:rsidR="00FF776E" w:rsidRPr="00F93173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Gebe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311C9F66" w14:textId="77777777" w:rsidR="00FF776E" w:rsidRPr="00F93173" w:rsidRDefault="00FC42EA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Simple</w:t>
            </w:r>
            <w:r w:rsidR="007B37A7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( sin acompañamiento)</w:t>
            </w: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022" w:type="dxa"/>
            <w:shd w:val="clear" w:color="auto" w:fill="FFFF00"/>
          </w:tcPr>
          <w:p w14:paraId="321BD6E9" w14:textId="77777777" w:rsidR="00FF776E" w:rsidRPr="00F93173" w:rsidRDefault="007B37A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ye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gebe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 </w:t>
            </w:r>
          </w:p>
        </w:tc>
        <w:tc>
          <w:tcPr>
            <w:tcW w:w="4952" w:type="dxa"/>
            <w:shd w:val="clear" w:color="auto" w:fill="FFFF00"/>
          </w:tcPr>
          <w:p w14:paraId="71106DBA" w14:textId="77777777" w:rsidR="00FF776E" w:rsidRPr="00F93173" w:rsidRDefault="007B37A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arroz no tiene acompañante</w:t>
            </w:r>
          </w:p>
        </w:tc>
      </w:tr>
      <w:tr w:rsidR="00FF776E" w:rsidRPr="00905950" w14:paraId="140D72F2" w14:textId="77777777" w:rsidTr="00FF776E">
        <w:tc>
          <w:tcPr>
            <w:tcW w:w="1935" w:type="dxa"/>
          </w:tcPr>
          <w:p w14:paraId="4073F898" w14:textId="77777777" w:rsidR="00FF776E" w:rsidRPr="00905950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Gebegä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14:paraId="3C14BFBA" w14:textId="77777777" w:rsidR="00FF776E" w:rsidRPr="00905950" w:rsidRDefault="00FC42EA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</w:t>
            </w:r>
          </w:p>
        </w:tc>
        <w:tc>
          <w:tcPr>
            <w:tcW w:w="4022" w:type="dxa"/>
          </w:tcPr>
          <w:p w14:paraId="030C1A9D" w14:textId="77777777"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Chi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gebegä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deme </w:t>
            </w:r>
          </w:p>
        </w:tc>
        <w:tc>
          <w:tcPr>
            <w:tcW w:w="4952" w:type="dxa"/>
          </w:tcPr>
          <w:p w14:paraId="0265BCED" w14:textId="77777777" w:rsidR="00FF776E" w:rsidRPr="00905950" w:rsidRDefault="007B37A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Suelte la bebe despacio </w:t>
            </w:r>
          </w:p>
        </w:tc>
      </w:tr>
      <w:tr w:rsidR="00FC42EA" w:rsidRPr="00905950" w14:paraId="61DBD60A" w14:textId="77777777" w:rsidTr="00F93173">
        <w:tc>
          <w:tcPr>
            <w:tcW w:w="1935" w:type="dxa"/>
            <w:shd w:val="clear" w:color="auto" w:fill="FFFF00"/>
          </w:tcPr>
          <w:p w14:paraId="62FF63C8" w14:textId="77777777" w:rsidR="00FC42EA" w:rsidRPr="00F93173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Giriere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7AA3D8DF" w14:textId="77777777" w:rsidR="00FC42EA" w:rsidRPr="00F93173" w:rsidRDefault="00FC42EA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Diarrera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022" w:type="dxa"/>
            <w:shd w:val="clear" w:color="auto" w:fill="FFFF00"/>
          </w:tcPr>
          <w:p w14:paraId="7AC3DC3E" w14:textId="77777777" w:rsidR="00FC42EA" w:rsidRPr="00F93173" w:rsidRDefault="00194A58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giriere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krübate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952" w:type="dxa"/>
            <w:shd w:val="clear" w:color="auto" w:fill="FFFF00"/>
          </w:tcPr>
          <w:p w14:paraId="46E532D4" w14:textId="77777777" w:rsidR="00FC42EA" w:rsidRPr="00F93173" w:rsidRDefault="00194A58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Tenes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mucha diarrea </w:t>
            </w:r>
          </w:p>
        </w:tc>
      </w:tr>
      <w:tr w:rsidR="00FC42EA" w:rsidRPr="00905950" w14:paraId="437DBB49" w14:textId="77777777" w:rsidTr="00F93173">
        <w:tc>
          <w:tcPr>
            <w:tcW w:w="1935" w:type="dxa"/>
            <w:shd w:val="clear" w:color="auto" w:fill="FFFF00"/>
          </w:tcPr>
          <w:p w14:paraId="49AF3478" w14:textId="77777777" w:rsidR="00FC42EA" w:rsidRPr="00F93173" w:rsidRDefault="00FC42EA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Gobran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617CBC94" w14:textId="77777777" w:rsidR="00FC42EA" w:rsidRPr="00F93173" w:rsidRDefault="00FC42EA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Gobierno </w:t>
            </w:r>
          </w:p>
        </w:tc>
        <w:tc>
          <w:tcPr>
            <w:tcW w:w="4022" w:type="dxa"/>
            <w:shd w:val="clear" w:color="auto" w:fill="FFFF00"/>
          </w:tcPr>
          <w:p w14:paraId="095B6391" w14:textId="77777777" w:rsidR="00FC42EA" w:rsidRPr="00F93173" w:rsidRDefault="00194A58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Gobran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80744C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</w:t>
            </w:r>
            <w:proofErr w:type="spellStart"/>
            <w:r w:rsidR="0080744C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="0080744C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80744C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ño</w:t>
            </w:r>
            <w:proofErr w:type="spellEnd"/>
          </w:p>
        </w:tc>
        <w:tc>
          <w:tcPr>
            <w:tcW w:w="4952" w:type="dxa"/>
            <w:shd w:val="clear" w:color="auto" w:fill="FFFF00"/>
          </w:tcPr>
          <w:p w14:paraId="12077770" w14:textId="77777777" w:rsidR="00FC42EA" w:rsidRPr="00F93173" w:rsidRDefault="0080744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el gobierno. </w:t>
            </w:r>
          </w:p>
        </w:tc>
      </w:tr>
      <w:tr w:rsidR="00FC42EA" w:rsidRPr="00905950" w14:paraId="61C5BEBD" w14:textId="77777777" w:rsidTr="00F93173">
        <w:tc>
          <w:tcPr>
            <w:tcW w:w="1935" w:type="dxa"/>
            <w:shd w:val="clear" w:color="auto" w:fill="FFFF00"/>
          </w:tcPr>
          <w:p w14:paraId="4986B0D1" w14:textId="77777777" w:rsidR="00FC42EA" w:rsidRPr="00F93173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gore</w:t>
            </w:r>
          </w:p>
        </w:tc>
        <w:tc>
          <w:tcPr>
            <w:tcW w:w="3403" w:type="dxa"/>
            <w:shd w:val="clear" w:color="auto" w:fill="FFFF00"/>
          </w:tcPr>
          <w:p w14:paraId="4F3A1ED6" w14:textId="77777777" w:rsidR="00FC42EA" w:rsidRPr="00F93173" w:rsidRDefault="0080744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4022" w:type="dxa"/>
            <w:shd w:val="clear" w:color="auto" w:fill="FFFF00"/>
          </w:tcPr>
          <w:p w14:paraId="03BDDA94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gore mare </w:t>
            </w:r>
          </w:p>
        </w:tc>
        <w:tc>
          <w:tcPr>
            <w:tcW w:w="4952" w:type="dxa"/>
            <w:shd w:val="clear" w:color="auto" w:fill="FFFF00"/>
          </w:tcPr>
          <w:p w14:paraId="25770349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vamos a robar </w:t>
            </w:r>
          </w:p>
        </w:tc>
      </w:tr>
      <w:tr w:rsidR="00614FC6" w:rsidRPr="00905950" w14:paraId="014ED272" w14:textId="77777777" w:rsidTr="00F93173">
        <w:tc>
          <w:tcPr>
            <w:tcW w:w="1935" w:type="dxa"/>
            <w:shd w:val="clear" w:color="auto" w:fill="FFFF00"/>
          </w:tcPr>
          <w:p w14:paraId="7A3353D7" w14:textId="77777777" w:rsidR="00614FC6" w:rsidRPr="00F93173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goba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1E2450A0" w14:textId="77777777" w:rsidR="00614FC6" w:rsidRPr="00F93173" w:rsidRDefault="00614FC6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Robo </w:t>
            </w:r>
          </w:p>
        </w:tc>
        <w:tc>
          <w:tcPr>
            <w:tcW w:w="4022" w:type="dxa"/>
            <w:shd w:val="clear" w:color="auto" w:fill="FFFF00"/>
          </w:tcPr>
          <w:p w14:paraId="7235C4CB" w14:textId="77777777" w:rsidR="00614FC6" w:rsidRPr="00F93173" w:rsidRDefault="00614FC6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segwe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goba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jädrin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13CB8234" w14:textId="77777777" w:rsidR="00614FC6" w:rsidRPr="00F93173" w:rsidRDefault="00614FC6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robo ayer </w:t>
            </w:r>
          </w:p>
        </w:tc>
      </w:tr>
      <w:tr w:rsidR="00FC42EA" w:rsidRPr="00905950" w14:paraId="639DE8BD" w14:textId="77777777" w:rsidTr="00F93173">
        <w:tc>
          <w:tcPr>
            <w:tcW w:w="1935" w:type="dxa"/>
            <w:shd w:val="clear" w:color="auto" w:fill="FFFF00"/>
          </w:tcPr>
          <w:p w14:paraId="47EC12D1" w14:textId="77777777" w:rsidR="00FC42EA" w:rsidRPr="00F93173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Goi</w:t>
            </w:r>
            <w:proofErr w:type="spellEnd"/>
          </w:p>
        </w:tc>
        <w:tc>
          <w:tcPr>
            <w:tcW w:w="3403" w:type="dxa"/>
            <w:shd w:val="clear" w:color="auto" w:fill="FFFF00"/>
          </w:tcPr>
          <w:p w14:paraId="469AA6A1" w14:textId="77777777" w:rsidR="00FC42EA" w:rsidRPr="00F93173" w:rsidRDefault="0080744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</w:t>
            </w:r>
            <w:r w:rsidR="008C7AE2"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obar </w:t>
            </w:r>
          </w:p>
        </w:tc>
        <w:tc>
          <w:tcPr>
            <w:tcW w:w="4022" w:type="dxa"/>
            <w:shd w:val="clear" w:color="auto" w:fill="FFFF00"/>
          </w:tcPr>
          <w:p w14:paraId="35F75777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krägue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6CE33610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 voy a robar a ti. </w:t>
            </w:r>
          </w:p>
        </w:tc>
      </w:tr>
      <w:tr w:rsidR="00FC42EA" w:rsidRPr="00905950" w14:paraId="758D3213" w14:textId="77777777" w:rsidTr="00F93173">
        <w:tc>
          <w:tcPr>
            <w:tcW w:w="1935" w:type="dxa"/>
            <w:shd w:val="clear" w:color="auto" w:fill="FFFF00"/>
          </w:tcPr>
          <w:p w14:paraId="3BF68E46" w14:textId="77777777" w:rsidR="00FC42EA" w:rsidRPr="00F93173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Gogä</w:t>
            </w:r>
            <w:proofErr w:type="spellEnd"/>
          </w:p>
        </w:tc>
        <w:tc>
          <w:tcPr>
            <w:tcW w:w="3403" w:type="dxa"/>
            <w:shd w:val="clear" w:color="auto" w:fill="FFFF00"/>
          </w:tcPr>
          <w:p w14:paraId="7CBCF7AE" w14:textId="77777777" w:rsidR="00FC42EA" w:rsidRPr="00F93173" w:rsidRDefault="0080744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Ladrón</w:t>
            </w:r>
          </w:p>
        </w:tc>
        <w:tc>
          <w:tcPr>
            <w:tcW w:w="4022" w:type="dxa"/>
            <w:shd w:val="clear" w:color="auto" w:fill="FFFF00"/>
          </w:tcPr>
          <w:p w14:paraId="7876CFC2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Gogä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tuani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jädrin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010D47EE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vieron al ladrón </w:t>
            </w:r>
          </w:p>
        </w:tc>
      </w:tr>
      <w:tr w:rsidR="00FC42EA" w:rsidRPr="00905950" w14:paraId="1ADF3D15" w14:textId="77777777" w:rsidTr="00F93173">
        <w:tc>
          <w:tcPr>
            <w:tcW w:w="1935" w:type="dxa"/>
            <w:shd w:val="clear" w:color="auto" w:fill="FFFF00"/>
          </w:tcPr>
          <w:p w14:paraId="44C70115" w14:textId="77777777" w:rsidR="00FC42EA" w:rsidRPr="00F93173" w:rsidRDefault="0080744C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Gota</w:t>
            </w:r>
          </w:p>
        </w:tc>
        <w:tc>
          <w:tcPr>
            <w:tcW w:w="3403" w:type="dxa"/>
            <w:shd w:val="clear" w:color="auto" w:fill="FFFF00"/>
          </w:tcPr>
          <w:p w14:paraId="21816383" w14:textId="77777777" w:rsidR="00FC42EA" w:rsidRPr="00F93173" w:rsidRDefault="0069351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Alimento (Provisión) </w:t>
            </w:r>
          </w:p>
        </w:tc>
        <w:tc>
          <w:tcPr>
            <w:tcW w:w="4022" w:type="dxa"/>
            <w:shd w:val="clear" w:color="auto" w:fill="FFFF00"/>
          </w:tcPr>
          <w:p w14:paraId="7BD36D1B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gota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ngwena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790DA0D0" w14:textId="77777777" w:rsidR="00FC42EA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Trajiste alimento para provisión. </w:t>
            </w:r>
          </w:p>
        </w:tc>
      </w:tr>
      <w:tr w:rsidR="00475D28" w:rsidRPr="00905950" w14:paraId="16FE7361" w14:textId="77777777" w:rsidTr="00F93173">
        <w:tc>
          <w:tcPr>
            <w:tcW w:w="1935" w:type="dxa"/>
            <w:shd w:val="clear" w:color="auto" w:fill="FFFF00"/>
          </w:tcPr>
          <w:p w14:paraId="0137094D" w14:textId="77777777" w:rsidR="00475D28" w:rsidRPr="00F93173" w:rsidRDefault="00475D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Gure</w:t>
            </w:r>
            <w:proofErr w:type="spellEnd"/>
          </w:p>
        </w:tc>
        <w:tc>
          <w:tcPr>
            <w:tcW w:w="3403" w:type="dxa"/>
            <w:shd w:val="clear" w:color="auto" w:fill="FFFF00"/>
          </w:tcPr>
          <w:p w14:paraId="376C8B11" w14:textId="77777777" w:rsidR="00475D28" w:rsidRPr="00F93173" w:rsidRDefault="00475D28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Unión libre </w:t>
            </w:r>
          </w:p>
        </w:tc>
        <w:tc>
          <w:tcPr>
            <w:tcW w:w="4022" w:type="dxa"/>
            <w:shd w:val="clear" w:color="auto" w:fill="FFFF00"/>
          </w:tcPr>
          <w:p w14:paraId="5A1FD894" w14:textId="77777777" w:rsidR="00475D28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nemani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gure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bobu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12C47D0F" w14:textId="77777777" w:rsidR="00475D28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ha unidos dos veces </w:t>
            </w:r>
          </w:p>
        </w:tc>
      </w:tr>
      <w:tr w:rsidR="00475D28" w:rsidRPr="00905950" w14:paraId="1F76E922" w14:textId="77777777" w:rsidTr="00F93173">
        <w:tc>
          <w:tcPr>
            <w:tcW w:w="1935" w:type="dxa"/>
            <w:shd w:val="clear" w:color="auto" w:fill="FFFF00"/>
          </w:tcPr>
          <w:p w14:paraId="3A9D1C4B" w14:textId="77777777" w:rsidR="00475D28" w:rsidRPr="00F93173" w:rsidRDefault="00475D28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Gü</w:t>
            </w:r>
            <w:proofErr w:type="spellEnd"/>
          </w:p>
        </w:tc>
        <w:tc>
          <w:tcPr>
            <w:tcW w:w="3403" w:type="dxa"/>
            <w:shd w:val="clear" w:color="auto" w:fill="FFFF00"/>
          </w:tcPr>
          <w:p w14:paraId="38532ABC" w14:textId="77777777" w:rsidR="00475D28" w:rsidRPr="00F93173" w:rsidRDefault="00475D28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búho</w:t>
            </w:r>
          </w:p>
        </w:tc>
        <w:tc>
          <w:tcPr>
            <w:tcW w:w="4022" w:type="dxa"/>
            <w:shd w:val="clear" w:color="auto" w:fill="FFFF00"/>
          </w:tcPr>
          <w:p w14:paraId="699B3EB1" w14:textId="77777777" w:rsidR="00475D28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Gü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ngäne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deu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03C108B0" w14:textId="77777777" w:rsidR="00475D28" w:rsidRPr="00F93173" w:rsidRDefault="008C7AE2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búho canta en la noche</w:t>
            </w:r>
          </w:p>
        </w:tc>
      </w:tr>
      <w:tr w:rsidR="00693517" w:rsidRPr="00905950" w14:paraId="29B8C90B" w14:textId="77777777" w:rsidTr="00F93173">
        <w:tc>
          <w:tcPr>
            <w:tcW w:w="1935" w:type="dxa"/>
            <w:shd w:val="clear" w:color="auto" w:fill="FFFF00"/>
          </w:tcPr>
          <w:p w14:paraId="2FDA82BD" w14:textId="77777777" w:rsidR="00693517" w:rsidRPr="00F93173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6CD647C7" w14:textId="77777777" w:rsidR="00693517" w:rsidRPr="00F93173" w:rsidRDefault="0069351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Soporte </w:t>
            </w:r>
          </w:p>
        </w:tc>
        <w:tc>
          <w:tcPr>
            <w:tcW w:w="4022" w:type="dxa"/>
            <w:shd w:val="clear" w:color="auto" w:fill="FFFF00"/>
          </w:tcPr>
          <w:p w14:paraId="738C8331" w14:textId="77777777" w:rsidR="00693517" w:rsidRPr="00F93173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jügue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7091F033" w14:textId="77777777" w:rsidR="00693517" w:rsidRPr="00F93173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Pinte el soporte de la casa</w:t>
            </w:r>
          </w:p>
        </w:tc>
      </w:tr>
      <w:tr w:rsidR="00693517" w:rsidRPr="00905950" w14:paraId="341C4C17" w14:textId="77777777" w:rsidTr="00F93173">
        <w:tc>
          <w:tcPr>
            <w:tcW w:w="1935" w:type="dxa"/>
            <w:shd w:val="clear" w:color="auto" w:fill="FFFF00"/>
          </w:tcPr>
          <w:p w14:paraId="31056FDB" w14:textId="77777777" w:rsidR="00693517" w:rsidRPr="00F93173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38A0FBA0" w14:textId="77777777" w:rsidR="00693517" w:rsidRPr="00F93173" w:rsidRDefault="0069351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Cabo </w:t>
            </w:r>
          </w:p>
        </w:tc>
        <w:tc>
          <w:tcPr>
            <w:tcW w:w="4022" w:type="dxa"/>
            <w:shd w:val="clear" w:color="auto" w:fill="FFFF00"/>
          </w:tcPr>
          <w:p w14:paraId="12E20584" w14:textId="77777777" w:rsidR="00693517" w:rsidRPr="00F93173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grä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ügute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03FA4B02" w14:textId="77777777" w:rsidR="00693517" w:rsidRPr="00F93173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Arregle el cabo de hacha. </w:t>
            </w:r>
          </w:p>
        </w:tc>
      </w:tr>
      <w:tr w:rsidR="00693517" w:rsidRPr="00905950" w14:paraId="27F99C0E" w14:textId="77777777" w:rsidTr="00F93173">
        <w:tc>
          <w:tcPr>
            <w:tcW w:w="1935" w:type="dxa"/>
            <w:shd w:val="clear" w:color="auto" w:fill="FFFF00"/>
          </w:tcPr>
          <w:p w14:paraId="3C9FE952" w14:textId="77777777" w:rsidR="00693517" w:rsidRPr="00F93173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Griere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5DC6B5E5" w14:textId="77777777" w:rsidR="00693517" w:rsidRPr="00F93173" w:rsidRDefault="0069351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Diarrea </w:t>
            </w:r>
          </w:p>
        </w:tc>
        <w:tc>
          <w:tcPr>
            <w:tcW w:w="4022" w:type="dxa"/>
            <w:shd w:val="clear" w:color="auto" w:fill="FFFF00"/>
          </w:tcPr>
          <w:p w14:paraId="2B3CFA7E" w14:textId="77777777" w:rsidR="00693517" w:rsidRPr="00F93173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griere</w:t>
            </w:r>
            <w:proofErr w:type="spellEnd"/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5D62879E" w14:textId="77777777" w:rsidR="00693517" w:rsidRPr="00F93173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Estoy con diarrea </w:t>
            </w:r>
          </w:p>
        </w:tc>
      </w:tr>
      <w:tr w:rsidR="00693517" w:rsidRPr="00905950" w14:paraId="15976039" w14:textId="77777777" w:rsidTr="00FF776E">
        <w:tc>
          <w:tcPr>
            <w:tcW w:w="1935" w:type="dxa"/>
          </w:tcPr>
          <w:p w14:paraId="2DE48EE4" w14:textId="77777777"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Grine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14:paraId="344A9772" w14:textId="77777777"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Filoso </w:t>
            </w:r>
          </w:p>
        </w:tc>
        <w:tc>
          <w:tcPr>
            <w:tcW w:w="4022" w:type="dxa"/>
          </w:tcPr>
          <w:p w14:paraId="2CA0C95B" w14:textId="77777777"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ñaka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grine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952" w:type="dxa"/>
          </w:tcPr>
          <w:p w14:paraId="2F5972D7" w14:textId="77777777" w:rsidR="00693517" w:rsidRPr="00905950" w:rsidRDefault="009A02FC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La piedra no tiene filo</w:t>
            </w:r>
          </w:p>
        </w:tc>
      </w:tr>
      <w:tr w:rsidR="00693517" w:rsidRPr="00905950" w14:paraId="1498026D" w14:textId="77777777" w:rsidTr="0074505C">
        <w:tc>
          <w:tcPr>
            <w:tcW w:w="1935" w:type="dxa"/>
            <w:shd w:val="clear" w:color="auto" w:fill="FFFF00"/>
          </w:tcPr>
          <w:p w14:paraId="6B53346F" w14:textId="77777777" w:rsidR="00693517" w:rsidRPr="0074505C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Grü</w:t>
            </w:r>
            <w:proofErr w:type="spellEnd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403" w:type="dxa"/>
            <w:shd w:val="clear" w:color="auto" w:fill="FFFF00"/>
          </w:tcPr>
          <w:p w14:paraId="720F7C55" w14:textId="77777777" w:rsidR="00693517" w:rsidRPr="0074505C" w:rsidRDefault="00693517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Tio</w:t>
            </w:r>
            <w:proofErr w:type="spellEnd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022" w:type="dxa"/>
            <w:shd w:val="clear" w:color="auto" w:fill="FFFF00"/>
          </w:tcPr>
          <w:p w14:paraId="5721CC61" w14:textId="77777777" w:rsidR="00693517" w:rsidRPr="0074505C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Ti</w:t>
            </w:r>
            <w:proofErr w:type="spellEnd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grü</w:t>
            </w:r>
            <w:proofErr w:type="spellEnd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ye </w:t>
            </w:r>
            <w:proofErr w:type="spellStart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kä</w:t>
            </w:r>
            <w:proofErr w:type="spellEnd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choly</w:t>
            </w:r>
            <w:proofErr w:type="spellEnd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</w:p>
        </w:tc>
        <w:tc>
          <w:tcPr>
            <w:tcW w:w="4952" w:type="dxa"/>
            <w:shd w:val="clear" w:color="auto" w:fill="FFFF00"/>
          </w:tcPr>
          <w:p w14:paraId="46AA76AF" w14:textId="77777777" w:rsidR="00693517" w:rsidRPr="0074505C" w:rsidRDefault="009A02FC" w:rsidP="00FF776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tío se llama </w:t>
            </w:r>
            <w:proofErr w:type="spellStart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choly</w:t>
            </w:r>
            <w:proofErr w:type="spellEnd"/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93517" w:rsidRPr="00905950" w14:paraId="36099FE7" w14:textId="77777777" w:rsidTr="00693517">
        <w:trPr>
          <w:trHeight w:val="405"/>
        </w:trPr>
        <w:tc>
          <w:tcPr>
            <w:tcW w:w="1935" w:type="dxa"/>
          </w:tcPr>
          <w:p w14:paraId="26A1C3D3" w14:textId="77777777" w:rsidR="00693517" w:rsidRPr="00905950" w:rsidRDefault="00693517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Grüguete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403" w:type="dxa"/>
          </w:tcPr>
          <w:p w14:paraId="26E24048" w14:textId="77777777" w:rsidR="00693517" w:rsidRPr="00905950" w:rsidRDefault="00693517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Sacudir </w:t>
            </w:r>
          </w:p>
        </w:tc>
        <w:tc>
          <w:tcPr>
            <w:tcW w:w="4022" w:type="dxa"/>
          </w:tcPr>
          <w:p w14:paraId="50C8E0B3" w14:textId="77777777" w:rsidR="00693517" w:rsidRPr="00905950" w:rsidRDefault="00DF2129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grüguete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952" w:type="dxa"/>
          </w:tcPr>
          <w:p w14:paraId="45610500" w14:textId="77777777" w:rsidR="00693517" w:rsidRPr="00905950" w:rsidRDefault="00DF2129" w:rsidP="00FF776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La cava está sacudiendo en el lugar </w:t>
            </w:r>
          </w:p>
        </w:tc>
      </w:tr>
    </w:tbl>
    <w:p w14:paraId="2A481EA9" w14:textId="77777777" w:rsidR="00327FC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</w: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14:paraId="2BCD06A6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7384CC31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489A755A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6894D9C8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3173B090" w14:textId="77777777" w:rsidR="003E6880" w:rsidRPr="00905950" w:rsidRDefault="003E6880" w:rsidP="00327FC8">
      <w:pPr>
        <w:rPr>
          <w:rFonts w:ascii="Century Gothic" w:eastAsia="Batang" w:hAnsi="Century Gothic"/>
          <w:sz w:val="28"/>
          <w:szCs w:val="28"/>
        </w:rPr>
      </w:pPr>
    </w:p>
    <w:p w14:paraId="3E495529" w14:textId="77777777" w:rsidR="00134145" w:rsidRPr="00905950" w:rsidRDefault="00DF2129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DCC1F" wp14:editId="685C9FF8">
                <wp:simplePos x="0" y="0"/>
                <wp:positionH relativeFrom="margin">
                  <wp:align>center</wp:align>
                </wp:positionH>
                <wp:positionV relativeFrom="paragraph">
                  <wp:posOffset>57370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994C2" w14:textId="77777777" w:rsidR="00F76509" w:rsidRPr="00970D61" w:rsidRDefault="00F76509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DCC1F" id="Cuadro de texto 7" o:spid="_x0000_s1032" type="#_x0000_t202" style="position:absolute;margin-left:0;margin-top:4.5pt;width:83.3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&#13;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7D994C2" w14:textId="77777777" w:rsidR="00F76509" w:rsidRPr="00970D61" w:rsidRDefault="00F76509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          </w:t>
      </w:r>
    </w:p>
    <w:p w14:paraId="1E54DF5C" w14:textId="77777777" w:rsidR="00475D2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</w:p>
    <w:p w14:paraId="3909A19E" w14:textId="77777777" w:rsidR="00475D28" w:rsidRPr="00905950" w:rsidRDefault="00475D28" w:rsidP="00327FC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2997"/>
        <w:gridCol w:w="3153"/>
        <w:gridCol w:w="3675"/>
        <w:gridCol w:w="4487"/>
      </w:tblGrid>
      <w:tr w:rsidR="00134145" w:rsidRPr="00905950" w14:paraId="3D29E0D5" w14:textId="77777777" w:rsidTr="00914DF3">
        <w:tc>
          <w:tcPr>
            <w:tcW w:w="2976" w:type="dxa"/>
            <w:shd w:val="clear" w:color="auto" w:fill="FFFF00"/>
          </w:tcPr>
          <w:p w14:paraId="4189F208" w14:textId="77777777" w:rsidR="00134145" w:rsidRPr="00914DF3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</w:p>
        </w:tc>
        <w:tc>
          <w:tcPr>
            <w:tcW w:w="3158" w:type="dxa"/>
            <w:shd w:val="clear" w:color="auto" w:fill="FFFF00"/>
          </w:tcPr>
          <w:p w14:paraId="6416E942" w14:textId="77777777" w:rsidR="00134145" w:rsidRPr="00914DF3" w:rsidRDefault="0013414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Pescado </w:t>
            </w:r>
          </w:p>
        </w:tc>
        <w:tc>
          <w:tcPr>
            <w:tcW w:w="3682" w:type="dxa"/>
            <w:shd w:val="clear" w:color="auto" w:fill="FFFF00"/>
          </w:tcPr>
          <w:p w14:paraId="5DFF6656" w14:textId="77777777" w:rsidR="00134145" w:rsidRPr="00914DF3" w:rsidRDefault="000B0C0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mrende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96" w:type="dxa"/>
            <w:shd w:val="clear" w:color="auto" w:fill="FFFF00"/>
          </w:tcPr>
          <w:p w14:paraId="2A05D785" w14:textId="77777777" w:rsidR="00134145" w:rsidRPr="00914DF3" w:rsidRDefault="000B0C0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pescado es del mar </w:t>
            </w:r>
          </w:p>
        </w:tc>
      </w:tr>
      <w:tr w:rsidR="00134145" w:rsidRPr="00905950" w14:paraId="08C286F1" w14:textId="77777777" w:rsidTr="00914DF3">
        <w:tc>
          <w:tcPr>
            <w:tcW w:w="2976" w:type="dxa"/>
            <w:shd w:val="clear" w:color="auto" w:fill="FFFF00"/>
          </w:tcPr>
          <w:p w14:paraId="0AA32B37" w14:textId="77777777" w:rsidR="00134145" w:rsidRPr="00914DF3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158" w:type="dxa"/>
            <w:shd w:val="clear" w:color="auto" w:fill="FFFF00"/>
          </w:tcPr>
          <w:p w14:paraId="30BD9CAC" w14:textId="77777777" w:rsidR="00134145" w:rsidRPr="00914DF3" w:rsidRDefault="00681F1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</w:t>
            </w:r>
          </w:p>
        </w:tc>
        <w:tc>
          <w:tcPr>
            <w:tcW w:w="3682" w:type="dxa"/>
            <w:shd w:val="clear" w:color="auto" w:fill="FFFF00"/>
          </w:tcPr>
          <w:p w14:paraId="75303518" w14:textId="77777777" w:rsidR="00134145" w:rsidRPr="00914DF3" w:rsidRDefault="000B0C0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sribire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96" w:type="dxa"/>
            <w:shd w:val="clear" w:color="auto" w:fill="FFFF00"/>
          </w:tcPr>
          <w:p w14:paraId="5571C5EA" w14:textId="77777777" w:rsidR="00134145" w:rsidRPr="00914DF3" w:rsidRDefault="000B0C0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ya a trabajar </w:t>
            </w:r>
          </w:p>
        </w:tc>
      </w:tr>
      <w:tr w:rsidR="00134145" w:rsidRPr="00905950" w14:paraId="6DF8A70D" w14:textId="77777777" w:rsidTr="00914DF3">
        <w:tc>
          <w:tcPr>
            <w:tcW w:w="2976" w:type="dxa"/>
            <w:shd w:val="clear" w:color="auto" w:fill="FFFF00"/>
          </w:tcPr>
          <w:p w14:paraId="29BF725E" w14:textId="77777777" w:rsidR="00134145" w:rsidRPr="00914DF3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ngwäne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158" w:type="dxa"/>
            <w:shd w:val="clear" w:color="auto" w:fill="FFFF00"/>
          </w:tcPr>
          <w:p w14:paraId="30933712" w14:textId="77777777" w:rsidR="00134145" w:rsidRPr="00914DF3" w:rsidRDefault="0013414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 inmediato</w:t>
            </w:r>
          </w:p>
        </w:tc>
        <w:tc>
          <w:tcPr>
            <w:tcW w:w="3682" w:type="dxa"/>
            <w:shd w:val="clear" w:color="auto" w:fill="FFFF00"/>
          </w:tcPr>
          <w:p w14:paraId="1AB48CDA" w14:textId="77777777" w:rsidR="00134145" w:rsidRPr="00914DF3" w:rsidRDefault="000B0C0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ngwäne</w:t>
            </w:r>
            <w:proofErr w:type="spellEnd"/>
          </w:p>
        </w:tc>
        <w:tc>
          <w:tcPr>
            <w:tcW w:w="4496" w:type="dxa"/>
            <w:shd w:val="clear" w:color="auto" w:fill="FFFF00"/>
          </w:tcPr>
          <w:p w14:paraId="1B8C3C79" w14:textId="77777777" w:rsidR="00134145" w:rsidRPr="00914DF3" w:rsidRDefault="000B0C0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de inmediato </w:t>
            </w:r>
          </w:p>
        </w:tc>
      </w:tr>
      <w:tr w:rsidR="00134145" w:rsidRPr="00905950" w14:paraId="531140D8" w14:textId="77777777" w:rsidTr="00914DF3">
        <w:tc>
          <w:tcPr>
            <w:tcW w:w="2976" w:type="dxa"/>
            <w:shd w:val="clear" w:color="auto" w:fill="FFFF00"/>
          </w:tcPr>
          <w:p w14:paraId="772D874B" w14:textId="77777777" w:rsidR="00134145" w:rsidRPr="00914DF3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Gwaire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158" w:type="dxa"/>
            <w:shd w:val="clear" w:color="auto" w:fill="FFFF00"/>
          </w:tcPr>
          <w:p w14:paraId="28AC45E7" w14:textId="77777777" w:rsidR="00134145" w:rsidRPr="00914DF3" w:rsidRDefault="006B4E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Juntos </w:t>
            </w:r>
          </w:p>
        </w:tc>
        <w:tc>
          <w:tcPr>
            <w:tcW w:w="3682" w:type="dxa"/>
            <w:shd w:val="clear" w:color="auto" w:fill="FFFF00"/>
          </w:tcPr>
          <w:p w14:paraId="740279EB" w14:textId="77777777" w:rsidR="00134145" w:rsidRPr="00914DF3" w:rsidRDefault="006B4E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gwaire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ngäbere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96" w:type="dxa"/>
            <w:shd w:val="clear" w:color="auto" w:fill="FFFF00"/>
          </w:tcPr>
          <w:p w14:paraId="1E0C25C2" w14:textId="77777777" w:rsidR="00134145" w:rsidRPr="00914DF3" w:rsidRDefault="006B4E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Hablen juntos en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ngäbere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134145" w:rsidRPr="00905950" w14:paraId="0B39848D" w14:textId="77777777" w:rsidTr="003E6880">
        <w:tc>
          <w:tcPr>
            <w:tcW w:w="2976" w:type="dxa"/>
          </w:tcPr>
          <w:p w14:paraId="57F16F3E" w14:textId="77777777" w:rsidR="00134145" w:rsidRPr="00905950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Gwairebe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14:paraId="64457005" w14:textId="77777777"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Todos </w:t>
            </w:r>
          </w:p>
        </w:tc>
        <w:tc>
          <w:tcPr>
            <w:tcW w:w="3682" w:type="dxa"/>
          </w:tcPr>
          <w:p w14:paraId="56E74921" w14:textId="77777777"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Juben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gwairebe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dötrö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96" w:type="dxa"/>
          </w:tcPr>
          <w:p w14:paraId="01ED649D" w14:textId="77777777" w:rsidR="00134145" w:rsidRPr="00905950" w:rsidRDefault="006B4EF7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Bañasen rápidos todos </w:t>
            </w:r>
          </w:p>
        </w:tc>
      </w:tr>
      <w:tr w:rsidR="00134145" w:rsidRPr="00905950" w14:paraId="03F69252" w14:textId="77777777" w:rsidTr="00914DF3">
        <w:tc>
          <w:tcPr>
            <w:tcW w:w="2976" w:type="dxa"/>
            <w:shd w:val="clear" w:color="auto" w:fill="FFFF00"/>
          </w:tcPr>
          <w:p w14:paraId="389EBA77" w14:textId="77777777" w:rsidR="00134145" w:rsidRPr="00914DF3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Gwara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158" w:type="dxa"/>
            <w:shd w:val="clear" w:color="auto" w:fill="FFFF00"/>
          </w:tcPr>
          <w:p w14:paraId="3C643C44" w14:textId="77777777" w:rsidR="00134145" w:rsidRPr="00914DF3" w:rsidRDefault="00681F1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Lombriz </w:t>
            </w:r>
          </w:p>
        </w:tc>
        <w:tc>
          <w:tcPr>
            <w:tcW w:w="3682" w:type="dxa"/>
            <w:shd w:val="clear" w:color="auto" w:fill="FFFF00"/>
          </w:tcPr>
          <w:p w14:paraId="6C68CD79" w14:textId="77777777" w:rsidR="00134145" w:rsidRPr="00914DF3" w:rsidRDefault="006B4E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Gwara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möin</w:t>
            </w:r>
            <w:proofErr w:type="spellEnd"/>
            <w:r w:rsidR="00693DC0"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 </w:t>
            </w:r>
          </w:p>
        </w:tc>
        <w:tc>
          <w:tcPr>
            <w:tcW w:w="4496" w:type="dxa"/>
            <w:shd w:val="clear" w:color="auto" w:fill="FFFF00"/>
          </w:tcPr>
          <w:p w14:paraId="0B9F93D2" w14:textId="77777777" w:rsidR="00134145" w:rsidRPr="00914DF3" w:rsidRDefault="006B4E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Escarbe despacio la lombriz </w:t>
            </w:r>
          </w:p>
        </w:tc>
      </w:tr>
      <w:tr w:rsidR="00134145" w:rsidRPr="00905950" w14:paraId="6F3C3304" w14:textId="77777777" w:rsidTr="00914DF3">
        <w:tc>
          <w:tcPr>
            <w:tcW w:w="2976" w:type="dxa"/>
            <w:shd w:val="clear" w:color="auto" w:fill="FFFF00"/>
          </w:tcPr>
          <w:p w14:paraId="2557FBA7" w14:textId="77777777" w:rsidR="00134145" w:rsidRPr="00914DF3" w:rsidRDefault="00134145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Gwi</w:t>
            </w:r>
            <w:proofErr w:type="spellEnd"/>
          </w:p>
        </w:tc>
        <w:tc>
          <w:tcPr>
            <w:tcW w:w="3158" w:type="dxa"/>
            <w:shd w:val="clear" w:color="auto" w:fill="FFFF00"/>
          </w:tcPr>
          <w:p w14:paraId="3B5E016C" w14:textId="77777777" w:rsidR="00134145" w:rsidRPr="00914DF3" w:rsidRDefault="00681F1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Adentro( de una casa)</w:t>
            </w:r>
          </w:p>
        </w:tc>
        <w:tc>
          <w:tcPr>
            <w:tcW w:w="3682" w:type="dxa"/>
            <w:shd w:val="clear" w:color="auto" w:fill="FFFF00"/>
          </w:tcPr>
          <w:p w14:paraId="20695837" w14:textId="77777777" w:rsidR="00134145" w:rsidRPr="00914DF3" w:rsidRDefault="00693DC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gwi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96" w:type="dxa"/>
            <w:shd w:val="clear" w:color="auto" w:fill="FFFF00"/>
          </w:tcPr>
          <w:p w14:paraId="0469F081" w14:textId="77777777" w:rsidR="00134145" w:rsidRPr="00914DF3" w:rsidRDefault="00693DC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aquí adentro de la casa. </w:t>
            </w:r>
          </w:p>
        </w:tc>
      </w:tr>
      <w:tr w:rsidR="003E6880" w:rsidRPr="00905950" w14:paraId="50D42D48" w14:textId="77777777" w:rsidTr="00914DF3">
        <w:trPr>
          <w:trHeight w:val="697"/>
        </w:trPr>
        <w:tc>
          <w:tcPr>
            <w:tcW w:w="2976" w:type="dxa"/>
            <w:shd w:val="clear" w:color="auto" w:fill="FFFF00"/>
          </w:tcPr>
          <w:p w14:paraId="737E1C75" w14:textId="77777777" w:rsidR="003E6880" w:rsidRPr="00914DF3" w:rsidRDefault="003E688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Gwreta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158" w:type="dxa"/>
            <w:shd w:val="clear" w:color="auto" w:fill="FFFF00"/>
          </w:tcPr>
          <w:p w14:paraId="4816A605" w14:textId="77777777" w:rsidR="003E6880" w:rsidRPr="00914DF3" w:rsidRDefault="003E688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Rana </w:t>
            </w:r>
          </w:p>
        </w:tc>
        <w:tc>
          <w:tcPr>
            <w:tcW w:w="3682" w:type="dxa"/>
            <w:shd w:val="clear" w:color="auto" w:fill="FFFF00"/>
          </w:tcPr>
          <w:p w14:paraId="27EBEEDA" w14:textId="77777777" w:rsidR="003E6880" w:rsidRPr="00914DF3" w:rsidRDefault="003E688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Gwreta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turi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496" w:type="dxa"/>
            <w:shd w:val="clear" w:color="auto" w:fill="FFFF00"/>
          </w:tcPr>
          <w:p w14:paraId="2136DD4A" w14:textId="77777777" w:rsidR="003E6880" w:rsidRPr="00914DF3" w:rsidRDefault="003E688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vio a una rana.  </w:t>
            </w:r>
          </w:p>
        </w:tc>
      </w:tr>
    </w:tbl>
    <w:p w14:paraId="76DA1558" w14:textId="77777777"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14:paraId="2771CA48" w14:textId="77777777" w:rsidR="00681F12" w:rsidRPr="00905950" w:rsidRDefault="003E6880" w:rsidP="003E6880">
      <w:pPr>
        <w:tabs>
          <w:tab w:val="left" w:pos="9000"/>
        </w:tabs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5369E2A1" w14:textId="77777777"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14:paraId="2028165A" w14:textId="77777777"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14:paraId="3CEE48B2" w14:textId="77777777"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14:paraId="1C67B1E1" w14:textId="77777777"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1DDB6" wp14:editId="5F53692E">
                <wp:simplePos x="0" y="0"/>
                <wp:positionH relativeFrom="margin">
                  <wp:align>center</wp:align>
                </wp:positionH>
                <wp:positionV relativeFrom="paragraph">
                  <wp:posOffset>57395</wp:posOffset>
                </wp:positionV>
                <wp:extent cx="1057910" cy="1828800"/>
                <wp:effectExtent l="57150" t="57150" r="85090" b="10858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D81099" w14:textId="77777777" w:rsidR="00F76509" w:rsidRPr="00970D61" w:rsidRDefault="00F76509" w:rsidP="00681F1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1DDB6" id="Cuadro de texto 20" o:spid="_x0000_s1033" type="#_x0000_t202" style="position:absolute;margin-left:0;margin-top:4.5pt;width:83.3pt;height:2in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&#13;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D81099" w14:textId="77777777" w:rsidR="00F76509" w:rsidRPr="00970D61" w:rsidRDefault="00F76509" w:rsidP="00681F12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1FB6B7" w14:textId="77777777"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p w14:paraId="48B16A3D" w14:textId="77777777" w:rsidR="00681F12" w:rsidRPr="00905950" w:rsidRDefault="00681F12" w:rsidP="006A7EA4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71"/>
        <w:gridCol w:w="3195"/>
        <w:gridCol w:w="3515"/>
        <w:gridCol w:w="4331"/>
      </w:tblGrid>
      <w:tr w:rsidR="00681F12" w:rsidRPr="00905950" w14:paraId="488CB287" w14:textId="77777777" w:rsidTr="00500D9A">
        <w:tc>
          <w:tcPr>
            <w:tcW w:w="3025" w:type="dxa"/>
          </w:tcPr>
          <w:p w14:paraId="5945853E" w14:textId="77777777" w:rsidR="00681F12" w:rsidRPr="00905950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 </w:t>
            </w:r>
          </w:p>
        </w:tc>
        <w:tc>
          <w:tcPr>
            <w:tcW w:w="3234" w:type="dxa"/>
          </w:tcPr>
          <w:p w14:paraId="5B15889E" w14:textId="77777777"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Verbo reflexivo </w:t>
            </w:r>
          </w:p>
        </w:tc>
        <w:tc>
          <w:tcPr>
            <w:tcW w:w="3606" w:type="dxa"/>
          </w:tcPr>
          <w:p w14:paraId="64270138" w14:textId="77777777"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47" w:type="dxa"/>
          </w:tcPr>
          <w:p w14:paraId="4766A9CB" w14:textId="77777777" w:rsidR="00681F12" w:rsidRPr="00905950" w:rsidRDefault="00681F12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F12" w:rsidRPr="00905950" w14:paraId="5727D4F5" w14:textId="77777777" w:rsidTr="00BB6C51">
        <w:tc>
          <w:tcPr>
            <w:tcW w:w="3025" w:type="dxa"/>
            <w:shd w:val="clear" w:color="auto" w:fill="FFFF00"/>
          </w:tcPr>
          <w:p w14:paraId="58A9C074" w14:textId="77777777" w:rsidR="00681F12" w:rsidRPr="00BB6C51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03491310" w14:textId="77777777" w:rsidR="00681F12" w:rsidRPr="00BB6C51" w:rsidRDefault="00681F1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Piedra </w:t>
            </w:r>
          </w:p>
        </w:tc>
        <w:tc>
          <w:tcPr>
            <w:tcW w:w="3606" w:type="dxa"/>
            <w:shd w:val="clear" w:color="auto" w:fill="FFFF00"/>
          </w:tcPr>
          <w:p w14:paraId="256CF606" w14:textId="77777777" w:rsidR="00681F12" w:rsidRPr="00BB6C51" w:rsidRDefault="00693DC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0271A46" w14:textId="77777777" w:rsidR="00681F12" w:rsidRPr="00BB6C51" w:rsidRDefault="00693DC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piedra es de color blanco </w:t>
            </w:r>
          </w:p>
        </w:tc>
      </w:tr>
      <w:tr w:rsidR="00681F12" w:rsidRPr="00905950" w14:paraId="3536BB4A" w14:textId="77777777" w:rsidTr="00BB6C51">
        <w:tc>
          <w:tcPr>
            <w:tcW w:w="3025" w:type="dxa"/>
            <w:shd w:val="clear" w:color="auto" w:fill="FFFF00"/>
          </w:tcPr>
          <w:p w14:paraId="2E219991" w14:textId="77777777" w:rsidR="00681F12" w:rsidRPr="00BB6C51" w:rsidRDefault="00681F1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Jadengä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5A0D0BFE" w14:textId="77777777" w:rsidR="00681F12" w:rsidRPr="00BB6C51" w:rsidRDefault="00681F1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 </w:t>
            </w:r>
          </w:p>
        </w:tc>
        <w:tc>
          <w:tcPr>
            <w:tcW w:w="3606" w:type="dxa"/>
            <w:shd w:val="clear" w:color="auto" w:fill="FFFF00"/>
          </w:tcPr>
          <w:p w14:paraId="4191F194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Jadengä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16EDA099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en la tarde a jugar. </w:t>
            </w:r>
          </w:p>
        </w:tc>
      </w:tr>
      <w:tr w:rsidR="00614FC6" w:rsidRPr="00905950" w14:paraId="17439440" w14:textId="77777777" w:rsidTr="00BB6C51">
        <w:tc>
          <w:tcPr>
            <w:tcW w:w="3025" w:type="dxa"/>
            <w:shd w:val="clear" w:color="auto" w:fill="FFFF00"/>
          </w:tcPr>
          <w:p w14:paraId="0FBBD815" w14:textId="77777777" w:rsidR="00614FC6" w:rsidRPr="00BB6C51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jadabare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345D5B12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Jugaron </w:t>
            </w:r>
          </w:p>
        </w:tc>
        <w:tc>
          <w:tcPr>
            <w:tcW w:w="3606" w:type="dxa"/>
            <w:shd w:val="clear" w:color="auto" w:fill="FFFF00"/>
          </w:tcPr>
          <w:p w14:paraId="7C7B9947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jadagabare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tibe </w:t>
            </w:r>
          </w:p>
        </w:tc>
        <w:tc>
          <w:tcPr>
            <w:tcW w:w="4447" w:type="dxa"/>
            <w:shd w:val="clear" w:color="auto" w:fill="FFFF00"/>
          </w:tcPr>
          <w:p w14:paraId="2CB42D88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jugaron conmigo. </w:t>
            </w:r>
          </w:p>
        </w:tc>
      </w:tr>
      <w:tr w:rsidR="00614FC6" w:rsidRPr="00905950" w14:paraId="499C7754" w14:textId="77777777" w:rsidTr="00BB6C51">
        <w:tc>
          <w:tcPr>
            <w:tcW w:w="3025" w:type="dxa"/>
            <w:shd w:val="clear" w:color="auto" w:fill="FFFF00"/>
          </w:tcPr>
          <w:p w14:paraId="169B0690" w14:textId="77777777" w:rsidR="00614FC6" w:rsidRPr="00BB6C51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jagani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54577556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Jugó </w:t>
            </w:r>
          </w:p>
        </w:tc>
        <w:tc>
          <w:tcPr>
            <w:tcW w:w="3606" w:type="dxa"/>
            <w:shd w:val="clear" w:color="auto" w:fill="FFFF00"/>
          </w:tcPr>
          <w:p w14:paraId="3A3D58D5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jadagani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kuin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5E85AF21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jugo bien</w:t>
            </w:r>
          </w:p>
        </w:tc>
      </w:tr>
      <w:tr w:rsidR="00614FC6" w:rsidRPr="00905950" w14:paraId="1B7AE5AE" w14:textId="77777777" w:rsidTr="00BB6C51">
        <w:tc>
          <w:tcPr>
            <w:tcW w:w="3025" w:type="dxa"/>
            <w:shd w:val="clear" w:color="auto" w:fill="FFFF00"/>
          </w:tcPr>
          <w:p w14:paraId="129AB267" w14:textId="77777777" w:rsidR="00614FC6" w:rsidRPr="00BB6C51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jadagai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53BAC793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Jugará </w:t>
            </w:r>
          </w:p>
        </w:tc>
        <w:tc>
          <w:tcPr>
            <w:tcW w:w="3606" w:type="dxa"/>
            <w:shd w:val="clear" w:color="auto" w:fill="FFFF00"/>
          </w:tcPr>
          <w:p w14:paraId="3F87280C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jadagai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3F181F70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jugara con nosotros. </w:t>
            </w:r>
          </w:p>
        </w:tc>
      </w:tr>
      <w:tr w:rsidR="00681F12" w:rsidRPr="00905950" w14:paraId="68401CDF" w14:textId="77777777" w:rsidTr="00BB6C51">
        <w:tc>
          <w:tcPr>
            <w:tcW w:w="3025" w:type="dxa"/>
            <w:shd w:val="clear" w:color="auto" w:fill="FFFF00"/>
          </w:tcPr>
          <w:p w14:paraId="54C9FD75" w14:textId="77777777" w:rsidR="00681F12" w:rsidRPr="00BB6C51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Jadugue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640D42A6" w14:textId="77777777" w:rsidR="00681F12" w:rsidRPr="00BB6C51" w:rsidRDefault="00FB79B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606" w:type="dxa"/>
            <w:shd w:val="clear" w:color="auto" w:fill="FFFF00"/>
          </w:tcPr>
          <w:p w14:paraId="6BC2CFA4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niguira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jadugue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BA4B1A7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ya se fue a dormir</w:t>
            </w:r>
          </w:p>
        </w:tc>
      </w:tr>
      <w:tr w:rsidR="00614FC6" w:rsidRPr="00905950" w14:paraId="1828D2E4" w14:textId="77777777" w:rsidTr="00BB6C51">
        <w:tc>
          <w:tcPr>
            <w:tcW w:w="3025" w:type="dxa"/>
            <w:shd w:val="clear" w:color="auto" w:fill="FFFF00"/>
          </w:tcPr>
          <w:p w14:paraId="7EA0829B" w14:textId="77777777" w:rsidR="00614FC6" w:rsidRPr="00BB6C51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jadugabare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6EBF6E37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Durmieron </w:t>
            </w:r>
          </w:p>
        </w:tc>
        <w:tc>
          <w:tcPr>
            <w:tcW w:w="3606" w:type="dxa"/>
            <w:shd w:val="clear" w:color="auto" w:fill="FFFF00"/>
          </w:tcPr>
          <w:p w14:paraId="40F42233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jadugabare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ken </w:t>
            </w:r>
          </w:p>
        </w:tc>
        <w:tc>
          <w:tcPr>
            <w:tcW w:w="4447" w:type="dxa"/>
            <w:shd w:val="clear" w:color="auto" w:fill="FFFF00"/>
          </w:tcPr>
          <w:p w14:paraId="70D0DFDB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durmieron cerca de él. </w:t>
            </w:r>
          </w:p>
        </w:tc>
      </w:tr>
      <w:tr w:rsidR="00614FC6" w:rsidRPr="00905950" w14:paraId="2EC41B64" w14:textId="77777777" w:rsidTr="00BB6C51">
        <w:tc>
          <w:tcPr>
            <w:tcW w:w="3025" w:type="dxa"/>
            <w:shd w:val="clear" w:color="auto" w:fill="FFFF00"/>
          </w:tcPr>
          <w:p w14:paraId="712F31E4" w14:textId="77777777" w:rsidR="00614FC6" w:rsidRPr="00BB6C51" w:rsidRDefault="00614FC6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jadugai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3A99F974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Dormirán </w:t>
            </w:r>
          </w:p>
        </w:tc>
        <w:tc>
          <w:tcPr>
            <w:tcW w:w="3606" w:type="dxa"/>
            <w:shd w:val="clear" w:color="auto" w:fill="FFFF00"/>
          </w:tcPr>
          <w:p w14:paraId="4003BA45" w14:textId="77777777" w:rsidR="00614FC6" w:rsidRPr="00BB6C51" w:rsidRDefault="00614F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jadugai</w:t>
            </w:r>
            <w:proofErr w:type="spellEnd"/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derebe</w:t>
            </w:r>
            <w:proofErr w:type="spellEnd"/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A0DCED1" w14:textId="77777777" w:rsidR="00614FC6" w:rsidRPr="00BB6C51" w:rsidRDefault="0097245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Yo me voy a dormir temprano</w:t>
            </w:r>
          </w:p>
        </w:tc>
      </w:tr>
      <w:tr w:rsidR="00972452" w:rsidRPr="00905950" w14:paraId="49F2E989" w14:textId="77777777" w:rsidTr="00BB6C51">
        <w:tc>
          <w:tcPr>
            <w:tcW w:w="3025" w:type="dxa"/>
            <w:shd w:val="clear" w:color="auto" w:fill="FFFF00"/>
          </w:tcPr>
          <w:p w14:paraId="345BA1A6" w14:textId="77777777" w:rsidR="00972452" w:rsidRPr="00BB6C51" w:rsidRDefault="00972452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jadugani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3A551A5F" w14:textId="77777777" w:rsidR="00972452" w:rsidRPr="00BB6C51" w:rsidRDefault="0097245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Dormido </w:t>
            </w:r>
          </w:p>
        </w:tc>
        <w:tc>
          <w:tcPr>
            <w:tcW w:w="3606" w:type="dxa"/>
            <w:shd w:val="clear" w:color="auto" w:fill="FFFF00"/>
          </w:tcPr>
          <w:p w14:paraId="6DE189C6" w14:textId="77777777" w:rsidR="00972452" w:rsidRPr="00BB6C51" w:rsidRDefault="0018075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tuani</w:t>
            </w:r>
            <w:proofErr w:type="spellEnd"/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jadugani</w:t>
            </w:r>
            <w:proofErr w:type="spellEnd"/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006F53EA" w14:textId="77777777" w:rsidR="00972452" w:rsidRPr="00BB6C51" w:rsidRDefault="0018075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Vieron</w:t>
            </w:r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dormido</w:t>
            </w: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  <w:r w:rsidR="00972452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81F12" w:rsidRPr="00905950" w14:paraId="60B02A41" w14:textId="77777777" w:rsidTr="00BB6C51">
        <w:tc>
          <w:tcPr>
            <w:tcW w:w="3025" w:type="dxa"/>
            <w:shd w:val="clear" w:color="auto" w:fill="FFFF00"/>
          </w:tcPr>
          <w:p w14:paraId="06F60916" w14:textId="77777777" w:rsidR="00681F12" w:rsidRPr="00BB6C51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Jagain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27C7478B" w14:textId="77777777" w:rsidR="00681F12" w:rsidRPr="00BB6C51" w:rsidRDefault="00FB79B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Competir </w:t>
            </w:r>
          </w:p>
        </w:tc>
        <w:tc>
          <w:tcPr>
            <w:tcW w:w="3606" w:type="dxa"/>
            <w:shd w:val="clear" w:color="auto" w:fill="FFFF00"/>
          </w:tcPr>
          <w:p w14:paraId="23105BF7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jagain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447" w:type="dxa"/>
            <w:shd w:val="clear" w:color="auto" w:fill="FFFF00"/>
          </w:tcPr>
          <w:p w14:paraId="45A4DC9C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Hagamos competencia para pescar</w:t>
            </w:r>
            <w:r w:rsidR="00180750"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.</w:t>
            </w:r>
          </w:p>
        </w:tc>
      </w:tr>
      <w:tr w:rsidR="00DF12EF" w:rsidRPr="00905950" w14:paraId="50BAE19A" w14:textId="77777777" w:rsidTr="00BB6C51">
        <w:tc>
          <w:tcPr>
            <w:tcW w:w="3025" w:type="dxa"/>
            <w:shd w:val="clear" w:color="auto" w:fill="FFFF00"/>
          </w:tcPr>
          <w:p w14:paraId="6151FACB" w14:textId="77777777" w:rsidR="00DF12EF" w:rsidRPr="00BB6C51" w:rsidRDefault="00DF12EF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Jamete </w:t>
            </w:r>
          </w:p>
        </w:tc>
        <w:tc>
          <w:tcPr>
            <w:tcW w:w="3234" w:type="dxa"/>
            <w:shd w:val="clear" w:color="auto" w:fill="FFFF00"/>
          </w:tcPr>
          <w:p w14:paraId="210F2F44" w14:textId="77777777" w:rsidR="00DF12EF" w:rsidRPr="00BB6C51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 </w:t>
            </w:r>
          </w:p>
        </w:tc>
        <w:tc>
          <w:tcPr>
            <w:tcW w:w="3606" w:type="dxa"/>
            <w:shd w:val="clear" w:color="auto" w:fill="FFFF00"/>
          </w:tcPr>
          <w:p w14:paraId="5E94FE4C" w14:textId="77777777" w:rsidR="00DF12EF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nämä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jamete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jädrin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14EC851A" w14:textId="77777777" w:rsidR="00DF12EF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estaba ayer peleando </w:t>
            </w:r>
          </w:p>
        </w:tc>
      </w:tr>
      <w:tr w:rsidR="00180750" w:rsidRPr="00905950" w14:paraId="6440D1DF" w14:textId="77777777" w:rsidTr="00BB6C51">
        <w:tc>
          <w:tcPr>
            <w:tcW w:w="3025" w:type="dxa"/>
            <w:shd w:val="clear" w:color="auto" w:fill="FFFF00"/>
          </w:tcPr>
          <w:p w14:paraId="2C6DC2C3" w14:textId="77777777" w:rsidR="00180750" w:rsidRPr="00BB6C51" w:rsidRDefault="0018075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Jametai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09D58950" w14:textId="77777777" w:rsidR="00180750" w:rsidRPr="00BB6C51" w:rsidRDefault="0018075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Pelearan </w:t>
            </w:r>
          </w:p>
        </w:tc>
        <w:tc>
          <w:tcPr>
            <w:tcW w:w="3606" w:type="dxa"/>
            <w:shd w:val="clear" w:color="auto" w:fill="FFFF00"/>
          </w:tcPr>
          <w:p w14:paraId="600166B3" w14:textId="77777777" w:rsidR="00180750" w:rsidRPr="00BB6C51" w:rsidRDefault="0018075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segwe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jametai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tibe</w:t>
            </w:r>
          </w:p>
        </w:tc>
        <w:tc>
          <w:tcPr>
            <w:tcW w:w="4447" w:type="dxa"/>
            <w:shd w:val="clear" w:color="auto" w:fill="FFFF00"/>
          </w:tcPr>
          <w:p w14:paraId="30CDDA6A" w14:textId="77777777" w:rsidR="00180750" w:rsidRPr="00BB6C51" w:rsidRDefault="0018075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va a Pelearan conmigo</w:t>
            </w:r>
          </w:p>
        </w:tc>
      </w:tr>
      <w:tr w:rsidR="00180750" w:rsidRPr="00905950" w14:paraId="7E34A8F3" w14:textId="77777777" w:rsidTr="00BB6C51">
        <w:tc>
          <w:tcPr>
            <w:tcW w:w="3025" w:type="dxa"/>
            <w:shd w:val="clear" w:color="auto" w:fill="FFFF00"/>
          </w:tcPr>
          <w:p w14:paraId="25C04F26" w14:textId="77777777" w:rsidR="00180750" w:rsidRPr="00BB6C51" w:rsidRDefault="0018075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jametabare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5DA9374D" w14:textId="77777777" w:rsidR="00180750" w:rsidRPr="00BB6C51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Pelearon </w:t>
            </w:r>
          </w:p>
        </w:tc>
        <w:tc>
          <w:tcPr>
            <w:tcW w:w="3606" w:type="dxa"/>
            <w:shd w:val="clear" w:color="auto" w:fill="FFFF00"/>
          </w:tcPr>
          <w:p w14:paraId="3FBB5E4A" w14:textId="77777777" w:rsidR="00180750" w:rsidRPr="00BB6C51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Mädä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krobu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jametabare</w:t>
            </w:r>
            <w:proofErr w:type="spellEnd"/>
          </w:p>
        </w:tc>
        <w:tc>
          <w:tcPr>
            <w:tcW w:w="4447" w:type="dxa"/>
            <w:shd w:val="clear" w:color="auto" w:fill="FFFF00"/>
          </w:tcPr>
          <w:p w14:paraId="121D0425" w14:textId="77777777" w:rsidR="00180750" w:rsidRPr="00BB6C51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Esos dos caballos pelearon </w:t>
            </w:r>
          </w:p>
        </w:tc>
      </w:tr>
      <w:tr w:rsidR="00681F12" w:rsidRPr="00905950" w14:paraId="146FBA36" w14:textId="77777777" w:rsidTr="00BB6C51">
        <w:tc>
          <w:tcPr>
            <w:tcW w:w="3025" w:type="dxa"/>
            <w:shd w:val="clear" w:color="auto" w:fill="FFFF00"/>
          </w:tcPr>
          <w:p w14:paraId="4542643E" w14:textId="77777777" w:rsidR="00681F12" w:rsidRPr="00BB6C51" w:rsidRDefault="00FB79B0" w:rsidP="003E68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Jägue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1F0C8301" w14:textId="77777777" w:rsidR="00681F12" w:rsidRPr="00BB6C51" w:rsidRDefault="00FB79B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Jalar </w:t>
            </w:r>
          </w:p>
        </w:tc>
        <w:tc>
          <w:tcPr>
            <w:tcW w:w="3606" w:type="dxa"/>
            <w:shd w:val="clear" w:color="auto" w:fill="FFFF00"/>
          </w:tcPr>
          <w:p w14:paraId="3E0A8718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jägue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34ED735E" w14:textId="77777777" w:rsidR="00681F12" w:rsidRPr="00BB6C51" w:rsidRDefault="00867EE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a ir a jalar leña. </w:t>
            </w:r>
          </w:p>
        </w:tc>
      </w:tr>
      <w:tr w:rsidR="003E6880" w:rsidRPr="00905950" w14:paraId="194D6635" w14:textId="77777777" w:rsidTr="00BB6C51">
        <w:tc>
          <w:tcPr>
            <w:tcW w:w="3025" w:type="dxa"/>
            <w:shd w:val="clear" w:color="auto" w:fill="FFFF00"/>
          </w:tcPr>
          <w:p w14:paraId="1D477406" w14:textId="77777777" w:rsidR="003E6880" w:rsidRPr="00BB6C51" w:rsidRDefault="003E688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vMerge w:val="restart"/>
            <w:shd w:val="clear" w:color="auto" w:fill="FFFF00"/>
          </w:tcPr>
          <w:p w14:paraId="593ACBD1" w14:textId="77777777" w:rsidR="003E6880" w:rsidRPr="00BB6C51" w:rsidRDefault="003E688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Venga</w:t>
            </w:r>
          </w:p>
        </w:tc>
        <w:tc>
          <w:tcPr>
            <w:tcW w:w="3606" w:type="dxa"/>
            <w:vMerge w:val="restart"/>
            <w:shd w:val="clear" w:color="auto" w:fill="FFFF00"/>
          </w:tcPr>
          <w:p w14:paraId="3FA9EF43" w14:textId="77777777" w:rsidR="003E6880" w:rsidRPr="00BB6C51" w:rsidRDefault="003E688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tägue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vMerge w:val="restart"/>
            <w:shd w:val="clear" w:color="auto" w:fill="FFFF00"/>
          </w:tcPr>
          <w:p w14:paraId="754CAB1D" w14:textId="77777777" w:rsidR="003E6880" w:rsidRPr="00BB6C51" w:rsidRDefault="003E688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siéntese aquí </w:t>
            </w:r>
          </w:p>
        </w:tc>
      </w:tr>
      <w:tr w:rsidR="003E6880" w:rsidRPr="00905950" w14:paraId="66A04A3D" w14:textId="77777777" w:rsidTr="00BB6C51">
        <w:tc>
          <w:tcPr>
            <w:tcW w:w="3025" w:type="dxa"/>
            <w:shd w:val="clear" w:color="auto" w:fill="FFFF00"/>
          </w:tcPr>
          <w:p w14:paraId="4956BDAB" w14:textId="77777777" w:rsidR="003E6880" w:rsidRPr="00905950" w:rsidRDefault="003E688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Jagwre</w:t>
            </w:r>
            <w:proofErr w:type="spellEnd"/>
          </w:p>
        </w:tc>
        <w:tc>
          <w:tcPr>
            <w:tcW w:w="3234" w:type="dxa"/>
            <w:vMerge/>
          </w:tcPr>
          <w:p w14:paraId="1FB72EBA" w14:textId="77777777"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606" w:type="dxa"/>
            <w:vMerge/>
          </w:tcPr>
          <w:p w14:paraId="518854BC" w14:textId="77777777"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447" w:type="dxa"/>
            <w:vMerge/>
          </w:tcPr>
          <w:p w14:paraId="76278EDA" w14:textId="77777777" w:rsidR="003E6880" w:rsidRPr="00905950" w:rsidRDefault="003E6880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F12" w:rsidRPr="00905950" w14:paraId="4ED716C3" w14:textId="77777777" w:rsidTr="00B1346B">
        <w:tc>
          <w:tcPr>
            <w:tcW w:w="3025" w:type="dxa"/>
            <w:shd w:val="clear" w:color="auto" w:fill="FFFF00"/>
          </w:tcPr>
          <w:p w14:paraId="2E4CE88B" w14:textId="77777777" w:rsidR="00681F12" w:rsidRPr="00B1346B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Jän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5781E2ED" w14:textId="77777777" w:rsidR="00681F12" w:rsidRPr="00B1346B" w:rsidRDefault="00FB79B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</w:t>
            </w:r>
          </w:p>
        </w:tc>
        <w:tc>
          <w:tcPr>
            <w:tcW w:w="3606" w:type="dxa"/>
            <w:shd w:val="clear" w:color="auto" w:fill="FFFF00"/>
          </w:tcPr>
          <w:p w14:paraId="2CEB9469" w14:textId="77777777" w:rsidR="00681F12" w:rsidRPr="00B1346B" w:rsidRDefault="00050E3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, ju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4A952B7" w14:textId="77777777" w:rsidR="00681F12" w:rsidRPr="00B1346B" w:rsidRDefault="00050E3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Sí, es mi casa.</w:t>
            </w:r>
          </w:p>
        </w:tc>
      </w:tr>
      <w:tr w:rsidR="00FB79B0" w:rsidRPr="00905950" w14:paraId="0688C2E0" w14:textId="77777777" w:rsidTr="00B1346B">
        <w:tc>
          <w:tcPr>
            <w:tcW w:w="3025" w:type="dxa"/>
            <w:shd w:val="clear" w:color="auto" w:fill="FFFF00"/>
          </w:tcPr>
          <w:p w14:paraId="2C912057" w14:textId="77777777" w:rsidR="00FB79B0" w:rsidRPr="00B1346B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569279DA" w14:textId="77777777" w:rsidR="00FB79B0" w:rsidRPr="00B1346B" w:rsidRDefault="00FB79B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Cama </w:t>
            </w:r>
          </w:p>
        </w:tc>
        <w:tc>
          <w:tcPr>
            <w:tcW w:w="3606" w:type="dxa"/>
            <w:shd w:val="clear" w:color="auto" w:fill="FFFF00"/>
          </w:tcPr>
          <w:p w14:paraId="4C598EA4" w14:textId="77777777" w:rsidR="00FB79B0" w:rsidRPr="00B1346B" w:rsidRDefault="00050E3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nuäre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2C1F961" w14:textId="77777777" w:rsidR="00FB79B0" w:rsidRPr="00B1346B" w:rsidRDefault="00050E3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 cama es bonita. </w:t>
            </w:r>
          </w:p>
        </w:tc>
      </w:tr>
      <w:tr w:rsidR="00681F12" w:rsidRPr="00905950" w14:paraId="5146B8FF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7A8CD89" w14:textId="77777777" w:rsidR="00681F12" w:rsidRPr="00B1346B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Jadai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1E1E985" w14:textId="77777777" w:rsidR="00681F12" w:rsidRPr="00B1346B" w:rsidRDefault="00FB79B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Vendrá</w:t>
            </w:r>
          </w:p>
        </w:tc>
        <w:tc>
          <w:tcPr>
            <w:tcW w:w="3606" w:type="dxa"/>
            <w:shd w:val="clear" w:color="auto" w:fill="FFFF00"/>
          </w:tcPr>
          <w:p w14:paraId="42C86A9C" w14:textId="77777777" w:rsidR="00681F12" w:rsidRPr="00B1346B" w:rsidRDefault="001F40F4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toen. </w:t>
            </w:r>
          </w:p>
        </w:tc>
        <w:tc>
          <w:tcPr>
            <w:tcW w:w="4447" w:type="dxa"/>
            <w:shd w:val="clear" w:color="auto" w:fill="FFFF00"/>
          </w:tcPr>
          <w:p w14:paraId="1DAEAD9A" w14:textId="77777777" w:rsidR="00681F12" w:rsidRPr="00B1346B" w:rsidRDefault="001F40F4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me vendría a verme. </w:t>
            </w:r>
          </w:p>
        </w:tc>
      </w:tr>
      <w:tr w:rsidR="00F8482A" w:rsidRPr="00905950" w14:paraId="31FB824E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2133F67D" w14:textId="77777777" w:rsidR="00F8482A" w:rsidRPr="00B1346B" w:rsidRDefault="00F8482A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6183E9CE" w14:textId="77777777" w:rsidR="00F8482A" w:rsidRPr="00B1346B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Vino, llego, paso  </w:t>
            </w:r>
          </w:p>
        </w:tc>
        <w:tc>
          <w:tcPr>
            <w:tcW w:w="3606" w:type="dxa"/>
            <w:shd w:val="clear" w:color="auto" w:fill="FFFF00"/>
          </w:tcPr>
          <w:p w14:paraId="1CAD8038" w14:textId="77777777" w:rsidR="00F8482A" w:rsidRPr="00B1346B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Kwra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ken 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</w:t>
            </w:r>
            <w:proofErr w:type="spellEnd"/>
          </w:p>
        </w:tc>
        <w:tc>
          <w:tcPr>
            <w:tcW w:w="4447" w:type="dxa"/>
            <w:shd w:val="clear" w:color="auto" w:fill="FFFF00"/>
          </w:tcPr>
          <w:p w14:paraId="471CABE6" w14:textId="77777777" w:rsidR="00F8482A" w:rsidRPr="00B1346B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tigre pasó cerca de él. </w:t>
            </w:r>
          </w:p>
        </w:tc>
      </w:tr>
      <w:tr w:rsidR="00F8482A" w:rsidRPr="00905950" w14:paraId="6ACE8504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18C2A575" w14:textId="77777777" w:rsidR="00F8482A" w:rsidRPr="00B1346B" w:rsidRDefault="00F8482A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jadabare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7E52390A" w14:textId="77777777" w:rsidR="00F8482A" w:rsidRPr="00B1346B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Vinieron, llegaron, pasaron  </w:t>
            </w:r>
          </w:p>
        </w:tc>
        <w:tc>
          <w:tcPr>
            <w:tcW w:w="3606" w:type="dxa"/>
            <w:shd w:val="clear" w:color="auto" w:fill="FFFF00"/>
          </w:tcPr>
          <w:p w14:paraId="33633609" w14:textId="77777777" w:rsidR="00F8482A" w:rsidRPr="00B1346B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Tiro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jadabare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001CC56D" w14:textId="77777777" w:rsidR="00F8482A" w:rsidRPr="00B1346B" w:rsidRDefault="00F8482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Pasaron varios chanco monte. </w:t>
            </w:r>
          </w:p>
        </w:tc>
      </w:tr>
      <w:tr w:rsidR="00FB79B0" w:rsidRPr="00905950" w14:paraId="07F9AA06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0FD1E0EB" w14:textId="77777777" w:rsidR="00FB79B0" w:rsidRPr="00B1346B" w:rsidRDefault="00FB79B0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Jäguegä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01AE5FFB" w14:textId="77777777" w:rsidR="00FB79B0" w:rsidRPr="00B1346B" w:rsidRDefault="00FB79B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Arranque </w:t>
            </w:r>
          </w:p>
        </w:tc>
        <w:tc>
          <w:tcPr>
            <w:tcW w:w="3606" w:type="dxa"/>
            <w:shd w:val="clear" w:color="auto" w:fill="FFFF00"/>
          </w:tcPr>
          <w:p w14:paraId="19A4D409" w14:textId="77777777" w:rsidR="00FB79B0" w:rsidRPr="00B1346B" w:rsidRDefault="001F40F4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Ö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jäguegä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3672B6C" w14:textId="77777777" w:rsidR="00F8482A" w:rsidRPr="00B1346B" w:rsidRDefault="001F40F4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Arranque esa yuca.</w:t>
            </w:r>
          </w:p>
        </w:tc>
      </w:tr>
      <w:tr w:rsidR="00FB79B0" w:rsidRPr="00905950" w14:paraId="01374E2B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0FFC6F37" w14:textId="77777777" w:rsidR="00FB79B0" w:rsidRPr="00B1346B" w:rsidRDefault="00253C23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</w:t>
            </w:r>
            <w:r w:rsidR="00FB79B0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mägue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62434BF3" w14:textId="77777777" w:rsidR="00FB79B0" w:rsidRPr="00B1346B" w:rsidRDefault="00253C23" w:rsidP="00FB79B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Amistoso </w:t>
            </w:r>
          </w:p>
        </w:tc>
        <w:tc>
          <w:tcPr>
            <w:tcW w:w="3606" w:type="dxa"/>
            <w:shd w:val="clear" w:color="auto" w:fill="FFFF00"/>
          </w:tcPr>
          <w:p w14:paraId="4AC5813E" w14:textId="77777777" w:rsidR="00FB79B0" w:rsidRPr="00B1346B" w:rsidRDefault="00253C2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jamägue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jokrä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ben </w:t>
            </w:r>
          </w:p>
        </w:tc>
        <w:tc>
          <w:tcPr>
            <w:tcW w:w="4447" w:type="dxa"/>
            <w:shd w:val="clear" w:color="auto" w:fill="FFFF00"/>
          </w:tcPr>
          <w:p w14:paraId="15FC0ACE" w14:textId="77777777" w:rsidR="00253C23" w:rsidRPr="00B1346B" w:rsidRDefault="00253C2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amistoso con todas las personas. </w:t>
            </w:r>
          </w:p>
        </w:tc>
      </w:tr>
      <w:tr w:rsidR="00FB79B0" w:rsidRPr="00905950" w14:paraId="6027970F" w14:textId="77777777" w:rsidTr="00B1346B">
        <w:trPr>
          <w:trHeight w:val="363"/>
        </w:trPr>
        <w:tc>
          <w:tcPr>
            <w:tcW w:w="3025" w:type="dxa"/>
            <w:shd w:val="clear" w:color="auto" w:fill="FFFF00"/>
          </w:tcPr>
          <w:p w14:paraId="41BE661E" w14:textId="77777777" w:rsidR="00FB79B0" w:rsidRPr="00B1346B" w:rsidRDefault="002D3084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Jäme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406063F7" w14:textId="77777777" w:rsidR="00FB79B0" w:rsidRPr="00B1346B" w:rsidRDefault="00253C2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Tranquilo </w:t>
            </w:r>
          </w:p>
        </w:tc>
        <w:tc>
          <w:tcPr>
            <w:tcW w:w="3606" w:type="dxa"/>
            <w:shd w:val="clear" w:color="auto" w:fill="FFFF00"/>
          </w:tcPr>
          <w:p w14:paraId="4CE7E295" w14:textId="77777777" w:rsidR="00FB79B0" w:rsidRPr="00B1346B" w:rsidRDefault="00253C2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jäme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76EC3E86" w14:textId="77777777" w:rsidR="00FB79B0" w:rsidRPr="00B1346B" w:rsidRDefault="00253C2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vaca es muy tranquila. </w:t>
            </w:r>
          </w:p>
        </w:tc>
      </w:tr>
      <w:tr w:rsidR="00FB79B0" w:rsidRPr="00905950" w14:paraId="3300FC01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69DB085E" w14:textId="77777777" w:rsidR="00FB79B0" w:rsidRPr="00B1346B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Jädrin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12DCE9E6" w14:textId="77777777" w:rsidR="00FB79B0" w:rsidRPr="00B1346B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</w:t>
            </w:r>
          </w:p>
        </w:tc>
        <w:tc>
          <w:tcPr>
            <w:tcW w:w="3606" w:type="dxa"/>
            <w:shd w:val="clear" w:color="auto" w:fill="FFFF00"/>
          </w:tcPr>
          <w:p w14:paraId="4005D7AC" w14:textId="77777777" w:rsidR="00FB79B0" w:rsidRPr="00B1346B" w:rsidRDefault="00DD332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Jädrin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77136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="0077136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</w:t>
            </w:r>
            <w:r w:rsidR="0077136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77136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kwetaba</w:t>
            </w:r>
            <w:proofErr w:type="spellEnd"/>
            <w:r w:rsidR="0077136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3B2FC763" w14:textId="77777777" w:rsidR="00FB79B0" w:rsidRPr="00B1346B" w:rsidRDefault="0077136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Ayer</w:t>
            </w:r>
            <w:r w:rsidR="00CD14CB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comieron esa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gallina. </w:t>
            </w:r>
          </w:p>
        </w:tc>
      </w:tr>
      <w:tr w:rsidR="00DF12EF" w:rsidRPr="00905950" w14:paraId="19DB9C39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7D08070" w14:textId="77777777" w:rsidR="00DF12EF" w:rsidRPr="00B1346B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24DC2CDE" w14:textId="77777777" w:rsidR="00DF12EF" w:rsidRPr="00B1346B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Zancudo </w:t>
            </w:r>
          </w:p>
        </w:tc>
        <w:tc>
          <w:tcPr>
            <w:tcW w:w="3606" w:type="dxa"/>
            <w:shd w:val="clear" w:color="auto" w:fill="FFFF00"/>
          </w:tcPr>
          <w:p w14:paraId="2DB214DF" w14:textId="77777777" w:rsidR="00DF12EF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kämigue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3D768C9" w14:textId="77777777" w:rsidR="00DF12EF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Mate ese zancudo </w:t>
            </w:r>
          </w:p>
        </w:tc>
      </w:tr>
      <w:tr w:rsidR="00FB79B0" w:rsidRPr="00905950" w14:paraId="55A4235F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1904E8D6" w14:textId="77777777" w:rsidR="00FB79B0" w:rsidRPr="00B1346B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Jängunu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6C652112" w14:textId="77777777" w:rsidR="00FB79B0" w:rsidRPr="00B1346B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Continuar, seguir   </w:t>
            </w:r>
          </w:p>
        </w:tc>
        <w:tc>
          <w:tcPr>
            <w:tcW w:w="3606" w:type="dxa"/>
            <w:shd w:val="clear" w:color="auto" w:fill="FFFF00"/>
          </w:tcPr>
          <w:p w14:paraId="7EB2ACBE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jängunu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799E2F2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continuaron caminando. </w:t>
            </w:r>
          </w:p>
        </w:tc>
      </w:tr>
      <w:tr w:rsidR="00FB79B0" w:rsidRPr="00905950" w14:paraId="38DC3821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14EDDBF7" w14:textId="77777777" w:rsidR="00FB79B0" w:rsidRPr="00B1346B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Jali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041C4E27" w14:textId="77777777" w:rsidR="00FB79B0" w:rsidRPr="00B1346B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pescado</w:t>
            </w:r>
          </w:p>
        </w:tc>
        <w:tc>
          <w:tcPr>
            <w:tcW w:w="3606" w:type="dxa"/>
            <w:shd w:val="clear" w:color="auto" w:fill="FFFF00"/>
          </w:tcPr>
          <w:p w14:paraId="4CEEE337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jali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038FA5E7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pescado se llama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jali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FB79B0" w:rsidRPr="00905950" w14:paraId="48F3CA53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73622014" w14:textId="77777777" w:rsidR="00FB79B0" w:rsidRPr="00B1346B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Jatödigue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16759428" w14:textId="77777777" w:rsidR="00FB79B0" w:rsidRPr="00B1346B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Estudiar </w:t>
            </w:r>
          </w:p>
        </w:tc>
        <w:tc>
          <w:tcPr>
            <w:tcW w:w="3606" w:type="dxa"/>
            <w:shd w:val="clear" w:color="auto" w:fill="FFFF00"/>
          </w:tcPr>
          <w:p w14:paraId="37C183CB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jatödigue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jokrä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15E9E49B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estudiar todos. </w:t>
            </w:r>
          </w:p>
        </w:tc>
      </w:tr>
      <w:tr w:rsidR="00FB79B0" w:rsidRPr="00905950" w14:paraId="667DC36B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BA5BEF3" w14:textId="77777777" w:rsidR="00FB79B0" w:rsidRPr="00B1346B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Jabe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09B403A" w14:textId="77777777" w:rsidR="00FB79B0" w:rsidRPr="00B1346B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Juntos, acompañados</w:t>
            </w:r>
          </w:p>
        </w:tc>
        <w:tc>
          <w:tcPr>
            <w:tcW w:w="3606" w:type="dxa"/>
            <w:shd w:val="clear" w:color="auto" w:fill="FFFF00"/>
          </w:tcPr>
          <w:p w14:paraId="4EFBC3A4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jabe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447" w:type="dxa"/>
            <w:shd w:val="clear" w:color="auto" w:fill="FFFF00"/>
          </w:tcPr>
          <w:p w14:paraId="2B8D4ADD" w14:textId="77777777" w:rsidR="00FB79B0" w:rsidRPr="00B1346B" w:rsidRDefault="0016191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Trajo a la mujer de acompañante </w:t>
            </w:r>
          </w:p>
        </w:tc>
      </w:tr>
      <w:tr w:rsidR="00DF12EF" w:rsidRPr="00905950" w14:paraId="6037AC46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01BED67D" w14:textId="77777777" w:rsidR="00DF12EF" w:rsidRPr="00B1346B" w:rsidRDefault="00DF12EF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Jagaire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11371B22" w14:textId="77777777" w:rsidR="00DF12EF" w:rsidRPr="00B1346B" w:rsidRDefault="00DF12E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Vergonzoso </w:t>
            </w:r>
          </w:p>
        </w:tc>
        <w:tc>
          <w:tcPr>
            <w:tcW w:w="3606" w:type="dxa"/>
            <w:shd w:val="clear" w:color="auto" w:fill="FFFF00"/>
          </w:tcPr>
          <w:p w14:paraId="0A1890CB" w14:textId="77777777" w:rsidR="00DF12EF" w:rsidRPr="00B1346B" w:rsidRDefault="00F615CD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jagaire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B777105" w14:textId="77777777" w:rsidR="00DF12EF" w:rsidRPr="00B1346B" w:rsidRDefault="00F615CD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soy muy  vergonzosos. </w:t>
            </w:r>
          </w:p>
        </w:tc>
      </w:tr>
      <w:tr w:rsidR="00DF12EF" w:rsidRPr="00905950" w14:paraId="00ABE743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52D8E327" w14:textId="77777777" w:rsidR="00DF12EF" w:rsidRPr="00B1346B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Jade</w:t>
            </w:r>
          </w:p>
        </w:tc>
        <w:tc>
          <w:tcPr>
            <w:tcW w:w="3234" w:type="dxa"/>
            <w:shd w:val="clear" w:color="auto" w:fill="FFFF00"/>
          </w:tcPr>
          <w:p w14:paraId="658F3452" w14:textId="77777777" w:rsidR="00DF12EF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Orilla del rio</w:t>
            </w:r>
          </w:p>
        </w:tc>
        <w:tc>
          <w:tcPr>
            <w:tcW w:w="3606" w:type="dxa"/>
            <w:shd w:val="clear" w:color="auto" w:fill="FFFF00"/>
          </w:tcPr>
          <w:p w14:paraId="41D70FDF" w14:textId="77777777" w:rsidR="00DF12EF" w:rsidRPr="00B1346B" w:rsidRDefault="00FD2A0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migue jade </w:t>
            </w:r>
          </w:p>
        </w:tc>
        <w:tc>
          <w:tcPr>
            <w:tcW w:w="4447" w:type="dxa"/>
            <w:shd w:val="clear" w:color="auto" w:fill="FFFF00"/>
          </w:tcPr>
          <w:p w14:paraId="7288AEEE" w14:textId="77777777" w:rsidR="00DF12EF" w:rsidRPr="00B1346B" w:rsidRDefault="00FD2A0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Ponga al bebe a la orilla del rio.</w:t>
            </w:r>
          </w:p>
        </w:tc>
      </w:tr>
      <w:tr w:rsidR="00DF12EF" w:rsidRPr="00905950" w14:paraId="64E0EACB" w14:textId="77777777" w:rsidTr="00500D9A">
        <w:trPr>
          <w:trHeight w:val="289"/>
        </w:trPr>
        <w:tc>
          <w:tcPr>
            <w:tcW w:w="3025" w:type="dxa"/>
          </w:tcPr>
          <w:p w14:paraId="5DD3A01F" w14:textId="77777777" w:rsidR="00DF12EF" w:rsidRPr="00905950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Jamaga</w:t>
            </w:r>
            <w:proofErr w:type="spellEnd"/>
          </w:p>
        </w:tc>
        <w:tc>
          <w:tcPr>
            <w:tcW w:w="3234" w:type="dxa"/>
          </w:tcPr>
          <w:p w14:paraId="1AB2BA9A" w14:textId="77777777"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Jamaca </w:t>
            </w:r>
          </w:p>
        </w:tc>
        <w:tc>
          <w:tcPr>
            <w:tcW w:w="3606" w:type="dxa"/>
          </w:tcPr>
          <w:p w14:paraId="55AD761E" w14:textId="77777777"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Jamaga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kaingä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14:paraId="7A99445F" w14:textId="77777777" w:rsidR="00DF12EF" w:rsidRPr="00905950" w:rsidRDefault="00FD2A06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Alce esa jamaca. </w:t>
            </w:r>
          </w:p>
        </w:tc>
      </w:tr>
      <w:tr w:rsidR="00DF12EF" w:rsidRPr="00905950" w14:paraId="2E348CD1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239C585F" w14:textId="77777777" w:rsidR="00DF12EF" w:rsidRPr="00B1346B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FF6FA32" w14:textId="77777777" w:rsidR="00DF12EF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Barranco</w:t>
            </w:r>
          </w:p>
        </w:tc>
        <w:tc>
          <w:tcPr>
            <w:tcW w:w="3606" w:type="dxa"/>
            <w:shd w:val="clear" w:color="auto" w:fill="FFFF00"/>
          </w:tcPr>
          <w:p w14:paraId="00E92729" w14:textId="77777777" w:rsidR="00DF12EF" w:rsidRPr="00B1346B" w:rsidRDefault="000009A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toen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diore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mende</w:t>
            </w:r>
            <w:proofErr w:type="spellEnd"/>
          </w:p>
        </w:tc>
        <w:tc>
          <w:tcPr>
            <w:tcW w:w="4447" w:type="dxa"/>
            <w:shd w:val="clear" w:color="auto" w:fill="FFFF00"/>
          </w:tcPr>
          <w:p w14:paraId="0B8FFEF4" w14:textId="77777777" w:rsidR="00DF12EF" w:rsidRPr="00B1346B" w:rsidRDefault="000009A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observa el barranco desde muy lejos </w:t>
            </w:r>
          </w:p>
        </w:tc>
      </w:tr>
      <w:tr w:rsidR="00DF12EF" w:rsidRPr="00905950" w14:paraId="5FA4668D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310AF96B" w14:textId="77777777" w:rsidR="00DF12EF" w:rsidRPr="00B1346B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0D0F44A5" w14:textId="77777777" w:rsidR="00DF12EF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Dentro de la piedra</w:t>
            </w:r>
          </w:p>
        </w:tc>
        <w:tc>
          <w:tcPr>
            <w:tcW w:w="3606" w:type="dxa"/>
            <w:shd w:val="clear" w:color="auto" w:fill="FFFF00"/>
          </w:tcPr>
          <w:p w14:paraId="1DC923B4" w14:textId="77777777" w:rsidR="00DF12EF" w:rsidRPr="00B1346B" w:rsidRDefault="000009A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486B8399" w14:textId="77777777" w:rsidR="00DF12EF" w:rsidRPr="00B1346B" w:rsidRDefault="000009A0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camarón está en la piedra</w:t>
            </w:r>
          </w:p>
        </w:tc>
      </w:tr>
      <w:tr w:rsidR="0035196B" w:rsidRPr="00905950" w14:paraId="634D9EBA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0FF08D6" w14:textId="77777777" w:rsidR="0035196B" w:rsidRPr="00B1346B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Jene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1302DCE0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Diferente</w:t>
            </w:r>
          </w:p>
        </w:tc>
        <w:tc>
          <w:tcPr>
            <w:tcW w:w="3606" w:type="dxa"/>
            <w:shd w:val="clear" w:color="auto" w:fill="FFFF00"/>
          </w:tcPr>
          <w:p w14:paraId="6FE03CC3" w14:textId="77777777" w:rsidR="0035196B" w:rsidRPr="00B1346B" w:rsidRDefault="00FC57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jene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matare </w:t>
            </w:r>
          </w:p>
        </w:tc>
        <w:tc>
          <w:tcPr>
            <w:tcW w:w="4447" w:type="dxa"/>
            <w:shd w:val="clear" w:color="auto" w:fill="FFFF00"/>
          </w:tcPr>
          <w:p w14:paraId="0887F84F" w14:textId="77777777" w:rsidR="0035196B" w:rsidRPr="00B1346B" w:rsidRDefault="00FC57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hablo diferente hoy. </w:t>
            </w:r>
          </w:p>
        </w:tc>
      </w:tr>
      <w:tr w:rsidR="0035196B" w:rsidRPr="00905950" w14:paraId="748A1EF7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33CF2FF8" w14:textId="77777777" w:rsidR="0035196B" w:rsidRPr="00B1346B" w:rsidRDefault="0035196B" w:rsidP="00C1468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Jenena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2E70143D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Particular</w:t>
            </w:r>
          </w:p>
        </w:tc>
        <w:tc>
          <w:tcPr>
            <w:tcW w:w="3606" w:type="dxa"/>
            <w:shd w:val="clear" w:color="auto" w:fill="FFFF00"/>
          </w:tcPr>
          <w:p w14:paraId="1CC52527" w14:textId="77777777" w:rsidR="0035196B" w:rsidRPr="00B1346B" w:rsidRDefault="00FC57F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jenena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447" w:type="dxa"/>
            <w:shd w:val="clear" w:color="auto" w:fill="FFFF00"/>
          </w:tcPr>
          <w:p w14:paraId="522F1D76" w14:textId="77777777" w:rsidR="0035196B" w:rsidRPr="00B1346B" w:rsidRDefault="00FC57F7" w:rsidP="00FC57F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es particular </w:t>
            </w:r>
          </w:p>
        </w:tc>
      </w:tr>
      <w:tr w:rsidR="0035196B" w:rsidRPr="00905950" w14:paraId="247C421B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71D2E788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Jetebe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43094BB6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Mañana</w:t>
            </w:r>
          </w:p>
        </w:tc>
        <w:tc>
          <w:tcPr>
            <w:tcW w:w="3606" w:type="dxa"/>
            <w:shd w:val="clear" w:color="auto" w:fill="FFFF00"/>
          </w:tcPr>
          <w:p w14:paraId="56AA4FF8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Jetebe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bato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kämigai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5ECAC88A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Mañana mataran al pato.</w:t>
            </w:r>
          </w:p>
        </w:tc>
      </w:tr>
      <w:tr w:rsidR="0035196B" w:rsidRPr="00905950" w14:paraId="1C7879E3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E00D5D5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Jeñe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111825EC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Propio(a)</w:t>
            </w:r>
            <w:r w:rsidR="0035196B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606" w:type="dxa"/>
            <w:shd w:val="clear" w:color="auto" w:fill="FFFF00"/>
          </w:tcPr>
          <w:p w14:paraId="66738488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ju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jeñe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78B03F47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tengo mi propia casa </w:t>
            </w:r>
          </w:p>
        </w:tc>
      </w:tr>
      <w:tr w:rsidR="0035196B" w:rsidRPr="00905950" w14:paraId="3E815653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54E8ACF1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Jedi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7D3F6B38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606" w:type="dxa"/>
            <w:shd w:val="clear" w:color="auto" w:fill="FFFF00"/>
          </w:tcPr>
          <w:p w14:paraId="0501431A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bün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jedi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1C77E462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nieta se llama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jedi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35196B" w:rsidRPr="00905950" w14:paraId="150C16CE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02D97603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</w:t>
            </w:r>
          </w:p>
        </w:tc>
        <w:tc>
          <w:tcPr>
            <w:tcW w:w="3234" w:type="dxa"/>
            <w:shd w:val="clear" w:color="auto" w:fill="FFFF00"/>
          </w:tcPr>
          <w:p w14:paraId="6B910BFB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Camino</w:t>
            </w:r>
          </w:p>
        </w:tc>
        <w:tc>
          <w:tcPr>
            <w:tcW w:w="3606" w:type="dxa"/>
            <w:shd w:val="clear" w:color="auto" w:fill="FFFF00"/>
          </w:tcPr>
          <w:p w14:paraId="3685938C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Brän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bäsegä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3D7A39E7" w14:textId="77777777" w:rsidR="0035196B" w:rsidRPr="00B1346B" w:rsidRDefault="00C32C5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limpiar el camino. </w:t>
            </w:r>
          </w:p>
        </w:tc>
      </w:tr>
      <w:tr w:rsidR="0035196B" w:rsidRPr="00905950" w14:paraId="1B51492C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0BD3A60B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Jibiegä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5195B93B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Aflojar, soltar </w:t>
            </w:r>
          </w:p>
        </w:tc>
        <w:tc>
          <w:tcPr>
            <w:tcW w:w="3606" w:type="dxa"/>
            <w:shd w:val="clear" w:color="auto" w:fill="FFFF00"/>
          </w:tcPr>
          <w:p w14:paraId="77EFDFFA" w14:textId="77777777" w:rsidR="0035196B" w:rsidRPr="00B1346B" w:rsidRDefault="003440D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jibiegä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487067F7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Suelte </w:t>
            </w:r>
            <w:r w:rsidR="003440D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la mano de esa mujer. </w:t>
            </w:r>
          </w:p>
        </w:tc>
      </w:tr>
      <w:tr w:rsidR="0035196B" w:rsidRPr="00905950" w14:paraId="0155736D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1870D9AE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Jien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C5BA0A2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Freir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, tostar </w:t>
            </w:r>
          </w:p>
        </w:tc>
        <w:tc>
          <w:tcPr>
            <w:tcW w:w="3606" w:type="dxa"/>
            <w:shd w:val="clear" w:color="auto" w:fill="FFFF00"/>
          </w:tcPr>
          <w:p w14:paraId="222E3813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4447" w:type="dxa"/>
            <w:shd w:val="clear" w:color="auto" w:fill="FFFF00"/>
          </w:tcPr>
          <w:p w14:paraId="622A06D8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vamos a freír pescado. </w:t>
            </w:r>
          </w:p>
        </w:tc>
      </w:tr>
      <w:tr w:rsidR="0035196B" w:rsidRPr="00905950" w14:paraId="4F3CB60A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639BFBD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07D96C5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Rastro, huella </w:t>
            </w:r>
          </w:p>
        </w:tc>
        <w:tc>
          <w:tcPr>
            <w:tcW w:w="3606" w:type="dxa"/>
            <w:shd w:val="clear" w:color="auto" w:fill="FFFF00"/>
          </w:tcPr>
          <w:p w14:paraId="5D0DD217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Nusi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turi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7641A3FA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 el rastro del armadillo </w:t>
            </w:r>
          </w:p>
        </w:tc>
      </w:tr>
      <w:tr w:rsidR="0035196B" w:rsidRPr="00905950" w14:paraId="66691E49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67208029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Jisai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64E19FA0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Cerebro </w:t>
            </w:r>
          </w:p>
        </w:tc>
        <w:tc>
          <w:tcPr>
            <w:tcW w:w="3606" w:type="dxa"/>
            <w:shd w:val="clear" w:color="auto" w:fill="FFFF00"/>
          </w:tcPr>
          <w:p w14:paraId="3EB5AB32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jidai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ñaka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kwetare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5A75707C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se debe comer el cerebro de la gallina. </w:t>
            </w:r>
          </w:p>
        </w:tc>
      </w:tr>
      <w:tr w:rsidR="0035196B" w:rsidRPr="00905950" w14:paraId="3D7429FB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69BBBD2B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Jibe</w:t>
            </w:r>
          </w:p>
        </w:tc>
        <w:tc>
          <w:tcPr>
            <w:tcW w:w="3234" w:type="dxa"/>
            <w:shd w:val="clear" w:color="auto" w:fill="FFFF00"/>
          </w:tcPr>
          <w:p w14:paraId="625514FA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Cosquilloso </w:t>
            </w:r>
          </w:p>
        </w:tc>
        <w:tc>
          <w:tcPr>
            <w:tcW w:w="3606" w:type="dxa"/>
            <w:shd w:val="clear" w:color="auto" w:fill="FFFF00"/>
          </w:tcPr>
          <w:p w14:paraId="7512AC69" w14:textId="77777777" w:rsidR="0035196B" w:rsidRPr="00B1346B" w:rsidRDefault="007F49E7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jibe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ulie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btä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86D2011" w14:textId="77777777" w:rsidR="0035196B" w:rsidRPr="00B1346B" w:rsidRDefault="00487F7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es muy cosquilloso en la piernas</w:t>
            </w:r>
          </w:p>
        </w:tc>
      </w:tr>
      <w:tr w:rsidR="0035196B" w:rsidRPr="00905950" w14:paraId="50A5E9CD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2C7B5B0D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Jide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1360C589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 el camino</w:t>
            </w:r>
          </w:p>
        </w:tc>
        <w:tc>
          <w:tcPr>
            <w:tcW w:w="3606" w:type="dxa"/>
            <w:shd w:val="clear" w:color="auto" w:fill="FFFF00"/>
          </w:tcPr>
          <w:p w14:paraId="0286DB03" w14:textId="77777777" w:rsidR="0035196B" w:rsidRPr="00B1346B" w:rsidRDefault="00487F7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ni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ngoba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jide</w:t>
            </w:r>
            <w:proofErr w:type="spellEnd"/>
          </w:p>
        </w:tc>
        <w:tc>
          <w:tcPr>
            <w:tcW w:w="4447" w:type="dxa"/>
            <w:shd w:val="clear" w:color="auto" w:fill="FFFF00"/>
          </w:tcPr>
          <w:p w14:paraId="0A8CA516" w14:textId="77777777" w:rsidR="0035196B" w:rsidRPr="00B1346B" w:rsidRDefault="00487F7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Espere a esa persona en el camino. </w:t>
            </w:r>
          </w:p>
        </w:tc>
      </w:tr>
      <w:tr w:rsidR="0035196B" w:rsidRPr="00905950" w14:paraId="4267FEC9" w14:textId="77777777" w:rsidTr="00500D9A">
        <w:trPr>
          <w:trHeight w:val="289"/>
        </w:trPr>
        <w:tc>
          <w:tcPr>
            <w:tcW w:w="3025" w:type="dxa"/>
          </w:tcPr>
          <w:p w14:paraId="08073FC6" w14:textId="77777777"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Jidiguin</w:t>
            </w:r>
            <w:proofErr w:type="spellEnd"/>
          </w:p>
        </w:tc>
        <w:tc>
          <w:tcPr>
            <w:tcW w:w="3234" w:type="dxa"/>
          </w:tcPr>
          <w:p w14:paraId="19263F1C" w14:textId="77777777"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Chicharra</w:t>
            </w:r>
          </w:p>
        </w:tc>
        <w:tc>
          <w:tcPr>
            <w:tcW w:w="3606" w:type="dxa"/>
          </w:tcPr>
          <w:p w14:paraId="6B4FE724" w14:textId="77777777"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Jidiguin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juendari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14:paraId="73634557" w14:textId="77777777" w:rsidR="0035196B" w:rsidRPr="00905950" w:rsidRDefault="00487F78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Espante </w:t>
            </w:r>
            <w:r w:rsidR="007A647F" w:rsidRPr="00905950">
              <w:rPr>
                <w:rFonts w:ascii="Century Gothic" w:eastAsia="Batang" w:hAnsi="Century Gothic"/>
                <w:sz w:val="28"/>
                <w:szCs w:val="28"/>
              </w:rPr>
              <w:t>el</w:t>
            </w: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Jidiguin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35196B" w:rsidRPr="00905950" w14:paraId="5459E300" w14:textId="77777777" w:rsidTr="00500D9A">
        <w:trPr>
          <w:trHeight w:val="289"/>
        </w:trPr>
        <w:tc>
          <w:tcPr>
            <w:tcW w:w="3025" w:type="dxa"/>
          </w:tcPr>
          <w:p w14:paraId="2AA63951" w14:textId="77777777" w:rsidR="0035196B" w:rsidRPr="00905950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Jole</w:t>
            </w:r>
            <w:proofErr w:type="spellEnd"/>
          </w:p>
        </w:tc>
        <w:tc>
          <w:tcPr>
            <w:tcW w:w="3234" w:type="dxa"/>
          </w:tcPr>
          <w:p w14:paraId="45F1992A" w14:textId="77777777" w:rsidR="0035196B" w:rsidRPr="00905950" w:rsidRDefault="0035196B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>Nombre de Chicharra</w:t>
            </w:r>
          </w:p>
        </w:tc>
        <w:tc>
          <w:tcPr>
            <w:tcW w:w="3606" w:type="dxa"/>
          </w:tcPr>
          <w:p w14:paraId="608DB7B3" w14:textId="77777777"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Jole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kwiti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nugwägwe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447" w:type="dxa"/>
          </w:tcPr>
          <w:p w14:paraId="37CD26E5" w14:textId="77777777" w:rsidR="0035196B" w:rsidRPr="00905950" w:rsidRDefault="007A647F" w:rsidP="00AD72C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El pájaro se comió un </w:t>
            </w:r>
            <w:proofErr w:type="spellStart"/>
            <w:r w:rsidRPr="00905950">
              <w:rPr>
                <w:rFonts w:ascii="Century Gothic" w:eastAsia="Batang" w:hAnsi="Century Gothic"/>
                <w:sz w:val="28"/>
                <w:szCs w:val="28"/>
              </w:rPr>
              <w:t>Jole</w:t>
            </w:r>
            <w:proofErr w:type="spellEnd"/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</w:tr>
      <w:tr w:rsidR="0035196B" w:rsidRPr="00905950" w14:paraId="2D888AEB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17665F9A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Jogue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4D6E604D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Cacao</w:t>
            </w:r>
          </w:p>
        </w:tc>
        <w:tc>
          <w:tcPr>
            <w:tcW w:w="3606" w:type="dxa"/>
            <w:shd w:val="clear" w:color="auto" w:fill="FFFF00"/>
          </w:tcPr>
          <w:p w14:paraId="1E713D25" w14:textId="77777777" w:rsidR="0035196B" w:rsidRPr="00B1346B" w:rsidRDefault="007A647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nögö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79437FBE" w14:textId="77777777" w:rsidR="0035196B" w:rsidRPr="00B1346B" w:rsidRDefault="007A647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en la tarde un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35196B" w:rsidRPr="00905950" w14:paraId="6CB4CF4F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6A462C9D" w14:textId="77777777" w:rsidR="0035196B" w:rsidRPr="00B1346B" w:rsidRDefault="0035196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Jodron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212A7BAC" w14:textId="77777777" w:rsidR="0035196B" w:rsidRPr="00B1346B" w:rsidRDefault="0035196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Cosas</w:t>
            </w:r>
          </w:p>
        </w:tc>
        <w:tc>
          <w:tcPr>
            <w:tcW w:w="3606" w:type="dxa"/>
            <w:shd w:val="clear" w:color="auto" w:fill="FFFF00"/>
          </w:tcPr>
          <w:p w14:paraId="75D739E4" w14:textId="77777777" w:rsidR="0035196B" w:rsidRPr="00B1346B" w:rsidRDefault="007A647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Jodron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ño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? </w:t>
            </w:r>
          </w:p>
        </w:tc>
        <w:tc>
          <w:tcPr>
            <w:tcW w:w="4447" w:type="dxa"/>
            <w:shd w:val="clear" w:color="auto" w:fill="FFFF00"/>
          </w:tcPr>
          <w:p w14:paraId="5CD4D9CF" w14:textId="77777777" w:rsidR="0035196B" w:rsidRPr="00B1346B" w:rsidRDefault="007A647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esa cosa. </w:t>
            </w:r>
          </w:p>
        </w:tc>
      </w:tr>
      <w:tr w:rsidR="0035196B" w:rsidRPr="00905950" w14:paraId="03F02682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6F82063A" w14:textId="77777777" w:rsidR="0035196B" w:rsidRPr="00B1346B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Jötrö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6A35DB13" w14:textId="77777777" w:rsidR="0035196B" w:rsidRPr="00B1346B" w:rsidRDefault="005B62F9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Ligero </w:t>
            </w:r>
          </w:p>
        </w:tc>
        <w:tc>
          <w:tcPr>
            <w:tcW w:w="3606" w:type="dxa"/>
            <w:shd w:val="clear" w:color="auto" w:fill="FFFF00"/>
          </w:tcPr>
          <w:p w14:paraId="2F22596C" w14:textId="77777777" w:rsidR="0035196B" w:rsidRPr="00B1346B" w:rsidRDefault="007A647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mäguete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jötrö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447" w:type="dxa"/>
            <w:shd w:val="clear" w:color="auto" w:fill="FFFF00"/>
          </w:tcPr>
          <w:p w14:paraId="53CD3ED4" w14:textId="77777777" w:rsidR="0035196B" w:rsidRPr="00B1346B" w:rsidRDefault="007A647F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rápido esa vaca. </w:t>
            </w:r>
          </w:p>
        </w:tc>
      </w:tr>
      <w:tr w:rsidR="009A499B" w:rsidRPr="00905950" w14:paraId="3E686782" w14:textId="77777777" w:rsidTr="00B1346B">
        <w:trPr>
          <w:trHeight w:val="441"/>
        </w:trPr>
        <w:tc>
          <w:tcPr>
            <w:tcW w:w="3025" w:type="dxa"/>
            <w:shd w:val="clear" w:color="auto" w:fill="FFFF00"/>
          </w:tcPr>
          <w:p w14:paraId="2F01F463" w14:textId="77777777" w:rsidR="009A499B" w:rsidRPr="00B1346B" w:rsidRDefault="009A499B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Jobe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7909456A" w14:textId="77777777" w:rsidR="009A499B" w:rsidRPr="00B1346B" w:rsidRDefault="009A499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Lluvioso (exceso) </w:t>
            </w:r>
          </w:p>
        </w:tc>
        <w:tc>
          <w:tcPr>
            <w:tcW w:w="3606" w:type="dxa"/>
            <w:shd w:val="clear" w:color="auto" w:fill="FFFF00"/>
          </w:tcPr>
          <w:p w14:paraId="73B8F056" w14:textId="77777777" w:rsidR="009A499B" w:rsidRPr="00B1346B" w:rsidRDefault="009A499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ñü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rägäin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jobe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</w:p>
        </w:tc>
        <w:tc>
          <w:tcPr>
            <w:tcW w:w="4447" w:type="dxa"/>
            <w:shd w:val="clear" w:color="auto" w:fill="FFFF00"/>
          </w:tcPr>
          <w:p w14:paraId="18E904C3" w14:textId="77777777" w:rsidR="009A499B" w:rsidRPr="00B1346B" w:rsidRDefault="009A499B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será lluvioso </w:t>
            </w:r>
          </w:p>
        </w:tc>
      </w:tr>
      <w:tr w:rsidR="0035196B" w:rsidRPr="00905950" w14:paraId="791FB302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657C8AF" w14:textId="77777777" w:rsidR="0035196B" w:rsidRPr="00B1346B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Jola</w:t>
            </w:r>
          </w:p>
        </w:tc>
        <w:tc>
          <w:tcPr>
            <w:tcW w:w="3234" w:type="dxa"/>
            <w:shd w:val="clear" w:color="auto" w:fill="FFFF00"/>
          </w:tcPr>
          <w:p w14:paraId="30BAAEFA" w14:textId="77777777" w:rsidR="0035196B" w:rsidRPr="00B1346B" w:rsidRDefault="005B62F9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Cola</w:t>
            </w:r>
          </w:p>
        </w:tc>
        <w:tc>
          <w:tcPr>
            <w:tcW w:w="3606" w:type="dxa"/>
            <w:shd w:val="clear" w:color="auto" w:fill="FFFF00"/>
          </w:tcPr>
          <w:p w14:paraId="04D778A7" w14:textId="77777777" w:rsidR="0035196B" w:rsidRPr="00B1346B" w:rsidRDefault="00DD00D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Minchi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jola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593C4B40" w14:textId="77777777" w:rsidR="0035196B" w:rsidRPr="00B1346B" w:rsidRDefault="00DD00D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cola del gato es largo </w:t>
            </w:r>
          </w:p>
        </w:tc>
      </w:tr>
      <w:tr w:rsidR="005B62F9" w:rsidRPr="00905950" w14:paraId="56855FDA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50234EFC" w14:textId="77777777" w:rsidR="005B62F9" w:rsidRPr="00B1346B" w:rsidRDefault="005B62F9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 xml:space="preserve">Ju </w:t>
            </w:r>
          </w:p>
        </w:tc>
        <w:tc>
          <w:tcPr>
            <w:tcW w:w="3234" w:type="dxa"/>
            <w:shd w:val="clear" w:color="auto" w:fill="FFFF00"/>
          </w:tcPr>
          <w:p w14:paraId="7599EBBE" w14:textId="77777777" w:rsidR="005B62F9" w:rsidRPr="00B1346B" w:rsidRDefault="005B62F9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Casa </w:t>
            </w:r>
          </w:p>
        </w:tc>
        <w:tc>
          <w:tcPr>
            <w:tcW w:w="3606" w:type="dxa"/>
            <w:shd w:val="clear" w:color="auto" w:fill="FFFF00"/>
          </w:tcPr>
          <w:p w14:paraId="2CF5BBD4" w14:textId="77777777" w:rsidR="005B62F9" w:rsidRPr="00B1346B" w:rsidRDefault="00DD00D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kare</w:t>
            </w:r>
            <w:proofErr w:type="spellEnd"/>
          </w:p>
        </w:tc>
        <w:tc>
          <w:tcPr>
            <w:tcW w:w="4447" w:type="dxa"/>
            <w:shd w:val="clear" w:color="auto" w:fill="FFFF00"/>
          </w:tcPr>
          <w:p w14:paraId="6A338BC1" w14:textId="77777777" w:rsidR="005B62F9" w:rsidRPr="00B1346B" w:rsidRDefault="00DD00D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 de color verde. </w:t>
            </w:r>
          </w:p>
        </w:tc>
      </w:tr>
      <w:tr w:rsidR="00320478" w:rsidRPr="00905950" w14:paraId="2E9FE54D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55BB07E2" w14:textId="77777777" w:rsidR="00320478" w:rsidRPr="00B1346B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</w:p>
        </w:tc>
        <w:tc>
          <w:tcPr>
            <w:tcW w:w="3234" w:type="dxa"/>
            <w:shd w:val="clear" w:color="auto" w:fill="FFFF00"/>
          </w:tcPr>
          <w:p w14:paraId="032A5334" w14:textId="77777777" w:rsidR="00320478" w:rsidRPr="00B1346B" w:rsidRDefault="0032047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Cobija </w:t>
            </w:r>
          </w:p>
        </w:tc>
        <w:tc>
          <w:tcPr>
            <w:tcW w:w="3606" w:type="dxa"/>
            <w:shd w:val="clear" w:color="auto" w:fill="FFFF00"/>
          </w:tcPr>
          <w:p w14:paraId="09C6AD2A" w14:textId="77777777" w:rsidR="00320478" w:rsidRPr="00B1346B" w:rsidRDefault="00DD00D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5EDCB60" w14:textId="77777777" w:rsidR="00320478" w:rsidRPr="00B1346B" w:rsidRDefault="00DD00D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la cobija </w:t>
            </w:r>
          </w:p>
        </w:tc>
      </w:tr>
      <w:tr w:rsidR="00320478" w:rsidRPr="00905950" w14:paraId="712EC3E6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72C97D9" w14:textId="77777777" w:rsidR="00320478" w:rsidRPr="00B1346B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 </w:t>
            </w:r>
          </w:p>
        </w:tc>
        <w:tc>
          <w:tcPr>
            <w:tcW w:w="3234" w:type="dxa"/>
            <w:shd w:val="clear" w:color="auto" w:fill="FFFF00"/>
          </w:tcPr>
          <w:p w14:paraId="14CA2C00" w14:textId="77777777" w:rsidR="00320478" w:rsidRPr="00B1346B" w:rsidRDefault="0032047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Dormitorio(casa)</w:t>
            </w:r>
          </w:p>
        </w:tc>
        <w:tc>
          <w:tcPr>
            <w:tcW w:w="3606" w:type="dxa"/>
            <w:shd w:val="clear" w:color="auto" w:fill="FFFF00"/>
          </w:tcPr>
          <w:p w14:paraId="2B06B4CC" w14:textId="77777777" w:rsidR="00320478" w:rsidRPr="00B1346B" w:rsidRDefault="00CE352D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jue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bätete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3B52C3D0" w14:textId="77777777" w:rsidR="00320478" w:rsidRPr="00B1346B" w:rsidRDefault="00CE352D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Lave el dormitorio del perro. </w:t>
            </w:r>
          </w:p>
        </w:tc>
      </w:tr>
      <w:tr w:rsidR="005B62F9" w:rsidRPr="00905950" w14:paraId="0D487E3C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2A1E3762" w14:textId="77777777" w:rsidR="005B62F9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Juden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643F6292" w14:textId="77777777" w:rsidR="005B62F9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Zopilote</w:t>
            </w:r>
          </w:p>
        </w:tc>
        <w:tc>
          <w:tcPr>
            <w:tcW w:w="3606" w:type="dxa"/>
            <w:shd w:val="clear" w:color="auto" w:fill="FFFF00"/>
          </w:tcPr>
          <w:p w14:paraId="6EB56F2D" w14:textId="77777777" w:rsidR="005B62F9" w:rsidRPr="00B1346B" w:rsidRDefault="00CE352D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drüne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41770004" w14:textId="77777777" w:rsidR="005B62F9" w:rsidRPr="00B1346B" w:rsidRDefault="00CE352D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zopilote es de color negro. </w:t>
            </w:r>
          </w:p>
        </w:tc>
      </w:tr>
      <w:tr w:rsidR="005B62F9" w:rsidRPr="00905950" w14:paraId="1065EDC8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311F830A" w14:textId="77777777" w:rsidR="005B62F9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Jurin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20F2D5CD" w14:textId="77777777" w:rsidR="005B62F9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Mono Congo</w:t>
            </w:r>
          </w:p>
        </w:tc>
        <w:tc>
          <w:tcPr>
            <w:tcW w:w="3606" w:type="dxa"/>
            <w:shd w:val="clear" w:color="auto" w:fill="FFFF00"/>
          </w:tcPr>
          <w:p w14:paraId="1F00D1AC" w14:textId="77777777" w:rsidR="005B62F9" w:rsidRPr="00B1346B" w:rsidRDefault="004E659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dite </w:t>
            </w:r>
          </w:p>
        </w:tc>
        <w:tc>
          <w:tcPr>
            <w:tcW w:w="4447" w:type="dxa"/>
            <w:shd w:val="clear" w:color="auto" w:fill="FFFF00"/>
          </w:tcPr>
          <w:p w14:paraId="7D786FCC" w14:textId="77777777" w:rsidR="005B62F9" w:rsidRPr="00B1346B" w:rsidRDefault="004E659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mono Congo aúlla muy fuerte </w:t>
            </w:r>
          </w:p>
        </w:tc>
      </w:tr>
      <w:tr w:rsidR="005B62F9" w:rsidRPr="00905950" w14:paraId="019B8880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315FD11F" w14:textId="77777777" w:rsidR="005B62F9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Jurite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43E66655" w14:textId="77777777" w:rsidR="005B62F9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Pedir</w:t>
            </w:r>
            <w:r w:rsidR="00C869C5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( buscar) trueque </w:t>
            </w:r>
          </w:p>
        </w:tc>
        <w:tc>
          <w:tcPr>
            <w:tcW w:w="3606" w:type="dxa"/>
            <w:shd w:val="clear" w:color="auto" w:fill="FFFF00"/>
          </w:tcPr>
          <w:p w14:paraId="78F09D12" w14:textId="77777777" w:rsidR="005B62F9" w:rsidRPr="00B1346B" w:rsidRDefault="004E659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rugai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deba 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41C6C5B5" w14:textId="77777777" w:rsidR="005B62F9" w:rsidRPr="00B1346B" w:rsidRDefault="004E659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lleg</w:t>
            </w:r>
            <w:r w:rsidR="001D66F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ará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 pedir</w:t>
            </w:r>
            <w:r w:rsidR="001D66F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que le regale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pejibaye</w:t>
            </w:r>
            <w:r w:rsidR="001D66F3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5B62F9" w:rsidRPr="00905950" w14:paraId="5C58DB9D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6D03E83" w14:textId="77777777" w:rsidR="005B62F9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Juröre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DFB0148" w14:textId="77777777" w:rsidR="005B62F9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Picazón</w:t>
            </w:r>
          </w:p>
        </w:tc>
        <w:tc>
          <w:tcPr>
            <w:tcW w:w="3606" w:type="dxa"/>
            <w:shd w:val="clear" w:color="auto" w:fill="FFFF00"/>
          </w:tcPr>
          <w:p w14:paraId="616CF65B" w14:textId="77777777" w:rsidR="005B62F9" w:rsidRPr="00B1346B" w:rsidRDefault="00C869C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juröre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C33DAAD" w14:textId="77777777" w:rsidR="005B62F9" w:rsidRPr="00B1346B" w:rsidRDefault="00C869C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pica la mano </w:t>
            </w:r>
          </w:p>
        </w:tc>
      </w:tr>
      <w:tr w:rsidR="00AD72C6" w:rsidRPr="00905950" w14:paraId="2EFE083F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57EDFBC9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5FE1417B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Bañar</w:t>
            </w:r>
          </w:p>
        </w:tc>
        <w:tc>
          <w:tcPr>
            <w:tcW w:w="3606" w:type="dxa"/>
            <w:shd w:val="clear" w:color="auto" w:fill="FFFF00"/>
          </w:tcPr>
          <w:p w14:paraId="5F9A085D" w14:textId="77777777" w:rsidR="00AD72C6" w:rsidRPr="00B1346B" w:rsidRDefault="00C869C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333FBB37" w14:textId="77777777" w:rsidR="00AD72C6" w:rsidRPr="00B1346B" w:rsidRDefault="00C869C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voy a bañar al rio </w:t>
            </w:r>
          </w:p>
        </w:tc>
      </w:tr>
      <w:tr w:rsidR="00AD72C6" w:rsidRPr="00905950" w14:paraId="3FDD74CB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628F1580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Jura</w:t>
            </w:r>
          </w:p>
        </w:tc>
        <w:tc>
          <w:tcPr>
            <w:tcW w:w="3234" w:type="dxa"/>
            <w:shd w:val="clear" w:color="auto" w:fill="FFFF00"/>
          </w:tcPr>
          <w:p w14:paraId="2638CDAE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Rápido</w:t>
            </w:r>
          </w:p>
        </w:tc>
        <w:tc>
          <w:tcPr>
            <w:tcW w:w="3606" w:type="dxa"/>
            <w:shd w:val="clear" w:color="auto" w:fill="FFFF00"/>
          </w:tcPr>
          <w:p w14:paraId="6C37618D" w14:textId="77777777" w:rsidR="00AD72C6" w:rsidRPr="00B1346B" w:rsidRDefault="00C869C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jura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kärera</w:t>
            </w:r>
            <w:proofErr w:type="spellEnd"/>
          </w:p>
        </w:tc>
        <w:tc>
          <w:tcPr>
            <w:tcW w:w="4447" w:type="dxa"/>
            <w:shd w:val="clear" w:color="auto" w:fill="FFFF00"/>
          </w:tcPr>
          <w:p w14:paraId="23A65A28" w14:textId="77777777" w:rsidR="00AD72C6" w:rsidRPr="00B1346B" w:rsidRDefault="00C869C5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corre muy rápido </w:t>
            </w:r>
          </w:p>
        </w:tc>
      </w:tr>
      <w:tr w:rsidR="00AD72C6" w:rsidRPr="00905950" w14:paraId="67998DF9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2DD6556E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Jügue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129833F5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Pitar</w:t>
            </w:r>
          </w:p>
        </w:tc>
        <w:tc>
          <w:tcPr>
            <w:tcW w:w="3606" w:type="dxa"/>
            <w:shd w:val="clear" w:color="auto" w:fill="FFFF00"/>
          </w:tcPr>
          <w:p w14:paraId="740DED0E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uai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C869C5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554C34FC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Pinte la ilustración del árbol </w:t>
            </w:r>
          </w:p>
        </w:tc>
      </w:tr>
      <w:tr w:rsidR="00AD72C6" w:rsidRPr="00905950" w14:paraId="18E359F1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08E86EEA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Jüguete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57F3B83C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Báñelo </w:t>
            </w:r>
          </w:p>
        </w:tc>
        <w:tc>
          <w:tcPr>
            <w:tcW w:w="3606" w:type="dxa"/>
            <w:shd w:val="clear" w:color="auto" w:fill="FFFF00"/>
          </w:tcPr>
          <w:p w14:paraId="3BEFBC99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jüguete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77231B83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 al perro </w:t>
            </w:r>
          </w:p>
        </w:tc>
      </w:tr>
      <w:tr w:rsidR="00AD72C6" w:rsidRPr="00905950" w14:paraId="6F266D36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64FE3503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Jugwe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0744925A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Puerta</w:t>
            </w:r>
          </w:p>
        </w:tc>
        <w:tc>
          <w:tcPr>
            <w:tcW w:w="3606" w:type="dxa"/>
            <w:shd w:val="clear" w:color="auto" w:fill="FFFF00"/>
          </w:tcPr>
          <w:p w14:paraId="6CAF4D80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Jugwe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1C3D1A4B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Abra esa puerta. </w:t>
            </w:r>
          </w:p>
        </w:tc>
      </w:tr>
      <w:tr w:rsidR="00AD72C6" w:rsidRPr="00905950" w14:paraId="25A86D95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303892C6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Judä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05638DF9" w14:textId="77777777" w:rsidR="00AD72C6" w:rsidRPr="00B1346B" w:rsidRDefault="0032047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Huevo </w:t>
            </w:r>
          </w:p>
        </w:tc>
        <w:tc>
          <w:tcPr>
            <w:tcW w:w="3606" w:type="dxa"/>
            <w:shd w:val="clear" w:color="auto" w:fill="FFFF00"/>
          </w:tcPr>
          <w:p w14:paraId="574A4D57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5885F22C" w14:textId="77777777" w:rsidR="00AD72C6" w:rsidRPr="00B1346B" w:rsidRDefault="001D66F3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huevo es de color blanco.</w:t>
            </w:r>
          </w:p>
        </w:tc>
      </w:tr>
      <w:tr w:rsidR="00AD72C6" w:rsidRPr="00905950" w14:paraId="60C0BC0A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4980C0AC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Judigue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6B6C74A0" w14:textId="77777777" w:rsidR="00AD72C6" w:rsidRPr="00B1346B" w:rsidRDefault="004951B1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Remendar, coser </w:t>
            </w:r>
          </w:p>
        </w:tc>
        <w:tc>
          <w:tcPr>
            <w:tcW w:w="3606" w:type="dxa"/>
            <w:shd w:val="clear" w:color="auto" w:fill="FFFF00"/>
          </w:tcPr>
          <w:p w14:paraId="3AC31EC7" w14:textId="77777777" w:rsidR="00AD72C6" w:rsidRPr="00B1346B" w:rsidRDefault="004951B1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judigue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A808D7C" w14:textId="77777777" w:rsidR="00AD72C6" w:rsidRPr="00B1346B" w:rsidRDefault="004951B1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Remiende m ropa,  </w:t>
            </w:r>
          </w:p>
        </w:tc>
      </w:tr>
      <w:tr w:rsidR="00AD72C6" w:rsidRPr="00905950" w14:paraId="3DC063FD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5CFABE59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Junu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1A6539B2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ano</w:t>
            </w:r>
          </w:p>
        </w:tc>
        <w:tc>
          <w:tcPr>
            <w:tcW w:w="3606" w:type="dxa"/>
            <w:shd w:val="clear" w:color="auto" w:fill="FFFF00"/>
          </w:tcPr>
          <w:p w14:paraId="38632194" w14:textId="77777777" w:rsidR="00AD72C6" w:rsidRPr="00B1346B" w:rsidRDefault="00D2704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junu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4E0C0248" w14:textId="77777777" w:rsidR="00AD72C6" w:rsidRPr="00B1346B" w:rsidRDefault="00D2704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tiene enfermo el ano. </w:t>
            </w:r>
          </w:p>
        </w:tc>
      </w:tr>
      <w:tr w:rsidR="00AD72C6" w:rsidRPr="00905950" w14:paraId="0FC12699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18C8C6F7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Jue</w:t>
            </w:r>
          </w:p>
        </w:tc>
        <w:tc>
          <w:tcPr>
            <w:tcW w:w="3234" w:type="dxa"/>
            <w:shd w:val="clear" w:color="auto" w:fill="FFFF00"/>
          </w:tcPr>
          <w:p w14:paraId="6985B457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Casa</w:t>
            </w:r>
            <w:r w:rsidR="00D27048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, nido 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606" w:type="dxa"/>
            <w:shd w:val="clear" w:color="auto" w:fill="FFFF00"/>
          </w:tcPr>
          <w:p w14:paraId="496459CD" w14:textId="77777777" w:rsidR="00AD72C6" w:rsidRPr="00B1346B" w:rsidRDefault="00D2704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Kiala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jue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ngobare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9D5F267" w14:textId="77777777" w:rsidR="00AD72C6" w:rsidRPr="00B1346B" w:rsidRDefault="00D2704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Cuide la casa del tucán </w:t>
            </w:r>
          </w:p>
        </w:tc>
      </w:tr>
      <w:tr w:rsidR="00AD72C6" w:rsidRPr="00905950" w14:paraId="2236B5EB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7FF27280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34" w:type="dxa"/>
            <w:shd w:val="clear" w:color="auto" w:fill="FFFF00"/>
          </w:tcPr>
          <w:p w14:paraId="131F9E2D" w14:textId="77777777" w:rsidR="00AD72C6" w:rsidRPr="00B1346B" w:rsidRDefault="00D2704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Enviar, mandar </w:t>
            </w:r>
          </w:p>
        </w:tc>
        <w:tc>
          <w:tcPr>
            <w:tcW w:w="3606" w:type="dxa"/>
            <w:shd w:val="clear" w:color="auto" w:fill="FFFF00"/>
          </w:tcPr>
          <w:p w14:paraId="3F03D99F" w14:textId="77777777" w:rsidR="00AD72C6" w:rsidRPr="00B1346B" w:rsidRDefault="00D2704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juen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bti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11C08839" w14:textId="77777777" w:rsidR="00AD72C6" w:rsidRPr="00B1346B" w:rsidRDefault="000C2A5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Envíe</w:t>
            </w:r>
            <w:r w:rsidR="00D27048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al perro </w:t>
            </w: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</w:t>
            </w:r>
            <w:r w:rsidR="00D27048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trás de él. </w:t>
            </w:r>
          </w:p>
        </w:tc>
      </w:tr>
      <w:tr w:rsidR="00AD72C6" w:rsidRPr="00905950" w14:paraId="72D334DE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27EDCF97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Jübengä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694197D0" w14:textId="77777777" w:rsidR="00AD72C6" w:rsidRPr="00B1346B" w:rsidRDefault="00AD72C6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Nadar</w:t>
            </w:r>
          </w:p>
        </w:tc>
        <w:tc>
          <w:tcPr>
            <w:tcW w:w="3606" w:type="dxa"/>
            <w:shd w:val="clear" w:color="auto" w:fill="FFFF00"/>
          </w:tcPr>
          <w:p w14:paraId="1469FD1A" w14:textId="77777777" w:rsidR="00AD72C6" w:rsidRPr="00B1346B" w:rsidRDefault="000C2A5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Ruä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jubengä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deme </w:t>
            </w:r>
          </w:p>
        </w:tc>
        <w:tc>
          <w:tcPr>
            <w:tcW w:w="4447" w:type="dxa"/>
            <w:shd w:val="clear" w:color="auto" w:fill="FFFF00"/>
          </w:tcPr>
          <w:p w14:paraId="411F8F8F" w14:textId="77777777" w:rsidR="00AD72C6" w:rsidRPr="00B1346B" w:rsidRDefault="000C2A5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señor nada espacio </w:t>
            </w:r>
          </w:p>
        </w:tc>
      </w:tr>
      <w:tr w:rsidR="00AD72C6" w:rsidRPr="00905950" w14:paraId="351F649C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2BA01346" w14:textId="77777777" w:rsidR="00AD72C6" w:rsidRPr="00B1346B" w:rsidRDefault="00AD72C6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Jona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7102A30" w14:textId="77777777" w:rsidR="00AD72C6" w:rsidRPr="00B1346B" w:rsidRDefault="00C42E8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alumina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(pez</w:t>
            </w:r>
            <w:r w:rsidR="00AD72C6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3606" w:type="dxa"/>
            <w:shd w:val="clear" w:color="auto" w:fill="FFFF00"/>
          </w:tcPr>
          <w:p w14:paraId="022F5167" w14:textId="77777777" w:rsidR="00AD72C6" w:rsidRPr="00B1346B" w:rsidRDefault="000C2A5C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Jona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0C4392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</w:t>
            </w:r>
            <w:proofErr w:type="spellStart"/>
            <w:r w:rsidR="000C4392"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dübrü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6C528759" w14:textId="77777777" w:rsidR="00AD72C6" w:rsidRPr="00B1346B" w:rsidRDefault="000C4392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escama de la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luminilla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es mala  </w:t>
            </w:r>
          </w:p>
        </w:tc>
      </w:tr>
      <w:tr w:rsidR="00AD72C6" w:rsidRPr="00905950" w14:paraId="3D0BB1A7" w14:textId="77777777" w:rsidTr="00B1346B">
        <w:trPr>
          <w:trHeight w:val="289"/>
        </w:trPr>
        <w:tc>
          <w:tcPr>
            <w:tcW w:w="3025" w:type="dxa"/>
            <w:shd w:val="clear" w:color="auto" w:fill="FFFF00"/>
          </w:tcPr>
          <w:p w14:paraId="10638838" w14:textId="77777777" w:rsidR="00AD72C6" w:rsidRPr="00B1346B" w:rsidRDefault="00320478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Juta</w:t>
            </w:r>
          </w:p>
        </w:tc>
        <w:tc>
          <w:tcPr>
            <w:tcW w:w="3234" w:type="dxa"/>
            <w:shd w:val="clear" w:color="auto" w:fill="FFFF00"/>
          </w:tcPr>
          <w:p w14:paraId="556D9420" w14:textId="77777777" w:rsidR="00AD72C6" w:rsidRPr="00B1346B" w:rsidRDefault="00320478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Población </w:t>
            </w:r>
          </w:p>
        </w:tc>
        <w:tc>
          <w:tcPr>
            <w:tcW w:w="3606" w:type="dxa"/>
            <w:shd w:val="clear" w:color="auto" w:fill="FFFF00"/>
          </w:tcPr>
          <w:p w14:paraId="67D869E9" w14:textId="77777777" w:rsidR="00AD72C6" w:rsidRPr="00B1346B" w:rsidRDefault="00C42E8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rün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juta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tuani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san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jose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74640B20" w14:textId="77777777" w:rsidR="00AD72C6" w:rsidRPr="00B1346B" w:rsidRDefault="00C42E8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papá vio una población en san </w:t>
            </w:r>
            <w:proofErr w:type="spellStart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Jose</w:t>
            </w:r>
            <w:proofErr w:type="spellEnd"/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500D9A" w:rsidRPr="00905950" w14:paraId="3ABB7213" w14:textId="77777777" w:rsidTr="0065753A">
        <w:trPr>
          <w:trHeight w:val="1393"/>
        </w:trPr>
        <w:tc>
          <w:tcPr>
            <w:tcW w:w="3025" w:type="dxa"/>
            <w:shd w:val="clear" w:color="auto" w:fill="FFFF00"/>
          </w:tcPr>
          <w:p w14:paraId="04AB2438" w14:textId="77777777" w:rsidR="00500D9A" w:rsidRPr="0065753A" w:rsidRDefault="00500D9A" w:rsidP="009A499B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Jüdai</w:t>
            </w:r>
            <w:proofErr w:type="spellEnd"/>
          </w:p>
        </w:tc>
        <w:tc>
          <w:tcPr>
            <w:tcW w:w="3234" w:type="dxa"/>
            <w:shd w:val="clear" w:color="auto" w:fill="FFFF00"/>
          </w:tcPr>
          <w:p w14:paraId="349935F0" w14:textId="77777777" w:rsidR="00500D9A" w:rsidRPr="0065753A" w:rsidRDefault="00500D9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Nido</w:t>
            </w:r>
          </w:p>
        </w:tc>
        <w:tc>
          <w:tcPr>
            <w:tcW w:w="3606" w:type="dxa"/>
            <w:shd w:val="clear" w:color="auto" w:fill="FFFF00"/>
          </w:tcPr>
          <w:p w14:paraId="74B6F780" w14:textId="77777777" w:rsidR="00500D9A" w:rsidRPr="0065753A" w:rsidRDefault="00500D9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Dela </w:t>
            </w:r>
            <w:proofErr w:type="spellStart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jüdai</w:t>
            </w:r>
            <w:proofErr w:type="spellEnd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kwani</w:t>
            </w:r>
            <w:proofErr w:type="spellEnd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ie</w:t>
            </w:r>
            <w:proofErr w:type="spellEnd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447" w:type="dxa"/>
            <w:shd w:val="clear" w:color="auto" w:fill="FFFF00"/>
          </w:tcPr>
          <w:p w14:paraId="2A41D5FF" w14:textId="77777777" w:rsidR="00500D9A" w:rsidRPr="0065753A" w:rsidRDefault="00500D9A" w:rsidP="00AD72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Encontré el nido de un </w:t>
            </w:r>
            <w:proofErr w:type="spellStart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yigüierro</w:t>
            </w:r>
            <w:proofErr w:type="spellEnd"/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</w:tr>
    </w:tbl>
    <w:p w14:paraId="441425F5" w14:textId="77777777"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</w:p>
    <w:p w14:paraId="540106CA" w14:textId="77777777" w:rsidR="00327FC8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466E449B" w14:textId="77777777"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14:paraId="0F4AC441" w14:textId="77777777"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14:paraId="4257B234" w14:textId="77777777" w:rsidR="008A6310" w:rsidRPr="00905950" w:rsidRDefault="008A6310" w:rsidP="00327FC8">
      <w:pPr>
        <w:rPr>
          <w:rFonts w:ascii="Century Gothic" w:eastAsia="Batang" w:hAnsi="Century Gothic"/>
          <w:sz w:val="28"/>
          <w:szCs w:val="28"/>
        </w:rPr>
      </w:pPr>
    </w:p>
    <w:p w14:paraId="395C3E65" w14:textId="77777777" w:rsidR="00327FC8" w:rsidRPr="00905950" w:rsidRDefault="007211E9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6F04A" wp14:editId="256D13E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8F3B" w14:textId="77777777" w:rsidR="00F76509" w:rsidRPr="007211E9" w:rsidRDefault="00F76509" w:rsidP="007211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11E9"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6F04A" id="Cuadro de texto 8" o:spid="_x0000_s1034" type="#_x0000_t202" style="position:absolute;margin-left:0;margin-top:4.5pt;width:88pt;height:2in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&#13;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6F348F3B" w14:textId="77777777" w:rsidR="00F76509" w:rsidRPr="007211E9" w:rsidRDefault="00F76509" w:rsidP="007211E9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11E9"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905950">
        <w:rPr>
          <w:rFonts w:ascii="Century Gothic" w:eastAsia="Batang" w:hAnsi="Century Gothic"/>
          <w:sz w:val="28"/>
          <w:szCs w:val="28"/>
        </w:rPr>
        <w:tab/>
      </w:r>
    </w:p>
    <w:p w14:paraId="22D289CD" w14:textId="77777777" w:rsidR="00BD7405" w:rsidRPr="00905950" w:rsidRDefault="00327FC8" w:rsidP="00327FC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  <w:r w:rsidR="00BD7405" w:rsidRPr="00905950">
        <w:rPr>
          <w:rFonts w:ascii="Century Gothic" w:eastAsia="Batang" w:hAnsi="Century Gothic"/>
          <w:sz w:val="28"/>
          <w:szCs w:val="28"/>
        </w:rPr>
        <w:t xml:space="preserve">   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71"/>
        <w:gridCol w:w="3802"/>
        <w:gridCol w:w="3254"/>
        <w:gridCol w:w="3985"/>
      </w:tblGrid>
      <w:tr w:rsidR="00BD7405" w:rsidRPr="00905950" w14:paraId="64BC7F21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1FD408A" w14:textId="77777777" w:rsidR="00BD7405" w:rsidRPr="00243E92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BA1910C" w14:textId="77777777" w:rsidR="00BD7405" w:rsidRPr="00243E92" w:rsidRDefault="00BD740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Hoja</w:t>
            </w:r>
          </w:p>
        </w:tc>
        <w:tc>
          <w:tcPr>
            <w:tcW w:w="3254" w:type="dxa"/>
            <w:shd w:val="clear" w:color="auto" w:fill="FFFF00"/>
          </w:tcPr>
          <w:p w14:paraId="30466BEE" w14:textId="77777777" w:rsidR="00BD7405" w:rsidRPr="00243E92" w:rsidRDefault="00564EE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sübrüre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8A74987" w14:textId="77777777" w:rsidR="00BD7405" w:rsidRPr="00243E92" w:rsidRDefault="00564EE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hoja de ese árbol es amarillo.</w:t>
            </w:r>
          </w:p>
        </w:tc>
      </w:tr>
      <w:tr w:rsidR="00BD7405" w:rsidRPr="00905950" w14:paraId="23F915C9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E6612F2" w14:textId="77777777" w:rsidR="00BD7405" w:rsidRPr="00243E92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CF18E5B" w14:textId="77777777" w:rsidR="00BD7405" w:rsidRPr="00243E92" w:rsidRDefault="00BD740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Año </w:t>
            </w:r>
          </w:p>
        </w:tc>
        <w:tc>
          <w:tcPr>
            <w:tcW w:w="3254" w:type="dxa"/>
            <w:shd w:val="clear" w:color="auto" w:fill="FFFF00"/>
          </w:tcPr>
          <w:p w14:paraId="79EEF4A0" w14:textId="77777777" w:rsidR="00BD7405" w:rsidRPr="00243E92" w:rsidRDefault="00564EE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rebai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ben </w:t>
            </w:r>
          </w:p>
        </w:tc>
        <w:tc>
          <w:tcPr>
            <w:tcW w:w="3985" w:type="dxa"/>
            <w:shd w:val="clear" w:color="auto" w:fill="FFFF00"/>
          </w:tcPr>
          <w:p w14:paraId="5F2B8779" w14:textId="77777777" w:rsidR="00BD7405" w:rsidRPr="00243E92" w:rsidRDefault="00564EE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año me junto con ella. </w:t>
            </w:r>
          </w:p>
        </w:tc>
      </w:tr>
      <w:tr w:rsidR="00BD7405" w:rsidRPr="00905950" w14:paraId="06715528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5C577EB" w14:textId="77777777" w:rsidR="00BD7405" w:rsidRPr="00243E92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396392E" w14:textId="77777777" w:rsidR="00BD7405" w:rsidRPr="00243E92" w:rsidRDefault="00BD740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Lugar </w:t>
            </w:r>
          </w:p>
        </w:tc>
        <w:tc>
          <w:tcPr>
            <w:tcW w:w="3254" w:type="dxa"/>
            <w:shd w:val="clear" w:color="auto" w:fill="FFFF00"/>
          </w:tcPr>
          <w:p w14:paraId="551C6623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bien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3D87310B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ese lugar </w:t>
            </w:r>
          </w:p>
        </w:tc>
      </w:tr>
      <w:tr w:rsidR="00BD7405" w:rsidRPr="00905950" w14:paraId="7C7841BC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4DC910F" w14:textId="77777777" w:rsidR="00BD7405" w:rsidRPr="00243E92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CB5C8C2" w14:textId="77777777" w:rsidR="00BD7405" w:rsidRPr="00243E92" w:rsidRDefault="00BD740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Nombre </w:t>
            </w:r>
          </w:p>
        </w:tc>
        <w:tc>
          <w:tcPr>
            <w:tcW w:w="3254" w:type="dxa"/>
            <w:shd w:val="clear" w:color="auto" w:fill="FFFF00"/>
          </w:tcPr>
          <w:p w14:paraId="44E3B249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Chema </w:t>
            </w:r>
          </w:p>
        </w:tc>
        <w:tc>
          <w:tcPr>
            <w:tcW w:w="3985" w:type="dxa"/>
            <w:shd w:val="clear" w:color="auto" w:fill="FFFF00"/>
          </w:tcPr>
          <w:p w14:paraId="6E3B855D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nombre es Chema </w:t>
            </w:r>
          </w:p>
        </w:tc>
      </w:tr>
      <w:tr w:rsidR="00BD7405" w:rsidRPr="00905950" w14:paraId="2F4BAFDD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C7EBA5D" w14:textId="77777777" w:rsidR="00BD7405" w:rsidRPr="00243E92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4C05F60" w14:textId="77777777" w:rsidR="00BD7405" w:rsidRPr="00243E92" w:rsidRDefault="00BD740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Tierra </w:t>
            </w:r>
          </w:p>
        </w:tc>
        <w:tc>
          <w:tcPr>
            <w:tcW w:w="3254" w:type="dxa"/>
            <w:shd w:val="clear" w:color="auto" w:fill="FFFF00"/>
          </w:tcPr>
          <w:p w14:paraId="33179455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AA24C09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es mi tierra </w:t>
            </w:r>
          </w:p>
        </w:tc>
      </w:tr>
      <w:tr w:rsidR="00BD7405" w:rsidRPr="00905950" w14:paraId="451845F1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5A68CC7" w14:textId="77777777" w:rsidR="00BD7405" w:rsidRPr="00243E92" w:rsidRDefault="00BD7405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1735973" w14:textId="77777777" w:rsidR="00BD7405" w:rsidRPr="00243E92" w:rsidRDefault="00BD740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Tiempo </w:t>
            </w:r>
          </w:p>
        </w:tc>
        <w:tc>
          <w:tcPr>
            <w:tcW w:w="3254" w:type="dxa"/>
            <w:shd w:val="clear" w:color="auto" w:fill="FFFF00"/>
          </w:tcPr>
          <w:p w14:paraId="213B8298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bini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tibo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30DD7B1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esta frio el tiempo. </w:t>
            </w:r>
          </w:p>
        </w:tc>
      </w:tr>
      <w:tr w:rsidR="00BD7405" w:rsidRPr="00905950" w14:paraId="4ED30402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F400193" w14:textId="77777777" w:rsidR="00BD7405" w:rsidRPr="00243E92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Käbäre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58938C5" w14:textId="77777777" w:rsidR="00BD7405" w:rsidRPr="00243E92" w:rsidRDefault="00C20AC7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Mezquino.</w:t>
            </w:r>
          </w:p>
        </w:tc>
        <w:tc>
          <w:tcPr>
            <w:tcW w:w="3254" w:type="dxa"/>
            <w:shd w:val="clear" w:color="auto" w:fill="FFFF00"/>
          </w:tcPr>
          <w:p w14:paraId="5C53CBA2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käbäre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5B7FF8A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demasiado mezquino </w:t>
            </w:r>
          </w:p>
        </w:tc>
      </w:tr>
      <w:tr w:rsidR="00BD7405" w:rsidRPr="00905950" w14:paraId="48EFB22D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104DA762" w14:textId="77777777" w:rsidR="00BD7405" w:rsidRPr="00243E92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Kabre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E1B083C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Bastante </w:t>
            </w:r>
          </w:p>
        </w:tc>
        <w:tc>
          <w:tcPr>
            <w:tcW w:w="3254" w:type="dxa"/>
            <w:shd w:val="clear" w:color="auto" w:fill="FFFF00"/>
          </w:tcPr>
          <w:p w14:paraId="3E17B106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nü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DEF1B1B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Llegaron bastante  persona </w:t>
            </w:r>
          </w:p>
        </w:tc>
      </w:tr>
      <w:tr w:rsidR="00BD7405" w:rsidRPr="00905950" w14:paraId="05957AC7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E933A3F" w14:textId="77777777" w:rsidR="00BD7405" w:rsidRPr="00243E92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12E4AD1" w14:textId="77777777" w:rsidR="00BD7405" w:rsidRPr="00243E92" w:rsidRDefault="00C20AC7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Caro </w:t>
            </w:r>
          </w:p>
        </w:tc>
        <w:tc>
          <w:tcPr>
            <w:tcW w:w="3254" w:type="dxa"/>
            <w:shd w:val="clear" w:color="auto" w:fill="FFFF00"/>
          </w:tcPr>
          <w:p w14:paraId="47F91C27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Somnbrero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AB9D10C" w14:textId="77777777" w:rsidR="00BD7405" w:rsidRPr="00243E92" w:rsidRDefault="008F009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sombrero es caro </w:t>
            </w:r>
          </w:p>
        </w:tc>
      </w:tr>
      <w:tr w:rsidR="00BD7405" w:rsidRPr="00905950" w14:paraId="2E5F7BB9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293C75C" w14:textId="77777777" w:rsidR="00BD7405" w:rsidRPr="00243E92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A53EE90" w14:textId="77777777" w:rsidR="00BD7405" w:rsidRPr="00243E92" w:rsidRDefault="00C20AC7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Basura </w:t>
            </w:r>
          </w:p>
        </w:tc>
        <w:tc>
          <w:tcPr>
            <w:tcW w:w="3254" w:type="dxa"/>
            <w:shd w:val="clear" w:color="auto" w:fill="FFFF00"/>
          </w:tcPr>
          <w:p w14:paraId="50F3D17E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uguegrö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4B8BE0B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Recoja esa basura</w:t>
            </w:r>
          </w:p>
        </w:tc>
      </w:tr>
      <w:tr w:rsidR="00BD7405" w:rsidRPr="00905950" w14:paraId="119ABBC1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01A25E0" w14:textId="77777777" w:rsidR="00BD7405" w:rsidRPr="00243E92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Kada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62BC8A9" w14:textId="77777777" w:rsidR="00BD7405" w:rsidRPr="00243E92" w:rsidRDefault="00C20AC7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Boca </w:t>
            </w:r>
          </w:p>
        </w:tc>
        <w:tc>
          <w:tcPr>
            <w:tcW w:w="3254" w:type="dxa"/>
            <w:shd w:val="clear" w:color="auto" w:fill="FFFF00"/>
          </w:tcPr>
          <w:p w14:paraId="78BDBD67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kada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2181999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boca está enfermo </w:t>
            </w:r>
          </w:p>
        </w:tc>
      </w:tr>
      <w:tr w:rsidR="00BD7405" w:rsidRPr="00905950" w14:paraId="411DCBAC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821A54A" w14:textId="77777777" w:rsidR="00BD7405" w:rsidRPr="00243E92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Kadagwata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DCF0158" w14:textId="77777777" w:rsidR="00BD7405" w:rsidRPr="00243E92" w:rsidRDefault="00C20AC7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Labio </w:t>
            </w:r>
          </w:p>
        </w:tc>
        <w:tc>
          <w:tcPr>
            <w:tcW w:w="3254" w:type="dxa"/>
            <w:shd w:val="clear" w:color="auto" w:fill="FFFF00"/>
          </w:tcPr>
          <w:p w14:paraId="49735161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kadagwata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805C9DB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los labios grande </w:t>
            </w:r>
          </w:p>
        </w:tc>
      </w:tr>
      <w:tr w:rsidR="00BD7405" w:rsidRPr="00905950" w14:paraId="301E4D61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F1B5BA7" w14:textId="77777777" w:rsidR="00BD7405" w:rsidRPr="00243E92" w:rsidRDefault="00C20AC7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Kädegue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797EB29" w14:textId="77777777" w:rsidR="00BD7405" w:rsidRPr="00243E92" w:rsidRDefault="00F2125D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Nombrar </w:t>
            </w:r>
          </w:p>
        </w:tc>
        <w:tc>
          <w:tcPr>
            <w:tcW w:w="3254" w:type="dxa"/>
            <w:shd w:val="clear" w:color="auto" w:fill="FFFF00"/>
          </w:tcPr>
          <w:p w14:paraId="2A256767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kädegue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7FC9648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Nombre esa persona </w:t>
            </w:r>
          </w:p>
        </w:tc>
      </w:tr>
      <w:tr w:rsidR="00BD7405" w:rsidRPr="00905950" w14:paraId="3115B3A6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158B5A95" w14:textId="77777777" w:rsidR="00BD7405" w:rsidRPr="00243E92" w:rsidRDefault="00F2125D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Kädriere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E1EBF87" w14:textId="77777777" w:rsidR="00BD7405" w:rsidRPr="00243E92" w:rsidRDefault="00F2125D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Conversar </w:t>
            </w:r>
          </w:p>
        </w:tc>
        <w:tc>
          <w:tcPr>
            <w:tcW w:w="3254" w:type="dxa"/>
            <w:shd w:val="clear" w:color="auto" w:fill="FFFF00"/>
          </w:tcPr>
          <w:p w14:paraId="1CA656C4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kädriere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45B63F0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conversar el tema </w:t>
            </w:r>
          </w:p>
        </w:tc>
      </w:tr>
      <w:tr w:rsidR="00900032" w:rsidRPr="00905950" w14:paraId="1C8630F0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899A965" w14:textId="77777777" w:rsidR="00900032" w:rsidRPr="00243E92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Kaen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A04431C" w14:textId="77777777" w:rsidR="00900032" w:rsidRPr="00243E92" w:rsidRDefault="00900032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Agarrar </w:t>
            </w:r>
          </w:p>
        </w:tc>
        <w:tc>
          <w:tcPr>
            <w:tcW w:w="3254" w:type="dxa"/>
            <w:shd w:val="clear" w:color="auto" w:fill="FFFF00"/>
          </w:tcPr>
          <w:p w14:paraId="008F6497" w14:textId="77777777" w:rsidR="00900032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812990C" w14:textId="77777777" w:rsidR="00900032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Agarre ese gallina </w:t>
            </w:r>
          </w:p>
        </w:tc>
      </w:tr>
      <w:tr w:rsidR="00BD7405" w:rsidRPr="00905950" w14:paraId="0C58573C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310226B" w14:textId="77777777" w:rsidR="00BD7405" w:rsidRPr="00243E92" w:rsidRDefault="00B007C1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Käingä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D05400B" w14:textId="77777777" w:rsidR="00BD7405" w:rsidRPr="00243E92" w:rsidRDefault="00B007C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Alzar </w:t>
            </w:r>
          </w:p>
        </w:tc>
        <w:tc>
          <w:tcPr>
            <w:tcW w:w="3254" w:type="dxa"/>
            <w:shd w:val="clear" w:color="auto" w:fill="FFFF00"/>
          </w:tcPr>
          <w:p w14:paraId="4D76CDFF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Krimna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käingä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1C98DF8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Alce ese varilla  </w:t>
            </w:r>
          </w:p>
        </w:tc>
      </w:tr>
      <w:tr w:rsidR="00BD7405" w:rsidRPr="00905950" w14:paraId="75767E5F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3417611B" w14:textId="77777777" w:rsidR="00BD7405" w:rsidRPr="00243E92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FF50725" w14:textId="77777777" w:rsidR="00BD7405" w:rsidRPr="00243E92" w:rsidRDefault="00900032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Solo </w:t>
            </w:r>
          </w:p>
        </w:tc>
        <w:tc>
          <w:tcPr>
            <w:tcW w:w="3254" w:type="dxa"/>
            <w:shd w:val="clear" w:color="auto" w:fill="FFFF00"/>
          </w:tcPr>
          <w:p w14:paraId="76201B70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näin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8C98169" w14:textId="77777777" w:rsidR="00BD7405" w:rsidRPr="00243E92" w:rsidRDefault="0061525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va ir solo. </w:t>
            </w:r>
          </w:p>
        </w:tc>
      </w:tr>
      <w:tr w:rsidR="00BD7405" w:rsidRPr="00905950" w14:paraId="3F0DD27D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DDAEB8F" w14:textId="77777777" w:rsidR="00BD7405" w:rsidRPr="00243E92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Kaindare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28BC044" w14:textId="77777777" w:rsidR="00BD7405" w:rsidRPr="00243E92" w:rsidRDefault="00900032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Perseguir </w:t>
            </w:r>
          </w:p>
        </w:tc>
        <w:tc>
          <w:tcPr>
            <w:tcW w:w="3254" w:type="dxa"/>
            <w:shd w:val="clear" w:color="auto" w:fill="FFFF00"/>
          </w:tcPr>
          <w:p w14:paraId="365BB916" w14:textId="77777777" w:rsidR="00BD7405" w:rsidRPr="00243E92" w:rsidRDefault="009517C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kaindare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77D8464C" w14:textId="77777777" w:rsidR="00BD7405" w:rsidRPr="00243E92" w:rsidRDefault="009517C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está persiguiendo a la gallina </w:t>
            </w:r>
          </w:p>
        </w:tc>
      </w:tr>
      <w:tr w:rsidR="00BD7405" w:rsidRPr="00905950" w14:paraId="5A344CB9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1050C913" w14:textId="77777777" w:rsidR="00BD7405" w:rsidRPr="00243E92" w:rsidRDefault="00900032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Kaingäbiti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63E9235" w14:textId="77777777" w:rsidR="00BD7405" w:rsidRPr="00243E92" w:rsidRDefault="00900032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Recibir </w:t>
            </w:r>
          </w:p>
        </w:tc>
        <w:tc>
          <w:tcPr>
            <w:tcW w:w="3254" w:type="dxa"/>
            <w:shd w:val="clear" w:color="auto" w:fill="FFFF00"/>
          </w:tcPr>
          <w:p w14:paraId="297BA67D" w14:textId="77777777" w:rsidR="00BD7405" w:rsidRPr="00243E92" w:rsidRDefault="003E083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Ngwian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kaingäbiti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7AEDBD6" w14:textId="77777777" w:rsidR="00BD7405" w:rsidRPr="00243E92" w:rsidRDefault="003E0831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Reciba esa plata </w:t>
            </w:r>
          </w:p>
        </w:tc>
      </w:tr>
      <w:tr w:rsidR="00BD7405" w:rsidRPr="00905950" w14:paraId="7BC4EA33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37046F3" w14:textId="77777777" w:rsidR="00BD7405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Käjugue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55EA7C7" w14:textId="77777777" w:rsidR="00BD7405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Silvar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54" w:type="dxa"/>
            <w:shd w:val="clear" w:color="auto" w:fill="FFFF00"/>
          </w:tcPr>
          <w:p w14:paraId="3B574C6B" w14:textId="77777777" w:rsidR="00BD7405" w:rsidRPr="00243E92" w:rsidRDefault="001906FA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Käjugue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dite </w:t>
            </w:r>
          </w:p>
        </w:tc>
        <w:tc>
          <w:tcPr>
            <w:tcW w:w="3985" w:type="dxa"/>
            <w:shd w:val="clear" w:color="auto" w:fill="FFFF00"/>
          </w:tcPr>
          <w:p w14:paraId="1F1B7785" w14:textId="77777777" w:rsidR="00BD7405" w:rsidRPr="00243E92" w:rsidRDefault="001906FA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Silbe fuerte </w:t>
            </w:r>
          </w:p>
        </w:tc>
      </w:tr>
      <w:tr w:rsidR="00791BE0" w:rsidRPr="00905950" w14:paraId="44888965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C59B245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Käli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818D1C4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Saliva </w:t>
            </w:r>
          </w:p>
        </w:tc>
        <w:tc>
          <w:tcPr>
            <w:tcW w:w="3254" w:type="dxa"/>
            <w:shd w:val="clear" w:color="auto" w:fill="FFFF00"/>
          </w:tcPr>
          <w:p w14:paraId="5B3417BB" w14:textId="77777777" w:rsidR="00791BE0" w:rsidRPr="00243E92" w:rsidRDefault="00C07CD8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</w:t>
            </w:r>
            <w:r w:rsidR="001906FA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äli</w:t>
            </w:r>
            <w:proofErr w:type="spellEnd"/>
            <w:r w:rsidR="001906FA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tuara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787F3E5E" w14:textId="77777777" w:rsidR="00791BE0" w:rsidRPr="00243E92" w:rsidRDefault="00C07CD8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tiro saliva para ver.</w:t>
            </w:r>
          </w:p>
        </w:tc>
      </w:tr>
      <w:tr w:rsidR="00791BE0" w:rsidRPr="00905950" w14:paraId="42073B9B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50BBB3D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E1ADAF0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Malo </w:t>
            </w:r>
          </w:p>
        </w:tc>
        <w:tc>
          <w:tcPr>
            <w:tcW w:w="3254" w:type="dxa"/>
            <w:shd w:val="clear" w:color="auto" w:fill="FFFF00"/>
          </w:tcPr>
          <w:p w14:paraId="174E29D8" w14:textId="77777777" w:rsidR="00791BE0" w:rsidRPr="00243E92" w:rsidRDefault="000B3027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 </w:t>
            </w:r>
            <w:r w:rsidR="00D863A6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</w:t>
            </w:r>
            <w:proofErr w:type="spellStart"/>
            <w:r w:rsidR="00D863A6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="00D863A6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CA7F24D" w14:textId="77777777" w:rsidR="00791BE0" w:rsidRPr="00243E92" w:rsidRDefault="00D863A6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serpiente es malo. </w:t>
            </w:r>
          </w:p>
        </w:tc>
      </w:tr>
      <w:tr w:rsidR="00791BE0" w:rsidRPr="00905950" w14:paraId="55923C4D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A8675AA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Kämigue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35CB1C2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 </w:t>
            </w:r>
          </w:p>
        </w:tc>
        <w:tc>
          <w:tcPr>
            <w:tcW w:w="3254" w:type="dxa"/>
            <w:shd w:val="clear" w:color="auto" w:fill="FFFF00"/>
          </w:tcPr>
          <w:p w14:paraId="161C1F65" w14:textId="77777777" w:rsidR="00791BE0" w:rsidRPr="00243E92" w:rsidRDefault="00916C84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kämigai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nigwe</w:t>
            </w:r>
            <w:proofErr w:type="spellEnd"/>
            <w:r w:rsidR="000B3027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FED16D8" w14:textId="77777777" w:rsidR="00791BE0" w:rsidRPr="00243E92" w:rsidRDefault="00916C84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Mataremos esa gallina </w:t>
            </w:r>
          </w:p>
        </w:tc>
      </w:tr>
      <w:tr w:rsidR="00791BE0" w:rsidRPr="00905950" w14:paraId="0E4128A9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6203C06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Kändän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DAB9B27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Ardilla </w:t>
            </w:r>
          </w:p>
        </w:tc>
        <w:tc>
          <w:tcPr>
            <w:tcW w:w="3254" w:type="dxa"/>
            <w:shd w:val="clear" w:color="auto" w:fill="FFFF00"/>
          </w:tcPr>
          <w:p w14:paraId="3B6C135D" w14:textId="77777777" w:rsidR="00791BE0" w:rsidRPr="00243E92" w:rsidRDefault="00916C84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Kändän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rubun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3C2FBBB7" w14:textId="77777777" w:rsidR="00791BE0" w:rsidRPr="00243E92" w:rsidRDefault="00916C84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ardilla es muy brava. </w:t>
            </w:r>
          </w:p>
        </w:tc>
      </w:tr>
      <w:tr w:rsidR="00791BE0" w:rsidRPr="00905950" w14:paraId="371C5EBB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4C19250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Känäira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1170CBC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días </w:t>
            </w:r>
          </w:p>
        </w:tc>
        <w:tc>
          <w:tcPr>
            <w:tcW w:w="3254" w:type="dxa"/>
            <w:shd w:val="clear" w:color="auto" w:fill="FFFF00"/>
          </w:tcPr>
          <w:p w14:paraId="2C5063F0" w14:textId="77777777" w:rsidR="00791BE0" w:rsidRPr="00243E92" w:rsidRDefault="00916C84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känäira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kiala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tuaba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2316A749" w14:textId="77777777" w:rsidR="00791BE0" w:rsidRPr="00243E92" w:rsidRDefault="00916C84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días vi </w:t>
            </w:r>
            <w:r w:rsidR="007423E9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tucán </w:t>
            </w:r>
          </w:p>
        </w:tc>
      </w:tr>
      <w:tr w:rsidR="00791BE0" w:rsidRPr="00905950" w14:paraId="00C93D70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66B0326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264B320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Adelante </w:t>
            </w:r>
          </w:p>
        </w:tc>
        <w:tc>
          <w:tcPr>
            <w:tcW w:w="3254" w:type="dxa"/>
            <w:shd w:val="clear" w:color="auto" w:fill="FFFF00"/>
          </w:tcPr>
          <w:p w14:paraId="4C38C929" w14:textId="77777777" w:rsidR="00791BE0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juen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98A115F" w14:textId="77777777" w:rsidR="00791BE0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Envié de primero al perro</w:t>
            </w:r>
          </w:p>
        </w:tc>
      </w:tr>
      <w:tr w:rsidR="00AD481E" w:rsidRPr="00905950" w14:paraId="16D80AFE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3468F96" w14:textId="77777777" w:rsidR="00AD481E" w:rsidRPr="00243E92" w:rsidRDefault="00404A9B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</w:t>
            </w:r>
            <w:r w:rsidR="00AD481E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índari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4FF332E" w14:textId="77777777" w:rsidR="00AD481E" w:rsidRPr="00243E92" w:rsidRDefault="00AD481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Corretear</w:t>
            </w:r>
          </w:p>
        </w:tc>
        <w:tc>
          <w:tcPr>
            <w:tcW w:w="3254" w:type="dxa"/>
            <w:shd w:val="clear" w:color="auto" w:fill="FFFF00"/>
          </w:tcPr>
          <w:p w14:paraId="4D5B27CE" w14:textId="77777777" w:rsidR="00AD481E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Mütü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kaindari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D12D73D" w14:textId="77777777" w:rsidR="00AD481E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Córrete al cerdo  </w:t>
            </w:r>
          </w:p>
        </w:tc>
      </w:tr>
      <w:tr w:rsidR="00AD481E" w:rsidRPr="00905950" w14:paraId="2DA10E48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92A5EDA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Kagoto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985D451" w14:textId="77777777" w:rsidR="00AD481E" w:rsidRPr="00243E92" w:rsidRDefault="00AD481E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Pipa</w:t>
            </w:r>
            <w:r w:rsidR="00404A9B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(fumar)</w:t>
            </w:r>
          </w:p>
        </w:tc>
        <w:tc>
          <w:tcPr>
            <w:tcW w:w="3254" w:type="dxa"/>
            <w:shd w:val="clear" w:color="auto" w:fill="FFFF00"/>
          </w:tcPr>
          <w:p w14:paraId="4E2F22D5" w14:textId="77777777" w:rsidR="00AD481E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Kagoto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roaigwe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1582571" w14:textId="77777777" w:rsidR="00AD481E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pipa es de mi abuelo. </w:t>
            </w:r>
          </w:p>
        </w:tc>
      </w:tr>
      <w:tr w:rsidR="00791BE0" w:rsidRPr="00905950" w14:paraId="60DFF8A8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16ADBCC6" w14:textId="77777777" w:rsidR="00791BE0" w:rsidRPr="00243E92" w:rsidRDefault="00500D9A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791BE0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Känene</w:t>
            </w:r>
            <w:proofErr w:type="spellEnd"/>
            <w:r w:rsidR="00791BE0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22FA407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Buscar </w:t>
            </w:r>
          </w:p>
        </w:tc>
        <w:tc>
          <w:tcPr>
            <w:tcW w:w="3254" w:type="dxa"/>
            <w:shd w:val="clear" w:color="auto" w:fill="FFFF00"/>
          </w:tcPr>
          <w:p w14:paraId="18B46332" w14:textId="77777777" w:rsidR="00791BE0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känene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5B4E2B4C" w14:textId="77777777" w:rsidR="00791BE0" w:rsidRPr="00243E92" w:rsidRDefault="00404A9B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ese gusano. </w:t>
            </w:r>
          </w:p>
        </w:tc>
      </w:tr>
      <w:tr w:rsidR="00791BE0" w:rsidRPr="00905950" w14:paraId="72BE7A0F" w14:textId="77777777" w:rsidTr="0010192E">
        <w:trPr>
          <w:trHeight w:val="289"/>
        </w:trPr>
        <w:tc>
          <w:tcPr>
            <w:tcW w:w="3271" w:type="dxa"/>
          </w:tcPr>
          <w:p w14:paraId="0B5338B9" w14:textId="77777777" w:rsidR="00791BE0" w:rsidRPr="00500D9A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00D9A">
              <w:rPr>
                <w:rFonts w:ascii="Century Gothic" w:eastAsia="Batang" w:hAnsi="Century Gothic"/>
                <w:sz w:val="28"/>
                <w:szCs w:val="28"/>
              </w:rPr>
              <w:lastRenderedPageBreak/>
              <w:t>Känengri</w:t>
            </w:r>
            <w:proofErr w:type="spellEnd"/>
            <w:r w:rsidRPr="00500D9A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12B3D612" w14:textId="77777777" w:rsidR="00791BE0" w:rsidRPr="00905950" w:rsidRDefault="00791BE0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Adelante </w:t>
            </w:r>
          </w:p>
        </w:tc>
        <w:tc>
          <w:tcPr>
            <w:tcW w:w="3254" w:type="dxa"/>
          </w:tcPr>
          <w:p w14:paraId="1828213F" w14:textId="77777777"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Meigo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känengri</w:t>
            </w:r>
            <w:proofErr w:type="spellEnd"/>
          </w:p>
        </w:tc>
        <w:tc>
          <w:tcPr>
            <w:tcW w:w="3985" w:type="dxa"/>
          </w:tcPr>
          <w:p w14:paraId="569023E9" w14:textId="77777777" w:rsidR="00791BE0" w:rsidRPr="00905950" w:rsidRDefault="00BD3145" w:rsidP="00C20AC7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Meigo fue delante de mí. </w:t>
            </w:r>
          </w:p>
        </w:tc>
      </w:tr>
      <w:tr w:rsidR="00791BE0" w:rsidRPr="00905950" w14:paraId="08666F87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105D782E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Känime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CD83162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cerca</w:t>
            </w:r>
          </w:p>
        </w:tc>
        <w:tc>
          <w:tcPr>
            <w:tcW w:w="3254" w:type="dxa"/>
            <w:shd w:val="clear" w:color="auto" w:fill="FFFF00"/>
          </w:tcPr>
          <w:p w14:paraId="3CEB710A" w14:textId="77777777" w:rsidR="00791BE0" w:rsidRPr="00243E92" w:rsidRDefault="00BD314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känime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F5C70F7" w14:textId="77777777" w:rsidR="00791BE0" w:rsidRPr="00243E92" w:rsidRDefault="00BD314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muy cerca </w:t>
            </w:r>
          </w:p>
        </w:tc>
      </w:tr>
      <w:tr w:rsidR="00791BE0" w:rsidRPr="00905950" w14:paraId="57516FD6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CD13F92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Käsenda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280A059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Montaña </w:t>
            </w:r>
          </w:p>
        </w:tc>
        <w:tc>
          <w:tcPr>
            <w:tcW w:w="3254" w:type="dxa"/>
            <w:shd w:val="clear" w:color="auto" w:fill="FFFF00"/>
          </w:tcPr>
          <w:p w14:paraId="7B946E24" w14:textId="77777777" w:rsidR="00791BE0" w:rsidRPr="00243E92" w:rsidRDefault="00BD314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run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käsenda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85245EE" w14:textId="77777777" w:rsidR="00791BE0" w:rsidRPr="00243E92" w:rsidRDefault="00BD314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papa se fue en la montaña. </w:t>
            </w:r>
          </w:p>
        </w:tc>
      </w:tr>
      <w:tr w:rsidR="00791BE0" w:rsidRPr="00905950" w14:paraId="3D230C12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A3C3D4E" w14:textId="77777777" w:rsidR="00791BE0" w:rsidRPr="00243E92" w:rsidRDefault="00791BE0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408CE00" w14:textId="77777777" w:rsidR="00791BE0" w:rsidRPr="00243E92" w:rsidRDefault="00791BE0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Quemar </w:t>
            </w:r>
          </w:p>
        </w:tc>
        <w:tc>
          <w:tcPr>
            <w:tcW w:w="3254" w:type="dxa"/>
            <w:shd w:val="clear" w:color="auto" w:fill="FFFF00"/>
          </w:tcPr>
          <w:p w14:paraId="00D3A8BA" w14:textId="77777777" w:rsidR="00791BE0" w:rsidRPr="00243E92" w:rsidRDefault="00BD314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52FC8910" w14:textId="77777777" w:rsidR="00791BE0" w:rsidRPr="00243E92" w:rsidRDefault="00BD3145" w:rsidP="00C20AC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quemando. </w:t>
            </w:r>
          </w:p>
        </w:tc>
      </w:tr>
      <w:tr w:rsidR="00AD481E" w:rsidRPr="00905950" w14:paraId="34607ECE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492EB01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Känsren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134E3E63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Coca leca</w:t>
            </w:r>
          </w:p>
        </w:tc>
        <w:tc>
          <w:tcPr>
            <w:tcW w:w="3254" w:type="dxa"/>
            <w:shd w:val="clear" w:color="auto" w:fill="FFFF00"/>
          </w:tcPr>
          <w:p w14:paraId="3BBC1835" w14:textId="77777777" w:rsidR="00AD481E" w:rsidRPr="00243E92" w:rsidRDefault="00F8072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Käsren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mogre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39F98498" w14:textId="77777777" w:rsidR="00AD481E" w:rsidRPr="00243E92" w:rsidRDefault="00F8072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coca leca es muy </w:t>
            </w:r>
            <w:r w:rsidR="00D92458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huraña </w:t>
            </w:r>
          </w:p>
        </w:tc>
      </w:tr>
      <w:tr w:rsidR="00AD481E" w:rsidRPr="00905950" w14:paraId="68CB58AD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4ED7887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535CF20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Incendio </w:t>
            </w:r>
          </w:p>
        </w:tc>
        <w:tc>
          <w:tcPr>
            <w:tcW w:w="3254" w:type="dxa"/>
            <w:shd w:val="clear" w:color="auto" w:fill="FFFF00"/>
          </w:tcPr>
          <w:p w14:paraId="0C57D0AD" w14:textId="77777777" w:rsidR="00AD481E" w:rsidRPr="00243E92" w:rsidRDefault="00D9245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nugwi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FED2C5B" w14:textId="77777777" w:rsidR="00AD481E" w:rsidRPr="00243E92" w:rsidRDefault="00D9245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se incendió </w:t>
            </w:r>
          </w:p>
        </w:tc>
      </w:tr>
      <w:tr w:rsidR="00AD481E" w:rsidRPr="00905950" w14:paraId="4513682A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C15D8D6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D2C6A79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Cantar </w:t>
            </w:r>
          </w:p>
        </w:tc>
        <w:tc>
          <w:tcPr>
            <w:tcW w:w="3254" w:type="dxa"/>
            <w:shd w:val="clear" w:color="auto" w:fill="FFFF00"/>
          </w:tcPr>
          <w:p w14:paraId="3BFD90E7" w14:textId="77777777" w:rsidR="00AD481E" w:rsidRPr="00243E92" w:rsidRDefault="00D9245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Jetebe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9ACCBCF" w14:textId="77777777" w:rsidR="00AD481E" w:rsidRPr="00243E92" w:rsidRDefault="00D9245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Mañana vamos a cantar. </w:t>
            </w:r>
          </w:p>
        </w:tc>
      </w:tr>
      <w:tr w:rsidR="00AD481E" w:rsidRPr="00905950" w14:paraId="562D927A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148FF44B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19B9D56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Verde </w:t>
            </w:r>
          </w:p>
        </w:tc>
        <w:tc>
          <w:tcPr>
            <w:tcW w:w="3254" w:type="dxa"/>
            <w:shd w:val="clear" w:color="auto" w:fill="FFFF00"/>
          </w:tcPr>
          <w:p w14:paraId="79EFE001" w14:textId="77777777" w:rsidR="00AD481E" w:rsidRPr="00243E92" w:rsidRDefault="00D9245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27178A2" w14:textId="77777777" w:rsidR="00AD481E" w:rsidRPr="00243E92" w:rsidRDefault="00D9245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ropa es verde. </w:t>
            </w:r>
          </w:p>
        </w:tc>
      </w:tr>
      <w:tr w:rsidR="00AD481E" w:rsidRPr="00905950" w14:paraId="6B6AD0D5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D5931EF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1DD5F9C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</w:t>
            </w:r>
          </w:p>
        </w:tc>
        <w:tc>
          <w:tcPr>
            <w:tcW w:w="3254" w:type="dxa"/>
            <w:shd w:val="clear" w:color="auto" w:fill="FFFF00"/>
          </w:tcPr>
          <w:p w14:paraId="34A9CFF2" w14:textId="77777777" w:rsidR="00AD481E" w:rsidRPr="00243E92" w:rsidRDefault="00B00B0D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noen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19B3C72" w14:textId="77777777" w:rsidR="00AD481E" w:rsidRPr="00243E92" w:rsidRDefault="00B00B0D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Siempre escuche mis palabras</w:t>
            </w:r>
          </w:p>
        </w:tc>
      </w:tr>
      <w:tr w:rsidR="00AD481E" w:rsidRPr="00905950" w14:paraId="631BF9B3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BDA591C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Kärera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299905F" w14:textId="77777777" w:rsidR="00AD481E" w:rsidRPr="00243E92" w:rsidRDefault="00F333E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Por</w:t>
            </w:r>
            <w:r w:rsidR="00AD481E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siempre </w:t>
            </w:r>
          </w:p>
        </w:tc>
        <w:tc>
          <w:tcPr>
            <w:tcW w:w="3254" w:type="dxa"/>
            <w:shd w:val="clear" w:color="auto" w:fill="FFFF00"/>
          </w:tcPr>
          <w:p w14:paraId="5844301A" w14:textId="77777777" w:rsidR="00AD481E" w:rsidRPr="00243E92" w:rsidRDefault="00B00B0D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kärera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4AF63A00" w14:textId="77777777" w:rsidR="00B00B0D" w:rsidRPr="00243E92" w:rsidRDefault="00F333E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habla por</w:t>
            </w:r>
            <w:r w:rsidR="00B00B0D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siempre. </w:t>
            </w:r>
          </w:p>
        </w:tc>
      </w:tr>
      <w:tr w:rsidR="00B00B0D" w:rsidRPr="00905950" w14:paraId="546F88BD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34730DA" w14:textId="77777777" w:rsidR="00B00B0D" w:rsidRPr="00243E92" w:rsidRDefault="00B00B0D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Kärerañera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D29F975" w14:textId="77777777" w:rsidR="00B00B0D" w:rsidRPr="00243E92" w:rsidRDefault="00F333E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Para siempre</w:t>
            </w:r>
          </w:p>
        </w:tc>
        <w:tc>
          <w:tcPr>
            <w:tcW w:w="3254" w:type="dxa"/>
            <w:shd w:val="clear" w:color="auto" w:fill="FFFF00"/>
          </w:tcPr>
          <w:p w14:paraId="6E53C44F" w14:textId="77777777" w:rsidR="00B00B0D" w:rsidRPr="00243E92" w:rsidRDefault="00B00B0D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shd w:val="clear" w:color="auto" w:fill="FFFF00"/>
          </w:tcPr>
          <w:p w14:paraId="1E9EFD7E" w14:textId="77777777" w:rsidR="00B00B0D" w:rsidRPr="00243E92" w:rsidRDefault="00B00B0D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AD481E" w:rsidRPr="00905950" w14:paraId="10B76D3C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5DD9CD1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1D5D5D1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Llamar </w:t>
            </w:r>
          </w:p>
        </w:tc>
        <w:tc>
          <w:tcPr>
            <w:tcW w:w="3254" w:type="dxa"/>
            <w:shd w:val="clear" w:color="auto" w:fill="FFFF00"/>
          </w:tcPr>
          <w:p w14:paraId="73788F3C" w14:textId="77777777" w:rsidR="00AD481E" w:rsidRPr="00243E92" w:rsidRDefault="007C384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31BE89B" w14:textId="77777777" w:rsidR="00AD481E" w:rsidRPr="00243E92" w:rsidRDefault="007C384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Llame a esa persona. </w:t>
            </w:r>
          </w:p>
        </w:tc>
      </w:tr>
      <w:tr w:rsidR="00AD481E" w:rsidRPr="00905950" w14:paraId="48509A39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7E65210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Kätogwä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9E723A8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Selva </w:t>
            </w:r>
          </w:p>
        </w:tc>
        <w:tc>
          <w:tcPr>
            <w:tcW w:w="3254" w:type="dxa"/>
            <w:shd w:val="clear" w:color="auto" w:fill="FFFF00"/>
          </w:tcPr>
          <w:p w14:paraId="034F9078" w14:textId="77777777" w:rsidR="00AD481E" w:rsidRPr="00243E92" w:rsidRDefault="007C384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Kwra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kätogwäte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E65F40F" w14:textId="77777777" w:rsidR="00AD481E" w:rsidRPr="00243E92" w:rsidRDefault="007C384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tigre está en la selva. </w:t>
            </w:r>
          </w:p>
        </w:tc>
      </w:tr>
      <w:tr w:rsidR="00AD481E" w:rsidRPr="00905950" w14:paraId="25598095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7396515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4FE7B171" w14:textId="77777777" w:rsidR="00AD481E" w:rsidRPr="00243E92" w:rsidRDefault="00AD481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Picante</w:t>
            </w:r>
          </w:p>
        </w:tc>
        <w:tc>
          <w:tcPr>
            <w:tcW w:w="3254" w:type="dxa"/>
            <w:shd w:val="clear" w:color="auto" w:fill="FFFF00"/>
          </w:tcPr>
          <w:p w14:paraId="068F1B97" w14:textId="77777777" w:rsidR="00AD481E" w:rsidRPr="00243E92" w:rsidRDefault="003A075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Ngita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B2213AC" w14:textId="77777777" w:rsidR="00AD481E" w:rsidRPr="00243E92" w:rsidRDefault="003A075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chile es picante </w:t>
            </w:r>
          </w:p>
        </w:tc>
      </w:tr>
      <w:tr w:rsidR="00AD481E" w:rsidRPr="00905950" w14:paraId="385C1528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5A69876" w14:textId="77777777" w:rsidR="00AD481E" w:rsidRPr="00243E92" w:rsidRDefault="00AD481E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="003A075C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</w:t>
            </w:r>
          </w:p>
        </w:tc>
        <w:tc>
          <w:tcPr>
            <w:tcW w:w="3802" w:type="dxa"/>
            <w:shd w:val="clear" w:color="auto" w:fill="FFFF00"/>
          </w:tcPr>
          <w:p w14:paraId="1333D9E3" w14:textId="77777777" w:rsidR="00AD481E" w:rsidRPr="00243E92" w:rsidRDefault="003A075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Dentro del </w:t>
            </w:r>
            <w:r w:rsidR="00AD481E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terreno  </w:t>
            </w:r>
          </w:p>
        </w:tc>
        <w:tc>
          <w:tcPr>
            <w:tcW w:w="3254" w:type="dxa"/>
            <w:shd w:val="clear" w:color="auto" w:fill="FFFF00"/>
          </w:tcPr>
          <w:p w14:paraId="473A860C" w14:textId="77777777" w:rsidR="00AD481E" w:rsidRPr="00243E92" w:rsidRDefault="003A075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te </w:t>
            </w:r>
          </w:p>
        </w:tc>
        <w:tc>
          <w:tcPr>
            <w:tcW w:w="3985" w:type="dxa"/>
            <w:shd w:val="clear" w:color="auto" w:fill="FFFF00"/>
          </w:tcPr>
          <w:p w14:paraId="2B35571F" w14:textId="77777777" w:rsidR="00AD481E" w:rsidRPr="00243E92" w:rsidRDefault="003A075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casa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dentro de terreno.</w:t>
            </w:r>
          </w:p>
        </w:tc>
      </w:tr>
      <w:tr w:rsidR="00AD481E" w:rsidRPr="00905950" w14:paraId="5B19F740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3FA471A7" w14:textId="77777777" w:rsidR="00AD481E" w:rsidRPr="00243E92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Kämä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2A8F082" w14:textId="77777777" w:rsidR="00AD481E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Tres hojas</w:t>
            </w:r>
          </w:p>
        </w:tc>
        <w:tc>
          <w:tcPr>
            <w:tcW w:w="3254" w:type="dxa"/>
            <w:shd w:val="clear" w:color="auto" w:fill="FFFF00"/>
          </w:tcPr>
          <w:p w14:paraId="461F60BA" w14:textId="77777777" w:rsidR="00AD481E" w:rsidRPr="00243E92" w:rsidRDefault="003C72F4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Kiga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3A075C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</w:t>
            </w:r>
            <w:proofErr w:type="spellStart"/>
            <w:r w:rsidR="003A075C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tiguegä</w:t>
            </w:r>
            <w:proofErr w:type="spellEnd"/>
            <w:r w:rsidR="003A075C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3A075C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kämä</w:t>
            </w:r>
            <w:proofErr w:type="spellEnd"/>
            <w:r w:rsidR="003A075C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CCE8D92" w14:textId="77777777" w:rsidR="00AD481E" w:rsidRPr="00243E92" w:rsidRDefault="003C72F4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tres hojas de pita. </w:t>
            </w:r>
          </w:p>
        </w:tc>
      </w:tr>
      <w:tr w:rsidR="00AD481E" w:rsidRPr="00905950" w14:paraId="6163BB18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E2F2A98" w14:textId="77777777" w:rsidR="00AD481E" w:rsidRPr="00243E92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Käinte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4281C29D" w14:textId="77777777" w:rsidR="00AD481E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Sacudir</w:t>
            </w:r>
          </w:p>
        </w:tc>
        <w:tc>
          <w:tcPr>
            <w:tcW w:w="3254" w:type="dxa"/>
            <w:shd w:val="clear" w:color="auto" w:fill="FFFF00"/>
          </w:tcPr>
          <w:p w14:paraId="0713E01F" w14:textId="77777777" w:rsidR="00AD481E" w:rsidRPr="00243E92" w:rsidRDefault="003C72F4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Sombrero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käinte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089CBFF" w14:textId="77777777" w:rsidR="00AD481E" w:rsidRPr="00243E92" w:rsidRDefault="003C72F4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el sombrero. </w:t>
            </w:r>
          </w:p>
        </w:tc>
      </w:tr>
      <w:tr w:rsidR="003263EF" w:rsidRPr="00905950" w14:paraId="65659603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A0D702B" w14:textId="77777777" w:rsidR="003263EF" w:rsidRPr="00243E92" w:rsidRDefault="003263EF" w:rsidP="00500D9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Kärie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0950368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Tapa</w:t>
            </w:r>
          </w:p>
        </w:tc>
        <w:tc>
          <w:tcPr>
            <w:tcW w:w="3254" w:type="dxa"/>
            <w:shd w:val="clear" w:color="auto" w:fill="FFFF00"/>
          </w:tcPr>
          <w:p w14:paraId="6FB061D4" w14:textId="77777777" w:rsidR="003263EF" w:rsidRPr="00243E92" w:rsidRDefault="003C72F4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Ugwen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kärie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känene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5CA5F2EF" w14:textId="77777777" w:rsidR="003263EF" w:rsidRPr="00243E92" w:rsidRDefault="003C72F4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la tapa de la olla. </w:t>
            </w:r>
          </w:p>
        </w:tc>
      </w:tr>
      <w:tr w:rsidR="003263EF" w:rsidRPr="00905950" w14:paraId="2255E272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538CD1B" w14:textId="77777777" w:rsidR="003263EF" w:rsidRPr="00243E92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Käburie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F213A61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Basura</w:t>
            </w:r>
          </w:p>
        </w:tc>
        <w:tc>
          <w:tcPr>
            <w:tcW w:w="3254" w:type="dxa"/>
            <w:shd w:val="clear" w:color="auto" w:fill="FFFF00"/>
          </w:tcPr>
          <w:p w14:paraId="68C99691" w14:textId="77777777" w:rsidR="003263EF" w:rsidRPr="00243E92" w:rsidRDefault="00DD22E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Käburie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kitegä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8A23848" w14:textId="77777777" w:rsidR="003263EF" w:rsidRPr="00243E92" w:rsidRDefault="00DD22E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la basura </w:t>
            </w:r>
          </w:p>
        </w:tc>
      </w:tr>
      <w:tr w:rsidR="003263EF" w:rsidRPr="00905950" w14:paraId="62206521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3DD0368" w14:textId="77777777" w:rsidR="003263EF" w:rsidRPr="00243E92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lastRenderedPageBreak/>
              <w:t>Kädri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0D89E5F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  Este</w:t>
            </w:r>
          </w:p>
        </w:tc>
        <w:tc>
          <w:tcPr>
            <w:tcW w:w="3254" w:type="dxa"/>
            <w:shd w:val="clear" w:color="auto" w:fill="FFFF00"/>
          </w:tcPr>
          <w:p w14:paraId="71408A6F" w14:textId="77777777" w:rsidR="003263EF" w:rsidRPr="00243E92" w:rsidRDefault="00DD22E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Ngwana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kadri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40BC20E" w14:textId="77777777" w:rsidR="003263EF" w:rsidRPr="00243E92" w:rsidRDefault="00DD22E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 salió al este. </w:t>
            </w:r>
          </w:p>
        </w:tc>
      </w:tr>
      <w:tr w:rsidR="003263EF" w:rsidRPr="00905950" w14:paraId="51E9AA25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FD49F39" w14:textId="77777777" w:rsidR="003263EF" w:rsidRPr="00243E92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AED0753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Vaciar</w:t>
            </w:r>
          </w:p>
        </w:tc>
        <w:tc>
          <w:tcPr>
            <w:tcW w:w="3254" w:type="dxa"/>
            <w:shd w:val="clear" w:color="auto" w:fill="FFFF00"/>
          </w:tcPr>
          <w:p w14:paraId="223EEF25" w14:textId="77777777" w:rsidR="003263EF" w:rsidRPr="00243E92" w:rsidRDefault="00DD22E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siäte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36918CF" w14:textId="77777777" w:rsidR="003263EF" w:rsidRPr="00243E92" w:rsidRDefault="00DD22E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Vacié el agua en la calabaza.  </w:t>
            </w:r>
          </w:p>
        </w:tc>
      </w:tr>
      <w:tr w:rsidR="003263EF" w:rsidRPr="00905950" w14:paraId="0E30C669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C312B54" w14:textId="77777777" w:rsidR="003263EF" w:rsidRPr="00243E92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557FFD8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Camarón</w:t>
            </w:r>
          </w:p>
        </w:tc>
        <w:tc>
          <w:tcPr>
            <w:tcW w:w="3254" w:type="dxa"/>
            <w:shd w:val="clear" w:color="auto" w:fill="FFFF00"/>
          </w:tcPr>
          <w:p w14:paraId="2BFEE281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tain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C442AF4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camarón es de color rojo </w:t>
            </w:r>
          </w:p>
        </w:tc>
      </w:tr>
      <w:tr w:rsidR="003263EF" w:rsidRPr="00A621D8" w14:paraId="18AEC72F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0384FB0" w14:textId="77777777" w:rsidR="003263EF" w:rsidRPr="00243E92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B55C67E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Comején</w:t>
            </w:r>
          </w:p>
        </w:tc>
        <w:tc>
          <w:tcPr>
            <w:tcW w:w="3254" w:type="dxa"/>
            <w:shd w:val="clear" w:color="auto" w:fill="FFFF00"/>
          </w:tcPr>
          <w:p w14:paraId="74AC820D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kugwa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1906105F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vas a quemar el comején. </w:t>
            </w:r>
          </w:p>
        </w:tc>
      </w:tr>
      <w:tr w:rsidR="003263EF" w:rsidRPr="00A621D8" w14:paraId="6D70953E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41C122C" w14:textId="77777777" w:rsidR="003263EF" w:rsidRPr="00243E92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43F1C906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Rascar</w:t>
            </w:r>
          </w:p>
        </w:tc>
        <w:tc>
          <w:tcPr>
            <w:tcW w:w="3254" w:type="dxa"/>
            <w:shd w:val="clear" w:color="auto" w:fill="FFFF00"/>
          </w:tcPr>
          <w:p w14:paraId="2DB9B702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trö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8AE9AAC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Rásqueme la espalda </w:t>
            </w:r>
          </w:p>
        </w:tc>
      </w:tr>
      <w:tr w:rsidR="003263EF" w:rsidRPr="00A621D8" w14:paraId="6C52E165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131A66C9" w14:textId="77777777" w:rsidR="003263EF" w:rsidRPr="00243E92" w:rsidRDefault="003263E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76E5D8D9" w14:textId="77777777" w:rsidR="003263EF" w:rsidRPr="00243E92" w:rsidRDefault="003263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Cosquillar, piñizcar </w:t>
            </w:r>
          </w:p>
        </w:tc>
        <w:tc>
          <w:tcPr>
            <w:tcW w:w="3254" w:type="dxa"/>
            <w:shd w:val="clear" w:color="auto" w:fill="FFFF00"/>
          </w:tcPr>
          <w:p w14:paraId="6ABD06FF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0C262BD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lo está cosquillando </w:t>
            </w:r>
          </w:p>
        </w:tc>
      </w:tr>
      <w:tr w:rsidR="003263EF" w:rsidRPr="00A621D8" w14:paraId="72B98BDB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29DDFE5" w14:textId="77777777" w:rsidR="003263E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Kena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DA325F0" w14:textId="77777777" w:rsidR="003263E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Primero</w:t>
            </w:r>
          </w:p>
        </w:tc>
        <w:tc>
          <w:tcPr>
            <w:tcW w:w="3254" w:type="dxa"/>
            <w:shd w:val="clear" w:color="auto" w:fill="FFFF00"/>
          </w:tcPr>
          <w:p w14:paraId="36F3488C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Rua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migue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blite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E32ECF7" w14:textId="77777777" w:rsidR="003263EF" w:rsidRPr="00243E92" w:rsidRDefault="00BF3E6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Deje hablar primero al señor. </w:t>
            </w:r>
          </w:p>
        </w:tc>
      </w:tr>
      <w:tr w:rsidR="003263EF" w:rsidRPr="00A621D8" w14:paraId="1564D57F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3373F60" w14:textId="77777777" w:rsidR="003263E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Kenguema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9873898" w14:textId="77777777" w:rsidR="003263E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Papaya</w:t>
            </w:r>
          </w:p>
        </w:tc>
        <w:tc>
          <w:tcPr>
            <w:tcW w:w="3254" w:type="dxa"/>
            <w:shd w:val="clear" w:color="auto" w:fill="FFFF00"/>
          </w:tcPr>
          <w:p w14:paraId="2392D638" w14:textId="77777777" w:rsidR="003263EF" w:rsidRPr="00243E92" w:rsidRDefault="00C977F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Keguema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kögö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330E242" w14:textId="77777777" w:rsidR="003263EF" w:rsidRPr="00243E92" w:rsidRDefault="00C977F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Compre esta  papaya </w:t>
            </w:r>
          </w:p>
        </w:tc>
      </w:tr>
      <w:tr w:rsidR="00BC7C3F" w:rsidRPr="00A621D8" w14:paraId="36E12365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85F229B" w14:textId="77777777" w:rsidR="00BC7C3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4BF7A5C" w14:textId="77777777" w:rsidR="00BC7C3F" w:rsidRPr="00243E92" w:rsidRDefault="00C977F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Semillero </w:t>
            </w:r>
          </w:p>
        </w:tc>
        <w:tc>
          <w:tcPr>
            <w:tcW w:w="3254" w:type="dxa"/>
            <w:shd w:val="clear" w:color="auto" w:fill="FFFF00"/>
          </w:tcPr>
          <w:p w14:paraId="50C60465" w14:textId="77777777" w:rsidR="00BC7C3F" w:rsidRPr="00243E92" w:rsidRDefault="00C977F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7A382E3" w14:textId="77777777" w:rsidR="00BC7C3F" w:rsidRPr="00243E92" w:rsidRDefault="00C977F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 semillero de naranja.</w:t>
            </w:r>
          </w:p>
        </w:tc>
      </w:tr>
      <w:tr w:rsidR="00BC7C3F" w:rsidRPr="00A621D8" w14:paraId="1601D543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617A6DD" w14:textId="77777777" w:rsidR="00BC7C3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4696FF0" w14:textId="77777777" w:rsidR="00BC7C3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Sostener </w:t>
            </w:r>
          </w:p>
        </w:tc>
        <w:tc>
          <w:tcPr>
            <w:tcW w:w="3254" w:type="dxa"/>
            <w:shd w:val="clear" w:color="auto" w:fill="FFFF00"/>
          </w:tcPr>
          <w:p w14:paraId="5BF80335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49FEADC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Sostenga a este bebe </w:t>
            </w:r>
          </w:p>
        </w:tc>
      </w:tr>
      <w:tr w:rsidR="00BC7C3F" w:rsidRPr="00A621D8" w14:paraId="2E176EAA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F5F2EEC" w14:textId="77777777" w:rsidR="00BC7C3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1980DCA" w14:textId="77777777" w:rsidR="00BC7C3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Amontonar, agrupar </w:t>
            </w:r>
          </w:p>
        </w:tc>
        <w:tc>
          <w:tcPr>
            <w:tcW w:w="3254" w:type="dxa"/>
            <w:shd w:val="clear" w:color="auto" w:fill="FFFF00"/>
          </w:tcPr>
          <w:p w14:paraId="2155FA77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A767946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Amontone bástate la leña. </w:t>
            </w:r>
          </w:p>
        </w:tc>
      </w:tr>
      <w:tr w:rsidR="00BC7C3F" w:rsidRPr="00A621D8" w14:paraId="5D71E1AD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3FD2987" w14:textId="77777777" w:rsidR="00BC7C3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Kedebiti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22EFB9B" w14:textId="77777777" w:rsidR="00BC7C3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Tapar</w:t>
            </w:r>
          </w:p>
        </w:tc>
        <w:tc>
          <w:tcPr>
            <w:tcW w:w="3254" w:type="dxa"/>
            <w:shd w:val="clear" w:color="auto" w:fill="FFFF00"/>
          </w:tcPr>
          <w:p w14:paraId="4F7741CC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Bilon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kedebiti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D241CCE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Tape el pilón. </w:t>
            </w:r>
          </w:p>
        </w:tc>
      </w:tr>
      <w:tr w:rsidR="00BC7C3F" w:rsidRPr="00A621D8" w14:paraId="7C9DAACB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4EB97B1" w14:textId="77777777" w:rsidR="00BC7C3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</w:t>
            </w:r>
          </w:p>
        </w:tc>
        <w:tc>
          <w:tcPr>
            <w:tcW w:w="3802" w:type="dxa"/>
            <w:shd w:val="clear" w:color="auto" w:fill="FFFF00"/>
          </w:tcPr>
          <w:p w14:paraId="0D274615" w14:textId="77777777" w:rsidR="00BC7C3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 la par</w:t>
            </w:r>
          </w:p>
        </w:tc>
        <w:tc>
          <w:tcPr>
            <w:tcW w:w="3254" w:type="dxa"/>
            <w:shd w:val="clear" w:color="auto" w:fill="FFFF00"/>
          </w:tcPr>
          <w:p w14:paraId="36B852F2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ken </w:t>
            </w:r>
          </w:p>
        </w:tc>
        <w:tc>
          <w:tcPr>
            <w:tcW w:w="3985" w:type="dxa"/>
            <w:shd w:val="clear" w:color="auto" w:fill="FFFF00"/>
          </w:tcPr>
          <w:p w14:paraId="5852D40C" w14:textId="77777777" w:rsidR="00BC7C3F" w:rsidRPr="00243E92" w:rsidRDefault="00757D0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 la par mío.  </w:t>
            </w:r>
          </w:p>
        </w:tc>
      </w:tr>
      <w:tr w:rsidR="00BC7C3F" w:rsidRPr="00A621D8" w14:paraId="6FC4BD57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7AE372A" w14:textId="77777777" w:rsidR="00BC7C3F" w:rsidRPr="00243E92" w:rsidRDefault="00BC7C3F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Kedeiti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1872532" w14:textId="77777777" w:rsidR="00BC7C3F" w:rsidRPr="00243E92" w:rsidRDefault="00C3586B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grupo </w:t>
            </w:r>
          </w:p>
        </w:tc>
        <w:tc>
          <w:tcPr>
            <w:tcW w:w="3254" w:type="dxa"/>
            <w:shd w:val="clear" w:color="auto" w:fill="FFFF00"/>
          </w:tcPr>
          <w:p w14:paraId="38AAA7F6" w14:textId="77777777" w:rsidR="00BC7C3F" w:rsidRPr="00243E92" w:rsidRDefault="00C3586B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uguegro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kediti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5FA5613" w14:textId="77777777" w:rsidR="00BC7C3F" w:rsidRPr="00243E92" w:rsidRDefault="00C3586B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Recoja en un grupo las piedras. </w:t>
            </w:r>
          </w:p>
        </w:tc>
      </w:tr>
      <w:tr w:rsidR="00BC7C3F" w:rsidRPr="00A621D8" w14:paraId="54971315" w14:textId="77777777" w:rsidTr="0010192E">
        <w:trPr>
          <w:trHeight w:val="289"/>
        </w:trPr>
        <w:tc>
          <w:tcPr>
            <w:tcW w:w="3271" w:type="dxa"/>
          </w:tcPr>
          <w:p w14:paraId="69A09369" w14:textId="77777777" w:rsidR="00BC7C3F" w:rsidRPr="00517F24" w:rsidRDefault="00E60E16" w:rsidP="00517F2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517F24">
              <w:rPr>
                <w:rFonts w:ascii="Century Gothic" w:eastAsia="Batang" w:hAnsi="Century Gothic"/>
                <w:sz w:val="28"/>
                <w:szCs w:val="28"/>
              </w:rPr>
              <w:t>Kega</w:t>
            </w:r>
            <w:proofErr w:type="spellEnd"/>
          </w:p>
        </w:tc>
        <w:tc>
          <w:tcPr>
            <w:tcW w:w="3802" w:type="dxa"/>
          </w:tcPr>
          <w:p w14:paraId="5044170F" w14:textId="77777777" w:rsidR="00BC7C3F" w:rsidRPr="003C72F4" w:rsidRDefault="00A655F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Llenar </w:t>
            </w:r>
            <w:r w:rsidR="00E60E16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14:paraId="5F357436" w14:textId="77777777" w:rsidR="00BC7C3F" w:rsidRPr="00A621D8" w:rsidRDefault="00E60E1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Dö</w:t>
            </w:r>
            <w:proofErr w:type="spellEnd"/>
            <w:r w:rsidR="00A655FF"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 w:rsidR="00A655FF">
              <w:rPr>
                <w:rFonts w:ascii="Century Gothic" w:eastAsia="Batang" w:hAnsi="Century Gothic"/>
                <w:sz w:val="28"/>
                <w:szCs w:val="28"/>
              </w:rPr>
              <w:t>kega</w:t>
            </w:r>
            <w:proofErr w:type="spellEnd"/>
            <w:r w:rsidR="00A655F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A655FF">
              <w:rPr>
                <w:rFonts w:ascii="Century Gothic" w:eastAsia="Batang" w:hAnsi="Century Gothic"/>
                <w:sz w:val="28"/>
                <w:szCs w:val="28"/>
              </w:rPr>
              <w:t>siäte</w:t>
            </w:r>
            <w:proofErr w:type="spellEnd"/>
            <w:r w:rsidR="00A655F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14:paraId="20B82CB0" w14:textId="77777777" w:rsidR="00BC7C3F" w:rsidRPr="00A621D8" w:rsidRDefault="00A655FF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Riegue </w:t>
            </w:r>
            <w:r w:rsidR="00E60E16">
              <w:rPr>
                <w:rFonts w:ascii="Century Gothic" w:eastAsia="Batang" w:hAnsi="Century Gothic"/>
                <w:sz w:val="28"/>
                <w:szCs w:val="28"/>
              </w:rPr>
              <w:t xml:space="preserve"> la chicha al suelo. </w:t>
            </w:r>
          </w:p>
        </w:tc>
      </w:tr>
      <w:tr w:rsidR="00BC7C3F" w:rsidRPr="00A621D8" w14:paraId="5C28C06C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2C400D8" w14:textId="77777777" w:rsidR="00BC7C3F" w:rsidRPr="00243E92" w:rsidRDefault="00BC7C3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4612DBD" w14:textId="77777777" w:rsidR="00BC7C3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Grupos  </w:t>
            </w:r>
          </w:p>
        </w:tc>
        <w:tc>
          <w:tcPr>
            <w:tcW w:w="3254" w:type="dxa"/>
            <w:shd w:val="clear" w:color="auto" w:fill="FFFF00"/>
          </w:tcPr>
          <w:p w14:paraId="4F24B29B" w14:textId="77777777" w:rsidR="00BC7C3F" w:rsidRPr="00243E92" w:rsidRDefault="001B556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Mungwe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ja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ketebu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DE4C364" w14:textId="77777777" w:rsidR="00BC7C3F" w:rsidRPr="00243E92" w:rsidRDefault="001B5565" w:rsidP="001B5565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Hagan dos grupos </w:t>
            </w:r>
          </w:p>
        </w:tc>
      </w:tr>
      <w:tr w:rsidR="00BC7C3F" w:rsidRPr="00A621D8" w14:paraId="5B15E4B6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26ADB0F" w14:textId="77777777" w:rsidR="00BC7C3F" w:rsidRPr="00243E92" w:rsidRDefault="00BC7C3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Ketabe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8629088" w14:textId="77777777" w:rsidR="00BC7C3F" w:rsidRPr="00243E92" w:rsidRDefault="00BC7C3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grupos </w:t>
            </w:r>
          </w:p>
        </w:tc>
        <w:tc>
          <w:tcPr>
            <w:tcW w:w="3254" w:type="dxa"/>
            <w:shd w:val="clear" w:color="auto" w:fill="FFFF00"/>
          </w:tcPr>
          <w:p w14:paraId="784FB98C" w14:textId="77777777" w:rsidR="00BC7C3F" w:rsidRPr="00243E92" w:rsidRDefault="001B556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Ketabe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tuani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58E31B6" w14:textId="77777777" w:rsidR="00BC7C3F" w:rsidRPr="00243E92" w:rsidRDefault="001B556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grupos de personas vieron. </w:t>
            </w:r>
          </w:p>
        </w:tc>
      </w:tr>
      <w:tr w:rsidR="00BC7C3F" w:rsidRPr="00A621D8" w14:paraId="6087EA00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1F412E6" w14:textId="77777777" w:rsidR="00BC7C3F" w:rsidRPr="00243E92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Ketamä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B85FA44" w14:textId="77777777" w:rsidR="00BC7C3F" w:rsidRPr="00243E92" w:rsidRDefault="000D6E1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Tres grupos </w:t>
            </w:r>
          </w:p>
        </w:tc>
        <w:tc>
          <w:tcPr>
            <w:tcW w:w="3254" w:type="dxa"/>
            <w:shd w:val="clear" w:color="auto" w:fill="FFFF00"/>
          </w:tcPr>
          <w:p w14:paraId="1DDECE29" w14:textId="77777777" w:rsidR="00BC7C3F" w:rsidRPr="00243E92" w:rsidRDefault="001B5565" w:rsidP="001B5565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ketamä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yete.  </w:t>
            </w:r>
          </w:p>
        </w:tc>
        <w:tc>
          <w:tcPr>
            <w:tcW w:w="3985" w:type="dxa"/>
            <w:shd w:val="clear" w:color="auto" w:fill="FFFF00"/>
          </w:tcPr>
          <w:p w14:paraId="0797AB01" w14:textId="77777777" w:rsidR="00BC7C3F" w:rsidRPr="00243E92" w:rsidRDefault="001B556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tres grupos de piedras </w:t>
            </w:r>
          </w:p>
        </w:tc>
      </w:tr>
      <w:tr w:rsidR="00BC7C3F" w:rsidRPr="00A621D8" w14:paraId="50057892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928FB62" w14:textId="77777777" w:rsidR="00BC7C3F" w:rsidRPr="00243E92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Ketegä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440C256" w14:textId="77777777" w:rsidR="00BC7C3F" w:rsidRPr="00243E92" w:rsidRDefault="0090469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Cercar, encerrar </w:t>
            </w:r>
          </w:p>
        </w:tc>
        <w:tc>
          <w:tcPr>
            <w:tcW w:w="3254" w:type="dxa"/>
            <w:shd w:val="clear" w:color="auto" w:fill="FFFF00"/>
          </w:tcPr>
          <w:p w14:paraId="136C07A8" w14:textId="77777777" w:rsidR="00BC7C3F" w:rsidRPr="00243E92" w:rsidRDefault="0090469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ketegä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jubäre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326E642A" w14:textId="77777777" w:rsidR="00BC7C3F" w:rsidRPr="00243E92" w:rsidRDefault="0090469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Encierre a fuera a los pollos</w:t>
            </w:r>
          </w:p>
        </w:tc>
      </w:tr>
      <w:tr w:rsidR="00BC7C3F" w:rsidRPr="00A621D8" w14:paraId="011A6C97" w14:textId="77777777" w:rsidTr="0010192E">
        <w:trPr>
          <w:trHeight w:val="289"/>
        </w:trPr>
        <w:tc>
          <w:tcPr>
            <w:tcW w:w="3271" w:type="dxa"/>
          </w:tcPr>
          <w:p w14:paraId="7CEF66A8" w14:textId="77777777" w:rsidR="00BC7C3F" w:rsidRPr="00175B9D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175B9D">
              <w:rPr>
                <w:rFonts w:ascii="Century Gothic" w:eastAsia="Batang" w:hAnsi="Century Gothic"/>
                <w:sz w:val="28"/>
                <w:szCs w:val="28"/>
              </w:rPr>
              <w:lastRenderedPageBreak/>
              <w:t>Ketegä</w:t>
            </w:r>
            <w:proofErr w:type="spellEnd"/>
            <w:r w:rsidRPr="00175B9D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07423146" w14:textId="77777777" w:rsidR="00BC7C3F" w:rsidRPr="003C72F4" w:rsidRDefault="000D6E19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72F4">
              <w:rPr>
                <w:rFonts w:ascii="Century Gothic" w:eastAsia="Batang" w:hAnsi="Century Gothic"/>
                <w:sz w:val="28"/>
                <w:szCs w:val="28"/>
              </w:rPr>
              <w:t xml:space="preserve">Pegar </w:t>
            </w:r>
          </w:p>
        </w:tc>
        <w:tc>
          <w:tcPr>
            <w:tcW w:w="3254" w:type="dxa"/>
          </w:tcPr>
          <w:p w14:paraId="1168EFD2" w14:textId="77777777" w:rsidR="00BC7C3F" w:rsidRPr="00A621D8" w:rsidRDefault="00FD148A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Ketegä</w:t>
            </w:r>
            <w:proofErr w:type="spellEnd"/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5F3B97">
              <w:rPr>
                <w:rFonts w:ascii="Century Gothic" w:eastAsia="Batang" w:hAnsi="Century Gothic"/>
                <w:sz w:val="28"/>
                <w:szCs w:val="28"/>
              </w:rPr>
              <w:t>trägwata</w:t>
            </w:r>
            <w:proofErr w:type="spellEnd"/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5F3B97"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 w:rsidR="005F3B97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985" w:type="dxa"/>
          </w:tcPr>
          <w:p w14:paraId="01C51745" w14:textId="77777777" w:rsidR="00BC7C3F" w:rsidRPr="00A621D8" w:rsidRDefault="005F3B9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Péguele la hoja.  </w:t>
            </w:r>
          </w:p>
        </w:tc>
      </w:tr>
      <w:tr w:rsidR="000D6E19" w:rsidRPr="00A621D8" w14:paraId="2837F1E6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DC48B03" w14:textId="77777777" w:rsidR="000D6E19" w:rsidRPr="00243E92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815DEBB" w14:textId="77777777" w:rsidR="000D6E19" w:rsidRPr="00243E92" w:rsidRDefault="000D6E1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Cercado</w:t>
            </w:r>
            <w:r w:rsidR="005F3B97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, encierro </w:t>
            </w:r>
          </w:p>
        </w:tc>
        <w:tc>
          <w:tcPr>
            <w:tcW w:w="3254" w:type="dxa"/>
            <w:shd w:val="clear" w:color="auto" w:fill="FFFF00"/>
          </w:tcPr>
          <w:p w14:paraId="6A0E8146" w14:textId="77777777" w:rsidR="000D6E19" w:rsidRPr="00243E92" w:rsidRDefault="005F3B97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sribere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mütü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982565C" w14:textId="77777777" w:rsidR="000D6E19" w:rsidRPr="00243E92" w:rsidRDefault="005F3B97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Hágale un encierro al cerdo. </w:t>
            </w:r>
          </w:p>
        </w:tc>
      </w:tr>
      <w:tr w:rsidR="000D6E19" w:rsidRPr="00A621D8" w14:paraId="09BCB957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0547BC4E" w14:textId="77777777" w:rsidR="000D6E19" w:rsidRPr="00243E92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Kira</w:t>
            </w:r>
          </w:p>
        </w:tc>
        <w:tc>
          <w:tcPr>
            <w:tcW w:w="3802" w:type="dxa"/>
            <w:shd w:val="clear" w:color="auto" w:fill="FFFF00"/>
          </w:tcPr>
          <w:p w14:paraId="2C0FB535" w14:textId="77777777" w:rsidR="000D6E19" w:rsidRPr="00243E92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Antigua</w:t>
            </w:r>
          </w:p>
        </w:tc>
        <w:tc>
          <w:tcPr>
            <w:tcW w:w="3254" w:type="dxa"/>
            <w:shd w:val="clear" w:color="auto" w:fill="FFFF00"/>
          </w:tcPr>
          <w:p w14:paraId="71A786EC" w14:textId="77777777" w:rsidR="000D6E19" w:rsidRPr="00243E92" w:rsidRDefault="006C267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Kira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agwane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mölö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tuani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42EFEF50" w14:textId="77777777" w:rsidR="000D6E19" w:rsidRPr="00243E92" w:rsidRDefault="006C267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Antiguamente vieron a una danta. </w:t>
            </w:r>
          </w:p>
        </w:tc>
      </w:tr>
      <w:tr w:rsidR="000D6E19" w:rsidRPr="00A621D8" w14:paraId="5216BAA9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81EF9F3" w14:textId="77777777" w:rsidR="000D6E19" w:rsidRPr="00243E92" w:rsidRDefault="000D6E19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Kira</w:t>
            </w:r>
          </w:p>
        </w:tc>
        <w:tc>
          <w:tcPr>
            <w:tcW w:w="3802" w:type="dxa"/>
            <w:shd w:val="clear" w:color="auto" w:fill="FFFF00"/>
          </w:tcPr>
          <w:p w14:paraId="4767B3B9" w14:textId="77777777" w:rsidR="000D6E19" w:rsidRPr="00243E92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Vino (</w:t>
            </w:r>
            <w:r w:rsidR="005F3B97"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verbo venir en pasado </w:t>
            </w: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)   </w:t>
            </w:r>
          </w:p>
        </w:tc>
        <w:tc>
          <w:tcPr>
            <w:tcW w:w="3254" w:type="dxa"/>
            <w:shd w:val="clear" w:color="auto" w:fill="FFFF00"/>
          </w:tcPr>
          <w:p w14:paraId="70668EE1" w14:textId="77777777" w:rsidR="000D6E19" w:rsidRPr="00243E92" w:rsidRDefault="006C267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meye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FD148A"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kira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984434D" w14:textId="77777777" w:rsidR="000D6E19" w:rsidRPr="00243E92" w:rsidRDefault="006C267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mamá ya vino </w:t>
            </w:r>
          </w:p>
        </w:tc>
      </w:tr>
      <w:tr w:rsidR="000D6E19" w:rsidRPr="00A621D8" w14:paraId="462B21C1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4D03CF7E" w14:textId="77777777" w:rsidR="000D6E19" w:rsidRPr="00243E92" w:rsidRDefault="00175B9D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</w:t>
            </w:r>
            <w:r w:rsidR="000D6E19"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iängätä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63BF668" w14:textId="77777777" w:rsidR="000D6E19" w:rsidRPr="00243E92" w:rsidRDefault="000D6E19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r w:rsidR="00CA307F"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Hierba </w:t>
            </w:r>
          </w:p>
        </w:tc>
        <w:tc>
          <w:tcPr>
            <w:tcW w:w="3254" w:type="dxa"/>
            <w:shd w:val="clear" w:color="auto" w:fill="FFFF00"/>
          </w:tcPr>
          <w:p w14:paraId="6568C141" w14:textId="77777777" w:rsidR="000D6E19" w:rsidRPr="00243E92" w:rsidRDefault="006C267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Kiängätä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ECAD3C5" w14:textId="77777777" w:rsidR="000D6E19" w:rsidRPr="00243E92" w:rsidRDefault="006C267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hierba es malo. </w:t>
            </w:r>
          </w:p>
        </w:tc>
      </w:tr>
      <w:tr w:rsidR="000D6E19" w:rsidRPr="00A621D8" w14:paraId="44EF7BEB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7FBAC63F" w14:textId="77777777" w:rsidR="000D6E19" w:rsidRPr="00243E92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</w:t>
            </w:r>
            <w:proofErr w:type="spellEnd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</w:t>
            </w:r>
            <w:proofErr w:type="spellEnd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B54569F" w14:textId="77777777" w:rsidR="000D6E19" w:rsidRPr="00243E92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pedacitos </w:t>
            </w:r>
          </w:p>
        </w:tc>
        <w:tc>
          <w:tcPr>
            <w:tcW w:w="3254" w:type="dxa"/>
            <w:shd w:val="clear" w:color="auto" w:fill="FFFF00"/>
          </w:tcPr>
          <w:p w14:paraId="2D8BF5CB" w14:textId="77777777" w:rsidR="000D6E19" w:rsidRPr="00243E92" w:rsidRDefault="009958A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tregue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D613307" w14:textId="77777777" w:rsidR="000D6E19" w:rsidRPr="00243E92" w:rsidRDefault="009958A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Parta en pedacitos ese árbol. </w:t>
            </w:r>
          </w:p>
        </w:tc>
      </w:tr>
      <w:tr w:rsidR="00CA307F" w:rsidRPr="00A621D8" w14:paraId="2213BBF4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3271C143" w14:textId="77777777" w:rsidR="00CA307F" w:rsidRPr="00243E92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Kide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10FE77A" w14:textId="77777777" w:rsidR="00CA307F" w:rsidRPr="00243E92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Mano</w:t>
            </w:r>
          </w:p>
        </w:tc>
        <w:tc>
          <w:tcPr>
            <w:tcW w:w="3254" w:type="dxa"/>
            <w:shd w:val="clear" w:color="auto" w:fill="FFFF00"/>
          </w:tcPr>
          <w:p w14:paraId="6A301FBD" w14:textId="77777777" w:rsidR="00CA307F" w:rsidRPr="00243E92" w:rsidRDefault="009958A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33E8F7E" w14:textId="77777777" w:rsidR="00CA307F" w:rsidRPr="00243E92" w:rsidRDefault="009958A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mano es grande </w:t>
            </w:r>
          </w:p>
        </w:tc>
      </w:tr>
      <w:tr w:rsidR="00CA307F" w:rsidRPr="00A621D8" w14:paraId="40A06DC6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A1E37AF" w14:textId="77777777" w:rsidR="00CA307F" w:rsidRPr="00243E92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Kiben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44B2FAF" w14:textId="77777777" w:rsidR="00CA307F" w:rsidRPr="00243E92" w:rsidRDefault="009958AC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Vino con él. </w:t>
            </w:r>
          </w:p>
        </w:tc>
        <w:tc>
          <w:tcPr>
            <w:tcW w:w="3254" w:type="dxa"/>
            <w:shd w:val="clear" w:color="auto" w:fill="FFFF00"/>
          </w:tcPr>
          <w:p w14:paraId="737110C2" w14:textId="77777777" w:rsidR="00CA307F" w:rsidRPr="00243E92" w:rsidRDefault="009958A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kiben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39CC78E" w14:textId="77777777" w:rsidR="00CA307F" w:rsidRPr="00243E92" w:rsidRDefault="009958AC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vino con el </w:t>
            </w:r>
          </w:p>
        </w:tc>
      </w:tr>
      <w:tr w:rsidR="00CA307F" w:rsidRPr="00A621D8" w14:paraId="77C7163A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5A020F1" w14:textId="77777777" w:rsidR="00CA307F" w:rsidRPr="00243E92" w:rsidRDefault="00CA307F" w:rsidP="00175B9D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Kimu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4B1C997D" w14:textId="77777777" w:rsidR="00CA307F" w:rsidRPr="00243E92" w:rsidRDefault="00C676F3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Estococas</w:t>
            </w:r>
            <w:proofErr w:type="spellEnd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(plantas) </w:t>
            </w:r>
          </w:p>
        </w:tc>
        <w:tc>
          <w:tcPr>
            <w:tcW w:w="3254" w:type="dxa"/>
            <w:shd w:val="clear" w:color="auto" w:fill="FFFF00"/>
          </w:tcPr>
          <w:p w14:paraId="23392562" w14:textId="77777777" w:rsidR="00CA307F" w:rsidRPr="00243E92" w:rsidRDefault="00C676F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Kimu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bäsegä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25BD354" w14:textId="77777777" w:rsidR="00CA307F" w:rsidRPr="00243E92" w:rsidRDefault="00C676F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Limpie la planta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estococas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</w:tr>
      <w:tr w:rsidR="00CA307F" w:rsidRPr="00A621D8" w14:paraId="35FBCCDC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BACB1AC" w14:textId="77777777" w:rsidR="00CA307F" w:rsidRPr="00243E92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Kidri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1B28DE0A" w14:textId="77777777" w:rsidR="00CA307F" w:rsidRPr="00243E92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Sarna</w:t>
            </w:r>
          </w:p>
        </w:tc>
        <w:tc>
          <w:tcPr>
            <w:tcW w:w="3254" w:type="dxa"/>
            <w:shd w:val="clear" w:color="auto" w:fill="FFFF00"/>
          </w:tcPr>
          <w:p w14:paraId="09DAF536" w14:textId="77777777" w:rsidR="00CA307F" w:rsidRPr="00243E92" w:rsidRDefault="00C676F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Kidri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FFDC859" w14:textId="77777777" w:rsidR="00CA307F" w:rsidRPr="00243E92" w:rsidRDefault="00C676F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sarna es mala. </w:t>
            </w:r>
          </w:p>
        </w:tc>
      </w:tr>
      <w:tr w:rsidR="00CA307F" w:rsidRPr="00A621D8" w14:paraId="2FD9EEDE" w14:textId="77777777" w:rsidTr="00243E92">
        <w:trPr>
          <w:trHeight w:val="271"/>
        </w:trPr>
        <w:tc>
          <w:tcPr>
            <w:tcW w:w="3271" w:type="dxa"/>
            <w:shd w:val="clear" w:color="auto" w:fill="FFFF00"/>
          </w:tcPr>
          <w:p w14:paraId="17EED530" w14:textId="77777777" w:rsidR="00CA307F" w:rsidRPr="00243E92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40754DEE" w14:textId="77777777" w:rsidR="00CA307F" w:rsidRPr="00243E92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Seleccionar</w:t>
            </w:r>
          </w:p>
        </w:tc>
        <w:tc>
          <w:tcPr>
            <w:tcW w:w="3254" w:type="dxa"/>
            <w:shd w:val="clear" w:color="auto" w:fill="FFFF00"/>
          </w:tcPr>
          <w:p w14:paraId="6F3B85D7" w14:textId="77777777" w:rsidR="00CA307F" w:rsidRPr="00243E92" w:rsidRDefault="00C676F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Muma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98A75E6" w14:textId="77777777" w:rsidR="00CA307F" w:rsidRPr="00243E92" w:rsidRDefault="00C676F3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Seleccione ese frijol.</w:t>
            </w:r>
          </w:p>
        </w:tc>
      </w:tr>
      <w:tr w:rsidR="00CA307F" w:rsidRPr="00A621D8" w14:paraId="3DF73908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6AD8D38" w14:textId="77777777" w:rsidR="00CA307F" w:rsidRPr="00243E92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Kideiti</w:t>
            </w:r>
            <w:proofErr w:type="spellEnd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B0F7DA0" w14:textId="77777777" w:rsidR="00CA307F" w:rsidRPr="00243E92" w:rsidRDefault="00C676F3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Un</w:t>
            </w:r>
            <w:r w:rsidR="00790761"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a racima</w:t>
            </w:r>
          </w:p>
        </w:tc>
        <w:tc>
          <w:tcPr>
            <w:tcW w:w="3254" w:type="dxa"/>
            <w:shd w:val="clear" w:color="auto" w:fill="FFFF00"/>
          </w:tcPr>
          <w:p w14:paraId="7C534C9F" w14:textId="77777777" w:rsidR="00CA307F" w:rsidRPr="00243E92" w:rsidRDefault="0079076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tigegä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kideiti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3985" w:type="dxa"/>
            <w:shd w:val="clear" w:color="auto" w:fill="FFFF00"/>
          </w:tcPr>
          <w:p w14:paraId="22AF6660" w14:textId="77777777" w:rsidR="00CA307F" w:rsidRPr="00243E92" w:rsidRDefault="00790761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una racima de plátano. </w:t>
            </w:r>
          </w:p>
        </w:tc>
      </w:tr>
      <w:tr w:rsidR="00CA307F" w:rsidRPr="00A621D8" w14:paraId="5746D680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053BEAC" w14:textId="77777777" w:rsidR="00CA307F" w:rsidRPr="00243E92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Kirire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7C6B35D" w14:textId="77777777" w:rsidR="00CA307F" w:rsidRPr="00243E92" w:rsidRDefault="00EA4195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Torcido </w:t>
            </w:r>
          </w:p>
        </w:tc>
        <w:tc>
          <w:tcPr>
            <w:tcW w:w="3254" w:type="dxa"/>
            <w:shd w:val="clear" w:color="auto" w:fill="FFFF00"/>
          </w:tcPr>
          <w:p w14:paraId="5CDBB952" w14:textId="77777777" w:rsidR="00CA307F" w:rsidRPr="00243E92" w:rsidRDefault="00EA419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kirire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4616404" w14:textId="77777777" w:rsidR="00CA307F" w:rsidRPr="00243E92" w:rsidRDefault="00EA4195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cabo de hacha está torcido </w:t>
            </w:r>
          </w:p>
        </w:tc>
      </w:tr>
      <w:tr w:rsidR="00CA307F" w:rsidRPr="00A621D8" w14:paraId="1A904630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39FDFD0" w14:textId="77777777" w:rsidR="00CA307F" w:rsidRPr="00243E92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Kiadre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75A1D4F" w14:textId="77777777" w:rsidR="00CA307F" w:rsidRPr="00243E92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niños</w:t>
            </w:r>
          </w:p>
        </w:tc>
        <w:tc>
          <w:tcPr>
            <w:tcW w:w="3254" w:type="dxa"/>
            <w:shd w:val="clear" w:color="auto" w:fill="FFFF00"/>
          </w:tcPr>
          <w:p w14:paraId="17232503" w14:textId="77777777" w:rsidR="00CA307F" w:rsidRPr="00243E92" w:rsidRDefault="00740480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Kiadre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kärere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nete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A4F983E" w14:textId="77777777" w:rsidR="00CA307F" w:rsidRPr="00243E92" w:rsidRDefault="00740480" w:rsidP="00740480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Llamen aquí a esos niños </w:t>
            </w:r>
          </w:p>
        </w:tc>
      </w:tr>
      <w:tr w:rsidR="00CA307F" w:rsidRPr="00A621D8" w14:paraId="26CE66CC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2BE153BD" w14:textId="77777777" w:rsidR="00CA307F" w:rsidRPr="00243E92" w:rsidRDefault="00CA307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Kiala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7E564B41" w14:textId="77777777" w:rsidR="00CA307F" w:rsidRPr="00243E92" w:rsidRDefault="00CA307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Tucán</w:t>
            </w:r>
          </w:p>
        </w:tc>
        <w:tc>
          <w:tcPr>
            <w:tcW w:w="3254" w:type="dxa"/>
            <w:shd w:val="clear" w:color="auto" w:fill="FFFF00"/>
          </w:tcPr>
          <w:p w14:paraId="4F91F566" w14:textId="77777777" w:rsidR="00CA307F" w:rsidRPr="00243E92" w:rsidRDefault="00740480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Kiala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tuäre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2D801C67" w14:textId="77777777" w:rsidR="00CA307F" w:rsidRPr="00243E92" w:rsidRDefault="00740480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tucán tiene varios colores </w:t>
            </w:r>
          </w:p>
        </w:tc>
      </w:tr>
      <w:tr w:rsidR="00CA307F" w:rsidRPr="00A621D8" w14:paraId="485E8A2A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574A6F9B" w14:textId="77777777" w:rsidR="00CA307F" w:rsidRPr="00243E92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DA882CB" w14:textId="77777777" w:rsidR="00CA307F" w:rsidRPr="00243E92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Leche</w:t>
            </w:r>
          </w:p>
        </w:tc>
        <w:tc>
          <w:tcPr>
            <w:tcW w:w="3254" w:type="dxa"/>
            <w:shd w:val="clear" w:color="auto" w:fill="FFFF00"/>
          </w:tcPr>
          <w:p w14:paraId="24AE9EC2" w14:textId="77777777" w:rsidR="00CA307F" w:rsidRPr="00243E92" w:rsidRDefault="00740480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Kian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bien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A0D395D" w14:textId="77777777" w:rsidR="00CA307F" w:rsidRPr="00243E92" w:rsidRDefault="00740480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Deje la leche al perro</w:t>
            </w:r>
          </w:p>
        </w:tc>
      </w:tr>
      <w:tr w:rsidR="00CA307F" w:rsidRPr="00A621D8" w14:paraId="6E5F58C2" w14:textId="77777777" w:rsidTr="00243E92">
        <w:trPr>
          <w:trHeight w:val="289"/>
        </w:trPr>
        <w:tc>
          <w:tcPr>
            <w:tcW w:w="3271" w:type="dxa"/>
            <w:shd w:val="clear" w:color="auto" w:fill="FFFF00"/>
          </w:tcPr>
          <w:p w14:paraId="6DE73DE1" w14:textId="77777777" w:rsidR="00CA307F" w:rsidRPr="00243E92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Kianinte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B3DCBA9" w14:textId="77777777" w:rsidR="00CA307F" w:rsidRPr="00243E92" w:rsidRDefault="006B2C26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Vaciaron</w:t>
            </w:r>
          </w:p>
        </w:tc>
        <w:tc>
          <w:tcPr>
            <w:tcW w:w="3254" w:type="dxa"/>
            <w:shd w:val="clear" w:color="auto" w:fill="FFFF00"/>
          </w:tcPr>
          <w:p w14:paraId="6CBAF406" w14:textId="77777777" w:rsidR="00CA307F" w:rsidRPr="00243E92" w:rsidRDefault="006B2C2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Ñö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ye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kianinte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chitani</w:t>
            </w:r>
            <w:proofErr w:type="spellEnd"/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B307E04" w14:textId="77777777" w:rsidR="00CA307F" w:rsidRPr="00243E92" w:rsidRDefault="006B2C2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Vaciaron poquito el agua. </w:t>
            </w:r>
          </w:p>
        </w:tc>
      </w:tr>
      <w:tr w:rsidR="00C936D2" w:rsidRPr="00A621D8" w14:paraId="43F5384A" w14:textId="77777777" w:rsidTr="0010192E">
        <w:trPr>
          <w:trHeight w:val="289"/>
        </w:trPr>
        <w:tc>
          <w:tcPr>
            <w:tcW w:w="3271" w:type="dxa"/>
          </w:tcPr>
          <w:p w14:paraId="5ADD0D9A" w14:textId="77777777" w:rsidR="00C936D2" w:rsidRPr="0010192E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lastRenderedPageBreak/>
              <w:t>Kianinde</w:t>
            </w:r>
            <w:proofErr w:type="spellEnd"/>
          </w:p>
        </w:tc>
        <w:tc>
          <w:tcPr>
            <w:tcW w:w="3802" w:type="dxa"/>
          </w:tcPr>
          <w:p w14:paraId="6D5FA1FD" w14:textId="77777777" w:rsidR="00C936D2" w:rsidRPr="00904695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Rajar una hoja </w:t>
            </w:r>
          </w:p>
        </w:tc>
        <w:tc>
          <w:tcPr>
            <w:tcW w:w="3254" w:type="dxa"/>
          </w:tcPr>
          <w:p w14:paraId="08D646F9" w14:textId="77777777"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kianinde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14:paraId="1F6D6CD7" w14:textId="77777777" w:rsidR="00C936D2" w:rsidRPr="00A621D8" w:rsidRDefault="006B2C2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rajo la hoja de pita </w:t>
            </w:r>
          </w:p>
        </w:tc>
      </w:tr>
      <w:tr w:rsidR="00C936D2" w:rsidRPr="00A621D8" w14:paraId="1DBD4E16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317D53F6" w14:textId="77777777" w:rsidR="00C936D2" w:rsidRPr="006017DD" w:rsidRDefault="00C936D2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00ADF7B" w14:textId="77777777" w:rsidR="00C936D2" w:rsidRPr="006017DD" w:rsidRDefault="00C936D2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A su lado</w:t>
            </w:r>
          </w:p>
        </w:tc>
        <w:tc>
          <w:tcPr>
            <w:tcW w:w="3254" w:type="dxa"/>
            <w:shd w:val="clear" w:color="auto" w:fill="FFFF00"/>
          </w:tcPr>
          <w:p w14:paraId="2C2C46BB" w14:textId="77777777" w:rsidR="00C936D2" w:rsidRPr="006017DD" w:rsidRDefault="006B2C2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Ngutuä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kiri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jue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9A22DA1" w14:textId="77777777" w:rsidR="00C936D2" w:rsidRPr="006017DD" w:rsidRDefault="006B2C2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 lado del cerro tiene la casa. </w:t>
            </w:r>
          </w:p>
        </w:tc>
      </w:tr>
      <w:tr w:rsidR="00740480" w:rsidRPr="00A621D8" w14:paraId="1D67F69E" w14:textId="77777777" w:rsidTr="006017DD">
        <w:trPr>
          <w:trHeight w:val="393"/>
        </w:trPr>
        <w:tc>
          <w:tcPr>
            <w:tcW w:w="3271" w:type="dxa"/>
            <w:shd w:val="clear" w:color="auto" w:fill="FFFF00"/>
          </w:tcPr>
          <w:p w14:paraId="0269583F" w14:textId="77777777" w:rsidR="00740480" w:rsidRPr="006017DD" w:rsidRDefault="0074048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1E6B097C" w14:textId="77777777" w:rsidR="00740480" w:rsidRPr="006017DD" w:rsidRDefault="00740480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Tirar</w:t>
            </w:r>
          </w:p>
        </w:tc>
        <w:tc>
          <w:tcPr>
            <w:tcW w:w="3254" w:type="dxa"/>
            <w:shd w:val="clear" w:color="auto" w:fill="FFFF00"/>
          </w:tcPr>
          <w:p w14:paraId="0B578E0E" w14:textId="77777777" w:rsidR="00740480" w:rsidRPr="006017DD" w:rsidRDefault="006B2C2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ñukwä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8F15573" w14:textId="77777777" w:rsidR="00740480" w:rsidRPr="006017DD" w:rsidRDefault="006B2C2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bote la basura. </w:t>
            </w:r>
          </w:p>
        </w:tc>
      </w:tr>
      <w:tr w:rsidR="00AC15B7" w:rsidRPr="00A621D8" w14:paraId="2D1B4D48" w14:textId="77777777" w:rsidTr="0010192E">
        <w:trPr>
          <w:trHeight w:val="289"/>
        </w:trPr>
        <w:tc>
          <w:tcPr>
            <w:tcW w:w="3271" w:type="dxa"/>
          </w:tcPr>
          <w:p w14:paraId="386CDD12" w14:textId="77777777" w:rsidR="00AC15B7" w:rsidRPr="0010192E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Kiga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4369D4EE" w14:textId="77777777" w:rsidR="00AC15B7" w:rsidRPr="00904695" w:rsidRDefault="006B2C26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Mata </w:t>
            </w:r>
            <w:r w:rsidR="00AC15B7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de pita </w:t>
            </w:r>
          </w:p>
        </w:tc>
        <w:tc>
          <w:tcPr>
            <w:tcW w:w="3254" w:type="dxa"/>
          </w:tcPr>
          <w:p w14:paraId="4E1A7CAF" w14:textId="77777777" w:rsidR="00AC15B7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14:paraId="692E37B0" w14:textId="77777777" w:rsidR="00AC15B7" w:rsidRPr="00A621D8" w:rsidRDefault="00D81F87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sembrar mata de pita. </w:t>
            </w:r>
          </w:p>
        </w:tc>
      </w:tr>
      <w:tr w:rsidR="00C936D2" w:rsidRPr="00A621D8" w14:paraId="7B324B82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0B707DAE" w14:textId="77777777" w:rsidR="00C936D2" w:rsidRPr="006017DD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Kimien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5922A5D" w14:textId="77777777" w:rsidR="00C936D2" w:rsidRPr="006017DD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254" w:type="dxa"/>
            <w:shd w:val="clear" w:color="auto" w:fill="FFFF00"/>
          </w:tcPr>
          <w:p w14:paraId="03702DCC" w14:textId="77777777" w:rsidR="00C936D2" w:rsidRPr="006017DD" w:rsidRDefault="00D81F87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kimien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yete </w:t>
            </w:r>
          </w:p>
        </w:tc>
        <w:tc>
          <w:tcPr>
            <w:tcW w:w="3985" w:type="dxa"/>
            <w:shd w:val="clear" w:color="auto" w:fill="FFFF00"/>
          </w:tcPr>
          <w:p w14:paraId="01998FE7" w14:textId="77777777" w:rsidR="00C936D2" w:rsidRPr="006017DD" w:rsidRDefault="00961DA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</w:t>
            </w:r>
            <w:r w:rsidR="00D81F87"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está</w:t>
            </w:r>
            <w:r w:rsidR="00D81F87"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durmiendo ahí. </w:t>
            </w:r>
          </w:p>
        </w:tc>
      </w:tr>
      <w:tr w:rsidR="00AC15B7" w:rsidRPr="00A621D8" w14:paraId="53ECD60C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5387BC14" w14:textId="77777777" w:rsidR="00AC15B7" w:rsidRPr="006017DD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Kisegwä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9472867" w14:textId="77777777" w:rsidR="00AC15B7" w:rsidRPr="006017DD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Puño </w:t>
            </w:r>
          </w:p>
        </w:tc>
        <w:tc>
          <w:tcPr>
            <w:tcW w:w="3254" w:type="dxa"/>
            <w:shd w:val="clear" w:color="auto" w:fill="FFFF00"/>
          </w:tcPr>
          <w:p w14:paraId="59E5C8CA" w14:textId="77777777" w:rsidR="00AC15B7" w:rsidRPr="006017DD" w:rsidRDefault="003968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Kisegwä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migue yete  </w:t>
            </w:r>
          </w:p>
        </w:tc>
        <w:tc>
          <w:tcPr>
            <w:tcW w:w="3985" w:type="dxa"/>
            <w:shd w:val="clear" w:color="auto" w:fill="FFFF00"/>
          </w:tcPr>
          <w:p w14:paraId="5F54D143" w14:textId="77777777" w:rsidR="00AC15B7" w:rsidRPr="006017DD" w:rsidRDefault="003968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el puño ahí. </w:t>
            </w:r>
          </w:p>
        </w:tc>
      </w:tr>
      <w:tr w:rsidR="00AC15B7" w:rsidRPr="00A621D8" w14:paraId="36726183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3FDC7AFA" w14:textId="77777777" w:rsidR="00AC15B7" w:rsidRPr="006017DD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Kitegä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866A2E3" w14:textId="77777777" w:rsidR="00AC15B7" w:rsidRPr="006017DD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Botar </w:t>
            </w:r>
          </w:p>
        </w:tc>
        <w:tc>
          <w:tcPr>
            <w:tcW w:w="3254" w:type="dxa"/>
            <w:shd w:val="clear" w:color="auto" w:fill="FFFF00"/>
          </w:tcPr>
          <w:p w14:paraId="64839EAD" w14:textId="77777777" w:rsidR="00AC15B7" w:rsidRPr="006017DD" w:rsidRDefault="003968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käburie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kitegä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86B463D" w14:textId="77777777" w:rsidR="00AC15B7" w:rsidRPr="006017DD" w:rsidRDefault="003968EF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botar basura. </w:t>
            </w:r>
          </w:p>
        </w:tc>
      </w:tr>
      <w:tr w:rsidR="00AC15B7" w:rsidRPr="00A621D8" w14:paraId="1CAD5A1B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5D139FC7" w14:textId="77777777" w:rsidR="00AC15B7" w:rsidRPr="006017DD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4E5702E" w14:textId="77777777" w:rsidR="00AC15B7" w:rsidRPr="006017DD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Echar </w:t>
            </w:r>
          </w:p>
        </w:tc>
        <w:tc>
          <w:tcPr>
            <w:tcW w:w="3254" w:type="dxa"/>
            <w:shd w:val="clear" w:color="auto" w:fill="FFFF00"/>
          </w:tcPr>
          <w:p w14:paraId="010D7B38" w14:textId="77777777" w:rsidR="00AC15B7" w:rsidRPr="006017DD" w:rsidRDefault="00961DA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Muma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ugwente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D3CB309" w14:textId="77777777" w:rsidR="00AC15B7" w:rsidRPr="006017DD" w:rsidRDefault="00961DA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Eche los frijoles en la olla. </w:t>
            </w:r>
          </w:p>
        </w:tc>
      </w:tr>
      <w:tr w:rsidR="00AC15B7" w:rsidRPr="00A621D8" w14:paraId="7AC278CC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41668A29" w14:textId="77777777" w:rsidR="00AC15B7" w:rsidRPr="006017DD" w:rsidRDefault="00AC15B7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5CF2442" w14:textId="77777777" w:rsidR="00AC15B7" w:rsidRPr="006017DD" w:rsidRDefault="00AC15B7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Lanzar </w:t>
            </w:r>
          </w:p>
        </w:tc>
        <w:tc>
          <w:tcPr>
            <w:tcW w:w="3254" w:type="dxa"/>
            <w:shd w:val="clear" w:color="auto" w:fill="FFFF00"/>
          </w:tcPr>
          <w:p w14:paraId="46AEB7E4" w14:textId="77777777" w:rsidR="00AC15B7" w:rsidRPr="006017DD" w:rsidRDefault="00961DA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Naran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7D17D58" w14:textId="77777777" w:rsidR="00AC15B7" w:rsidRPr="006017DD" w:rsidRDefault="00961DA6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Lánceme esa naranja. </w:t>
            </w:r>
          </w:p>
        </w:tc>
      </w:tr>
      <w:tr w:rsidR="00AC15B7" w:rsidRPr="00A621D8" w14:paraId="0DF58B4F" w14:textId="77777777" w:rsidTr="0010192E">
        <w:trPr>
          <w:trHeight w:val="289"/>
        </w:trPr>
        <w:tc>
          <w:tcPr>
            <w:tcW w:w="3271" w:type="dxa"/>
          </w:tcPr>
          <w:p w14:paraId="11A13687" w14:textId="77777777" w:rsidR="00AC15B7" w:rsidRPr="0010192E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Kloso</w:t>
            </w:r>
            <w:proofErr w:type="spellEnd"/>
          </w:p>
        </w:tc>
        <w:tc>
          <w:tcPr>
            <w:tcW w:w="3802" w:type="dxa"/>
          </w:tcPr>
          <w:p w14:paraId="70B59BCD" w14:textId="77777777" w:rsidR="00AC15B7" w:rsidRPr="00904695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Mejilla  </w:t>
            </w:r>
          </w:p>
        </w:tc>
        <w:tc>
          <w:tcPr>
            <w:tcW w:w="3254" w:type="dxa"/>
          </w:tcPr>
          <w:p w14:paraId="0227019C" w14:textId="77777777" w:rsidR="00AC15B7" w:rsidRPr="00A621D8" w:rsidRDefault="00961DA6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kloso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A56FEE">
              <w:rPr>
                <w:rFonts w:ascii="Century Gothic" w:eastAsia="Batang" w:hAnsi="Century Gothic"/>
                <w:sz w:val="28"/>
                <w:szCs w:val="28"/>
              </w:rPr>
              <w:t>nga</w:t>
            </w:r>
            <w:proofErr w:type="spellEnd"/>
            <w:r w:rsidR="00A56FEE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</w:tcPr>
          <w:p w14:paraId="2D757425" w14:textId="77777777" w:rsidR="00AC15B7" w:rsidRPr="00A621D8" w:rsidRDefault="00A56FE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tiene la mejilla larga </w:t>
            </w:r>
          </w:p>
        </w:tc>
      </w:tr>
      <w:tr w:rsidR="00AC15B7" w:rsidRPr="00A621D8" w14:paraId="4718416B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1FEE1457" w14:textId="77777777" w:rsidR="00AC15B7" w:rsidRPr="006017DD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Klä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B8F21C1" w14:textId="77777777" w:rsidR="00AC15B7" w:rsidRPr="006017DD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Barba </w:t>
            </w:r>
          </w:p>
        </w:tc>
        <w:tc>
          <w:tcPr>
            <w:tcW w:w="3254" w:type="dxa"/>
            <w:shd w:val="clear" w:color="auto" w:fill="FFFF00"/>
          </w:tcPr>
          <w:p w14:paraId="0D0E9BEB" w14:textId="77777777" w:rsidR="00AC15B7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Rua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klä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4803FB2" w14:textId="77777777" w:rsidR="00AC15B7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señor tiene la barba blanca</w:t>
            </w:r>
          </w:p>
        </w:tc>
      </w:tr>
      <w:tr w:rsidR="00AC5F1F" w:rsidRPr="00A621D8" w14:paraId="456B6A5B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089270BA" w14:textId="77777777" w:rsidR="00AC5F1F" w:rsidRPr="006017DD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Klon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4FB54A7" w14:textId="77777777" w:rsidR="00AC5F1F" w:rsidRPr="006017DD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Cuerpo Espín </w:t>
            </w:r>
          </w:p>
        </w:tc>
        <w:tc>
          <w:tcPr>
            <w:tcW w:w="3254" w:type="dxa"/>
            <w:shd w:val="clear" w:color="auto" w:fill="FFFF00"/>
          </w:tcPr>
          <w:p w14:paraId="68EB76A3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Klon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tugwäte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C3341AE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cuerpo Espín es espinoso. </w:t>
            </w:r>
          </w:p>
        </w:tc>
      </w:tr>
      <w:tr w:rsidR="00AC5F1F" w:rsidRPr="00A621D8" w14:paraId="1C29C19E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44DBFD19" w14:textId="77777777" w:rsidR="00AC5F1F" w:rsidRPr="006017DD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Klabo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6899255" w14:textId="77777777" w:rsidR="00AC5F1F" w:rsidRPr="006017DD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Clavo </w:t>
            </w:r>
          </w:p>
        </w:tc>
        <w:tc>
          <w:tcPr>
            <w:tcW w:w="3254" w:type="dxa"/>
            <w:shd w:val="clear" w:color="auto" w:fill="FFFF00"/>
          </w:tcPr>
          <w:p w14:paraId="26BF9016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Klabo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ngotote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E07613A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metió  un clavo en mis pies. </w:t>
            </w:r>
          </w:p>
        </w:tc>
      </w:tr>
      <w:tr w:rsidR="00AC5F1F" w:rsidRPr="00A621D8" w14:paraId="66A92F92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08F5922F" w14:textId="77777777" w:rsidR="00AC5F1F" w:rsidRPr="006017DD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4FF5C900" w14:textId="77777777" w:rsidR="00AC5F1F" w:rsidRPr="006017DD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Grasa </w:t>
            </w:r>
          </w:p>
        </w:tc>
        <w:tc>
          <w:tcPr>
            <w:tcW w:w="3254" w:type="dxa"/>
            <w:shd w:val="clear" w:color="auto" w:fill="FFFF00"/>
          </w:tcPr>
          <w:p w14:paraId="232CDA1F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Ngiri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AB897EE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carne tiene mucha grasa. </w:t>
            </w:r>
          </w:p>
        </w:tc>
      </w:tr>
      <w:tr w:rsidR="00AC5F1F" w:rsidRPr="00A621D8" w14:paraId="77073FE2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0392D107" w14:textId="77777777" w:rsidR="00AC5F1F" w:rsidRPr="006017DD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269BCFB" w14:textId="77777777" w:rsidR="00AC5F1F" w:rsidRPr="006017DD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Hilo </w:t>
            </w:r>
          </w:p>
        </w:tc>
        <w:tc>
          <w:tcPr>
            <w:tcW w:w="3254" w:type="dxa"/>
            <w:shd w:val="clear" w:color="auto" w:fill="FFFF00"/>
          </w:tcPr>
          <w:p w14:paraId="1D83AEF2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ngwen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kögäni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FDB3182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compro un hilo de color blanco. </w:t>
            </w:r>
          </w:p>
        </w:tc>
      </w:tr>
      <w:tr w:rsidR="00AC5F1F" w:rsidRPr="00A621D8" w14:paraId="41CB6966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6C2AC460" w14:textId="77777777" w:rsidR="00AC5F1F" w:rsidRPr="006017DD" w:rsidRDefault="00AC5F1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FBC79B5" w14:textId="77777777" w:rsidR="00AC5F1F" w:rsidRPr="006017DD" w:rsidRDefault="00AC5F1F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Gordo</w:t>
            </w:r>
          </w:p>
        </w:tc>
        <w:tc>
          <w:tcPr>
            <w:tcW w:w="3254" w:type="dxa"/>
            <w:shd w:val="clear" w:color="auto" w:fill="FFFF00"/>
          </w:tcPr>
          <w:p w14:paraId="3C95DEB5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Mäda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C8DAA4E" w14:textId="77777777" w:rsidR="00AC5F1F" w:rsidRPr="006017DD" w:rsidRDefault="00FD148A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caballo es gordo. </w:t>
            </w:r>
          </w:p>
        </w:tc>
      </w:tr>
      <w:tr w:rsidR="00AC5F1F" w:rsidRPr="00A621D8" w14:paraId="11E2742E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33973995" w14:textId="77777777" w:rsidR="00AC5F1F" w:rsidRPr="006017DD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Kobaire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B88E690" w14:textId="77777777" w:rsidR="00AC5F1F" w:rsidRPr="006017DD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Compadrear </w:t>
            </w:r>
          </w:p>
        </w:tc>
        <w:tc>
          <w:tcPr>
            <w:tcW w:w="3254" w:type="dxa"/>
            <w:shd w:val="clear" w:color="auto" w:fill="FFFF00"/>
          </w:tcPr>
          <w:p w14:paraId="5E020F8E" w14:textId="77777777" w:rsidR="00AC5F1F" w:rsidRPr="006017DD" w:rsidRDefault="000F21F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kobaire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jabe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101BB459" w14:textId="77777777" w:rsidR="00AC5F1F" w:rsidRPr="006017DD" w:rsidRDefault="000F21F8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ser compadres </w:t>
            </w:r>
          </w:p>
        </w:tc>
      </w:tr>
      <w:tr w:rsidR="00AC5F1F" w:rsidRPr="00A621D8" w14:paraId="7045D8B0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378FC4E1" w14:textId="77777777" w:rsidR="00AC5F1F" w:rsidRPr="006017DD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lastRenderedPageBreak/>
              <w:t>Köbö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180C01C" w14:textId="77777777" w:rsidR="00AC5F1F" w:rsidRPr="006017DD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Sueño </w:t>
            </w:r>
          </w:p>
        </w:tc>
        <w:tc>
          <w:tcPr>
            <w:tcW w:w="3254" w:type="dxa"/>
            <w:shd w:val="clear" w:color="auto" w:fill="FFFF00"/>
          </w:tcPr>
          <w:p w14:paraId="6356B9E0" w14:textId="77777777" w:rsidR="00AC5F1F" w:rsidRPr="006017DD" w:rsidRDefault="0075546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Köbö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1125C010" w14:textId="77777777" w:rsidR="00AC5F1F" w:rsidRPr="006017DD" w:rsidRDefault="0075546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sueño es feo </w:t>
            </w:r>
          </w:p>
        </w:tc>
      </w:tr>
      <w:tr w:rsidR="0010192E" w:rsidRPr="00A621D8" w14:paraId="574AFFAA" w14:textId="77777777" w:rsidTr="0010192E">
        <w:trPr>
          <w:trHeight w:val="289"/>
        </w:trPr>
        <w:tc>
          <w:tcPr>
            <w:tcW w:w="3271" w:type="dxa"/>
          </w:tcPr>
          <w:p w14:paraId="4296BE97" w14:textId="77777777"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Köböi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  <w:vMerge w:val="restart"/>
          </w:tcPr>
          <w:p w14:paraId="2C1A7B00" w14:textId="77777777"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Día </w:t>
            </w:r>
          </w:p>
        </w:tc>
        <w:tc>
          <w:tcPr>
            <w:tcW w:w="3254" w:type="dxa"/>
            <w:vMerge w:val="restart"/>
          </w:tcPr>
          <w:p w14:paraId="0EED882B" w14:textId="77777777"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Matare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köböi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migai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985" w:type="dxa"/>
            <w:vMerge w:val="restart"/>
          </w:tcPr>
          <w:p w14:paraId="498D92F1" w14:textId="77777777" w:rsidR="0010192E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Hagamos hoy día </w:t>
            </w:r>
          </w:p>
        </w:tc>
      </w:tr>
      <w:tr w:rsidR="0010192E" w:rsidRPr="00A621D8" w14:paraId="74267F83" w14:textId="77777777" w:rsidTr="0010192E">
        <w:trPr>
          <w:trHeight w:val="760"/>
        </w:trPr>
        <w:tc>
          <w:tcPr>
            <w:tcW w:w="3271" w:type="dxa"/>
          </w:tcPr>
          <w:p w14:paraId="733F0DF9" w14:textId="77777777" w:rsidR="0010192E" w:rsidRPr="0010192E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Köböti</w:t>
            </w:r>
            <w:proofErr w:type="spellEnd"/>
          </w:p>
        </w:tc>
        <w:tc>
          <w:tcPr>
            <w:tcW w:w="3802" w:type="dxa"/>
            <w:vMerge/>
          </w:tcPr>
          <w:p w14:paraId="5507F4E7" w14:textId="77777777" w:rsidR="0010192E" w:rsidRPr="00904695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254" w:type="dxa"/>
            <w:vMerge/>
          </w:tcPr>
          <w:p w14:paraId="2D4B2E0A" w14:textId="77777777"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985" w:type="dxa"/>
            <w:vMerge/>
          </w:tcPr>
          <w:p w14:paraId="38321398" w14:textId="77777777" w:rsidR="0010192E" w:rsidRPr="00A621D8" w:rsidRDefault="0010192E" w:rsidP="00AD481E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A621D8" w:rsidRPr="00A621D8" w14:paraId="3C9B238F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03F6C7DE" w14:textId="77777777" w:rsidR="00A621D8" w:rsidRPr="006017DD" w:rsidRDefault="00A621D8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Köbö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bäbe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D5E4C1E" w14:textId="77777777" w:rsidR="00A621D8" w:rsidRPr="006017DD" w:rsidRDefault="00A621D8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Cuantos días </w:t>
            </w:r>
          </w:p>
        </w:tc>
        <w:tc>
          <w:tcPr>
            <w:tcW w:w="3254" w:type="dxa"/>
            <w:shd w:val="clear" w:color="auto" w:fill="FFFF00"/>
          </w:tcPr>
          <w:p w14:paraId="159AE4C8" w14:textId="77777777" w:rsidR="00A621D8" w:rsidRPr="006017DD" w:rsidRDefault="0075546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Köbö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bäbe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rugai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24783E0" w14:textId="77777777" w:rsidR="00A621D8" w:rsidRPr="006017DD" w:rsidRDefault="0075546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Cuantos días llegaran la gente.</w:t>
            </w:r>
          </w:p>
        </w:tc>
      </w:tr>
      <w:tr w:rsidR="0010192E" w:rsidRPr="00A621D8" w14:paraId="7667F459" w14:textId="77777777" w:rsidTr="006017DD">
        <w:trPr>
          <w:trHeight w:val="697"/>
        </w:trPr>
        <w:tc>
          <w:tcPr>
            <w:tcW w:w="3271" w:type="dxa"/>
            <w:shd w:val="clear" w:color="auto" w:fill="FFFF00"/>
          </w:tcPr>
          <w:p w14:paraId="26AFF01B" w14:textId="77777777" w:rsidR="0010192E" w:rsidRPr="006017DD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Köbö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  <w:p w14:paraId="469AF667" w14:textId="77777777" w:rsidR="0010192E" w:rsidRPr="006017DD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802" w:type="dxa"/>
            <w:vMerge w:val="restart"/>
            <w:shd w:val="clear" w:color="auto" w:fill="FFFF00"/>
          </w:tcPr>
          <w:p w14:paraId="41EBA8E8" w14:textId="77777777" w:rsidR="0010192E" w:rsidRPr="006017DD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Fijar la fecha  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08BB9DCF" w14:textId="77777777" w:rsidR="0010192E" w:rsidRPr="006017DD" w:rsidRDefault="0010192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Ani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köbö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kite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sribira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20A1B34A" w14:textId="77777777" w:rsidR="0010192E" w:rsidRPr="006017DD" w:rsidRDefault="0010192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Fijemos fechas para trabajar. </w:t>
            </w:r>
          </w:p>
        </w:tc>
      </w:tr>
      <w:tr w:rsidR="0010192E" w:rsidRPr="00A621D8" w14:paraId="7798B4AF" w14:textId="77777777" w:rsidTr="006017DD">
        <w:trPr>
          <w:trHeight w:val="697"/>
        </w:trPr>
        <w:tc>
          <w:tcPr>
            <w:tcW w:w="3271" w:type="dxa"/>
            <w:shd w:val="clear" w:color="auto" w:fill="FFFF00"/>
          </w:tcPr>
          <w:p w14:paraId="0D15EBB4" w14:textId="77777777" w:rsidR="0010192E" w:rsidRPr="006017DD" w:rsidRDefault="001019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Köbö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migue  </w:t>
            </w:r>
          </w:p>
        </w:tc>
        <w:tc>
          <w:tcPr>
            <w:tcW w:w="3802" w:type="dxa"/>
            <w:vMerge/>
            <w:shd w:val="clear" w:color="auto" w:fill="FFFF00"/>
          </w:tcPr>
          <w:p w14:paraId="1D000520" w14:textId="77777777" w:rsidR="0010192E" w:rsidRPr="006017DD" w:rsidRDefault="0010192E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24D160F6" w14:textId="77777777" w:rsidR="0010192E" w:rsidRPr="006017DD" w:rsidRDefault="0010192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0F818A06" w14:textId="77777777" w:rsidR="0010192E" w:rsidRPr="006017DD" w:rsidRDefault="0010192E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A621D8" w:rsidRPr="001F40F4" w14:paraId="29E71171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385899BB" w14:textId="77777777" w:rsidR="00A621D8" w:rsidRPr="006017DD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Köböre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A0E7406" w14:textId="77777777" w:rsidR="00A621D8" w:rsidRPr="006017DD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Soñar </w:t>
            </w:r>
          </w:p>
        </w:tc>
        <w:tc>
          <w:tcPr>
            <w:tcW w:w="3254" w:type="dxa"/>
            <w:shd w:val="clear" w:color="auto" w:fill="FFFF00"/>
          </w:tcPr>
          <w:p w14:paraId="5785E2E5" w14:textId="77777777" w:rsidR="00A621D8" w:rsidRPr="006017DD" w:rsidRDefault="0075546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köböre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65E476E" w14:textId="77777777" w:rsidR="00A621D8" w:rsidRPr="006017DD" w:rsidRDefault="00755469" w:rsidP="00AD481E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siempre sueña. </w:t>
            </w:r>
          </w:p>
        </w:tc>
      </w:tr>
      <w:tr w:rsidR="00353A70" w:rsidRPr="001F40F4" w14:paraId="42DE4AF8" w14:textId="77777777" w:rsidTr="006017DD">
        <w:trPr>
          <w:trHeight w:val="289"/>
        </w:trPr>
        <w:tc>
          <w:tcPr>
            <w:tcW w:w="3271" w:type="dxa"/>
            <w:shd w:val="clear" w:color="auto" w:fill="FFFF00"/>
          </w:tcPr>
          <w:p w14:paraId="2094E4A9" w14:textId="77777777" w:rsidR="00353A70" w:rsidRPr="006017DD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Ködä</w:t>
            </w:r>
            <w:proofErr w:type="spellEnd"/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B14DB40" w14:textId="77777777" w:rsidR="00353A70" w:rsidRPr="006017DD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Zorro </w:t>
            </w:r>
          </w:p>
        </w:tc>
        <w:tc>
          <w:tcPr>
            <w:tcW w:w="3254" w:type="dxa"/>
            <w:shd w:val="clear" w:color="auto" w:fill="FFFF00"/>
          </w:tcPr>
          <w:p w14:paraId="3A2BCE0A" w14:textId="77777777" w:rsidR="00353A70" w:rsidRPr="006017DD" w:rsidRDefault="00755469" w:rsidP="00AD481E">
            <w:pPr>
              <w:rPr>
                <w:rFonts w:ascii="Century Gothic" w:eastAsia="Batang" w:hAnsi="Century Gothic"/>
                <w:sz w:val="28"/>
                <w:szCs w:val="24"/>
                <w:highlight w:val="yellow"/>
              </w:rPr>
            </w:pPr>
            <w:proofErr w:type="spellStart"/>
            <w:r w:rsidRPr="006017DD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>Ködä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 ye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>bä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 </w:t>
            </w:r>
            <w:proofErr w:type="spellStart"/>
            <w:r w:rsidRPr="006017DD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>drüne</w:t>
            </w:r>
            <w:proofErr w:type="spellEnd"/>
            <w:r w:rsidRPr="006017DD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D8C1A6B" w14:textId="77777777" w:rsidR="00353A70" w:rsidRPr="006017DD" w:rsidRDefault="00755469" w:rsidP="00AD481E">
            <w:pPr>
              <w:rPr>
                <w:rFonts w:ascii="Century Gothic" w:eastAsia="Batang" w:hAnsi="Century Gothic"/>
                <w:sz w:val="28"/>
                <w:szCs w:val="24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El zorro es de color negro. </w:t>
            </w:r>
          </w:p>
        </w:tc>
      </w:tr>
      <w:tr w:rsidR="00165D25" w:rsidRPr="001F40F4" w14:paraId="112C0FAA" w14:textId="77777777" w:rsidTr="0010192E">
        <w:trPr>
          <w:trHeight w:val="289"/>
        </w:trPr>
        <w:tc>
          <w:tcPr>
            <w:tcW w:w="3271" w:type="dxa"/>
          </w:tcPr>
          <w:p w14:paraId="64EEEC99" w14:textId="77777777" w:rsidR="00165D25" w:rsidRPr="0010192E" w:rsidRDefault="00165D25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Koben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3CF7A7FD" w14:textId="77777777" w:rsidR="00165D25" w:rsidRPr="00904695" w:rsidRDefault="00165D25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Tábano </w:t>
            </w:r>
          </w:p>
        </w:tc>
        <w:tc>
          <w:tcPr>
            <w:tcW w:w="3254" w:type="dxa"/>
          </w:tcPr>
          <w:p w14:paraId="03F458CD" w14:textId="77777777" w:rsidR="00165D25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Koben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kabre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nere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3985" w:type="dxa"/>
          </w:tcPr>
          <w:p w14:paraId="4FFF5350" w14:textId="77777777" w:rsidR="00165D25" w:rsidRPr="001F40F4" w:rsidRDefault="00755469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Por aquí hay muchos tábano</w:t>
            </w:r>
          </w:p>
        </w:tc>
      </w:tr>
      <w:tr w:rsidR="00353A70" w:rsidRPr="001F40F4" w14:paraId="523998B0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626199F0" w14:textId="77777777" w:rsidR="00353A70" w:rsidRPr="00751F82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Kögö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55B7A55" w14:textId="77777777" w:rsidR="00353A70" w:rsidRPr="00751F82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Comprar </w:t>
            </w:r>
          </w:p>
        </w:tc>
        <w:tc>
          <w:tcPr>
            <w:tcW w:w="3254" w:type="dxa"/>
            <w:shd w:val="clear" w:color="auto" w:fill="FFFF00"/>
          </w:tcPr>
          <w:p w14:paraId="3170E92B" w14:textId="77777777" w:rsidR="00353A70" w:rsidRPr="00751F82" w:rsidRDefault="00755469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Ani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dängutu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kögö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3ADEBBD" w14:textId="77777777" w:rsidR="00353A70" w:rsidRPr="00751F82" w:rsidRDefault="00755469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comprar ropa. </w:t>
            </w:r>
          </w:p>
        </w:tc>
      </w:tr>
      <w:tr w:rsidR="00353A70" w:rsidRPr="001F40F4" w14:paraId="56621A0A" w14:textId="77777777" w:rsidTr="0010192E">
        <w:trPr>
          <w:trHeight w:val="289"/>
        </w:trPr>
        <w:tc>
          <w:tcPr>
            <w:tcW w:w="3271" w:type="dxa"/>
          </w:tcPr>
          <w:p w14:paraId="06A3686A" w14:textId="77777777"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45E96121" w14:textId="77777777" w:rsidR="00353A70" w:rsidRPr="00904695" w:rsidRDefault="00ED304B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Así</w:t>
            </w:r>
            <w:r w:rsidR="00353A70"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14:paraId="254018CA" w14:textId="77777777" w:rsidR="00353A70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Brän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sribere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kore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14:paraId="2703C325" w14:textId="77777777" w:rsidR="00353A70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Hagamos así </w:t>
            </w:r>
          </w:p>
        </w:tc>
      </w:tr>
      <w:tr w:rsidR="003A5B2E" w:rsidRPr="001F40F4" w14:paraId="7CF53390" w14:textId="77777777" w:rsidTr="0010192E">
        <w:trPr>
          <w:trHeight w:val="599"/>
        </w:trPr>
        <w:tc>
          <w:tcPr>
            <w:tcW w:w="3271" w:type="dxa"/>
          </w:tcPr>
          <w:p w14:paraId="0C8DC2EF" w14:textId="77777777" w:rsidR="003A5B2E" w:rsidRPr="0010192E" w:rsidRDefault="003A5B2E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Köre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357C015F" w14:textId="77777777" w:rsidR="003A5B2E" w:rsidRPr="00904695" w:rsidRDefault="003A5B2E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Ultimo </w:t>
            </w:r>
          </w:p>
        </w:tc>
        <w:tc>
          <w:tcPr>
            <w:tcW w:w="3254" w:type="dxa"/>
          </w:tcPr>
          <w:p w14:paraId="714D7C57" w14:textId="77777777" w:rsidR="003A5B2E" w:rsidRPr="00BC6DFA" w:rsidRDefault="003A5B2E" w:rsidP="00AD481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>Mä</w:t>
            </w:r>
            <w:proofErr w:type="spellEnd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>riga</w:t>
            </w:r>
            <w:proofErr w:type="spellEnd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>köre</w:t>
            </w:r>
            <w:proofErr w:type="spellEnd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>jie</w:t>
            </w:r>
            <w:proofErr w:type="spellEnd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>biti</w:t>
            </w:r>
            <w:proofErr w:type="spellEnd"/>
            <w:r w:rsidRPr="00BC6DFA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985" w:type="dxa"/>
          </w:tcPr>
          <w:p w14:paraId="44A805D9" w14:textId="77777777" w:rsidR="003A5B2E" w:rsidRPr="001F40F4" w:rsidRDefault="003A5B2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Vaya de último después de él. </w:t>
            </w:r>
          </w:p>
        </w:tc>
      </w:tr>
      <w:tr w:rsidR="00353A70" w:rsidRPr="001F40F4" w14:paraId="69A19EC7" w14:textId="77777777" w:rsidTr="0010192E">
        <w:trPr>
          <w:trHeight w:val="289"/>
        </w:trPr>
        <w:tc>
          <w:tcPr>
            <w:tcW w:w="3271" w:type="dxa"/>
          </w:tcPr>
          <w:p w14:paraId="65C8246E" w14:textId="77777777" w:rsidR="00353A70" w:rsidRPr="0010192E" w:rsidRDefault="00353A70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Kodo</w:t>
            </w:r>
            <w:proofErr w:type="spellEnd"/>
          </w:p>
        </w:tc>
        <w:tc>
          <w:tcPr>
            <w:tcW w:w="3802" w:type="dxa"/>
          </w:tcPr>
          <w:p w14:paraId="4A2A7962" w14:textId="77777777" w:rsidR="00353A70" w:rsidRPr="00904695" w:rsidRDefault="00353A70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Taparrabo</w:t>
            </w:r>
          </w:p>
        </w:tc>
        <w:tc>
          <w:tcPr>
            <w:tcW w:w="3254" w:type="dxa"/>
          </w:tcPr>
          <w:p w14:paraId="5A7F943E" w14:textId="77777777" w:rsidR="00353A70" w:rsidRPr="001F40F4" w:rsidRDefault="00120AB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Kodo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kite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ja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14:paraId="6B670116" w14:textId="77777777" w:rsidR="00353A70" w:rsidRPr="001F40F4" w:rsidRDefault="00120ABE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Vístase con </w:t>
            </w:r>
            <w:r w:rsidR="00FD4C7A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>
              <w:rPr>
                <w:rFonts w:ascii="Century Gothic" w:eastAsia="Batang" w:hAnsi="Century Gothic"/>
                <w:sz w:val="24"/>
                <w:szCs w:val="24"/>
              </w:rPr>
              <w:t>taparrabo</w:t>
            </w:r>
          </w:p>
        </w:tc>
      </w:tr>
      <w:tr w:rsidR="00353A70" w:rsidRPr="001F40F4" w14:paraId="1F4BAFF4" w14:textId="77777777" w:rsidTr="0010192E">
        <w:trPr>
          <w:trHeight w:val="289"/>
        </w:trPr>
        <w:tc>
          <w:tcPr>
            <w:tcW w:w="3271" w:type="dxa"/>
          </w:tcPr>
          <w:p w14:paraId="785526CF" w14:textId="77777777" w:rsidR="00353A70" w:rsidRPr="0010192E" w:rsidRDefault="00147314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te</w:t>
            </w:r>
          </w:p>
        </w:tc>
        <w:tc>
          <w:tcPr>
            <w:tcW w:w="3802" w:type="dxa"/>
          </w:tcPr>
          <w:p w14:paraId="75BED054" w14:textId="77777777" w:rsidR="00353A70" w:rsidRPr="00904695" w:rsidRDefault="00147314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En el hilo </w:t>
            </w:r>
          </w:p>
        </w:tc>
        <w:tc>
          <w:tcPr>
            <w:tcW w:w="3254" w:type="dxa"/>
          </w:tcPr>
          <w:p w14:paraId="344B0D8B" w14:textId="77777777" w:rsidR="00353A70" w:rsidRPr="001F40F4" w:rsidRDefault="00443101" w:rsidP="00FD4C7A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ngatani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te </w:t>
            </w:r>
          </w:p>
        </w:tc>
        <w:tc>
          <w:tcPr>
            <w:tcW w:w="3985" w:type="dxa"/>
          </w:tcPr>
          <w:p w14:paraId="3E535E0B" w14:textId="77777777"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vaca se murió por estar en el hilo. </w:t>
            </w:r>
          </w:p>
        </w:tc>
      </w:tr>
      <w:tr w:rsidR="00353A70" w:rsidRPr="001F40F4" w14:paraId="1F8EEC7F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35A9E2F5" w14:textId="77777777" w:rsidR="00353A70" w:rsidRPr="00751F82" w:rsidRDefault="00147314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Köto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1749723" w14:textId="77777777" w:rsidR="00353A70" w:rsidRPr="00751F82" w:rsidRDefault="00147314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Reir</w:t>
            </w:r>
            <w:proofErr w:type="spellEnd"/>
          </w:p>
        </w:tc>
        <w:tc>
          <w:tcPr>
            <w:tcW w:w="3254" w:type="dxa"/>
            <w:shd w:val="clear" w:color="auto" w:fill="FFFF00"/>
          </w:tcPr>
          <w:p w14:paraId="00D6F428" w14:textId="77777777" w:rsidR="00353A70" w:rsidRPr="00751F82" w:rsidRDefault="00443101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Köto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krubäte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51615F39" w14:textId="77777777" w:rsidR="00353A70" w:rsidRPr="00751F82" w:rsidRDefault="00443101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muy  alegre. </w:t>
            </w:r>
          </w:p>
        </w:tc>
      </w:tr>
      <w:tr w:rsidR="00353A70" w:rsidRPr="001F40F4" w14:paraId="145918E6" w14:textId="77777777" w:rsidTr="0010192E">
        <w:trPr>
          <w:trHeight w:val="289"/>
        </w:trPr>
        <w:tc>
          <w:tcPr>
            <w:tcW w:w="3271" w:type="dxa"/>
          </w:tcPr>
          <w:p w14:paraId="49137A76" w14:textId="77777777" w:rsidR="00353A70" w:rsidRPr="0010192E" w:rsidRDefault="00ED304B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Kögrä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0B4DCECC" w14:textId="77777777" w:rsidR="00353A70" w:rsidRPr="00904695" w:rsidRDefault="00ED304B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Bejuco</w:t>
            </w:r>
          </w:p>
        </w:tc>
        <w:tc>
          <w:tcPr>
            <w:tcW w:w="3254" w:type="dxa"/>
          </w:tcPr>
          <w:p w14:paraId="430317FD" w14:textId="77777777"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Kögrä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krägägwe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14:paraId="68BC215F" w14:textId="77777777" w:rsidR="00353A70" w:rsidRPr="001F40F4" w:rsidRDefault="00443101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bejuco es para la medicina. </w:t>
            </w:r>
          </w:p>
        </w:tc>
      </w:tr>
      <w:tr w:rsidR="00353A70" w:rsidRPr="001F40F4" w14:paraId="0CC44E7B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391CEBCC" w14:textId="77777777" w:rsidR="00353A70" w:rsidRPr="00751F82" w:rsidRDefault="00ED304B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Kögrä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58ECC73" w14:textId="77777777" w:rsidR="00353A70" w:rsidRPr="00751F82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Teléfono </w:t>
            </w:r>
            <w:r w:rsidR="00443101"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(utilizado para definir la comunicación) </w:t>
            </w:r>
          </w:p>
        </w:tc>
        <w:tc>
          <w:tcPr>
            <w:tcW w:w="3254" w:type="dxa"/>
            <w:shd w:val="clear" w:color="auto" w:fill="FFFF00"/>
          </w:tcPr>
          <w:p w14:paraId="72461B5C" w14:textId="77777777" w:rsidR="00353A70" w:rsidRPr="00751F82" w:rsidRDefault="00443101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Mägwe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kögrä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biti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blita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694927C" w14:textId="77777777" w:rsidR="00353A70" w:rsidRPr="00751F82" w:rsidRDefault="00443101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Comuníquese mediante </w:t>
            </w:r>
            <w:r w:rsidR="00517E8D"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teléfono. </w:t>
            </w:r>
          </w:p>
        </w:tc>
      </w:tr>
      <w:tr w:rsidR="00353A70" w:rsidRPr="001F40F4" w14:paraId="3338A61D" w14:textId="77777777" w:rsidTr="0010192E">
        <w:trPr>
          <w:trHeight w:val="289"/>
        </w:trPr>
        <w:tc>
          <w:tcPr>
            <w:tcW w:w="3271" w:type="dxa"/>
          </w:tcPr>
          <w:p w14:paraId="62037755" w14:textId="77777777" w:rsidR="00353A70" w:rsidRPr="0010192E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Kö</w:t>
            </w:r>
            <w:proofErr w:type="spellEnd"/>
            <w:r w:rsidR="00517E8D"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migue </w:t>
            </w:r>
          </w:p>
        </w:tc>
        <w:tc>
          <w:tcPr>
            <w:tcW w:w="3802" w:type="dxa"/>
          </w:tcPr>
          <w:p w14:paraId="3A05EFFD" w14:textId="77777777" w:rsidR="00353A70" w:rsidRPr="00904695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Iniciar una confección </w:t>
            </w:r>
          </w:p>
        </w:tc>
        <w:tc>
          <w:tcPr>
            <w:tcW w:w="3254" w:type="dxa"/>
          </w:tcPr>
          <w:p w14:paraId="10D49D45" w14:textId="77777777" w:rsidR="00353A70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migue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chi</w:t>
            </w:r>
            <w:proofErr w:type="spellEnd"/>
          </w:p>
        </w:tc>
        <w:tc>
          <w:tcPr>
            <w:tcW w:w="3985" w:type="dxa"/>
          </w:tcPr>
          <w:p w14:paraId="47A22A2C" w14:textId="77777777" w:rsidR="00353A70" w:rsidRPr="001F40F4" w:rsidRDefault="00517E8D" w:rsidP="00AD481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Haga un poco, la confección de la chácara </w:t>
            </w:r>
          </w:p>
        </w:tc>
      </w:tr>
      <w:tr w:rsidR="009545BA" w:rsidRPr="001F40F4" w14:paraId="78398F76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1F496EFE" w14:textId="77777777" w:rsidR="009545BA" w:rsidRPr="00751F82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lastRenderedPageBreak/>
              <w:t>Kötä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F33D28D" w14:textId="77777777" w:rsidR="009545BA" w:rsidRPr="00751F82" w:rsidRDefault="009545BA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Hombro </w:t>
            </w:r>
          </w:p>
        </w:tc>
        <w:tc>
          <w:tcPr>
            <w:tcW w:w="3254" w:type="dxa"/>
            <w:shd w:val="clear" w:color="auto" w:fill="FFFF00"/>
          </w:tcPr>
          <w:p w14:paraId="6221419D" w14:textId="77777777" w:rsidR="009545BA" w:rsidRPr="00751F82" w:rsidRDefault="00517E8D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Kötä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me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migue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kri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ken </w:t>
            </w:r>
          </w:p>
        </w:tc>
        <w:tc>
          <w:tcPr>
            <w:tcW w:w="3985" w:type="dxa"/>
            <w:shd w:val="clear" w:color="auto" w:fill="FFFF00"/>
          </w:tcPr>
          <w:p w14:paraId="30DF0E6F" w14:textId="77777777" w:rsidR="009545BA" w:rsidRPr="00751F82" w:rsidRDefault="00517E8D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Ponga tu hombro cerca del árbol. </w:t>
            </w:r>
          </w:p>
        </w:tc>
      </w:tr>
      <w:tr w:rsidR="009545BA" w:rsidRPr="001F40F4" w14:paraId="4CC255A9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5341AB96" w14:textId="77777777" w:rsidR="009545BA" w:rsidRPr="00751F82" w:rsidRDefault="009545BA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Kötaire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9606DF0" w14:textId="77777777" w:rsidR="009545BA" w:rsidRPr="00751F82" w:rsidRDefault="00517E8D" w:rsidP="00AD481E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Reírse </w:t>
            </w:r>
          </w:p>
        </w:tc>
        <w:tc>
          <w:tcPr>
            <w:tcW w:w="3254" w:type="dxa"/>
            <w:shd w:val="clear" w:color="auto" w:fill="FFFF00"/>
          </w:tcPr>
          <w:p w14:paraId="23665EDD" w14:textId="77777777" w:rsidR="009545BA" w:rsidRPr="00751F82" w:rsidRDefault="00517E8D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Kwe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tä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mä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kötaire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käre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2952137C" w14:textId="77777777" w:rsidR="009545BA" w:rsidRPr="00751F82" w:rsidRDefault="00517E8D" w:rsidP="00AD481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siempre está riéndose de usted </w:t>
            </w:r>
          </w:p>
        </w:tc>
      </w:tr>
      <w:tr w:rsidR="00D3306F" w:rsidRPr="001F40F4" w14:paraId="4E6F6370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565D1786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Kötu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C5C556F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Anzuelo para pescar  </w:t>
            </w:r>
          </w:p>
        </w:tc>
        <w:tc>
          <w:tcPr>
            <w:tcW w:w="3254" w:type="dxa"/>
            <w:shd w:val="clear" w:color="auto" w:fill="FFFF00"/>
          </w:tcPr>
          <w:p w14:paraId="0D46506E" w14:textId="77777777" w:rsidR="00D3306F" w:rsidRPr="00751F82" w:rsidRDefault="00517E8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Gwara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migue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kötu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bätä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3985" w:type="dxa"/>
            <w:shd w:val="clear" w:color="auto" w:fill="FFFF00"/>
          </w:tcPr>
          <w:p w14:paraId="5D883BEA" w14:textId="77777777" w:rsidR="00D3306F" w:rsidRPr="00751F82" w:rsidRDefault="00517E8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Póngales la lombriz al anzuelo </w:t>
            </w:r>
          </w:p>
        </w:tc>
      </w:tr>
      <w:tr w:rsidR="00D3306F" w:rsidRPr="001F40F4" w14:paraId="1E0CF2ED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22469AF4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9B33F43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Hueso</w:t>
            </w:r>
            <w:r w:rsidR="00DC07E5"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s</w:t>
            </w: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54" w:type="dxa"/>
            <w:shd w:val="clear" w:color="auto" w:fill="FFFF00"/>
          </w:tcPr>
          <w:p w14:paraId="3C8E9ECB" w14:textId="77777777" w:rsidR="00D3306F" w:rsidRPr="00751F82" w:rsidRDefault="00517E8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nibi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bren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  </w:t>
            </w:r>
          </w:p>
        </w:tc>
        <w:tc>
          <w:tcPr>
            <w:tcW w:w="3985" w:type="dxa"/>
            <w:shd w:val="clear" w:color="auto" w:fill="FFFF00"/>
          </w:tcPr>
          <w:p w14:paraId="466EA717" w14:textId="77777777" w:rsidR="00D3306F" w:rsidRPr="00751F82" w:rsidRDefault="00DC07E5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 duele los huesos </w:t>
            </w:r>
          </w:p>
        </w:tc>
      </w:tr>
      <w:tr w:rsidR="00D3306F" w:rsidRPr="001F40F4" w14:paraId="4C1CA0A0" w14:textId="77777777" w:rsidTr="0010192E">
        <w:trPr>
          <w:trHeight w:val="289"/>
        </w:trPr>
        <w:tc>
          <w:tcPr>
            <w:tcW w:w="3271" w:type="dxa"/>
          </w:tcPr>
          <w:p w14:paraId="71D03234" w14:textId="77777777"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Kra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5B22F95D" w14:textId="77777777"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Chácara </w:t>
            </w:r>
          </w:p>
        </w:tc>
        <w:tc>
          <w:tcPr>
            <w:tcW w:w="3254" w:type="dxa"/>
          </w:tcPr>
          <w:p w14:paraId="67C54404" w14:textId="77777777"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bien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tie</w:t>
            </w:r>
            <w:proofErr w:type="spellEnd"/>
          </w:p>
        </w:tc>
        <w:tc>
          <w:tcPr>
            <w:tcW w:w="3985" w:type="dxa"/>
          </w:tcPr>
          <w:p w14:paraId="15CF487D" w14:textId="77777777" w:rsidR="00D3306F" w:rsidRPr="001F40F4" w:rsidRDefault="00DC07E5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Mede esa chácara </w:t>
            </w:r>
          </w:p>
        </w:tc>
      </w:tr>
      <w:tr w:rsidR="00D3306F" w:rsidRPr="001F40F4" w14:paraId="49921F35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014B0354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chi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5CB61E4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Delgado </w:t>
            </w:r>
          </w:p>
        </w:tc>
        <w:tc>
          <w:tcPr>
            <w:tcW w:w="3254" w:type="dxa"/>
            <w:shd w:val="clear" w:color="auto" w:fill="FFFF00"/>
          </w:tcPr>
          <w:p w14:paraId="56774065" w14:textId="77777777" w:rsidR="00D3306F" w:rsidRPr="00751F82" w:rsidRDefault="00DC07E5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Meri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se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chi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krubäte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7EE3C75" w14:textId="77777777" w:rsidR="00D3306F" w:rsidRPr="00751F82" w:rsidRDefault="00DC07E5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mujer es demasiado delgado. </w:t>
            </w:r>
          </w:p>
        </w:tc>
      </w:tr>
      <w:tr w:rsidR="00D3306F" w:rsidRPr="001F40F4" w14:paraId="0AD8B160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05C411C5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Kräre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DEA5A0E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Flaco </w:t>
            </w:r>
          </w:p>
        </w:tc>
        <w:tc>
          <w:tcPr>
            <w:tcW w:w="3254" w:type="dxa"/>
            <w:shd w:val="clear" w:color="auto" w:fill="FFFF00"/>
          </w:tcPr>
          <w:p w14:paraId="328D9A5C" w14:textId="77777777" w:rsidR="00D3306F" w:rsidRPr="00751F82" w:rsidRDefault="00DC07E5" w:rsidP="00DC07E5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Ño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bätä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kräre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ye. </w:t>
            </w:r>
          </w:p>
        </w:tc>
        <w:tc>
          <w:tcPr>
            <w:tcW w:w="3985" w:type="dxa"/>
            <w:shd w:val="clear" w:color="auto" w:fill="FFFF00"/>
          </w:tcPr>
          <w:p w14:paraId="7D679C00" w14:textId="77777777" w:rsidR="00D3306F" w:rsidRPr="00751F82" w:rsidRDefault="00DC07E5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Porque será que  estas flaco </w:t>
            </w:r>
          </w:p>
        </w:tc>
      </w:tr>
      <w:tr w:rsidR="00D3306F" w:rsidRPr="001F40F4" w14:paraId="495199B0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36196FA4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Kräbe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8DCB029" w14:textId="77777777" w:rsidR="00D3306F" w:rsidRPr="00751F82" w:rsidRDefault="002930D6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Cantidad de animales </w:t>
            </w:r>
          </w:p>
        </w:tc>
        <w:tc>
          <w:tcPr>
            <w:tcW w:w="3254" w:type="dxa"/>
            <w:shd w:val="clear" w:color="auto" w:fill="FFFF00"/>
          </w:tcPr>
          <w:p w14:paraId="155ED69C" w14:textId="77777777" w:rsidR="00D3306F" w:rsidRPr="00751F82" w:rsidRDefault="002930D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Mütü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kräbe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rurubäinda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725BDD9C" w14:textId="77777777" w:rsidR="00D3306F" w:rsidRPr="00751F82" w:rsidRDefault="002930D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Cuantos cerdos están vendiendo. </w:t>
            </w:r>
          </w:p>
        </w:tc>
      </w:tr>
      <w:tr w:rsidR="00D3306F" w:rsidRPr="001F40F4" w14:paraId="7D4F1CF4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5A81E40E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Kraire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416D53D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Vigilar </w:t>
            </w:r>
          </w:p>
        </w:tc>
        <w:tc>
          <w:tcPr>
            <w:tcW w:w="3254" w:type="dxa"/>
            <w:shd w:val="clear" w:color="auto" w:fill="FFFF00"/>
          </w:tcPr>
          <w:p w14:paraId="3AFF4B12" w14:textId="77777777" w:rsidR="00D3306F" w:rsidRPr="00751F82" w:rsidRDefault="002930D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Kwe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kwi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kraire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EEFB712" w14:textId="77777777" w:rsidR="00D3306F" w:rsidRPr="00751F82" w:rsidRDefault="002930D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está vigilando al pollo. </w:t>
            </w:r>
          </w:p>
        </w:tc>
      </w:tr>
      <w:tr w:rsidR="00D3306F" w:rsidRPr="001F40F4" w14:paraId="0AD77270" w14:textId="77777777" w:rsidTr="0010192E">
        <w:trPr>
          <w:trHeight w:val="289"/>
        </w:trPr>
        <w:tc>
          <w:tcPr>
            <w:tcW w:w="3271" w:type="dxa"/>
          </w:tcPr>
          <w:p w14:paraId="5F16C0BD" w14:textId="77777777"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Krägä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06ECF57F" w14:textId="77777777"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Medicina </w:t>
            </w:r>
          </w:p>
        </w:tc>
        <w:tc>
          <w:tcPr>
            <w:tcW w:w="3254" w:type="dxa"/>
          </w:tcPr>
          <w:p w14:paraId="4B92ACA7" w14:textId="77777777"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rienda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degä</w:t>
            </w:r>
            <w:proofErr w:type="spellEnd"/>
          </w:p>
        </w:tc>
        <w:tc>
          <w:tcPr>
            <w:tcW w:w="3985" w:type="dxa"/>
          </w:tcPr>
          <w:p w14:paraId="54F66041" w14:textId="77777777" w:rsidR="00D3306F" w:rsidRPr="001F40F4" w:rsidRDefault="000640AE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Vuelva a cocinar la medicina otra vez.</w:t>
            </w:r>
          </w:p>
        </w:tc>
      </w:tr>
      <w:tr w:rsidR="00D3306F" w:rsidRPr="001F40F4" w14:paraId="54A61889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064DD77B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Krägue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3504446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Para </w:t>
            </w:r>
          </w:p>
        </w:tc>
        <w:tc>
          <w:tcPr>
            <w:tcW w:w="3254" w:type="dxa"/>
            <w:shd w:val="clear" w:color="auto" w:fill="FFFF00"/>
          </w:tcPr>
          <w:p w14:paraId="69583347" w14:textId="77777777" w:rsidR="00D3306F" w:rsidRPr="00751F82" w:rsidRDefault="000640AE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Bilon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i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krägue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7B422C0" w14:textId="77777777" w:rsidR="00D3306F" w:rsidRPr="00751F82" w:rsidRDefault="000640AE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pilón es para el maíz. </w:t>
            </w:r>
          </w:p>
        </w:tc>
      </w:tr>
      <w:tr w:rsidR="00D3306F" w:rsidRPr="001F40F4" w14:paraId="6A5D5274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0308121F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Krati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7ABD446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Un animal </w:t>
            </w:r>
          </w:p>
        </w:tc>
        <w:tc>
          <w:tcPr>
            <w:tcW w:w="3254" w:type="dxa"/>
            <w:shd w:val="clear" w:color="auto" w:fill="FFFF00"/>
          </w:tcPr>
          <w:p w14:paraId="45FB774B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Nibi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kögö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krati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B1C5E5F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Compren una vaca </w:t>
            </w:r>
          </w:p>
        </w:tc>
      </w:tr>
      <w:tr w:rsidR="00D3306F" w:rsidRPr="001F40F4" w14:paraId="1B0205BA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19311438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Kräti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AE16749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Seis animales </w:t>
            </w:r>
          </w:p>
        </w:tc>
        <w:tc>
          <w:tcPr>
            <w:tcW w:w="3254" w:type="dxa"/>
            <w:shd w:val="clear" w:color="auto" w:fill="FFFF00"/>
          </w:tcPr>
          <w:p w14:paraId="0444252E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Mädä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kräti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migate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4552F807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Hay seis caballos en finca </w:t>
            </w:r>
          </w:p>
        </w:tc>
      </w:tr>
      <w:tr w:rsidR="00D3306F" w:rsidRPr="001F40F4" w14:paraId="54CBCA61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37A27A9A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Kren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F462B1A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Pereza </w:t>
            </w:r>
          </w:p>
        </w:tc>
        <w:tc>
          <w:tcPr>
            <w:tcW w:w="3254" w:type="dxa"/>
            <w:shd w:val="clear" w:color="auto" w:fill="FFFF00"/>
          </w:tcPr>
          <w:p w14:paraId="71F07762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Matare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kren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nibi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120DD05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Hoy tengo pereza </w:t>
            </w:r>
          </w:p>
        </w:tc>
      </w:tr>
      <w:tr w:rsidR="00D3306F" w:rsidRPr="001F40F4" w14:paraId="2D537CDA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291FC29B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Krene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2798635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Perezoso </w:t>
            </w:r>
          </w:p>
        </w:tc>
        <w:tc>
          <w:tcPr>
            <w:tcW w:w="3254" w:type="dxa"/>
            <w:shd w:val="clear" w:color="auto" w:fill="FFFF00"/>
          </w:tcPr>
          <w:p w14:paraId="4B1E672F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krene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krubäte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8695E4C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muy perezoso. </w:t>
            </w:r>
          </w:p>
        </w:tc>
      </w:tr>
      <w:tr w:rsidR="00D3306F" w:rsidRPr="001F40F4" w14:paraId="3B2EF3A0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76E9789B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5C4C219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Árbol </w:t>
            </w:r>
          </w:p>
        </w:tc>
        <w:tc>
          <w:tcPr>
            <w:tcW w:w="3254" w:type="dxa"/>
            <w:shd w:val="clear" w:color="auto" w:fill="FFFF00"/>
          </w:tcPr>
          <w:p w14:paraId="18573996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moräin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548F6BF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árbol se llama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amarillon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D3306F" w:rsidRPr="001F40F4" w14:paraId="4098DB3E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13450CBB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B061FF9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Grande </w:t>
            </w:r>
          </w:p>
        </w:tc>
        <w:tc>
          <w:tcPr>
            <w:tcW w:w="3254" w:type="dxa"/>
            <w:shd w:val="clear" w:color="auto" w:fill="FFFF00"/>
          </w:tcPr>
          <w:p w14:paraId="15057C96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Ti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ngobo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kri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krubäte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E8933E7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hijo es muy grande </w:t>
            </w:r>
          </w:p>
        </w:tc>
      </w:tr>
      <w:tr w:rsidR="00D3306F" w:rsidRPr="001F40F4" w14:paraId="629A64F4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431FA773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blü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067BD05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Flor de un árbol </w:t>
            </w:r>
          </w:p>
        </w:tc>
        <w:tc>
          <w:tcPr>
            <w:tcW w:w="3254" w:type="dxa"/>
            <w:shd w:val="clear" w:color="auto" w:fill="FFFF00"/>
          </w:tcPr>
          <w:p w14:paraId="16CB4548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Kri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blü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bä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tain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F2D942E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flor es de color rojo. </w:t>
            </w:r>
          </w:p>
        </w:tc>
      </w:tr>
      <w:tr w:rsidR="00D3306F" w:rsidRPr="001F40F4" w14:paraId="7153217E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581FBFFA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Krien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514C3C5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Meter </w:t>
            </w:r>
          </w:p>
        </w:tc>
        <w:tc>
          <w:tcPr>
            <w:tcW w:w="3254" w:type="dxa"/>
            <w:shd w:val="clear" w:color="auto" w:fill="FFFF00"/>
          </w:tcPr>
          <w:p w14:paraId="18A73044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krien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kämugwäte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0F3500E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Mete el palo en el hueco. </w:t>
            </w:r>
          </w:p>
        </w:tc>
      </w:tr>
      <w:tr w:rsidR="00D3306F" w:rsidRPr="001F40F4" w14:paraId="46C3CF26" w14:textId="77777777" w:rsidTr="00751F82">
        <w:trPr>
          <w:trHeight w:val="289"/>
        </w:trPr>
        <w:tc>
          <w:tcPr>
            <w:tcW w:w="3271" w:type="dxa"/>
            <w:shd w:val="clear" w:color="auto" w:fill="FFFF00"/>
          </w:tcPr>
          <w:p w14:paraId="1D38DB02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kä</w:t>
            </w:r>
            <w:proofErr w:type="spellEnd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  <w:p w14:paraId="2936957F" w14:textId="77777777" w:rsidR="00D3306F" w:rsidRPr="00751F82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Kriä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E1204B3" w14:textId="77777777" w:rsidR="00D3306F" w:rsidRPr="00751F82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Hoja </w:t>
            </w:r>
          </w:p>
        </w:tc>
        <w:tc>
          <w:tcPr>
            <w:tcW w:w="3254" w:type="dxa"/>
            <w:shd w:val="clear" w:color="auto" w:fill="FFFF00"/>
          </w:tcPr>
          <w:p w14:paraId="044B1F86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dengä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jugabäre</w:t>
            </w:r>
            <w:proofErr w:type="spellEnd"/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104F8A6" w14:textId="77777777" w:rsidR="00D3306F" w:rsidRPr="00751F82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Saque las hojas al patio. </w:t>
            </w:r>
          </w:p>
        </w:tc>
      </w:tr>
      <w:tr w:rsidR="00D3306F" w:rsidRPr="001F40F4" w14:paraId="19243901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60EEAC49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lastRenderedPageBreak/>
              <w:t>Krigri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F54514C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Muy grande </w:t>
            </w:r>
          </w:p>
        </w:tc>
        <w:tc>
          <w:tcPr>
            <w:tcW w:w="3254" w:type="dxa"/>
            <w:shd w:val="clear" w:color="auto" w:fill="FFFF00"/>
          </w:tcPr>
          <w:p w14:paraId="20BFB637" w14:textId="77777777" w:rsidR="00D3306F" w:rsidRPr="002A1960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Chuitre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krigri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krubäte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5BE1B24" w14:textId="77777777" w:rsidR="00D3306F" w:rsidRPr="002A1960" w:rsidRDefault="000C583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Las personas no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indigenas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son muy grandes</w:t>
            </w:r>
          </w:p>
        </w:tc>
      </w:tr>
      <w:tr w:rsidR="00D3306F" w:rsidRPr="001F40F4" w14:paraId="69A16181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1DAB97D5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kise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AEC9042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Ramas </w:t>
            </w:r>
          </w:p>
        </w:tc>
        <w:tc>
          <w:tcPr>
            <w:tcW w:w="3254" w:type="dxa"/>
            <w:shd w:val="clear" w:color="auto" w:fill="FFFF00"/>
          </w:tcPr>
          <w:p w14:paraId="40671190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kise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tiguegä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D199621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Corte la rama de ese árbol. </w:t>
            </w:r>
          </w:p>
        </w:tc>
      </w:tr>
      <w:tr w:rsidR="00D3306F" w:rsidRPr="001F40F4" w14:paraId="687DFE98" w14:textId="77777777" w:rsidTr="0010192E">
        <w:trPr>
          <w:trHeight w:val="289"/>
        </w:trPr>
        <w:tc>
          <w:tcPr>
            <w:tcW w:w="3271" w:type="dxa"/>
          </w:tcPr>
          <w:p w14:paraId="6F2672D1" w14:textId="77777777"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Krigwata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310FBDC7" w14:textId="77777777"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Casaca de árbol </w:t>
            </w:r>
          </w:p>
        </w:tc>
        <w:tc>
          <w:tcPr>
            <w:tcW w:w="3254" w:type="dxa"/>
          </w:tcPr>
          <w:p w14:paraId="43F04CE4" w14:textId="77777777"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Krigwata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krägäre</w:t>
            </w:r>
            <w:proofErr w:type="spellEnd"/>
          </w:p>
        </w:tc>
        <w:tc>
          <w:tcPr>
            <w:tcW w:w="3985" w:type="dxa"/>
          </w:tcPr>
          <w:p w14:paraId="74C2993F" w14:textId="77777777" w:rsidR="00D3306F" w:rsidRPr="001F40F4" w:rsidRDefault="00B408A2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cascara de árbol es para la medicina. </w:t>
            </w:r>
          </w:p>
        </w:tc>
      </w:tr>
      <w:tr w:rsidR="00D3306F" w:rsidRPr="001F40F4" w14:paraId="5FD13105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449CFF09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Krö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5F0D2BC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 pie </w:t>
            </w:r>
          </w:p>
        </w:tc>
        <w:tc>
          <w:tcPr>
            <w:tcW w:w="3254" w:type="dxa"/>
            <w:shd w:val="clear" w:color="auto" w:fill="FFFF00"/>
          </w:tcPr>
          <w:p w14:paraId="12D167AB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Kwe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jatani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bute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krö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682B7C8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viajo de pies en el bus. </w:t>
            </w:r>
          </w:p>
        </w:tc>
      </w:tr>
      <w:tr w:rsidR="00D3306F" w:rsidRPr="001F40F4" w14:paraId="28D71106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775283F3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Krörö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39CFA23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 esta forma </w:t>
            </w:r>
          </w:p>
        </w:tc>
        <w:tc>
          <w:tcPr>
            <w:tcW w:w="3254" w:type="dxa"/>
            <w:shd w:val="clear" w:color="auto" w:fill="FFFF00"/>
          </w:tcPr>
          <w:p w14:paraId="2834EA1B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meyegwe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blitani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krörö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105DC09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mama hablo de esta forma. </w:t>
            </w:r>
          </w:p>
        </w:tc>
      </w:tr>
      <w:tr w:rsidR="00D3306F" w:rsidRPr="001F40F4" w14:paraId="3D4B2F84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5DB4DF28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Krotu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7EE1E269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Cuerno </w:t>
            </w:r>
          </w:p>
        </w:tc>
        <w:tc>
          <w:tcPr>
            <w:tcW w:w="3254" w:type="dxa"/>
            <w:shd w:val="clear" w:color="auto" w:fill="FFFF00"/>
          </w:tcPr>
          <w:p w14:paraId="3AB7D107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Nibi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krotu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chi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38DACF30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cuerno del toro es pequeño. </w:t>
            </w:r>
          </w:p>
        </w:tc>
      </w:tr>
      <w:tr w:rsidR="00D3306F" w:rsidRPr="001F40F4" w14:paraId="02514FB6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086AB4F2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Krubäte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00AC612A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Demasiado</w:t>
            </w:r>
          </w:p>
        </w:tc>
        <w:tc>
          <w:tcPr>
            <w:tcW w:w="3254" w:type="dxa"/>
            <w:shd w:val="clear" w:color="auto" w:fill="FFFF00"/>
          </w:tcPr>
          <w:p w14:paraId="7018330A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Jä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krubäte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. </w:t>
            </w:r>
          </w:p>
        </w:tc>
        <w:tc>
          <w:tcPr>
            <w:tcW w:w="3985" w:type="dxa"/>
            <w:shd w:val="clear" w:color="auto" w:fill="FFFF00"/>
          </w:tcPr>
          <w:p w14:paraId="6B6AFBF8" w14:textId="77777777" w:rsidR="00D3306F" w:rsidRPr="002A1960" w:rsidRDefault="00B408A2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piedra es demasiado grande. </w:t>
            </w:r>
          </w:p>
        </w:tc>
      </w:tr>
      <w:tr w:rsidR="00D3306F" w:rsidRPr="001F40F4" w14:paraId="420F5EDA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046B9AEA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Krübäte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F22B36A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Demasiado(sentimiento)</w:t>
            </w:r>
          </w:p>
        </w:tc>
        <w:tc>
          <w:tcPr>
            <w:tcW w:w="3254" w:type="dxa"/>
            <w:shd w:val="clear" w:color="auto" w:fill="FFFF00"/>
          </w:tcPr>
          <w:p w14:paraId="6149C103" w14:textId="77777777" w:rsidR="00D3306F" w:rsidRPr="002A1960" w:rsidRDefault="00690ABB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Kwe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ti tare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krübäte</w:t>
            </w:r>
            <w:proofErr w:type="spellEnd"/>
            <w:r w:rsidR="0031153D"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57E8709" w14:textId="77777777" w:rsidR="00D3306F" w:rsidRPr="002A1960" w:rsidRDefault="0031153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me ama demasiado. </w:t>
            </w:r>
          </w:p>
        </w:tc>
      </w:tr>
      <w:tr w:rsidR="00D3306F" w:rsidRPr="001F40F4" w14:paraId="20AD3B0B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62B6B154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Krube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5BDBF15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Tibio </w:t>
            </w:r>
          </w:p>
        </w:tc>
        <w:tc>
          <w:tcPr>
            <w:tcW w:w="3254" w:type="dxa"/>
            <w:shd w:val="clear" w:color="auto" w:fill="FFFF00"/>
          </w:tcPr>
          <w:p w14:paraId="2B583AC2" w14:textId="77777777" w:rsidR="00D3306F" w:rsidRPr="002A1960" w:rsidRDefault="0031153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Ñö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migue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krübe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jerekä</w:t>
            </w:r>
            <w:proofErr w:type="spellEnd"/>
          </w:p>
        </w:tc>
        <w:tc>
          <w:tcPr>
            <w:tcW w:w="3985" w:type="dxa"/>
            <w:shd w:val="clear" w:color="auto" w:fill="FFFF00"/>
          </w:tcPr>
          <w:p w14:paraId="72D2EBCE" w14:textId="77777777" w:rsidR="00D3306F" w:rsidRPr="002A1960" w:rsidRDefault="0031153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Hierva el agua hasta estar  tibio </w:t>
            </w:r>
          </w:p>
        </w:tc>
      </w:tr>
      <w:tr w:rsidR="00D3306F" w:rsidRPr="001F40F4" w14:paraId="42C01F60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30BEDC8E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Kruborie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251FF8F9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Sudor </w:t>
            </w:r>
          </w:p>
        </w:tc>
        <w:tc>
          <w:tcPr>
            <w:tcW w:w="3254" w:type="dxa"/>
            <w:shd w:val="clear" w:color="auto" w:fill="FFFF00"/>
          </w:tcPr>
          <w:p w14:paraId="569F2393" w14:textId="77777777" w:rsidR="00D3306F" w:rsidRPr="002A1960" w:rsidRDefault="0031153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Dängutu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tigwe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kruborie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224A44E" w14:textId="77777777" w:rsidR="00D3306F" w:rsidRPr="002A1960" w:rsidRDefault="0031153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ropa tiene mi sudor </w:t>
            </w:r>
          </w:p>
        </w:tc>
      </w:tr>
      <w:tr w:rsidR="00D3306F" w:rsidRPr="001F40F4" w14:paraId="355B1F3E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5F8073F3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krü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DED1574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Arma </w:t>
            </w:r>
          </w:p>
        </w:tc>
        <w:tc>
          <w:tcPr>
            <w:tcW w:w="3254" w:type="dxa"/>
            <w:shd w:val="clear" w:color="auto" w:fill="FFFF00"/>
          </w:tcPr>
          <w:p w14:paraId="6B5CFDB9" w14:textId="77777777" w:rsidR="00D3306F" w:rsidRPr="002A1960" w:rsidRDefault="0031153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Bura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kämigani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krü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biti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97E8256" w14:textId="77777777" w:rsidR="00D3306F" w:rsidRPr="002A1960" w:rsidRDefault="0031153D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Mataron al venado con un arma. </w:t>
            </w:r>
          </w:p>
        </w:tc>
      </w:tr>
      <w:tr w:rsidR="00D3306F" w:rsidRPr="001F40F4" w14:paraId="6B68355F" w14:textId="77777777" w:rsidTr="0010192E">
        <w:trPr>
          <w:trHeight w:val="289"/>
        </w:trPr>
        <w:tc>
          <w:tcPr>
            <w:tcW w:w="3271" w:type="dxa"/>
          </w:tcPr>
          <w:p w14:paraId="03CA6CFC" w14:textId="77777777" w:rsidR="00D3306F" w:rsidRPr="0010192E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>Krün</w:t>
            </w:r>
            <w:proofErr w:type="spellEnd"/>
            <w:r w:rsidRPr="0010192E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07C3C2C3" w14:textId="77777777" w:rsidR="00D3306F" w:rsidRPr="00904695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Balsa </w:t>
            </w:r>
            <w:r w:rsidR="0031153D">
              <w:rPr>
                <w:rFonts w:ascii="Century Gothic" w:eastAsia="Batang" w:hAnsi="Century Gothic" w:cs="Arial"/>
                <w:sz w:val="28"/>
                <w:szCs w:val="28"/>
              </w:rPr>
              <w:t>(árbol)</w:t>
            </w:r>
          </w:p>
        </w:tc>
        <w:tc>
          <w:tcPr>
            <w:tcW w:w="3254" w:type="dxa"/>
          </w:tcPr>
          <w:p w14:paraId="7C1363B1" w14:textId="77777777" w:rsidR="00D3306F" w:rsidRPr="001F40F4" w:rsidRDefault="0031153D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Krün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kwata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sribeta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köre</w:t>
            </w:r>
            <w:proofErr w:type="spellEnd"/>
          </w:p>
        </w:tc>
        <w:tc>
          <w:tcPr>
            <w:tcW w:w="3985" w:type="dxa"/>
          </w:tcPr>
          <w:p w14:paraId="0EE467A1" w14:textId="77777777" w:rsidR="00D3306F" w:rsidRPr="001F40F4" w:rsidRDefault="0031153D" w:rsidP="0031153D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extrae el hilo del árbol dela balsa </w:t>
            </w:r>
          </w:p>
        </w:tc>
      </w:tr>
      <w:tr w:rsidR="00D3306F" w:rsidRPr="001F40F4" w14:paraId="3174D00E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17D46BF5" w14:textId="77777777" w:rsidR="00D3306F" w:rsidRPr="002A1960" w:rsidRDefault="00D3306F" w:rsidP="001019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Krütani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4B3E65F4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Falleció </w:t>
            </w:r>
          </w:p>
        </w:tc>
        <w:tc>
          <w:tcPr>
            <w:tcW w:w="3254" w:type="dxa"/>
            <w:shd w:val="clear" w:color="auto" w:fill="FFFF00"/>
          </w:tcPr>
          <w:p w14:paraId="33DA1436" w14:textId="77777777" w:rsidR="00D3306F" w:rsidRPr="002A1960" w:rsidRDefault="009C6B6F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Roa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krütani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meguera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0463BE6" w14:textId="77777777" w:rsidR="00D3306F" w:rsidRPr="002A1960" w:rsidRDefault="009C6B6F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Hace muchos tiempos murió el señor. </w:t>
            </w:r>
          </w:p>
        </w:tc>
      </w:tr>
      <w:tr w:rsidR="00D3306F" w:rsidRPr="001F40F4" w14:paraId="68DEDDF4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695E7955" w14:textId="77777777" w:rsidR="00D3306F" w:rsidRPr="002A1960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Krüte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861A052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Acabar, terminar  </w:t>
            </w:r>
          </w:p>
        </w:tc>
        <w:tc>
          <w:tcPr>
            <w:tcW w:w="3254" w:type="dxa"/>
            <w:shd w:val="clear" w:color="auto" w:fill="FFFF00"/>
          </w:tcPr>
          <w:p w14:paraId="04505FF4" w14:textId="77777777" w:rsidR="00D3306F" w:rsidRPr="002A1960" w:rsidRDefault="009C6B6F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Mrö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krütani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jädrin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1A7DD847" w14:textId="77777777" w:rsidR="00D3306F" w:rsidRPr="002A1960" w:rsidRDefault="009C6B6F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Ayer se acabó la comida </w:t>
            </w:r>
          </w:p>
        </w:tc>
      </w:tr>
      <w:tr w:rsidR="00D3306F" w:rsidRPr="001F40F4" w14:paraId="6809BD8B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48F5C264" w14:textId="77777777" w:rsidR="00D3306F" w:rsidRPr="002A1960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72F4D9F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perico ligero</w:t>
            </w:r>
          </w:p>
        </w:tc>
        <w:tc>
          <w:tcPr>
            <w:tcW w:w="3254" w:type="dxa"/>
            <w:shd w:val="clear" w:color="auto" w:fill="FFFF00"/>
          </w:tcPr>
          <w:p w14:paraId="0CC197B2" w14:textId="77777777" w:rsidR="00D3306F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bä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ngübrüne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9E52D5A" w14:textId="77777777" w:rsidR="00D3306F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perico ligero es de color gris </w:t>
            </w:r>
          </w:p>
        </w:tc>
      </w:tr>
      <w:tr w:rsidR="00D3306F" w:rsidRPr="001F40F4" w14:paraId="534EA114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58B97468" w14:textId="77777777" w:rsidR="00D3306F" w:rsidRPr="002A1960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Kwaga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DB39DBC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Acido </w:t>
            </w:r>
          </w:p>
        </w:tc>
        <w:tc>
          <w:tcPr>
            <w:tcW w:w="3254" w:type="dxa"/>
            <w:shd w:val="clear" w:color="auto" w:fill="FFFF00"/>
          </w:tcPr>
          <w:p w14:paraId="4EB71AF9" w14:textId="77777777" w:rsidR="00D3306F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Limón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bänä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kwaga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192AEF4" w14:textId="77777777" w:rsidR="00D3306F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limón es acido </w:t>
            </w:r>
          </w:p>
        </w:tc>
      </w:tr>
      <w:tr w:rsidR="00D3306F" w:rsidRPr="001F40F4" w14:paraId="4CCCF220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0A865F53" w14:textId="77777777" w:rsidR="00D3306F" w:rsidRPr="002A1960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Kübara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6003AB92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Cola </w:t>
            </w:r>
          </w:p>
        </w:tc>
        <w:tc>
          <w:tcPr>
            <w:tcW w:w="3254" w:type="dxa"/>
            <w:shd w:val="clear" w:color="auto" w:fill="FFFF00"/>
          </w:tcPr>
          <w:p w14:paraId="07D9F7A1" w14:textId="77777777" w:rsidR="00D3306F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Michi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kübara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nibi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bren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FFD8B11" w14:textId="77777777" w:rsidR="00D3306F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cola del gato está mal. </w:t>
            </w:r>
          </w:p>
        </w:tc>
      </w:tr>
      <w:tr w:rsidR="00165D25" w:rsidRPr="001F40F4" w14:paraId="19DAA656" w14:textId="77777777" w:rsidTr="002A1960">
        <w:trPr>
          <w:trHeight w:val="408"/>
        </w:trPr>
        <w:tc>
          <w:tcPr>
            <w:tcW w:w="3271" w:type="dxa"/>
            <w:shd w:val="clear" w:color="auto" w:fill="FFFF00"/>
          </w:tcPr>
          <w:p w14:paraId="6D71A57E" w14:textId="77777777" w:rsidR="00165D25" w:rsidRPr="002A1960" w:rsidRDefault="00065E8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65D25"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Kübien</w:t>
            </w:r>
            <w:proofErr w:type="spellEnd"/>
            <w:r w:rsidR="00165D25"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3BE6B3E2" w14:textId="77777777" w:rsidR="00165D25" w:rsidRPr="002A1960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254" w:type="dxa"/>
            <w:shd w:val="clear" w:color="auto" w:fill="FFFF00"/>
          </w:tcPr>
          <w:p w14:paraId="1C8FA82A" w14:textId="77777777" w:rsidR="00165D25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Ani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kubien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tibe </w:t>
            </w:r>
          </w:p>
        </w:tc>
        <w:tc>
          <w:tcPr>
            <w:tcW w:w="3985" w:type="dxa"/>
            <w:shd w:val="clear" w:color="auto" w:fill="FFFF00"/>
          </w:tcPr>
          <w:p w14:paraId="4E331C8A" w14:textId="77777777" w:rsidR="00165D25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dormir conmigo </w:t>
            </w:r>
          </w:p>
        </w:tc>
      </w:tr>
      <w:tr w:rsidR="00D3306F" w:rsidRPr="001F40F4" w14:paraId="6AD04771" w14:textId="77777777" w:rsidTr="002A1960">
        <w:trPr>
          <w:trHeight w:val="289"/>
        </w:trPr>
        <w:tc>
          <w:tcPr>
            <w:tcW w:w="3271" w:type="dxa"/>
            <w:shd w:val="clear" w:color="auto" w:fill="FFFF00"/>
          </w:tcPr>
          <w:p w14:paraId="742C00AA" w14:textId="77777777" w:rsidR="00D3306F" w:rsidRPr="002A1960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Küde</w:t>
            </w:r>
            <w:proofErr w:type="spellEnd"/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7226847" w14:textId="77777777" w:rsidR="00D3306F" w:rsidRPr="002A1960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Brazo </w:t>
            </w:r>
          </w:p>
        </w:tc>
        <w:tc>
          <w:tcPr>
            <w:tcW w:w="3254" w:type="dxa"/>
            <w:shd w:val="clear" w:color="auto" w:fill="FFFF00"/>
          </w:tcPr>
          <w:p w14:paraId="5E0742A2" w14:textId="77777777" w:rsidR="00D3306F" w:rsidRPr="002A1960" w:rsidRDefault="00B663A7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Ma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küde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otore</w:t>
            </w:r>
            <w:proofErr w:type="spellEnd"/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57942EB2" w14:textId="77777777" w:rsidR="00D3306F" w:rsidRPr="002A1960" w:rsidRDefault="00051CF9" w:rsidP="00051CF9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Usted tiene </w:t>
            </w:r>
            <w:r w:rsidR="00B663A7"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el brazo</w:t>
            </w: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corto</w:t>
            </w:r>
            <w:r w:rsidR="00B663A7"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. </w:t>
            </w:r>
          </w:p>
        </w:tc>
      </w:tr>
      <w:tr w:rsidR="00D3306F" w:rsidRPr="001F40F4" w14:paraId="57989C83" w14:textId="77777777" w:rsidTr="00AE3B01">
        <w:trPr>
          <w:trHeight w:val="289"/>
        </w:trPr>
        <w:tc>
          <w:tcPr>
            <w:tcW w:w="3271" w:type="dxa"/>
            <w:shd w:val="clear" w:color="auto" w:fill="FFFF00"/>
          </w:tcPr>
          <w:p w14:paraId="53519FA7" w14:textId="77777777" w:rsidR="00D3306F" w:rsidRPr="00AE3B01" w:rsidRDefault="00065E8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lastRenderedPageBreak/>
              <w:t xml:space="preserve"> </w:t>
            </w:r>
            <w:proofErr w:type="spellStart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</w:t>
            </w:r>
            <w:r w:rsidR="00D3306F"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üdrere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7D66AF31" w14:textId="77777777" w:rsidR="00D3306F" w:rsidRPr="00AE3B01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Maltratar </w:t>
            </w:r>
          </w:p>
        </w:tc>
        <w:tc>
          <w:tcPr>
            <w:tcW w:w="3254" w:type="dxa"/>
            <w:shd w:val="clear" w:color="auto" w:fill="FFFF00"/>
          </w:tcPr>
          <w:p w14:paraId="675BEFB9" w14:textId="77777777" w:rsidR="00D3306F" w:rsidRPr="00AE3B01" w:rsidRDefault="00051CF9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Ño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bätä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küdrere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un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bätä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4D086F09" w14:textId="77777777" w:rsidR="00D3306F" w:rsidRPr="00AE3B01" w:rsidRDefault="00051CF9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Porque maltratas al perro. </w:t>
            </w:r>
          </w:p>
        </w:tc>
      </w:tr>
      <w:tr w:rsidR="00D3306F" w:rsidRPr="001F40F4" w14:paraId="4A84D1F4" w14:textId="77777777" w:rsidTr="00AE3B01">
        <w:trPr>
          <w:trHeight w:val="289"/>
        </w:trPr>
        <w:tc>
          <w:tcPr>
            <w:tcW w:w="3271" w:type="dxa"/>
            <w:shd w:val="clear" w:color="auto" w:fill="FFFF00"/>
          </w:tcPr>
          <w:p w14:paraId="14B92B2E" w14:textId="77777777" w:rsidR="00D3306F" w:rsidRPr="00AE3B01" w:rsidRDefault="00D3306F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Küguen</w:t>
            </w:r>
            <w:proofErr w:type="spellEnd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EBA322B" w14:textId="77777777" w:rsidR="00D3306F" w:rsidRPr="00AE3B01" w:rsidRDefault="00D3306F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 fuera </w:t>
            </w:r>
          </w:p>
        </w:tc>
        <w:tc>
          <w:tcPr>
            <w:tcW w:w="3254" w:type="dxa"/>
            <w:shd w:val="clear" w:color="auto" w:fill="FFFF00"/>
          </w:tcPr>
          <w:p w14:paraId="682366C6" w14:textId="77777777" w:rsidR="00D3306F" w:rsidRPr="00AE3B01" w:rsidRDefault="00F52521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Minchi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juendari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küguen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12A9AE3" w14:textId="77777777" w:rsidR="00D3306F" w:rsidRPr="00AE3B01" w:rsidRDefault="00F52521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Eche a fuera al gato </w:t>
            </w:r>
          </w:p>
        </w:tc>
      </w:tr>
      <w:tr w:rsidR="00D3306F" w:rsidRPr="001F40F4" w14:paraId="7F17D527" w14:textId="77777777" w:rsidTr="00AE3B01">
        <w:trPr>
          <w:trHeight w:val="289"/>
        </w:trPr>
        <w:tc>
          <w:tcPr>
            <w:tcW w:w="3271" w:type="dxa"/>
            <w:shd w:val="clear" w:color="auto" w:fill="FFFF00"/>
          </w:tcPr>
          <w:p w14:paraId="64774F29" w14:textId="77777777" w:rsidR="00D3306F" w:rsidRPr="00AE3B01" w:rsidRDefault="00423072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Kün</w:t>
            </w:r>
            <w:proofErr w:type="spellEnd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5024C9B6" w14:textId="77777777" w:rsidR="00D3306F" w:rsidRPr="00AE3B01" w:rsidRDefault="00423072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Piojo </w:t>
            </w:r>
          </w:p>
        </w:tc>
        <w:tc>
          <w:tcPr>
            <w:tcW w:w="3254" w:type="dxa"/>
            <w:shd w:val="clear" w:color="auto" w:fill="FFFF00"/>
          </w:tcPr>
          <w:p w14:paraId="2E5B2196" w14:textId="77777777" w:rsidR="00D3306F" w:rsidRPr="00AE3B01" w:rsidRDefault="0084762C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ngängä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dogwä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kün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tärä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924427E" w14:textId="77777777" w:rsidR="00D3306F" w:rsidRPr="00AE3B01" w:rsidRDefault="0084762C" w:rsidP="0084762C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hija tiene piojos en la cabeza </w:t>
            </w:r>
          </w:p>
        </w:tc>
      </w:tr>
      <w:tr w:rsidR="00D3306F" w:rsidRPr="001F40F4" w14:paraId="50DCBB2A" w14:textId="77777777" w:rsidTr="00AE3B01">
        <w:trPr>
          <w:trHeight w:val="289"/>
        </w:trPr>
        <w:tc>
          <w:tcPr>
            <w:tcW w:w="3271" w:type="dxa"/>
            <w:shd w:val="clear" w:color="auto" w:fill="FFFF00"/>
          </w:tcPr>
          <w:p w14:paraId="50594343" w14:textId="77777777" w:rsidR="00D3306F" w:rsidRPr="00AE3B01" w:rsidRDefault="00224A6A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Kuso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B763231" w14:textId="77777777" w:rsidR="00D3306F" w:rsidRPr="00AE3B01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Puños </w:t>
            </w:r>
          </w:p>
        </w:tc>
        <w:tc>
          <w:tcPr>
            <w:tcW w:w="3254" w:type="dxa"/>
            <w:shd w:val="clear" w:color="auto" w:fill="FFFF00"/>
          </w:tcPr>
          <w:p w14:paraId="507034E7" w14:textId="77777777" w:rsidR="00D3306F" w:rsidRPr="00AE3B01" w:rsidRDefault="0084762C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Kwe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kuso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krigri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ti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bätä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BAA571C" w14:textId="77777777" w:rsidR="00D3306F" w:rsidRPr="00AE3B01" w:rsidRDefault="0084762C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más puños que yo </w:t>
            </w:r>
          </w:p>
        </w:tc>
      </w:tr>
      <w:tr w:rsidR="00D3306F" w:rsidRPr="001F40F4" w14:paraId="1EC7149E" w14:textId="77777777" w:rsidTr="0010192E">
        <w:trPr>
          <w:trHeight w:val="289"/>
        </w:trPr>
        <w:tc>
          <w:tcPr>
            <w:tcW w:w="3271" w:type="dxa"/>
          </w:tcPr>
          <w:p w14:paraId="3F052CF9" w14:textId="77777777" w:rsidR="00D3306F" w:rsidRPr="00065E82" w:rsidRDefault="00224A6A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Kuta</w:t>
            </w:r>
            <w:proofErr w:type="spellEnd"/>
          </w:p>
        </w:tc>
        <w:tc>
          <w:tcPr>
            <w:tcW w:w="3802" w:type="dxa"/>
          </w:tcPr>
          <w:p w14:paraId="449B29D1" w14:textId="77777777" w:rsidR="00D3306F" w:rsidRPr="00904695" w:rsidRDefault="00224A6A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Gusano ratón</w:t>
            </w:r>
          </w:p>
        </w:tc>
        <w:tc>
          <w:tcPr>
            <w:tcW w:w="3254" w:type="dxa"/>
          </w:tcPr>
          <w:p w14:paraId="0FA01D35" w14:textId="77777777"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Kuta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ngwen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14:paraId="0C8D2B69" w14:textId="77777777" w:rsidR="00D3306F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gusano ratón es de color blanco </w:t>
            </w:r>
          </w:p>
        </w:tc>
      </w:tr>
      <w:tr w:rsidR="00D3306F" w:rsidRPr="001F40F4" w14:paraId="79682ACA" w14:textId="77777777" w:rsidTr="00AE3B01">
        <w:trPr>
          <w:trHeight w:val="289"/>
        </w:trPr>
        <w:tc>
          <w:tcPr>
            <w:tcW w:w="3271" w:type="dxa"/>
            <w:shd w:val="clear" w:color="auto" w:fill="FFFF00"/>
          </w:tcPr>
          <w:p w14:paraId="566EB116" w14:textId="77777777" w:rsidR="00D3306F" w:rsidRPr="00AE3B01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Kutuä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F8C81F7" w14:textId="77777777" w:rsidR="00D3306F" w:rsidRPr="00AE3B01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Canasto</w:t>
            </w:r>
          </w:p>
        </w:tc>
        <w:tc>
          <w:tcPr>
            <w:tcW w:w="3254" w:type="dxa"/>
            <w:shd w:val="clear" w:color="auto" w:fill="FFFF00"/>
          </w:tcPr>
          <w:p w14:paraId="7C62CCEC" w14:textId="77777777" w:rsidR="00D3306F" w:rsidRPr="00AE3B01" w:rsidRDefault="0084762C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Brän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kutuä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sribere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755C8506" w14:textId="77777777" w:rsidR="00D3306F" w:rsidRPr="00AE3B01" w:rsidRDefault="0084762C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Hagamos canasto </w:t>
            </w:r>
          </w:p>
        </w:tc>
      </w:tr>
      <w:tr w:rsidR="00D3306F" w:rsidRPr="001F40F4" w14:paraId="58F631C3" w14:textId="77777777" w:rsidTr="00AE3B01">
        <w:trPr>
          <w:trHeight w:val="289"/>
        </w:trPr>
        <w:tc>
          <w:tcPr>
            <w:tcW w:w="3271" w:type="dxa"/>
            <w:shd w:val="clear" w:color="auto" w:fill="FFFF00"/>
          </w:tcPr>
          <w:p w14:paraId="2C3E9214" w14:textId="77777777" w:rsidR="00D3306F" w:rsidRPr="00AE3B01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Kuin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7776C521" w14:textId="77777777" w:rsidR="00D3306F" w:rsidRPr="00AE3B01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Bien</w:t>
            </w:r>
            <w:r w:rsidR="0084762C"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, bueno </w:t>
            </w:r>
          </w:p>
        </w:tc>
        <w:tc>
          <w:tcPr>
            <w:tcW w:w="3254" w:type="dxa"/>
            <w:shd w:val="clear" w:color="auto" w:fill="FFFF00"/>
          </w:tcPr>
          <w:p w14:paraId="22758837" w14:textId="77777777" w:rsidR="00D3306F" w:rsidRPr="00AE3B01" w:rsidRDefault="0084762C" w:rsidP="0084762C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Kwe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gwa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kuin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kite</w:t>
            </w:r>
            <w:proofErr w:type="spellEnd"/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11F757F6" w14:textId="77777777" w:rsidR="00D3306F" w:rsidRPr="00AE3B01" w:rsidRDefault="0084762C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bueno para pescar. </w:t>
            </w:r>
          </w:p>
        </w:tc>
      </w:tr>
      <w:tr w:rsidR="0084762C" w:rsidRPr="001F40F4" w14:paraId="7DD3D194" w14:textId="77777777" w:rsidTr="0010192E">
        <w:trPr>
          <w:trHeight w:val="289"/>
        </w:trPr>
        <w:tc>
          <w:tcPr>
            <w:tcW w:w="3271" w:type="dxa"/>
          </w:tcPr>
          <w:p w14:paraId="77DFE4EC" w14:textId="77777777" w:rsidR="0084762C" w:rsidRPr="00065E82" w:rsidRDefault="0084762C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Kuin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635E1ED4" w14:textId="77777777" w:rsidR="0084762C" w:rsidRPr="00904695" w:rsidRDefault="0084762C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Alto, arriba </w:t>
            </w:r>
          </w:p>
        </w:tc>
        <w:tc>
          <w:tcPr>
            <w:tcW w:w="3254" w:type="dxa"/>
          </w:tcPr>
          <w:p w14:paraId="2CD196D7" w14:textId="77777777" w:rsidR="0084762C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Deba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mobe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kuin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14:paraId="7F947830" w14:textId="77777777" w:rsidR="0084762C" w:rsidRPr="001F40F4" w:rsidRDefault="0084762C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pejibaye está muy alto </w:t>
            </w:r>
          </w:p>
        </w:tc>
      </w:tr>
      <w:tr w:rsidR="00D3306F" w:rsidRPr="001F40F4" w14:paraId="183EED91" w14:textId="77777777" w:rsidTr="0010192E">
        <w:trPr>
          <w:trHeight w:val="289"/>
        </w:trPr>
        <w:tc>
          <w:tcPr>
            <w:tcW w:w="3271" w:type="dxa"/>
          </w:tcPr>
          <w:p w14:paraId="421C1C9E" w14:textId="77777777" w:rsidR="00D3306F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kwen</w:t>
            </w:r>
            <w:proofErr w:type="spellEnd"/>
          </w:p>
        </w:tc>
        <w:tc>
          <w:tcPr>
            <w:tcW w:w="3802" w:type="dxa"/>
          </w:tcPr>
          <w:p w14:paraId="4B82AAFF" w14:textId="77777777" w:rsidR="00D3306F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Encontrar </w:t>
            </w:r>
          </w:p>
        </w:tc>
        <w:tc>
          <w:tcPr>
            <w:tcW w:w="3254" w:type="dxa"/>
          </w:tcPr>
          <w:p w14:paraId="6EE6CB0E" w14:textId="77777777" w:rsidR="00D3306F" w:rsidRPr="001F40F4" w:rsidRDefault="001D1BAA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Ni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gwi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</w:tcPr>
          <w:p w14:paraId="2708D0CC" w14:textId="77777777" w:rsidR="00D3306F" w:rsidRPr="001F40F4" w:rsidRDefault="001D1BAA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 se encontrara en la casa.</w:t>
            </w:r>
          </w:p>
        </w:tc>
      </w:tr>
      <w:tr w:rsidR="00D3306F" w:rsidRPr="001F40F4" w14:paraId="36297AEF" w14:textId="77777777" w:rsidTr="00C873F0">
        <w:trPr>
          <w:trHeight w:val="289"/>
        </w:trPr>
        <w:tc>
          <w:tcPr>
            <w:tcW w:w="3271" w:type="dxa"/>
            <w:shd w:val="clear" w:color="auto" w:fill="FFFF00"/>
          </w:tcPr>
          <w:p w14:paraId="412C83C8" w14:textId="77777777" w:rsidR="00D3306F" w:rsidRPr="00C873F0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Kunti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3C85AA8" w14:textId="77777777" w:rsidR="00D3306F" w:rsidRPr="00C873F0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Un pedazo</w:t>
            </w:r>
          </w:p>
        </w:tc>
        <w:tc>
          <w:tcPr>
            <w:tcW w:w="3254" w:type="dxa"/>
            <w:shd w:val="clear" w:color="auto" w:fill="FFFF00"/>
          </w:tcPr>
          <w:p w14:paraId="184AD86B" w14:textId="77777777" w:rsidR="00D3306F" w:rsidRPr="00C873F0" w:rsidRDefault="00CF29D0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Kri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ye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tregue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kunti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ngire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A5D3E3E" w14:textId="77777777" w:rsidR="00D3306F" w:rsidRPr="00C873F0" w:rsidRDefault="00CF29D0" w:rsidP="00CF29D0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Corte un pedazo ese tronco para leña. </w:t>
            </w:r>
          </w:p>
        </w:tc>
      </w:tr>
      <w:tr w:rsidR="00D3306F" w:rsidRPr="001F40F4" w14:paraId="7E658952" w14:textId="77777777" w:rsidTr="00C873F0">
        <w:trPr>
          <w:trHeight w:val="289"/>
        </w:trPr>
        <w:tc>
          <w:tcPr>
            <w:tcW w:w="3271" w:type="dxa"/>
            <w:shd w:val="clear" w:color="auto" w:fill="FFFF00"/>
          </w:tcPr>
          <w:p w14:paraId="705DF551" w14:textId="77777777" w:rsidR="00D3306F" w:rsidRPr="00C873F0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Kuaite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F99241A" w14:textId="77777777" w:rsidR="00D3306F" w:rsidRPr="00C873F0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Ordeñar</w:t>
            </w:r>
          </w:p>
        </w:tc>
        <w:tc>
          <w:tcPr>
            <w:tcW w:w="3254" w:type="dxa"/>
            <w:shd w:val="clear" w:color="auto" w:fill="FFFF00"/>
          </w:tcPr>
          <w:p w14:paraId="110AE712" w14:textId="77777777" w:rsidR="00D3306F" w:rsidRPr="00C873F0" w:rsidRDefault="00CF29D0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Ani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nibi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kian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kuiate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A4F470C" w14:textId="77777777" w:rsidR="00D3306F" w:rsidRPr="00C873F0" w:rsidRDefault="00CF29D0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ordeñar la vaca. </w:t>
            </w:r>
          </w:p>
        </w:tc>
      </w:tr>
      <w:tr w:rsidR="00D3306F" w:rsidRPr="001F40F4" w14:paraId="54B15D18" w14:textId="77777777" w:rsidTr="00C873F0">
        <w:trPr>
          <w:trHeight w:val="289"/>
        </w:trPr>
        <w:tc>
          <w:tcPr>
            <w:tcW w:w="3271" w:type="dxa"/>
            <w:shd w:val="clear" w:color="auto" w:fill="FFFF00"/>
          </w:tcPr>
          <w:p w14:paraId="1852198F" w14:textId="77777777" w:rsidR="00D3306F" w:rsidRPr="00C873F0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0AB45B6" w14:textId="77777777" w:rsidR="00D3306F" w:rsidRPr="00C873F0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Quemar</w:t>
            </w:r>
            <w:r w:rsidR="00CF29D0"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, asar </w:t>
            </w:r>
          </w:p>
        </w:tc>
        <w:tc>
          <w:tcPr>
            <w:tcW w:w="3254" w:type="dxa"/>
            <w:shd w:val="clear" w:color="auto" w:fill="FFFF00"/>
          </w:tcPr>
          <w:p w14:paraId="659E2AE3" w14:textId="77777777" w:rsidR="00D3306F" w:rsidRPr="00C873F0" w:rsidRDefault="00CF29D0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Ngiri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kugwe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ere</w:t>
            </w:r>
          </w:p>
        </w:tc>
        <w:tc>
          <w:tcPr>
            <w:tcW w:w="3985" w:type="dxa"/>
            <w:shd w:val="clear" w:color="auto" w:fill="FFFF00"/>
          </w:tcPr>
          <w:p w14:paraId="7FE02326" w14:textId="77777777" w:rsidR="00D3306F" w:rsidRPr="00C873F0" w:rsidRDefault="00CF29D0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Ase bastante la  carnes </w:t>
            </w:r>
          </w:p>
        </w:tc>
      </w:tr>
      <w:tr w:rsidR="007305EE" w:rsidRPr="001F40F4" w14:paraId="789015BB" w14:textId="77777777" w:rsidTr="00C873F0">
        <w:trPr>
          <w:trHeight w:val="289"/>
        </w:trPr>
        <w:tc>
          <w:tcPr>
            <w:tcW w:w="3271" w:type="dxa"/>
            <w:shd w:val="clear" w:color="auto" w:fill="FFFF00"/>
          </w:tcPr>
          <w:p w14:paraId="334D37F6" w14:textId="77777777" w:rsidR="007305EE" w:rsidRPr="00C873F0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Kugwä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3468B4D4" w14:textId="77777777" w:rsidR="007305EE" w:rsidRPr="00C873F0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C873F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Zorrillo</w:t>
            </w:r>
          </w:p>
        </w:tc>
        <w:tc>
          <w:tcPr>
            <w:tcW w:w="3254" w:type="dxa"/>
            <w:shd w:val="clear" w:color="auto" w:fill="FFFF00"/>
          </w:tcPr>
          <w:p w14:paraId="2FEE0867" w14:textId="77777777" w:rsidR="007305EE" w:rsidRPr="00C873F0" w:rsidRDefault="00CF29D0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Kugwä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rä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krubäte</w:t>
            </w:r>
            <w:proofErr w:type="spellEnd"/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9C513A9" w14:textId="77777777" w:rsidR="007305EE" w:rsidRPr="00C873F0" w:rsidRDefault="00CF29D0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C873F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zorrillo huele muy  mal  </w:t>
            </w:r>
          </w:p>
        </w:tc>
      </w:tr>
      <w:tr w:rsidR="007305EE" w:rsidRPr="001F40F4" w14:paraId="74F89B16" w14:textId="77777777" w:rsidTr="0010192E">
        <w:trPr>
          <w:trHeight w:val="289"/>
        </w:trPr>
        <w:tc>
          <w:tcPr>
            <w:tcW w:w="3271" w:type="dxa"/>
          </w:tcPr>
          <w:p w14:paraId="4A9E90E2" w14:textId="77777777"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Kugwäre</w:t>
            </w:r>
            <w:proofErr w:type="spellEnd"/>
          </w:p>
        </w:tc>
        <w:tc>
          <w:tcPr>
            <w:tcW w:w="3802" w:type="dxa"/>
          </w:tcPr>
          <w:p w14:paraId="402901F2" w14:textId="77777777"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hacia usted </w:t>
            </w:r>
          </w:p>
        </w:tc>
        <w:tc>
          <w:tcPr>
            <w:tcW w:w="3254" w:type="dxa"/>
          </w:tcPr>
          <w:p w14:paraId="003C8493" w14:textId="77777777"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Brän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kugwäre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kaibe</w:t>
            </w:r>
            <w:proofErr w:type="spellEnd"/>
          </w:p>
        </w:tc>
        <w:tc>
          <w:tcPr>
            <w:tcW w:w="3985" w:type="dxa"/>
          </w:tcPr>
          <w:p w14:paraId="2CB69ED8" w14:textId="77777777"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solo hacia el rio. </w:t>
            </w:r>
          </w:p>
        </w:tc>
      </w:tr>
      <w:tr w:rsidR="007305EE" w:rsidRPr="001F40F4" w14:paraId="39630962" w14:textId="77777777" w:rsidTr="0010192E">
        <w:trPr>
          <w:trHeight w:val="289"/>
        </w:trPr>
        <w:tc>
          <w:tcPr>
            <w:tcW w:w="3271" w:type="dxa"/>
          </w:tcPr>
          <w:p w14:paraId="00628253" w14:textId="77777777"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Kwä</w:t>
            </w:r>
            <w:proofErr w:type="spellEnd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 xml:space="preserve"> </w:t>
            </w:r>
          </w:p>
        </w:tc>
        <w:tc>
          <w:tcPr>
            <w:tcW w:w="3802" w:type="dxa"/>
          </w:tcPr>
          <w:p w14:paraId="5E2E49D8" w14:textId="77777777"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 xml:space="preserve">Semilla </w:t>
            </w:r>
          </w:p>
        </w:tc>
        <w:tc>
          <w:tcPr>
            <w:tcW w:w="3254" w:type="dxa"/>
          </w:tcPr>
          <w:p w14:paraId="30D3DD4E" w14:textId="77777777"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Deba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nögö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3985" w:type="dxa"/>
          </w:tcPr>
          <w:p w14:paraId="4ADDC889" w14:textId="77777777" w:rsidR="007305EE" w:rsidRPr="001F40F4" w:rsidRDefault="00CF29D0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Siembre </w:t>
            </w:r>
            <w:r w:rsidR="00FA3A59">
              <w:rPr>
                <w:rFonts w:ascii="Century Gothic" w:eastAsia="Batang" w:hAnsi="Century Gothic"/>
                <w:sz w:val="24"/>
                <w:szCs w:val="24"/>
              </w:rPr>
              <w:t xml:space="preserve">la semilla de pejibaye.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</w:tr>
      <w:tr w:rsidR="007305EE" w:rsidRPr="001F40F4" w14:paraId="03F28195" w14:textId="77777777" w:rsidTr="00C873F0">
        <w:trPr>
          <w:trHeight w:val="289"/>
        </w:trPr>
        <w:tc>
          <w:tcPr>
            <w:tcW w:w="3271" w:type="dxa"/>
            <w:shd w:val="clear" w:color="auto" w:fill="FFFF00"/>
          </w:tcPr>
          <w:p w14:paraId="276BD7BC" w14:textId="77777777"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Kure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F4006AF" w14:textId="77777777"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Banano m</w:t>
            </w:r>
            <w:r w:rsidR="007305EE" w:rsidRPr="00904695">
              <w:rPr>
                <w:rFonts w:ascii="Century Gothic" w:eastAsia="Batang" w:hAnsi="Century Gothic" w:cs="Arial"/>
                <w:sz w:val="28"/>
                <w:szCs w:val="28"/>
              </w:rPr>
              <w:t>aduro</w:t>
            </w:r>
          </w:p>
        </w:tc>
        <w:tc>
          <w:tcPr>
            <w:tcW w:w="3254" w:type="dxa"/>
            <w:shd w:val="clear" w:color="auto" w:fill="FFFF00"/>
          </w:tcPr>
          <w:p w14:paraId="064D5B0B" w14:textId="77777777"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Bla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kure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60AA6506" w14:textId="77777777"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plátano ya está  maduro </w:t>
            </w:r>
          </w:p>
        </w:tc>
      </w:tr>
      <w:tr w:rsidR="007305EE" w:rsidRPr="001F40F4" w14:paraId="267C04F5" w14:textId="77777777" w:rsidTr="00C873F0">
        <w:trPr>
          <w:trHeight w:val="289"/>
        </w:trPr>
        <w:tc>
          <w:tcPr>
            <w:tcW w:w="3271" w:type="dxa"/>
            <w:shd w:val="clear" w:color="auto" w:fill="FFFF00"/>
          </w:tcPr>
          <w:p w14:paraId="0961E1E9" w14:textId="77777777"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Kwän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B2464A4" w14:textId="77777777" w:rsidR="007305EE" w:rsidRPr="00904695" w:rsidRDefault="007305EE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Planta de zorrillo</w:t>
            </w:r>
          </w:p>
        </w:tc>
        <w:tc>
          <w:tcPr>
            <w:tcW w:w="3254" w:type="dxa"/>
            <w:shd w:val="clear" w:color="auto" w:fill="FFFF00"/>
          </w:tcPr>
          <w:p w14:paraId="0E359583" w14:textId="77777777"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bäsegä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38B58354" w14:textId="77777777" w:rsidR="007305EE" w:rsidRPr="001F40F4" w:rsidRDefault="00FA3A59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Limpie</w:t>
            </w:r>
            <w:r w:rsidR="00415E06">
              <w:rPr>
                <w:rFonts w:ascii="Century Gothic" w:eastAsia="Batang" w:hAnsi="Century Gothic"/>
                <w:sz w:val="24"/>
                <w:szCs w:val="24"/>
              </w:rPr>
              <w:t xml:space="preserve">n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plata de zorrillo. </w:t>
            </w:r>
          </w:p>
        </w:tc>
      </w:tr>
      <w:tr w:rsidR="00415E06" w:rsidRPr="001F40F4" w14:paraId="2AE4FB65" w14:textId="77777777" w:rsidTr="00C873F0">
        <w:trPr>
          <w:trHeight w:val="687"/>
        </w:trPr>
        <w:tc>
          <w:tcPr>
            <w:tcW w:w="3271" w:type="dxa"/>
            <w:shd w:val="clear" w:color="auto" w:fill="FFFF00"/>
          </w:tcPr>
          <w:p w14:paraId="7ED703DE" w14:textId="77777777" w:rsidR="00415E06" w:rsidRPr="00065E82" w:rsidRDefault="00415E06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Kugwän</w:t>
            </w:r>
            <w:proofErr w:type="spellEnd"/>
          </w:p>
          <w:p w14:paraId="19BC45D3" w14:textId="77777777" w:rsidR="00415E06" w:rsidRPr="00065E82" w:rsidRDefault="00415E06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Kugwäne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66CF71F6" w14:textId="77777777" w:rsidR="00415E06" w:rsidRPr="00904695" w:rsidRDefault="00415E0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Pedazo (de telas objetos)</w:t>
            </w:r>
          </w:p>
        </w:tc>
        <w:tc>
          <w:tcPr>
            <w:tcW w:w="3254" w:type="dxa"/>
            <w:shd w:val="clear" w:color="auto" w:fill="FFFF00"/>
          </w:tcPr>
          <w:p w14:paraId="3F53E10E" w14:textId="77777777" w:rsidR="00415E06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Vidrio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kugwän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uguegrö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FEDA523" w14:textId="77777777" w:rsidR="00415E06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Recoja los pesados de vidrio </w:t>
            </w:r>
          </w:p>
        </w:tc>
      </w:tr>
      <w:tr w:rsidR="007305EE" w:rsidRPr="001F40F4" w14:paraId="5F6EB026" w14:textId="77777777" w:rsidTr="00C873F0">
        <w:trPr>
          <w:trHeight w:val="289"/>
        </w:trPr>
        <w:tc>
          <w:tcPr>
            <w:tcW w:w="3271" w:type="dxa"/>
            <w:shd w:val="clear" w:color="auto" w:fill="FFFF00"/>
          </w:tcPr>
          <w:p w14:paraId="2D8D16B4" w14:textId="77777777"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Kürü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18ACB609" w14:textId="77777777" w:rsidR="007305EE" w:rsidRPr="00904695" w:rsidRDefault="00415E06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Compró </w:t>
            </w:r>
          </w:p>
        </w:tc>
        <w:tc>
          <w:tcPr>
            <w:tcW w:w="3254" w:type="dxa"/>
            <w:shd w:val="clear" w:color="auto" w:fill="FFFF00"/>
          </w:tcPr>
          <w:p w14:paraId="34D0250D" w14:textId="77777777"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mren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kürü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ya?</w:t>
            </w:r>
          </w:p>
        </w:tc>
        <w:tc>
          <w:tcPr>
            <w:tcW w:w="3985" w:type="dxa"/>
            <w:shd w:val="clear" w:color="auto" w:fill="FFFF00"/>
          </w:tcPr>
          <w:p w14:paraId="302A3CE3" w14:textId="77777777"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compro la sal?. </w:t>
            </w:r>
          </w:p>
        </w:tc>
      </w:tr>
      <w:tr w:rsidR="007305EE" w:rsidRPr="001F40F4" w14:paraId="1A0D49EC" w14:textId="77777777" w:rsidTr="00C873F0">
        <w:trPr>
          <w:trHeight w:val="193"/>
        </w:trPr>
        <w:tc>
          <w:tcPr>
            <w:tcW w:w="3271" w:type="dxa"/>
            <w:shd w:val="clear" w:color="auto" w:fill="FFFF00"/>
          </w:tcPr>
          <w:p w14:paraId="346879EC" w14:textId="77777777" w:rsidR="007305EE" w:rsidRPr="00065E82" w:rsidRDefault="007305EE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  <w:proofErr w:type="spellStart"/>
            <w:r w:rsidRPr="00065E82">
              <w:rPr>
                <w:rFonts w:ascii="Century Gothic" w:eastAsia="Batang" w:hAnsi="Century Gothic" w:cs="Arial"/>
                <w:sz w:val="28"/>
                <w:szCs w:val="28"/>
              </w:rPr>
              <w:t>Kuben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71A1D97" w14:textId="77777777" w:rsidR="007305EE" w:rsidRPr="00904695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Frente</w:t>
            </w:r>
          </w:p>
        </w:tc>
        <w:tc>
          <w:tcPr>
            <w:tcW w:w="3254" w:type="dxa"/>
            <w:shd w:val="clear" w:color="auto" w:fill="FFFF00"/>
          </w:tcPr>
          <w:p w14:paraId="2FEDEEF1" w14:textId="77777777"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Meri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kuben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4"/>
                <w:szCs w:val="24"/>
              </w:rPr>
              <w:t>dogwä</w:t>
            </w:r>
            <w:proofErr w:type="spellEnd"/>
            <w:r>
              <w:rPr>
                <w:rFonts w:ascii="Century Gothic" w:eastAsia="Batang" w:hAnsi="Century Gothic"/>
                <w:sz w:val="24"/>
                <w:szCs w:val="24"/>
              </w:rPr>
              <w:t xml:space="preserve"> tare  </w:t>
            </w:r>
          </w:p>
        </w:tc>
        <w:tc>
          <w:tcPr>
            <w:tcW w:w="3985" w:type="dxa"/>
            <w:shd w:val="clear" w:color="auto" w:fill="FFFF00"/>
          </w:tcPr>
          <w:p w14:paraId="55F45928" w14:textId="77777777" w:rsidR="007305EE" w:rsidRPr="001F40F4" w:rsidRDefault="00415E06" w:rsidP="00D3306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tiene dolor de cabeza </w:t>
            </w:r>
          </w:p>
        </w:tc>
      </w:tr>
      <w:tr w:rsidR="007305EE" w:rsidRPr="001F40F4" w14:paraId="5EA44D4E" w14:textId="77777777" w:rsidTr="00360B27">
        <w:trPr>
          <w:trHeight w:val="289"/>
        </w:trPr>
        <w:tc>
          <w:tcPr>
            <w:tcW w:w="3271" w:type="dxa"/>
            <w:shd w:val="clear" w:color="auto" w:fill="FFFF00"/>
          </w:tcPr>
          <w:p w14:paraId="0AD995EA" w14:textId="77777777" w:rsidR="007305EE" w:rsidRPr="00360B27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lastRenderedPageBreak/>
              <w:t>Kubu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5858E7CE" w14:textId="77777777" w:rsidR="007305EE" w:rsidRPr="00360B27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Dos </w:t>
            </w:r>
            <w:r w:rsidR="008F0BB6"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(</w:t>
            </w: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objetos redondos</w:t>
            </w:r>
            <w:r w:rsidR="008F0BB6"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)</w:t>
            </w: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254" w:type="dxa"/>
            <w:shd w:val="clear" w:color="auto" w:fill="FFFF00"/>
          </w:tcPr>
          <w:p w14:paraId="65C1B3B5" w14:textId="77777777" w:rsidR="007305EE" w:rsidRPr="00360B27" w:rsidRDefault="008F0BB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Naran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oto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kubu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tie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31819D8" w14:textId="77777777" w:rsidR="007305EE" w:rsidRPr="00360B27" w:rsidRDefault="008F0BB6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Cosecha dos naranja. </w:t>
            </w:r>
          </w:p>
        </w:tc>
      </w:tr>
      <w:tr w:rsidR="007305EE" w:rsidRPr="001F40F4" w14:paraId="3EEF8B37" w14:textId="77777777" w:rsidTr="00360B27">
        <w:trPr>
          <w:trHeight w:val="289"/>
        </w:trPr>
        <w:tc>
          <w:tcPr>
            <w:tcW w:w="3271" w:type="dxa"/>
            <w:shd w:val="clear" w:color="auto" w:fill="FFFF00"/>
          </w:tcPr>
          <w:p w14:paraId="6036A15F" w14:textId="77777777" w:rsidR="007305EE" w:rsidRPr="00360B27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Kusogwä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AD992E7" w14:textId="77777777" w:rsidR="007305EE" w:rsidRPr="00360B27" w:rsidRDefault="00395D24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Pesuña(de un animal)</w:t>
            </w:r>
          </w:p>
        </w:tc>
        <w:tc>
          <w:tcPr>
            <w:tcW w:w="3254" w:type="dxa"/>
            <w:shd w:val="clear" w:color="auto" w:fill="FFFF00"/>
          </w:tcPr>
          <w:p w14:paraId="77E57624" w14:textId="77777777" w:rsidR="007305EE" w:rsidRPr="00360B27" w:rsidRDefault="00395D24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Mütü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kusogwä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mäguete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 </w:t>
            </w:r>
          </w:p>
        </w:tc>
        <w:tc>
          <w:tcPr>
            <w:tcW w:w="3985" w:type="dxa"/>
            <w:shd w:val="clear" w:color="auto" w:fill="FFFF00"/>
          </w:tcPr>
          <w:p w14:paraId="38F23532" w14:textId="77777777" w:rsidR="007305EE" w:rsidRPr="00360B27" w:rsidRDefault="00395D24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Amarre la pesuña del cerdo</w:t>
            </w:r>
          </w:p>
        </w:tc>
      </w:tr>
      <w:tr w:rsidR="00165D25" w:rsidRPr="001F40F4" w14:paraId="4BB74025" w14:textId="77777777" w:rsidTr="00360B27">
        <w:trPr>
          <w:trHeight w:val="289"/>
        </w:trPr>
        <w:tc>
          <w:tcPr>
            <w:tcW w:w="3271" w:type="dxa"/>
            <w:shd w:val="clear" w:color="auto" w:fill="FFFF00"/>
          </w:tcPr>
          <w:p w14:paraId="06BCA4D6" w14:textId="77777777" w:rsidR="00165D25" w:rsidRPr="00360B27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Kure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0E0C4FC8" w14:textId="77777777" w:rsidR="00165D25" w:rsidRPr="00360B27" w:rsidRDefault="00395D24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Hedio</w:t>
            </w:r>
            <w:r w:rsidR="00165D25"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ndo</w:t>
            </w:r>
          </w:p>
        </w:tc>
        <w:tc>
          <w:tcPr>
            <w:tcW w:w="3254" w:type="dxa"/>
            <w:shd w:val="clear" w:color="auto" w:fill="FFFF00"/>
          </w:tcPr>
          <w:p w14:paraId="095D5B50" w14:textId="77777777" w:rsidR="00165D25" w:rsidRPr="00360B27" w:rsidRDefault="00395D24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Ngiri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ye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nibira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kure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D84D39E" w14:textId="77777777" w:rsidR="00165D25" w:rsidRPr="00360B27" w:rsidRDefault="00395D24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 hule hediondo la carne. </w:t>
            </w:r>
          </w:p>
        </w:tc>
      </w:tr>
      <w:tr w:rsidR="00165D25" w:rsidRPr="001F40F4" w14:paraId="7DD50643" w14:textId="77777777" w:rsidTr="00360B27">
        <w:trPr>
          <w:trHeight w:val="289"/>
        </w:trPr>
        <w:tc>
          <w:tcPr>
            <w:tcW w:w="3271" w:type="dxa"/>
            <w:shd w:val="clear" w:color="auto" w:fill="FFFF00"/>
          </w:tcPr>
          <w:p w14:paraId="5024ACEC" w14:textId="77777777" w:rsidR="00165D25" w:rsidRPr="00360B27" w:rsidRDefault="00165D25" w:rsidP="00065E8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Küre</w:t>
            </w:r>
            <w:proofErr w:type="spellEnd"/>
          </w:p>
        </w:tc>
        <w:tc>
          <w:tcPr>
            <w:tcW w:w="3802" w:type="dxa"/>
            <w:shd w:val="clear" w:color="auto" w:fill="FFFF00"/>
          </w:tcPr>
          <w:p w14:paraId="2A0ABFA3" w14:textId="77777777" w:rsidR="00165D25" w:rsidRPr="00360B27" w:rsidRDefault="00165D25" w:rsidP="00D3306F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Fallecer</w:t>
            </w:r>
          </w:p>
        </w:tc>
        <w:tc>
          <w:tcPr>
            <w:tcW w:w="3254" w:type="dxa"/>
            <w:shd w:val="clear" w:color="auto" w:fill="FFFF00"/>
          </w:tcPr>
          <w:p w14:paraId="7966AB40" w14:textId="77777777" w:rsidR="00165D25" w:rsidRPr="00360B27" w:rsidRDefault="00395D24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küre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degä</w:t>
            </w:r>
            <w:proofErr w:type="spellEnd"/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matare </w:t>
            </w:r>
          </w:p>
        </w:tc>
        <w:tc>
          <w:tcPr>
            <w:tcW w:w="3985" w:type="dxa"/>
            <w:shd w:val="clear" w:color="auto" w:fill="FFFF00"/>
          </w:tcPr>
          <w:p w14:paraId="72C4AAB0" w14:textId="77777777" w:rsidR="00165D25" w:rsidRPr="00360B27" w:rsidRDefault="00395D24" w:rsidP="00D3306F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falleció hoy en la mañana </w:t>
            </w:r>
          </w:p>
        </w:tc>
      </w:tr>
    </w:tbl>
    <w:p w14:paraId="705E40E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14:paraId="6AEDEFC2" w14:textId="77777777"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14:paraId="4513C4B6" w14:textId="77777777"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14:paraId="226E4EDD" w14:textId="77777777"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14:paraId="7CD43877" w14:textId="77777777"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14:paraId="748738AB" w14:textId="77777777"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14:paraId="0295F9AD" w14:textId="77777777" w:rsidR="00E753C1" w:rsidRDefault="00E753C1" w:rsidP="00327FC8">
      <w:pPr>
        <w:rPr>
          <w:rFonts w:ascii="Batang" w:eastAsia="Batang" w:hAnsi="Batang"/>
          <w:b/>
          <w:sz w:val="32"/>
          <w:szCs w:val="32"/>
        </w:rPr>
      </w:pPr>
    </w:p>
    <w:p w14:paraId="4E981792" w14:textId="77777777" w:rsidR="00E753C1" w:rsidRDefault="00E753C1" w:rsidP="00327FC8">
      <w:pPr>
        <w:rPr>
          <w:rFonts w:ascii="Batang" w:eastAsia="Batang" w:hAnsi="Batang"/>
          <w:b/>
          <w:sz w:val="32"/>
          <w:szCs w:val="32"/>
        </w:rPr>
      </w:pPr>
    </w:p>
    <w:p w14:paraId="3BCD1EF3" w14:textId="77777777" w:rsidR="00165D25" w:rsidRDefault="00165D25" w:rsidP="00327FC8">
      <w:pPr>
        <w:rPr>
          <w:rFonts w:ascii="Batang" w:eastAsia="Batang" w:hAnsi="Batang"/>
          <w:b/>
          <w:sz w:val="32"/>
          <w:szCs w:val="32"/>
        </w:rPr>
      </w:pPr>
    </w:p>
    <w:p w14:paraId="472911C4" w14:textId="77777777" w:rsidR="00E753C1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1A0FE" wp14:editId="27AA17D3">
                <wp:simplePos x="0" y="0"/>
                <wp:positionH relativeFrom="column">
                  <wp:posOffset>1837055</wp:posOffset>
                </wp:positionH>
                <wp:positionV relativeFrom="paragraph">
                  <wp:posOffset>6985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C44A7" w14:textId="77777777" w:rsidR="00F76509" w:rsidRPr="00922107" w:rsidRDefault="00F76509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1A0FE" id="Cuadro de texto 9" o:spid="_x0000_s1035" type="#_x0000_t202" style="position:absolute;margin-left:144.65pt;margin-top:.55pt;width:86.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BBC44A7" w14:textId="77777777" w:rsidR="00F76509" w:rsidRPr="00922107" w:rsidRDefault="00F76509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271"/>
        <w:gridCol w:w="3802"/>
        <w:gridCol w:w="3254"/>
        <w:gridCol w:w="3985"/>
      </w:tblGrid>
      <w:tr w:rsidR="00E753C1" w:rsidRPr="00905950" w14:paraId="4DF70A2F" w14:textId="77777777" w:rsidTr="00360B27">
        <w:trPr>
          <w:trHeight w:val="289"/>
        </w:trPr>
        <w:tc>
          <w:tcPr>
            <w:tcW w:w="3271" w:type="dxa"/>
            <w:shd w:val="clear" w:color="auto" w:fill="FFFF00"/>
          </w:tcPr>
          <w:p w14:paraId="0D9B5C9B" w14:textId="77777777" w:rsidR="00E753C1" w:rsidRPr="00360B27" w:rsidRDefault="00E753C1" w:rsidP="00E753C1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Laga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802" w:type="dxa"/>
            <w:shd w:val="clear" w:color="auto" w:fill="FFFF00"/>
          </w:tcPr>
          <w:p w14:paraId="1C3C55F7" w14:textId="77777777" w:rsidR="00E753C1" w:rsidRPr="00360B27" w:rsidRDefault="00253533" w:rsidP="00E753C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Lagarto </w:t>
            </w:r>
          </w:p>
        </w:tc>
        <w:tc>
          <w:tcPr>
            <w:tcW w:w="3254" w:type="dxa"/>
            <w:shd w:val="clear" w:color="auto" w:fill="FFFF00"/>
          </w:tcPr>
          <w:p w14:paraId="51BAAC49" w14:textId="77777777" w:rsidR="00E753C1" w:rsidRPr="00360B27" w:rsidRDefault="00253533" w:rsidP="00E753C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Laga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ngubrüne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01705845" w14:textId="77777777" w:rsidR="00E753C1" w:rsidRPr="00360B27" w:rsidRDefault="00253533" w:rsidP="00E753C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lagarto es de color gris </w:t>
            </w:r>
          </w:p>
        </w:tc>
      </w:tr>
      <w:tr w:rsidR="00E753C1" w:rsidRPr="00905950" w14:paraId="47BEDB0A" w14:textId="77777777" w:rsidTr="00360B27">
        <w:trPr>
          <w:trHeight w:val="289"/>
        </w:trPr>
        <w:tc>
          <w:tcPr>
            <w:tcW w:w="3271" w:type="dxa"/>
            <w:shd w:val="clear" w:color="auto" w:fill="FFFF00"/>
          </w:tcPr>
          <w:p w14:paraId="194E92FB" w14:textId="77777777" w:rsidR="00E753C1" w:rsidRPr="00360B27" w:rsidRDefault="00E753C1" w:rsidP="00E753C1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Limo </w:t>
            </w:r>
          </w:p>
        </w:tc>
        <w:tc>
          <w:tcPr>
            <w:tcW w:w="3802" w:type="dxa"/>
            <w:shd w:val="clear" w:color="auto" w:fill="FFFF00"/>
          </w:tcPr>
          <w:p w14:paraId="76696752" w14:textId="77777777" w:rsidR="00E753C1" w:rsidRPr="00360B27" w:rsidRDefault="00253533" w:rsidP="00E753C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Limón </w:t>
            </w:r>
          </w:p>
        </w:tc>
        <w:tc>
          <w:tcPr>
            <w:tcW w:w="3254" w:type="dxa"/>
            <w:shd w:val="clear" w:color="auto" w:fill="FFFF00"/>
          </w:tcPr>
          <w:p w14:paraId="44ADA136" w14:textId="77777777" w:rsidR="00E753C1" w:rsidRPr="00360B27" w:rsidRDefault="00253533" w:rsidP="00E753C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Limo ye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kwaga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85" w:type="dxa"/>
            <w:shd w:val="clear" w:color="auto" w:fill="FFFF00"/>
          </w:tcPr>
          <w:p w14:paraId="540E6829" w14:textId="77777777" w:rsidR="00E753C1" w:rsidRPr="00360B27" w:rsidRDefault="00253533" w:rsidP="00E753C1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limón es acido </w:t>
            </w:r>
          </w:p>
        </w:tc>
      </w:tr>
    </w:tbl>
    <w:p w14:paraId="7FE5E8EB" w14:textId="77777777" w:rsidR="00E753C1" w:rsidRDefault="00E753C1" w:rsidP="00327FC8">
      <w:pPr>
        <w:rPr>
          <w:rFonts w:ascii="Batang" w:eastAsia="Batang" w:hAnsi="Batang"/>
          <w:sz w:val="32"/>
          <w:szCs w:val="32"/>
        </w:rPr>
      </w:pPr>
    </w:p>
    <w:p w14:paraId="32257ADB" w14:textId="77777777" w:rsidR="00E753C1" w:rsidRDefault="00E753C1" w:rsidP="00327FC8">
      <w:pPr>
        <w:rPr>
          <w:rFonts w:ascii="Batang" w:eastAsia="Batang" w:hAnsi="Batang"/>
          <w:sz w:val="32"/>
          <w:szCs w:val="32"/>
        </w:rPr>
      </w:pPr>
    </w:p>
    <w:p w14:paraId="62E6E438" w14:textId="77777777" w:rsidR="00E753C1" w:rsidRDefault="00E753C1" w:rsidP="00327FC8">
      <w:pPr>
        <w:rPr>
          <w:rFonts w:ascii="Batang" w:eastAsia="Batang" w:hAnsi="Batang"/>
          <w:sz w:val="32"/>
          <w:szCs w:val="32"/>
        </w:rPr>
      </w:pPr>
    </w:p>
    <w:p w14:paraId="4ECE2F2E" w14:textId="77777777" w:rsidR="00E753C1" w:rsidRDefault="00E753C1" w:rsidP="00327FC8">
      <w:pPr>
        <w:rPr>
          <w:rFonts w:ascii="Batang" w:eastAsia="Batang" w:hAnsi="Batang"/>
          <w:sz w:val="32"/>
          <w:szCs w:val="32"/>
        </w:rPr>
      </w:pPr>
    </w:p>
    <w:p w14:paraId="56F4D4B2" w14:textId="77777777" w:rsidR="00E753C1" w:rsidRDefault="00E753C1" w:rsidP="00327FC8">
      <w:pPr>
        <w:rPr>
          <w:rFonts w:ascii="Batang" w:eastAsia="Batang" w:hAnsi="Batang"/>
          <w:sz w:val="32"/>
          <w:szCs w:val="32"/>
        </w:rPr>
      </w:pPr>
    </w:p>
    <w:p w14:paraId="09909A77" w14:textId="77777777" w:rsidR="00E753C1" w:rsidRDefault="00E753C1" w:rsidP="00327FC8">
      <w:pPr>
        <w:rPr>
          <w:rFonts w:ascii="Batang" w:eastAsia="Batang" w:hAnsi="Batang"/>
          <w:sz w:val="32"/>
          <w:szCs w:val="32"/>
        </w:rPr>
      </w:pPr>
    </w:p>
    <w:p w14:paraId="0B828CFE" w14:textId="77777777" w:rsidR="00882D89" w:rsidRDefault="00882D89" w:rsidP="00327FC8">
      <w:pPr>
        <w:rPr>
          <w:rFonts w:ascii="Batang" w:eastAsia="Batang" w:hAnsi="Batang"/>
          <w:sz w:val="32"/>
          <w:szCs w:val="32"/>
        </w:rPr>
      </w:pPr>
    </w:p>
    <w:p w14:paraId="2A67A3DF" w14:textId="77777777" w:rsidR="00E753C1" w:rsidRPr="00787248" w:rsidRDefault="00E753C1" w:rsidP="00327FC8">
      <w:pPr>
        <w:rPr>
          <w:rFonts w:ascii="Batang" w:eastAsia="Batang" w:hAnsi="Batang"/>
          <w:sz w:val="32"/>
          <w:szCs w:val="32"/>
        </w:rPr>
      </w:pPr>
    </w:p>
    <w:p w14:paraId="6506734F" w14:textId="77777777"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0D48A" wp14:editId="74C698A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7ADB" w14:textId="77777777" w:rsidR="00F76509" w:rsidRPr="00922107" w:rsidRDefault="00F76509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0D48A" id="Cuadro de texto 10" o:spid="_x0000_s1036" type="#_x0000_t202" style="position:absolute;margin-left:0;margin-top:4.5pt;width:64.1pt;height:2in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&#13;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CDC7ADB" w14:textId="77777777" w:rsidR="00F76509" w:rsidRPr="00922107" w:rsidRDefault="00F76509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27A9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14:paraId="7FA69580" w14:textId="77777777"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167"/>
        <w:gridCol w:w="1942"/>
        <w:gridCol w:w="4487"/>
        <w:gridCol w:w="4716"/>
      </w:tblGrid>
      <w:tr w:rsidR="001402C8" w:rsidRPr="00905950" w14:paraId="144E3B8A" w14:textId="77777777" w:rsidTr="00360B27">
        <w:trPr>
          <w:trHeight w:val="289"/>
        </w:trPr>
        <w:tc>
          <w:tcPr>
            <w:tcW w:w="3167" w:type="dxa"/>
            <w:shd w:val="clear" w:color="auto" w:fill="FFFF00"/>
          </w:tcPr>
          <w:p w14:paraId="34C23FBE" w14:textId="77777777" w:rsidR="00882D89" w:rsidRPr="00360B27" w:rsidRDefault="00F4183A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</w:t>
            </w:r>
            <w:r w:rsidR="00882D89"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1B1439C3" w14:textId="77777777" w:rsidR="00882D89" w:rsidRPr="00360B27" w:rsidRDefault="00882D89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Usted</w:t>
            </w:r>
          </w:p>
        </w:tc>
        <w:tc>
          <w:tcPr>
            <w:tcW w:w="4487" w:type="dxa"/>
            <w:shd w:val="clear" w:color="auto" w:fill="FFFF00"/>
          </w:tcPr>
          <w:p w14:paraId="71F8AA3B" w14:textId="77777777" w:rsidR="00882D89" w:rsidRPr="00360B27" w:rsidRDefault="00882D89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ño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6BA782B5" w14:textId="77777777" w:rsidR="00882D89" w:rsidRPr="00360B27" w:rsidRDefault="00882D89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¿Cómo te llamas?</w:t>
            </w:r>
          </w:p>
        </w:tc>
      </w:tr>
      <w:tr w:rsidR="001402C8" w:rsidRPr="00905950" w14:paraId="41EDE42D" w14:textId="77777777" w:rsidTr="00360B27">
        <w:trPr>
          <w:trHeight w:val="70"/>
        </w:trPr>
        <w:tc>
          <w:tcPr>
            <w:tcW w:w="3167" w:type="dxa"/>
            <w:shd w:val="clear" w:color="auto" w:fill="FFFF00"/>
          </w:tcPr>
          <w:p w14:paraId="184ED242" w14:textId="77777777" w:rsidR="00882D89" w:rsidRPr="00360B27" w:rsidRDefault="00F4183A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82D89"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ägwe</w:t>
            </w:r>
            <w:proofErr w:type="spellEnd"/>
            <w:r w:rsidR="00882D89"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 </w:t>
            </w:r>
          </w:p>
        </w:tc>
        <w:tc>
          <w:tcPr>
            <w:tcW w:w="1942" w:type="dxa"/>
            <w:shd w:val="clear" w:color="auto" w:fill="FFFF00"/>
          </w:tcPr>
          <w:p w14:paraId="22E4FF80" w14:textId="77777777" w:rsidR="00882D89" w:rsidRPr="00360B27" w:rsidRDefault="00882D89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Suyo</w:t>
            </w:r>
          </w:p>
        </w:tc>
        <w:tc>
          <w:tcPr>
            <w:tcW w:w="4487" w:type="dxa"/>
            <w:shd w:val="clear" w:color="auto" w:fill="FFFF00"/>
          </w:tcPr>
          <w:p w14:paraId="462A9CF4" w14:textId="77777777" w:rsidR="00882D89" w:rsidRPr="00360B27" w:rsidRDefault="00F4183A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6BD4131B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ropa es tuya </w:t>
            </w:r>
          </w:p>
        </w:tc>
      </w:tr>
      <w:tr w:rsidR="000D439B" w:rsidRPr="00905950" w14:paraId="1BAF3AAE" w14:textId="77777777" w:rsidTr="00360B27">
        <w:trPr>
          <w:trHeight w:val="70"/>
        </w:trPr>
        <w:tc>
          <w:tcPr>
            <w:tcW w:w="3167" w:type="dxa"/>
            <w:shd w:val="clear" w:color="auto" w:fill="FFFF00"/>
          </w:tcPr>
          <w:p w14:paraId="5E576571" w14:textId="77777777" w:rsidR="000D439B" w:rsidRPr="00360B27" w:rsidRDefault="000D439B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mäbe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59DB8ABF" w14:textId="77777777" w:rsidR="000D439B" w:rsidRPr="00360B27" w:rsidRDefault="009A6F46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Con usted  </w:t>
            </w:r>
          </w:p>
        </w:tc>
        <w:tc>
          <w:tcPr>
            <w:tcW w:w="4487" w:type="dxa"/>
            <w:shd w:val="clear" w:color="auto" w:fill="FFFF00"/>
          </w:tcPr>
          <w:p w14:paraId="5666B467" w14:textId="77777777" w:rsidR="000D439B" w:rsidRPr="00360B27" w:rsidRDefault="000D439B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mäbe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3D23A64A" w14:textId="77777777" w:rsidR="000D439B" w:rsidRPr="00360B27" w:rsidRDefault="000D439B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Voy</w:t>
            </w:r>
            <w:r w:rsidR="001402C8"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contigo </w:t>
            </w:r>
          </w:p>
        </w:tc>
      </w:tr>
      <w:tr w:rsidR="00EB3201" w:rsidRPr="00905950" w14:paraId="05D4C568" w14:textId="77777777" w:rsidTr="00360B27">
        <w:trPr>
          <w:trHeight w:val="70"/>
        </w:trPr>
        <w:tc>
          <w:tcPr>
            <w:tcW w:w="3167" w:type="dxa"/>
            <w:shd w:val="clear" w:color="auto" w:fill="FFFF00"/>
          </w:tcPr>
          <w:p w14:paraId="2C6AD7DD" w14:textId="77777777" w:rsidR="00882D89" w:rsidRPr="00360B27" w:rsidRDefault="00F4183A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mädä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19E80B09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Caballo</w:t>
            </w:r>
          </w:p>
        </w:tc>
        <w:tc>
          <w:tcPr>
            <w:tcW w:w="4487" w:type="dxa"/>
            <w:shd w:val="clear" w:color="auto" w:fill="FFFF00"/>
          </w:tcPr>
          <w:p w14:paraId="75FC1243" w14:textId="77777777" w:rsidR="00882D89" w:rsidRPr="00360B27" w:rsidRDefault="00F4183A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Mädä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625584CE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es mi caballo</w:t>
            </w:r>
          </w:p>
        </w:tc>
      </w:tr>
      <w:tr w:rsidR="00EB3201" w:rsidRPr="00905950" w14:paraId="10771C4B" w14:textId="77777777" w:rsidTr="00360B27">
        <w:trPr>
          <w:trHeight w:val="70"/>
        </w:trPr>
        <w:tc>
          <w:tcPr>
            <w:tcW w:w="3167" w:type="dxa"/>
            <w:shd w:val="clear" w:color="auto" w:fill="FFFF00"/>
          </w:tcPr>
          <w:p w14:paraId="4EA5CFD7" w14:textId="77777777" w:rsidR="00882D89" w:rsidRPr="00360B27" w:rsidRDefault="00F4183A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made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4A2359A0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Chocar</w:t>
            </w:r>
          </w:p>
        </w:tc>
        <w:tc>
          <w:tcPr>
            <w:tcW w:w="4487" w:type="dxa"/>
            <w:shd w:val="clear" w:color="auto" w:fill="FFFF00"/>
          </w:tcPr>
          <w:p w14:paraId="493225E4" w14:textId="77777777" w:rsidR="00882D89" w:rsidRPr="00360B27" w:rsidRDefault="00F4183A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Mren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made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jäte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23E482B5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mar choco con la piedra. </w:t>
            </w:r>
          </w:p>
        </w:tc>
      </w:tr>
      <w:tr w:rsidR="00EB3201" w:rsidRPr="00905950" w14:paraId="5AAF10D2" w14:textId="77777777" w:rsidTr="00360B27">
        <w:trPr>
          <w:trHeight w:val="70"/>
        </w:trPr>
        <w:tc>
          <w:tcPr>
            <w:tcW w:w="3167" w:type="dxa"/>
            <w:shd w:val="clear" w:color="auto" w:fill="FFFF00"/>
          </w:tcPr>
          <w:p w14:paraId="4485281C" w14:textId="77777777" w:rsidR="00882D89" w:rsidRPr="00360B27" w:rsidRDefault="00F4183A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madi </w:t>
            </w:r>
          </w:p>
        </w:tc>
        <w:tc>
          <w:tcPr>
            <w:tcW w:w="1942" w:type="dxa"/>
            <w:shd w:val="clear" w:color="auto" w:fill="FFFF00"/>
          </w:tcPr>
          <w:p w14:paraId="4360A339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Choco </w:t>
            </w:r>
          </w:p>
        </w:tc>
        <w:tc>
          <w:tcPr>
            <w:tcW w:w="4487" w:type="dxa"/>
            <w:shd w:val="clear" w:color="auto" w:fill="FFFF00"/>
          </w:tcPr>
          <w:p w14:paraId="6D628E82" w14:textId="77777777" w:rsidR="00882D89" w:rsidRPr="00360B27" w:rsidRDefault="00F4183A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madi tibe </w:t>
            </w:r>
          </w:p>
        </w:tc>
        <w:tc>
          <w:tcPr>
            <w:tcW w:w="4716" w:type="dxa"/>
            <w:shd w:val="clear" w:color="auto" w:fill="FFFF00"/>
          </w:tcPr>
          <w:p w14:paraId="7901F208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choco conmigo </w:t>
            </w:r>
          </w:p>
        </w:tc>
      </w:tr>
      <w:tr w:rsidR="00EB3201" w:rsidRPr="00905950" w14:paraId="75035282" w14:textId="77777777" w:rsidTr="00360B27">
        <w:trPr>
          <w:trHeight w:val="70"/>
        </w:trPr>
        <w:tc>
          <w:tcPr>
            <w:tcW w:w="3167" w:type="dxa"/>
            <w:shd w:val="clear" w:color="auto" w:fill="FFFF00"/>
          </w:tcPr>
          <w:p w14:paraId="09252222" w14:textId="77777777" w:rsidR="00882D89" w:rsidRPr="00360B27" w:rsidRDefault="00F4183A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matare</w:t>
            </w:r>
          </w:p>
        </w:tc>
        <w:tc>
          <w:tcPr>
            <w:tcW w:w="1942" w:type="dxa"/>
            <w:shd w:val="clear" w:color="auto" w:fill="FFFF00"/>
          </w:tcPr>
          <w:p w14:paraId="709B1DA8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Hoy</w:t>
            </w:r>
          </w:p>
        </w:tc>
        <w:tc>
          <w:tcPr>
            <w:tcW w:w="4487" w:type="dxa"/>
            <w:shd w:val="clear" w:color="auto" w:fill="FFFF00"/>
          </w:tcPr>
          <w:p w14:paraId="09CDB5CA" w14:textId="77777777" w:rsidR="00882D89" w:rsidRPr="00360B27" w:rsidRDefault="00F4183A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ngire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33C3AE52" w14:textId="77777777" w:rsidR="00882D89" w:rsidRPr="00360B27" w:rsidRDefault="00F4183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</w:t>
            </w:r>
            <w:r w:rsidR="000D439B"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ardiente </w:t>
            </w:r>
          </w:p>
        </w:tc>
      </w:tr>
      <w:tr w:rsidR="00EB3201" w:rsidRPr="00905950" w14:paraId="190FA739" w14:textId="77777777" w:rsidTr="00360B27">
        <w:trPr>
          <w:trHeight w:val="565"/>
        </w:trPr>
        <w:tc>
          <w:tcPr>
            <w:tcW w:w="3167" w:type="dxa"/>
            <w:shd w:val="clear" w:color="auto" w:fill="FFFF00"/>
          </w:tcPr>
          <w:p w14:paraId="1B813373" w14:textId="77777777" w:rsidR="00882D89" w:rsidRPr="00360B27" w:rsidRDefault="000D439B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mane</w:t>
            </w:r>
          </w:p>
        </w:tc>
        <w:tc>
          <w:tcPr>
            <w:tcW w:w="1942" w:type="dxa"/>
            <w:shd w:val="clear" w:color="auto" w:fill="FFFF00"/>
          </w:tcPr>
          <w:p w14:paraId="469F7DBF" w14:textId="77777777" w:rsidR="00882D89" w:rsidRPr="00360B27" w:rsidRDefault="000D439B" w:rsidP="00882D89">
            <w:p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Dulce</w:t>
            </w:r>
          </w:p>
        </w:tc>
        <w:tc>
          <w:tcPr>
            <w:tcW w:w="4487" w:type="dxa"/>
            <w:shd w:val="clear" w:color="auto" w:fill="FFFF00"/>
          </w:tcPr>
          <w:p w14:paraId="6FA7E05A" w14:textId="77777777" w:rsidR="00882D89" w:rsidRPr="00360B27" w:rsidRDefault="000D439B" w:rsidP="000D439B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Ibia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bänä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mane </w:t>
            </w:r>
          </w:p>
        </w:tc>
        <w:tc>
          <w:tcPr>
            <w:tcW w:w="4716" w:type="dxa"/>
            <w:shd w:val="clear" w:color="auto" w:fill="FFFF00"/>
          </w:tcPr>
          <w:p w14:paraId="1656BFFA" w14:textId="77777777" w:rsidR="00882D89" w:rsidRPr="00360B27" w:rsidRDefault="000D439B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caña es dulce </w:t>
            </w:r>
          </w:p>
        </w:tc>
      </w:tr>
      <w:tr w:rsidR="00EB3201" w:rsidRPr="00905950" w14:paraId="2C69C1CF" w14:textId="77777777" w:rsidTr="00360B27">
        <w:trPr>
          <w:trHeight w:val="70"/>
        </w:trPr>
        <w:tc>
          <w:tcPr>
            <w:tcW w:w="3167" w:type="dxa"/>
            <w:shd w:val="clear" w:color="auto" w:fill="FFFF00"/>
          </w:tcPr>
          <w:p w14:paraId="088F018A" w14:textId="77777777" w:rsidR="00882D89" w:rsidRPr="00360B27" w:rsidRDefault="000D439B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mare</w:t>
            </w:r>
          </w:p>
        </w:tc>
        <w:tc>
          <w:tcPr>
            <w:tcW w:w="1942" w:type="dxa"/>
            <w:shd w:val="clear" w:color="auto" w:fill="FFFF00"/>
          </w:tcPr>
          <w:p w14:paraId="713AB7B6" w14:textId="77777777" w:rsidR="00882D89" w:rsidRPr="00360B27" w:rsidRDefault="000D439B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Ahora, después</w:t>
            </w:r>
          </w:p>
        </w:tc>
        <w:tc>
          <w:tcPr>
            <w:tcW w:w="4487" w:type="dxa"/>
            <w:shd w:val="clear" w:color="auto" w:fill="FFFF00"/>
          </w:tcPr>
          <w:p w14:paraId="74A6C43D" w14:textId="77777777" w:rsidR="00882D89" w:rsidRPr="00360B27" w:rsidRDefault="000D439B" w:rsidP="00882D89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Mare ti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  <w:proofErr w:type="spellEnd"/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3CC35391" w14:textId="77777777" w:rsidR="00882D89" w:rsidRPr="00360B27" w:rsidRDefault="000D439B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me baño </w:t>
            </w:r>
          </w:p>
        </w:tc>
      </w:tr>
      <w:tr w:rsidR="00EB3201" w:rsidRPr="00905950" w14:paraId="4882BC1C" w14:textId="77777777" w:rsidTr="00816EBB">
        <w:trPr>
          <w:trHeight w:val="70"/>
        </w:trPr>
        <w:tc>
          <w:tcPr>
            <w:tcW w:w="3167" w:type="dxa"/>
          </w:tcPr>
          <w:p w14:paraId="703CFDC2" w14:textId="77777777" w:rsidR="00882D89" w:rsidRPr="000D439B" w:rsidRDefault="000D439B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m</w:t>
            </w:r>
            <w:r w:rsidRPr="000D439B">
              <w:rPr>
                <w:rFonts w:ascii="Batang" w:eastAsia="Batang" w:hAnsi="Batang"/>
                <w:sz w:val="32"/>
                <w:szCs w:val="32"/>
              </w:rPr>
              <w:t>ago</w:t>
            </w:r>
          </w:p>
        </w:tc>
        <w:tc>
          <w:tcPr>
            <w:tcW w:w="1942" w:type="dxa"/>
          </w:tcPr>
          <w:p w14:paraId="6EDFFA54" w14:textId="77777777" w:rsidR="00882D89" w:rsidRPr="00905950" w:rsidRDefault="00AA7C3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Águila </w:t>
            </w:r>
          </w:p>
        </w:tc>
        <w:tc>
          <w:tcPr>
            <w:tcW w:w="4487" w:type="dxa"/>
          </w:tcPr>
          <w:p w14:paraId="2193564A" w14:textId="77777777" w:rsidR="00882D89" w:rsidRPr="00BC6DFA" w:rsidRDefault="00AA7C3C" w:rsidP="00882D89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Mago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san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kwete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4716" w:type="dxa"/>
          </w:tcPr>
          <w:p w14:paraId="2C620C68" w14:textId="77777777" w:rsidR="00882D89" w:rsidRPr="00905950" w:rsidRDefault="00AA7C3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águila come </w:t>
            </w:r>
            <w:r w:rsidR="00EB3201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>serpiente</w:t>
            </w:r>
          </w:p>
        </w:tc>
      </w:tr>
      <w:tr w:rsidR="001402C8" w:rsidRPr="00905950" w14:paraId="465D2192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5A775F34" w14:textId="77777777" w:rsidR="001402C8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märi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08C3059" w14:textId="77777777" w:rsidR="001402C8" w:rsidRPr="00F76509" w:rsidRDefault="00EB3201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Amarre</w:t>
            </w:r>
          </w:p>
        </w:tc>
        <w:tc>
          <w:tcPr>
            <w:tcW w:w="4487" w:type="dxa"/>
            <w:shd w:val="clear" w:color="auto" w:fill="FFFF00"/>
          </w:tcPr>
          <w:p w14:paraId="0D2793BD" w14:textId="77777777" w:rsidR="001402C8" w:rsidRPr="00F76509" w:rsidRDefault="00EB3201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mari 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</w:p>
        </w:tc>
        <w:tc>
          <w:tcPr>
            <w:tcW w:w="4716" w:type="dxa"/>
            <w:shd w:val="clear" w:color="auto" w:fill="FFFF00"/>
          </w:tcPr>
          <w:p w14:paraId="425B5F20" w14:textId="77777777" w:rsidR="001402C8" w:rsidRPr="00F76509" w:rsidRDefault="00EB3201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amarre el almuerzo  </w:t>
            </w:r>
          </w:p>
        </w:tc>
      </w:tr>
      <w:tr w:rsidR="00EB3201" w:rsidRPr="00905950" w14:paraId="0CBA2DAD" w14:textId="77777777" w:rsidTr="00816EBB">
        <w:trPr>
          <w:trHeight w:val="70"/>
        </w:trPr>
        <w:tc>
          <w:tcPr>
            <w:tcW w:w="3167" w:type="dxa"/>
          </w:tcPr>
          <w:p w14:paraId="7DDDBACC" w14:textId="77777777" w:rsidR="00882D89" w:rsidRPr="000D439B" w:rsidRDefault="000D439B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m</w:t>
            </w:r>
            <w:r w:rsidRPr="000D439B">
              <w:rPr>
                <w:rFonts w:ascii="Batang" w:eastAsia="Batang" w:hAnsi="Batang"/>
                <w:sz w:val="32"/>
                <w:szCs w:val="32"/>
              </w:rPr>
              <w:t>ägue</w:t>
            </w:r>
            <w:proofErr w:type="spellEnd"/>
          </w:p>
        </w:tc>
        <w:tc>
          <w:tcPr>
            <w:tcW w:w="1942" w:type="dxa"/>
          </w:tcPr>
          <w:p w14:paraId="3E541F5E" w14:textId="77777777" w:rsidR="00882D89" w:rsidRPr="00905950" w:rsidRDefault="00EB3201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Amarre</w:t>
            </w:r>
          </w:p>
        </w:tc>
        <w:tc>
          <w:tcPr>
            <w:tcW w:w="4487" w:type="dxa"/>
          </w:tcPr>
          <w:p w14:paraId="3C442B58" w14:textId="77777777" w:rsidR="00882D89" w:rsidRPr="00905950" w:rsidRDefault="00EB3201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mägue</w:t>
            </w:r>
            <w:proofErr w:type="spellEnd"/>
          </w:p>
        </w:tc>
        <w:tc>
          <w:tcPr>
            <w:tcW w:w="4716" w:type="dxa"/>
          </w:tcPr>
          <w:p w14:paraId="1E3FB2C7" w14:textId="77777777" w:rsidR="00882D89" w:rsidRPr="00905950" w:rsidRDefault="00EB3201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Amarre </w:t>
            </w:r>
            <w:r w:rsidR="00E40709">
              <w:rPr>
                <w:rFonts w:ascii="Century Gothic" w:eastAsia="Batang" w:hAnsi="Century Gothic"/>
                <w:sz w:val="28"/>
                <w:szCs w:val="28"/>
              </w:rPr>
              <w:t>el boll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o </w:t>
            </w:r>
          </w:p>
        </w:tc>
      </w:tr>
      <w:tr w:rsidR="00EB3201" w:rsidRPr="00905950" w14:paraId="72858900" w14:textId="77777777" w:rsidTr="00816EBB">
        <w:trPr>
          <w:trHeight w:val="70"/>
        </w:trPr>
        <w:tc>
          <w:tcPr>
            <w:tcW w:w="3167" w:type="dxa"/>
          </w:tcPr>
          <w:p w14:paraId="5D76EDDC" w14:textId="77777777" w:rsidR="00882D89" w:rsidRPr="000D439B" w:rsidRDefault="000D439B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m</w:t>
            </w:r>
            <w:r w:rsidRPr="000D439B">
              <w:rPr>
                <w:rFonts w:ascii="Batang" w:eastAsia="Batang" w:hAnsi="Batang"/>
                <w:sz w:val="32"/>
                <w:szCs w:val="32"/>
              </w:rPr>
              <w:t>äguete</w:t>
            </w:r>
            <w:proofErr w:type="spellEnd"/>
          </w:p>
        </w:tc>
        <w:tc>
          <w:tcPr>
            <w:tcW w:w="1942" w:type="dxa"/>
          </w:tcPr>
          <w:p w14:paraId="368FEA9D" w14:textId="77777777" w:rsidR="00882D89" w:rsidRPr="00905950" w:rsidRDefault="00EB3201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Amarrar </w:t>
            </w:r>
          </w:p>
        </w:tc>
        <w:tc>
          <w:tcPr>
            <w:tcW w:w="4487" w:type="dxa"/>
          </w:tcPr>
          <w:p w14:paraId="4A284CC5" w14:textId="77777777" w:rsidR="00882D89" w:rsidRPr="00905950" w:rsidRDefault="00E40709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mäguete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07160334" w14:textId="77777777" w:rsidR="00882D89" w:rsidRPr="00905950" w:rsidRDefault="00E40709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Amarre </w:t>
            </w:r>
            <w:r w:rsidR="00153578">
              <w:rPr>
                <w:rFonts w:ascii="Century Gothic" w:eastAsia="Batang" w:hAnsi="Century Gothic"/>
                <w:sz w:val="28"/>
                <w:szCs w:val="28"/>
              </w:rPr>
              <w:t xml:space="preserve">esa vaca </w:t>
            </w:r>
          </w:p>
        </w:tc>
      </w:tr>
      <w:tr w:rsidR="00EB3201" w:rsidRPr="00905950" w14:paraId="39FF75AB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07E5BE2A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mägäninte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13BCF9CC" w14:textId="77777777" w:rsidR="00882D89" w:rsidRPr="00F76509" w:rsidRDefault="001402C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Amarraron</w:t>
            </w:r>
          </w:p>
        </w:tc>
        <w:tc>
          <w:tcPr>
            <w:tcW w:w="4487" w:type="dxa"/>
            <w:shd w:val="clear" w:color="auto" w:fill="FFFF00"/>
          </w:tcPr>
          <w:p w14:paraId="53C7C4D9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Minchi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mägäninte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716" w:type="dxa"/>
            <w:shd w:val="clear" w:color="auto" w:fill="FFFF00"/>
          </w:tcPr>
          <w:p w14:paraId="31D7AC73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Amarraron al gato </w:t>
            </w:r>
          </w:p>
        </w:tc>
      </w:tr>
      <w:tr w:rsidR="00EB3201" w:rsidRPr="00905950" w14:paraId="584A502D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1851FC50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märira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1C493EB7" w14:textId="77777777" w:rsidR="00882D89" w:rsidRPr="00F76509" w:rsidRDefault="001402C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Amarrado</w:t>
            </w:r>
          </w:p>
        </w:tc>
        <w:tc>
          <w:tcPr>
            <w:tcW w:w="4487" w:type="dxa"/>
            <w:shd w:val="clear" w:color="auto" w:fill="FFFF00"/>
          </w:tcPr>
          <w:p w14:paraId="40F7A80E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märira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77F6F60D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lo amarre a ella </w:t>
            </w:r>
          </w:p>
        </w:tc>
      </w:tr>
      <w:tr w:rsidR="00EB3201" w:rsidRPr="00905950" w14:paraId="0E4F26B9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35F2A723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lastRenderedPageBreak/>
              <w:t>mägäi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902CCEC" w14:textId="77777777" w:rsidR="00882D89" w:rsidRPr="00F76509" w:rsidRDefault="001402C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</w:t>
            </w:r>
            <w:r w:rsidR="00153578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r</w:t>
            </w: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rare </w:t>
            </w:r>
          </w:p>
        </w:tc>
        <w:tc>
          <w:tcPr>
            <w:tcW w:w="4487" w:type="dxa"/>
            <w:shd w:val="clear" w:color="auto" w:fill="FFFF00"/>
          </w:tcPr>
          <w:p w14:paraId="3B7C4018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mägäi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degä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28B3A1B3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Amarrare la vaca en la mañana</w:t>
            </w:r>
          </w:p>
        </w:tc>
      </w:tr>
      <w:tr w:rsidR="00EB3201" w:rsidRPr="00905950" w14:paraId="31878533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0D8D40C1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mägäi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7EF9F2C4" w14:textId="77777777" w:rsidR="00882D89" w:rsidRPr="00F76509" w:rsidRDefault="001402C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Cuarto días </w:t>
            </w:r>
          </w:p>
        </w:tc>
        <w:tc>
          <w:tcPr>
            <w:tcW w:w="4487" w:type="dxa"/>
            <w:shd w:val="clear" w:color="auto" w:fill="FFFF00"/>
          </w:tcPr>
          <w:p w14:paraId="55E3546B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Mägäi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ti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nän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gwa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kite </w:t>
            </w:r>
          </w:p>
        </w:tc>
        <w:tc>
          <w:tcPr>
            <w:tcW w:w="4716" w:type="dxa"/>
            <w:shd w:val="clear" w:color="auto" w:fill="FFFF00"/>
          </w:tcPr>
          <w:p w14:paraId="0D2A7998" w14:textId="77777777" w:rsidR="00882D89" w:rsidRPr="00F76509" w:rsidRDefault="001535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cuarto días voy a pescar </w:t>
            </w:r>
          </w:p>
        </w:tc>
      </w:tr>
      <w:tr w:rsidR="00EB3201" w:rsidRPr="00905950" w14:paraId="756616F0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370DCC38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mägäre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27606041" w14:textId="77777777" w:rsidR="00882D89" w:rsidRPr="00F76509" w:rsidRDefault="001402C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Hueco</w:t>
            </w:r>
          </w:p>
        </w:tc>
        <w:tc>
          <w:tcPr>
            <w:tcW w:w="4487" w:type="dxa"/>
            <w:shd w:val="clear" w:color="auto" w:fill="FFFF00"/>
          </w:tcPr>
          <w:p w14:paraId="37596446" w14:textId="77777777" w:rsidR="00882D89" w:rsidRPr="00F76509" w:rsidRDefault="008E38C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Kra</w:t>
            </w:r>
            <w:proofErr w:type="spellEnd"/>
            <w:r w:rsidR="00BD4789"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="00BD4789"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mägäre</w:t>
            </w:r>
            <w:proofErr w:type="spellEnd"/>
          </w:p>
        </w:tc>
        <w:tc>
          <w:tcPr>
            <w:tcW w:w="4716" w:type="dxa"/>
            <w:shd w:val="clear" w:color="auto" w:fill="FFFF00"/>
          </w:tcPr>
          <w:p w14:paraId="7B688FEB" w14:textId="77777777" w:rsidR="00882D89" w:rsidRPr="00F76509" w:rsidRDefault="00BD4789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chácara tiene hueco </w:t>
            </w:r>
          </w:p>
        </w:tc>
      </w:tr>
      <w:tr w:rsidR="00EB3201" w:rsidRPr="00905950" w14:paraId="48640141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688AFD08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mägäite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71A01E2" w14:textId="77777777" w:rsidR="00882D89" w:rsidRPr="00F76509" w:rsidRDefault="00261A34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enl</w:t>
            </w:r>
            <w:r w:rsidR="009C6B1A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azar </w:t>
            </w:r>
          </w:p>
        </w:tc>
        <w:tc>
          <w:tcPr>
            <w:tcW w:w="4487" w:type="dxa"/>
            <w:shd w:val="clear" w:color="auto" w:fill="FFFF00"/>
          </w:tcPr>
          <w:p w14:paraId="7BC71D1B" w14:textId="77777777" w:rsidR="00882D89" w:rsidRPr="00F76509" w:rsidRDefault="00BD4789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Kra</w:t>
            </w:r>
            <w:proofErr w:type="spellEnd"/>
            <w:r w:rsidR="00261A34"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mägäite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20B48521" w14:textId="77777777" w:rsidR="00882D89" w:rsidRPr="00F76509" w:rsidRDefault="00261A34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Enlazare esa chácara </w:t>
            </w:r>
          </w:p>
        </w:tc>
      </w:tr>
      <w:tr w:rsidR="00EB3201" w:rsidRPr="00905950" w14:paraId="404E27C6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3F90F248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märite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6AB7B90" w14:textId="77777777" w:rsidR="00882D89" w:rsidRPr="00F76509" w:rsidRDefault="009C6B1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Amarro </w:t>
            </w:r>
          </w:p>
        </w:tc>
        <w:tc>
          <w:tcPr>
            <w:tcW w:w="4487" w:type="dxa"/>
            <w:shd w:val="clear" w:color="auto" w:fill="FFFF00"/>
          </w:tcPr>
          <w:p w14:paraId="6BB0211F" w14:textId="77777777" w:rsidR="00882D89" w:rsidRPr="00F76509" w:rsidRDefault="009C6B1A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Kwegwe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märite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kise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</w:p>
        </w:tc>
        <w:tc>
          <w:tcPr>
            <w:tcW w:w="4716" w:type="dxa"/>
            <w:shd w:val="clear" w:color="auto" w:fill="FFFF00"/>
          </w:tcPr>
          <w:p w14:paraId="5EF38BFC" w14:textId="77777777" w:rsidR="00882D89" w:rsidRPr="00F76509" w:rsidRDefault="009C6B1A" w:rsidP="009C6B1A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amarro con las manos </w:t>
            </w:r>
          </w:p>
        </w:tc>
      </w:tr>
      <w:tr w:rsidR="00EB3201" w:rsidRPr="00905950" w14:paraId="2D86AA70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1158BFFB" w14:textId="77777777" w:rsidR="00882D89" w:rsidRPr="00F76509" w:rsidRDefault="001402C8" w:rsidP="00882D89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me</w:t>
            </w:r>
          </w:p>
        </w:tc>
        <w:tc>
          <w:tcPr>
            <w:tcW w:w="1942" w:type="dxa"/>
            <w:shd w:val="clear" w:color="auto" w:fill="FFFF00"/>
          </w:tcPr>
          <w:p w14:paraId="14C9CCFD" w14:textId="77777777" w:rsidR="00882D89" w:rsidRPr="00F76509" w:rsidRDefault="001402C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Suegra</w:t>
            </w:r>
          </w:p>
        </w:tc>
        <w:tc>
          <w:tcPr>
            <w:tcW w:w="4487" w:type="dxa"/>
            <w:shd w:val="clear" w:color="auto" w:fill="FFFF00"/>
          </w:tcPr>
          <w:p w14:paraId="1CC9C05B" w14:textId="77777777" w:rsidR="00882D89" w:rsidRPr="00F76509" w:rsidRDefault="00261A34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Tolán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02E5309D" w14:textId="77777777" w:rsidR="00882D89" w:rsidRPr="00F76509" w:rsidRDefault="00261A34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suegra se llama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Tolán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261A34" w:rsidRPr="00905950" w14:paraId="3C67EFA0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22455565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eye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58E9D1D7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Mámá</w:t>
            </w:r>
            <w:proofErr w:type="spellEnd"/>
          </w:p>
        </w:tc>
        <w:tc>
          <w:tcPr>
            <w:tcW w:w="4487" w:type="dxa"/>
            <w:shd w:val="clear" w:color="auto" w:fill="FFFF00"/>
          </w:tcPr>
          <w:p w14:paraId="1D241041" w14:textId="77777777" w:rsidR="00261A34" w:rsidRPr="00F76509" w:rsidRDefault="008252D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r w:rsidR="00045359"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045359"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meye</w:t>
            </w:r>
            <w:proofErr w:type="spellEnd"/>
            <w:r w:rsidR="00045359"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muma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rien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0B905DB7" w14:textId="77777777" w:rsidR="00261A34" w:rsidRPr="00F76509" w:rsidRDefault="008252D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mamá está cocinando frijoles</w:t>
            </w:r>
          </w:p>
        </w:tc>
      </w:tr>
      <w:tr w:rsidR="00261A34" w:rsidRPr="00905950" w14:paraId="2C42A247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7A60A52A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eri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68AD2681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Mujer</w:t>
            </w:r>
          </w:p>
        </w:tc>
        <w:tc>
          <w:tcPr>
            <w:tcW w:w="4487" w:type="dxa"/>
            <w:shd w:val="clear" w:color="auto" w:fill="FFFF00"/>
          </w:tcPr>
          <w:p w14:paraId="55AB1295" w14:textId="77777777" w:rsidR="00261A34" w:rsidRPr="00F76509" w:rsidRDefault="009D21C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becha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1EF4B14D" w14:textId="77777777" w:rsidR="00261A34" w:rsidRPr="00F76509" w:rsidRDefault="009D21C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se llama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becha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261A34" w:rsidRPr="00905950" w14:paraId="70D3B1B7" w14:textId="77777777" w:rsidTr="00F76509">
        <w:trPr>
          <w:trHeight w:val="556"/>
        </w:trPr>
        <w:tc>
          <w:tcPr>
            <w:tcW w:w="3167" w:type="dxa"/>
            <w:shd w:val="clear" w:color="auto" w:fill="FFFF00"/>
          </w:tcPr>
          <w:p w14:paraId="13584654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ete</w:t>
            </w:r>
          </w:p>
        </w:tc>
        <w:tc>
          <w:tcPr>
            <w:tcW w:w="1942" w:type="dxa"/>
            <w:shd w:val="clear" w:color="auto" w:fill="FFFF00"/>
          </w:tcPr>
          <w:p w14:paraId="3C8EB166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Pegar</w:t>
            </w:r>
            <w:r w:rsidR="009D21C6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, golpear </w:t>
            </w:r>
          </w:p>
        </w:tc>
        <w:tc>
          <w:tcPr>
            <w:tcW w:w="4487" w:type="dxa"/>
            <w:shd w:val="clear" w:color="auto" w:fill="FFFF00"/>
          </w:tcPr>
          <w:p w14:paraId="49386853" w14:textId="77777777" w:rsidR="00261A34" w:rsidRPr="00F76509" w:rsidRDefault="009D21C6" w:rsidP="009D21C6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Naran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mete deme</w:t>
            </w:r>
          </w:p>
        </w:tc>
        <w:tc>
          <w:tcPr>
            <w:tcW w:w="4716" w:type="dxa"/>
            <w:shd w:val="clear" w:color="auto" w:fill="FFFF00"/>
          </w:tcPr>
          <w:p w14:paraId="140722EE" w14:textId="77777777" w:rsidR="00261A34" w:rsidRPr="00F76509" w:rsidRDefault="009D21C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Golpe despacio la naranja. </w:t>
            </w:r>
          </w:p>
        </w:tc>
      </w:tr>
      <w:tr w:rsidR="00261A34" w:rsidRPr="00905950" w14:paraId="4BB61D29" w14:textId="77777777" w:rsidTr="00F76509">
        <w:trPr>
          <w:trHeight w:val="550"/>
        </w:trPr>
        <w:tc>
          <w:tcPr>
            <w:tcW w:w="3167" w:type="dxa"/>
            <w:shd w:val="clear" w:color="auto" w:fill="FFFF00"/>
          </w:tcPr>
          <w:p w14:paraId="0455AE99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eda</w:t>
            </w:r>
          </w:p>
        </w:tc>
        <w:tc>
          <w:tcPr>
            <w:tcW w:w="1942" w:type="dxa"/>
            <w:shd w:val="clear" w:color="auto" w:fill="FFFF00"/>
          </w:tcPr>
          <w:p w14:paraId="6617D376" w14:textId="77777777" w:rsidR="00261A34" w:rsidRPr="00F76509" w:rsidRDefault="009D21C6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O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tro</w:t>
            </w: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, otra</w:t>
            </w:r>
          </w:p>
        </w:tc>
        <w:tc>
          <w:tcPr>
            <w:tcW w:w="4487" w:type="dxa"/>
            <w:shd w:val="clear" w:color="auto" w:fill="FFFF00"/>
          </w:tcPr>
          <w:p w14:paraId="3B183254" w14:textId="77777777" w:rsidR="00261A34" w:rsidRPr="00F76509" w:rsidRDefault="009D21C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Ngäbe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meda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2A4F9FE7" w14:textId="77777777" w:rsidR="00261A34" w:rsidRPr="00F76509" w:rsidRDefault="009D21C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Llego otra persona </w:t>
            </w:r>
          </w:p>
        </w:tc>
      </w:tr>
      <w:tr w:rsidR="00261A34" w:rsidRPr="00905950" w14:paraId="44499690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2489893C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eritre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4B628662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Mujeres</w:t>
            </w:r>
          </w:p>
        </w:tc>
        <w:tc>
          <w:tcPr>
            <w:tcW w:w="4487" w:type="dxa"/>
            <w:shd w:val="clear" w:color="auto" w:fill="FFFF00"/>
          </w:tcPr>
          <w:p w14:paraId="1DCA314D" w14:textId="77777777" w:rsidR="00261A34" w:rsidRPr="00F76509" w:rsidRDefault="00C83291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Meritre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rien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70D20653" w14:textId="77777777" w:rsidR="00261A34" w:rsidRPr="00F76509" w:rsidRDefault="00C83291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Esas mujeres están cocinando </w:t>
            </w:r>
          </w:p>
        </w:tc>
      </w:tr>
      <w:tr w:rsidR="00261A34" w:rsidRPr="00905950" w14:paraId="7FC0EC38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5621E841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esele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6DD7EC90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Cangrejo</w:t>
            </w:r>
          </w:p>
        </w:tc>
        <w:tc>
          <w:tcPr>
            <w:tcW w:w="4487" w:type="dxa"/>
            <w:shd w:val="clear" w:color="auto" w:fill="FFFF00"/>
          </w:tcPr>
          <w:p w14:paraId="0F9B402F" w14:textId="77777777" w:rsidR="00261A34" w:rsidRPr="00F76509" w:rsidRDefault="00C83291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Mesele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täni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51FA05E4" w14:textId="77777777" w:rsidR="00261A34" w:rsidRPr="00F76509" w:rsidRDefault="00C83291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cangrejo </w:t>
            </w:r>
            <w:r w:rsidR="00D935F3"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está</w:t>
            </w: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debajo de la piedra</w:t>
            </w:r>
          </w:p>
        </w:tc>
      </w:tr>
      <w:tr w:rsidR="00261A34" w:rsidRPr="00905950" w14:paraId="0894132D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27330BDE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esi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6C5B104C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Nombre de mujer</w:t>
            </w:r>
          </w:p>
        </w:tc>
        <w:tc>
          <w:tcPr>
            <w:tcW w:w="4487" w:type="dxa"/>
            <w:shd w:val="clear" w:color="auto" w:fill="FFFF00"/>
          </w:tcPr>
          <w:p w14:paraId="7C8D2CD7" w14:textId="77777777" w:rsidR="00261A34" w:rsidRPr="00F76509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mölöi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mesi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4EFE3069" w14:textId="77777777" w:rsidR="00261A34" w:rsidRPr="00F76509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abuela se llama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mesi</w:t>
            </w:r>
            <w:proofErr w:type="spellEnd"/>
          </w:p>
        </w:tc>
      </w:tr>
      <w:tr w:rsidR="00261A34" w:rsidRPr="00905950" w14:paraId="56608ED6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33B04F75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ende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0DE5187E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Lejos</w:t>
            </w:r>
          </w:p>
        </w:tc>
        <w:tc>
          <w:tcPr>
            <w:tcW w:w="4487" w:type="dxa"/>
            <w:shd w:val="clear" w:color="auto" w:fill="FFFF00"/>
          </w:tcPr>
          <w:p w14:paraId="28E95D36" w14:textId="77777777" w:rsidR="00261A34" w:rsidRPr="00F76509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mende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krubäte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1BA9A661" w14:textId="77777777" w:rsidR="00261A34" w:rsidRPr="00F76509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muy lejos </w:t>
            </w:r>
          </w:p>
        </w:tc>
      </w:tr>
      <w:tr w:rsidR="00261A34" w:rsidRPr="00905950" w14:paraId="07F52448" w14:textId="77777777" w:rsidTr="00F76509">
        <w:trPr>
          <w:trHeight w:val="70"/>
        </w:trPr>
        <w:tc>
          <w:tcPr>
            <w:tcW w:w="3167" w:type="dxa"/>
            <w:shd w:val="clear" w:color="auto" w:fill="FFFF00"/>
          </w:tcPr>
          <w:p w14:paraId="5154790A" w14:textId="77777777" w:rsidR="00261A34" w:rsidRPr="00F7650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edente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0B4518C" w14:textId="77777777" w:rsidR="00261A34" w:rsidRPr="00F76509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</w:t>
            </w:r>
            <w:r w:rsidR="00DB072F"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 dó</w:t>
            </w: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nde</w:t>
            </w:r>
          </w:p>
        </w:tc>
        <w:tc>
          <w:tcPr>
            <w:tcW w:w="4487" w:type="dxa"/>
            <w:shd w:val="clear" w:color="auto" w:fill="FFFF00"/>
          </w:tcPr>
          <w:p w14:paraId="10A92454" w14:textId="77777777" w:rsidR="00261A34" w:rsidRPr="00F76509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medente</w:t>
            </w:r>
            <w:proofErr w:type="spellEnd"/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43E37465" w14:textId="77777777" w:rsidR="00261A34" w:rsidRPr="00F76509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dónde vas </w:t>
            </w:r>
          </w:p>
        </w:tc>
      </w:tr>
      <w:tr w:rsidR="00261A34" w:rsidRPr="00905950" w14:paraId="5B2596B7" w14:textId="77777777" w:rsidTr="007A3F42">
        <w:trPr>
          <w:trHeight w:val="70"/>
        </w:trPr>
        <w:tc>
          <w:tcPr>
            <w:tcW w:w="3167" w:type="dxa"/>
            <w:shd w:val="clear" w:color="auto" w:fill="FFFF00"/>
          </w:tcPr>
          <w:p w14:paraId="627D8C9C" w14:textId="77777777" w:rsidR="00261A34" w:rsidRPr="007A3F42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3F42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7A3F42">
              <w:rPr>
                <w:rFonts w:ascii="Batang" w:eastAsia="Batang" w:hAnsi="Batang"/>
                <w:sz w:val="32"/>
                <w:szCs w:val="32"/>
                <w:highlight w:val="yellow"/>
              </w:rPr>
              <w:t>era</w:t>
            </w:r>
          </w:p>
        </w:tc>
        <w:tc>
          <w:tcPr>
            <w:tcW w:w="1942" w:type="dxa"/>
            <w:shd w:val="clear" w:color="auto" w:fill="FFFF00"/>
          </w:tcPr>
          <w:p w14:paraId="05882E31" w14:textId="77777777" w:rsidR="00261A34" w:rsidRPr="007A3F42" w:rsidRDefault="00DB072F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3F4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Libélula </w:t>
            </w:r>
          </w:p>
        </w:tc>
        <w:tc>
          <w:tcPr>
            <w:tcW w:w="4487" w:type="dxa"/>
            <w:shd w:val="clear" w:color="auto" w:fill="FFFF00"/>
          </w:tcPr>
          <w:p w14:paraId="5460C865" w14:textId="77777777" w:rsidR="00261A34" w:rsidRPr="007A3F42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Mera ye  </w:t>
            </w:r>
            <w:proofErr w:type="spellStart"/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krächi</w:t>
            </w:r>
            <w:proofErr w:type="spellEnd"/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716" w:type="dxa"/>
            <w:shd w:val="clear" w:color="auto" w:fill="FFFF00"/>
          </w:tcPr>
          <w:p w14:paraId="1FF4A62E" w14:textId="77777777" w:rsidR="00261A34" w:rsidRPr="007A3F42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libélula  es  flaco.  </w:t>
            </w:r>
          </w:p>
          <w:p w14:paraId="0798043D" w14:textId="77777777" w:rsidR="007127CC" w:rsidRPr="007A3F42" w:rsidRDefault="007127CC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6DE73D3F" w14:textId="77777777" w:rsidR="007127CC" w:rsidRPr="007A3F42" w:rsidRDefault="007127CC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261A34" w:rsidRPr="00905950" w14:paraId="423E6C3F" w14:textId="77777777" w:rsidTr="003C219C">
        <w:trPr>
          <w:trHeight w:val="557"/>
        </w:trPr>
        <w:tc>
          <w:tcPr>
            <w:tcW w:w="3167" w:type="dxa"/>
            <w:shd w:val="clear" w:color="auto" w:fill="FFFF00"/>
          </w:tcPr>
          <w:p w14:paraId="4C13DBFF" w14:textId="77777777" w:rsidR="00261A34" w:rsidRPr="003C219C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lastRenderedPageBreak/>
              <w:t>m</w:t>
            </w:r>
            <w:r w:rsidR="00261A34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eriare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0EBA698" w14:textId="77777777" w:rsidR="00261A34" w:rsidRPr="003C219C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Ovalado</w:t>
            </w:r>
          </w:p>
        </w:tc>
        <w:tc>
          <w:tcPr>
            <w:tcW w:w="4487" w:type="dxa"/>
            <w:shd w:val="clear" w:color="auto" w:fill="FFFF00"/>
          </w:tcPr>
          <w:p w14:paraId="5B62F0B4" w14:textId="77777777" w:rsidR="00261A34" w:rsidRPr="003C219C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jüda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meriare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7DB92146" w14:textId="77777777" w:rsidR="00A81BB4" w:rsidRPr="003C219C" w:rsidRDefault="00DB072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huevo de gallina es ovalada </w:t>
            </w:r>
          </w:p>
        </w:tc>
      </w:tr>
      <w:tr w:rsidR="00261A34" w:rsidRPr="00905950" w14:paraId="25DCD1F8" w14:textId="77777777" w:rsidTr="00547410">
        <w:trPr>
          <w:trHeight w:val="394"/>
        </w:trPr>
        <w:tc>
          <w:tcPr>
            <w:tcW w:w="3167" w:type="dxa"/>
          </w:tcPr>
          <w:p w14:paraId="6FCB836D" w14:textId="77777777" w:rsidR="00261A34" w:rsidRPr="00756AFE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 w:rsidRPr="00756AFE">
              <w:rPr>
                <w:rFonts w:ascii="Batang" w:eastAsia="Batang" w:hAnsi="Batang"/>
                <w:sz w:val="32"/>
                <w:szCs w:val="32"/>
              </w:rPr>
              <w:t>m</w:t>
            </w:r>
            <w:r w:rsidR="00261A34" w:rsidRPr="00756AFE">
              <w:rPr>
                <w:rFonts w:ascii="Batang" w:eastAsia="Batang" w:hAnsi="Batang"/>
                <w:sz w:val="32"/>
                <w:szCs w:val="32"/>
              </w:rPr>
              <w:t>ede</w:t>
            </w:r>
          </w:p>
        </w:tc>
        <w:tc>
          <w:tcPr>
            <w:tcW w:w="1942" w:type="dxa"/>
          </w:tcPr>
          <w:p w14:paraId="6D7DE4EE" w14:textId="77777777" w:rsidR="00261A34" w:rsidRPr="00756AFE" w:rsidRDefault="00443267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56AFE">
              <w:rPr>
                <w:rFonts w:ascii="Batang" w:eastAsia="Batang" w:hAnsi="Batang"/>
                <w:sz w:val="32"/>
                <w:szCs w:val="32"/>
              </w:rPr>
              <w:t xml:space="preserve">Carne </w:t>
            </w:r>
          </w:p>
        </w:tc>
        <w:tc>
          <w:tcPr>
            <w:tcW w:w="4487" w:type="dxa"/>
          </w:tcPr>
          <w:p w14:paraId="11C473E0" w14:textId="77777777" w:rsidR="00A81BB4" w:rsidRPr="00756AFE" w:rsidRDefault="00A81BB4" w:rsidP="007127CC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756AFE">
              <w:rPr>
                <w:rFonts w:ascii="Century Gothic" w:eastAsia="Batang" w:hAnsi="Century Gothic"/>
                <w:sz w:val="28"/>
                <w:szCs w:val="28"/>
              </w:rPr>
              <w:t xml:space="preserve">Mede </w:t>
            </w:r>
            <w:proofErr w:type="spellStart"/>
            <w:r w:rsidRPr="00756AFE">
              <w:rPr>
                <w:rFonts w:ascii="Century Gothic" w:eastAsia="Batang" w:hAnsi="Century Gothic"/>
                <w:sz w:val="28"/>
                <w:szCs w:val="28"/>
              </w:rPr>
              <w:t>ñukwä</w:t>
            </w:r>
            <w:proofErr w:type="spellEnd"/>
            <w:r w:rsidRPr="00756AFE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756AFE"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 w:rsidRPr="00756AFE">
              <w:rPr>
                <w:rFonts w:ascii="Century Gothic" w:eastAsia="Batang" w:hAnsi="Century Gothic"/>
                <w:sz w:val="28"/>
                <w:szCs w:val="28"/>
              </w:rPr>
              <w:t xml:space="preserve"> matare</w:t>
            </w:r>
          </w:p>
        </w:tc>
        <w:tc>
          <w:tcPr>
            <w:tcW w:w="4716" w:type="dxa"/>
          </w:tcPr>
          <w:p w14:paraId="389E2421" w14:textId="77777777" w:rsidR="00261A34" w:rsidRDefault="00547410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Hoy no hay carne </w:t>
            </w:r>
          </w:p>
        </w:tc>
      </w:tr>
      <w:tr w:rsidR="00261A34" w:rsidRPr="00905950" w14:paraId="43688294" w14:textId="77777777" w:rsidTr="00816EBB">
        <w:trPr>
          <w:trHeight w:val="70"/>
        </w:trPr>
        <w:tc>
          <w:tcPr>
            <w:tcW w:w="3167" w:type="dxa"/>
          </w:tcPr>
          <w:p w14:paraId="236FD19D" w14:textId="77777777" w:rsidR="00261A34" w:rsidRPr="00045359" w:rsidRDefault="0004535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 w:rsidRPr="00045359">
              <w:rPr>
                <w:rFonts w:ascii="Batang" w:eastAsia="Batang" w:hAnsi="Batang"/>
                <w:sz w:val="32"/>
                <w:szCs w:val="32"/>
              </w:rPr>
              <w:t>m</w:t>
            </w:r>
            <w:r w:rsidR="00261A34" w:rsidRPr="00045359">
              <w:rPr>
                <w:rFonts w:ascii="Batang" w:eastAsia="Batang" w:hAnsi="Batang"/>
                <w:sz w:val="32"/>
                <w:szCs w:val="32"/>
              </w:rPr>
              <w:t>i</w:t>
            </w:r>
          </w:p>
        </w:tc>
        <w:tc>
          <w:tcPr>
            <w:tcW w:w="1942" w:type="dxa"/>
          </w:tcPr>
          <w:p w14:paraId="13C9488F" w14:textId="77777777" w:rsidR="00261A34" w:rsidRPr="00787248" w:rsidRDefault="00DB072F" w:rsidP="00DB072F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Árbol de mayo</w:t>
            </w:r>
          </w:p>
        </w:tc>
        <w:tc>
          <w:tcPr>
            <w:tcW w:w="4487" w:type="dxa"/>
          </w:tcPr>
          <w:p w14:paraId="2BF1453B" w14:textId="77777777" w:rsidR="00261A34" w:rsidRDefault="003C25B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mi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61F9B383" w14:textId="77777777" w:rsidR="00261A34" w:rsidRDefault="003C25B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sembrar el árbol de mayo </w:t>
            </w:r>
          </w:p>
        </w:tc>
      </w:tr>
      <w:tr w:rsidR="00261A34" w:rsidRPr="00905950" w14:paraId="2A7602BB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1B664760" w14:textId="77777777" w:rsidR="00261A34" w:rsidRPr="003C219C" w:rsidRDefault="003C25B7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261A34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igue</w:t>
            </w:r>
          </w:p>
        </w:tc>
        <w:tc>
          <w:tcPr>
            <w:tcW w:w="1942" w:type="dxa"/>
            <w:shd w:val="clear" w:color="auto" w:fill="FFFF00"/>
          </w:tcPr>
          <w:p w14:paraId="3DCCFF06" w14:textId="77777777" w:rsidR="00261A34" w:rsidRPr="003C219C" w:rsidRDefault="00261A34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Poner, colocar</w:t>
            </w:r>
          </w:p>
        </w:tc>
        <w:tc>
          <w:tcPr>
            <w:tcW w:w="4487" w:type="dxa"/>
            <w:shd w:val="clear" w:color="auto" w:fill="FFFF00"/>
          </w:tcPr>
          <w:p w14:paraId="7C605827" w14:textId="77777777" w:rsidR="00261A34" w:rsidRPr="003C219C" w:rsidRDefault="002B7BF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  <w:proofErr w:type="spellEnd"/>
            <w:r w:rsidR="00A81BB4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migue tibien </w:t>
            </w: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1722BB3E" w14:textId="77777777" w:rsidR="00261A34" w:rsidRPr="003C219C" w:rsidRDefault="003C25B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r w:rsidR="002B7BF6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Ponga</w:t>
            </w:r>
            <w:r w:rsidR="00A81BB4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la </w:t>
            </w:r>
            <w:r w:rsidR="002B7BF6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  <w:r w:rsidR="00A81BB4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 suelo</w:t>
            </w:r>
          </w:p>
        </w:tc>
      </w:tr>
      <w:tr w:rsidR="003C25B7" w:rsidRPr="00905950" w14:paraId="6071E89D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0C53852C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iri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7B28962A" w14:textId="77777777" w:rsidR="003C25B7" w:rsidRPr="003C219C" w:rsidRDefault="003C25B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Colocó</w:t>
            </w:r>
          </w:p>
        </w:tc>
        <w:tc>
          <w:tcPr>
            <w:tcW w:w="4487" w:type="dxa"/>
            <w:shd w:val="clear" w:color="auto" w:fill="FFFF00"/>
          </w:tcPr>
          <w:p w14:paraId="5F15B767" w14:textId="77777777" w:rsidR="003C25B7" w:rsidRPr="003C219C" w:rsidRDefault="002B7BF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miri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ñugwäte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5F29C4DB" w14:textId="77777777" w:rsidR="003C25B7" w:rsidRPr="003C219C" w:rsidRDefault="002B7BF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Coloque </w:t>
            </w:r>
            <w:r w:rsidR="00A81BB4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leña en el  fogón </w:t>
            </w:r>
          </w:p>
        </w:tc>
      </w:tr>
      <w:tr w:rsidR="003C25B7" w:rsidRPr="00905950" w14:paraId="4D4CD3ED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0CF5ADD3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iti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481A2283" w14:textId="77777777" w:rsidR="003C25B7" w:rsidRPr="003C219C" w:rsidRDefault="003C25B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Golpeó</w:t>
            </w:r>
          </w:p>
        </w:tc>
        <w:tc>
          <w:tcPr>
            <w:tcW w:w="4487" w:type="dxa"/>
            <w:shd w:val="clear" w:color="auto" w:fill="FFFF00"/>
          </w:tcPr>
          <w:p w14:paraId="2DAAD189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se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miti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0D35355C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golpeo a esa mujer </w:t>
            </w:r>
          </w:p>
        </w:tc>
      </w:tr>
      <w:tr w:rsidR="003C25B7" w:rsidRPr="00905950" w14:paraId="66A18CE4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176B0C35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idra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00C01052" w14:textId="77777777" w:rsidR="003C25B7" w:rsidRPr="003C219C" w:rsidRDefault="003C25B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Palmito</w:t>
            </w:r>
          </w:p>
        </w:tc>
        <w:tc>
          <w:tcPr>
            <w:tcW w:w="4487" w:type="dxa"/>
            <w:shd w:val="clear" w:color="auto" w:fill="FFFF00"/>
          </w:tcPr>
          <w:p w14:paraId="633EBCB4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nigwe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mitra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kwetai</w:t>
            </w:r>
            <w:proofErr w:type="spellEnd"/>
          </w:p>
        </w:tc>
        <w:tc>
          <w:tcPr>
            <w:tcW w:w="4716" w:type="dxa"/>
            <w:shd w:val="clear" w:color="auto" w:fill="FFFF00"/>
          </w:tcPr>
          <w:p w14:paraId="78DA37F4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vamos a comer palmito </w:t>
            </w:r>
          </w:p>
        </w:tc>
      </w:tr>
      <w:tr w:rsidR="003C25B7" w:rsidRPr="00905950" w14:paraId="64A58C08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5EA6ED67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inchi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44EE7BCF" w14:textId="77777777" w:rsidR="003C25B7" w:rsidRPr="003C219C" w:rsidRDefault="003C25B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Gato</w:t>
            </w:r>
          </w:p>
        </w:tc>
        <w:tc>
          <w:tcPr>
            <w:tcW w:w="4487" w:type="dxa"/>
            <w:shd w:val="clear" w:color="auto" w:fill="FFFF00"/>
          </w:tcPr>
          <w:p w14:paraId="0C10838D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Minchi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70937968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gato es mío </w:t>
            </w:r>
          </w:p>
        </w:tc>
      </w:tr>
      <w:tr w:rsidR="003C25B7" w:rsidRPr="00905950" w14:paraId="0C2F305D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3DF9F57C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ia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94B6313" w14:textId="77777777" w:rsidR="003C25B7" w:rsidRPr="003C219C" w:rsidRDefault="003C25B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Chilate</w:t>
            </w:r>
          </w:p>
        </w:tc>
        <w:tc>
          <w:tcPr>
            <w:tcW w:w="4487" w:type="dxa"/>
            <w:shd w:val="clear" w:color="auto" w:fill="FFFF00"/>
          </w:tcPr>
          <w:p w14:paraId="1C249F41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Mia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ñain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43FE41CD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Tomate el chilate </w:t>
            </w:r>
          </w:p>
        </w:tc>
      </w:tr>
      <w:tr w:rsidR="003C25B7" w:rsidRPr="00905950" w14:paraId="39C12AC2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095F1FED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iguete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21588D28" w14:textId="77777777" w:rsidR="003C25B7" w:rsidRPr="003C219C" w:rsidRDefault="00A5345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Deje </w:t>
            </w:r>
          </w:p>
        </w:tc>
        <w:tc>
          <w:tcPr>
            <w:tcW w:w="4487" w:type="dxa"/>
            <w:shd w:val="clear" w:color="auto" w:fill="FFFF00"/>
          </w:tcPr>
          <w:p w14:paraId="5D2C0B00" w14:textId="77777777" w:rsidR="003C25B7" w:rsidRPr="003C219C" w:rsidRDefault="00A5345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miguete</w:t>
            </w:r>
            <w:proofErr w:type="spellEnd"/>
            <w:r w:rsidR="00443267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tibien </w:t>
            </w: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716" w:type="dxa"/>
            <w:shd w:val="clear" w:color="auto" w:fill="FFFF00"/>
          </w:tcPr>
          <w:p w14:paraId="7DAEE62C" w14:textId="77777777" w:rsidR="003C25B7" w:rsidRPr="003C219C" w:rsidRDefault="00A53457" w:rsidP="00A53457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Deje </w:t>
            </w:r>
            <w:r w:rsidR="00443267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 suelo esa</w:t>
            </w: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chácara </w:t>
            </w:r>
          </w:p>
        </w:tc>
      </w:tr>
      <w:tr w:rsidR="003C25B7" w:rsidRPr="00905950" w14:paraId="1238609C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42922938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iga</w:t>
            </w:r>
          </w:p>
        </w:tc>
        <w:tc>
          <w:tcPr>
            <w:tcW w:w="1942" w:type="dxa"/>
            <w:shd w:val="clear" w:color="auto" w:fill="FFFF00"/>
          </w:tcPr>
          <w:p w14:paraId="7C4433E3" w14:textId="77777777" w:rsidR="003C25B7" w:rsidRPr="003C219C" w:rsidRDefault="003C25B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Nance</w:t>
            </w:r>
          </w:p>
        </w:tc>
        <w:tc>
          <w:tcPr>
            <w:tcW w:w="4487" w:type="dxa"/>
            <w:shd w:val="clear" w:color="auto" w:fill="FFFF00"/>
          </w:tcPr>
          <w:p w14:paraId="5F8796E8" w14:textId="77777777" w:rsidR="003C25B7" w:rsidRPr="003C219C" w:rsidRDefault="0044326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Miga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sübrüre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6FB51D77" w14:textId="77777777" w:rsidR="003C25B7" w:rsidRPr="003C219C" w:rsidRDefault="0044326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nace es de color amarillo </w:t>
            </w:r>
          </w:p>
        </w:tc>
      </w:tr>
      <w:tr w:rsidR="003C25B7" w:rsidRPr="00905950" w14:paraId="32EC7A0E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17DEF640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44326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it</w:t>
            </w:r>
            <w:r w:rsidR="003C25B7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rin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5F99A3DB" w14:textId="77777777" w:rsidR="003C25B7" w:rsidRPr="003C219C" w:rsidRDefault="003C25B7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Arriba</w:t>
            </w:r>
          </w:p>
        </w:tc>
        <w:tc>
          <w:tcPr>
            <w:tcW w:w="4487" w:type="dxa"/>
            <w:shd w:val="clear" w:color="auto" w:fill="FFFF00"/>
          </w:tcPr>
          <w:p w14:paraId="242FE1A6" w14:textId="77777777" w:rsidR="003C25B7" w:rsidRPr="003C219C" w:rsidRDefault="0029578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tigue</w:t>
            </w:r>
            <w:proofErr w:type="spellEnd"/>
            <w:r w:rsidR="00443267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="00443267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443267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mitrin</w:t>
            </w:r>
            <w:proofErr w:type="spellEnd"/>
            <w:r w:rsidR="00443267"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5BF07605" w14:textId="77777777" w:rsidR="003C25B7" w:rsidRPr="003C219C" w:rsidRDefault="0029578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arriba. </w:t>
            </w:r>
          </w:p>
        </w:tc>
      </w:tr>
      <w:tr w:rsidR="003C25B7" w:rsidRPr="00905950" w14:paraId="331E789E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35133591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695949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ire</w:t>
            </w:r>
          </w:p>
        </w:tc>
        <w:tc>
          <w:tcPr>
            <w:tcW w:w="1942" w:type="dxa"/>
            <w:shd w:val="clear" w:color="auto" w:fill="FFFF00"/>
          </w:tcPr>
          <w:p w14:paraId="3CFAC448" w14:textId="77777777" w:rsidR="003C25B7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morado</w:t>
            </w:r>
          </w:p>
        </w:tc>
        <w:tc>
          <w:tcPr>
            <w:tcW w:w="4487" w:type="dxa"/>
            <w:shd w:val="clear" w:color="auto" w:fill="FFFF00"/>
          </w:tcPr>
          <w:p w14:paraId="7B48D85E" w14:textId="77777777" w:rsidR="003C25B7" w:rsidRPr="003C219C" w:rsidRDefault="0029578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blü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ne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bä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mire </w:t>
            </w:r>
          </w:p>
        </w:tc>
        <w:tc>
          <w:tcPr>
            <w:tcW w:w="4716" w:type="dxa"/>
            <w:shd w:val="clear" w:color="auto" w:fill="FFFF00"/>
          </w:tcPr>
          <w:p w14:paraId="34A182AA" w14:textId="77777777" w:rsidR="003C25B7" w:rsidRPr="003C219C" w:rsidRDefault="0029578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flor es de color morado. </w:t>
            </w:r>
          </w:p>
        </w:tc>
      </w:tr>
      <w:tr w:rsidR="003C25B7" w:rsidRPr="00905950" w14:paraId="07C639ED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33061C77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miniente</w:t>
            </w:r>
            <w:proofErr w:type="spellEnd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 </w:t>
            </w:r>
          </w:p>
        </w:tc>
        <w:tc>
          <w:tcPr>
            <w:tcW w:w="1942" w:type="dxa"/>
            <w:shd w:val="clear" w:color="auto" w:fill="FFFF00"/>
          </w:tcPr>
          <w:p w14:paraId="0C7EDD9F" w14:textId="77777777" w:rsidR="003C25B7" w:rsidRPr="003C219C" w:rsidRDefault="0029578F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Mezclar </w:t>
            </w:r>
          </w:p>
        </w:tc>
        <w:tc>
          <w:tcPr>
            <w:tcW w:w="4487" w:type="dxa"/>
            <w:shd w:val="clear" w:color="auto" w:fill="FFFF00"/>
          </w:tcPr>
          <w:p w14:paraId="7A08CED0" w14:textId="77777777" w:rsidR="003C25B7" w:rsidRPr="003C219C" w:rsidRDefault="0029578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Krägä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miniente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kuin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3EF2E84A" w14:textId="77777777" w:rsidR="003C25B7" w:rsidRPr="003C219C" w:rsidRDefault="0029578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Mezcle bien la medicina </w:t>
            </w:r>
          </w:p>
        </w:tc>
      </w:tr>
      <w:tr w:rsidR="0029578F" w:rsidRPr="00905950" w14:paraId="2EA882DB" w14:textId="77777777" w:rsidTr="00816EBB">
        <w:trPr>
          <w:trHeight w:val="70"/>
        </w:trPr>
        <w:tc>
          <w:tcPr>
            <w:tcW w:w="3167" w:type="dxa"/>
          </w:tcPr>
          <w:p w14:paraId="5AA8E0CF" w14:textId="77777777" w:rsidR="0029578F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mini </w:t>
            </w: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mini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1942" w:type="dxa"/>
          </w:tcPr>
          <w:p w14:paraId="1BC54962" w14:textId="77777777" w:rsidR="0029578F" w:rsidRDefault="008053CC" w:rsidP="00882D89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Variado </w:t>
            </w:r>
          </w:p>
        </w:tc>
        <w:tc>
          <w:tcPr>
            <w:tcW w:w="4487" w:type="dxa"/>
          </w:tcPr>
          <w:p w14:paraId="7A9CE274" w14:textId="77777777" w:rsidR="0029578F" w:rsidRPr="00BC6DFA" w:rsidRDefault="008053CC" w:rsidP="00882D89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I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bä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mini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mini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16" w:type="dxa"/>
          </w:tcPr>
          <w:p w14:paraId="6FA882A2" w14:textId="77777777" w:rsidR="0029578F" w:rsidRDefault="008053C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maíz es de varios colores</w:t>
            </w:r>
          </w:p>
        </w:tc>
      </w:tr>
      <w:tr w:rsidR="003C25B7" w:rsidRPr="00905950" w14:paraId="63DCD416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11B0C4BB" w14:textId="77777777" w:rsidR="003C25B7" w:rsidRPr="003C219C" w:rsidRDefault="0029578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053CC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iniente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4578041D" w14:textId="77777777" w:rsidR="003C25B7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Envolver</w:t>
            </w:r>
          </w:p>
        </w:tc>
        <w:tc>
          <w:tcPr>
            <w:tcW w:w="4487" w:type="dxa"/>
            <w:shd w:val="clear" w:color="auto" w:fill="FFFF00"/>
          </w:tcPr>
          <w:p w14:paraId="28429FA2" w14:textId="77777777" w:rsidR="003C25B7" w:rsidRPr="003C219C" w:rsidRDefault="008053CC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miniente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biti</w:t>
            </w:r>
            <w:proofErr w:type="spellEnd"/>
          </w:p>
        </w:tc>
        <w:tc>
          <w:tcPr>
            <w:tcW w:w="4716" w:type="dxa"/>
            <w:shd w:val="clear" w:color="auto" w:fill="FFFF00"/>
          </w:tcPr>
          <w:p w14:paraId="1EF2CE30" w14:textId="77777777" w:rsidR="003C25B7" w:rsidRPr="003C219C" w:rsidRDefault="008053CC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Envuelva el bollo con la hoja. </w:t>
            </w:r>
          </w:p>
        </w:tc>
      </w:tr>
      <w:tr w:rsidR="00547410" w:rsidRPr="00905950" w14:paraId="653CA833" w14:textId="77777777" w:rsidTr="003C219C">
        <w:trPr>
          <w:trHeight w:val="408"/>
        </w:trPr>
        <w:tc>
          <w:tcPr>
            <w:tcW w:w="3167" w:type="dxa"/>
            <w:shd w:val="clear" w:color="auto" w:fill="FFFF00"/>
          </w:tcPr>
          <w:p w14:paraId="29C1493A" w14:textId="77777777" w:rsidR="00547410" w:rsidRPr="003C219C" w:rsidRDefault="00547410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Miniengä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77230BDC" w14:textId="77777777" w:rsidR="00547410" w:rsidRPr="003C219C" w:rsidRDefault="00547410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Meser</w:t>
            </w:r>
            <w:proofErr w:type="spellEnd"/>
          </w:p>
        </w:tc>
        <w:tc>
          <w:tcPr>
            <w:tcW w:w="4487" w:type="dxa"/>
            <w:shd w:val="clear" w:color="auto" w:fill="FFFF00"/>
          </w:tcPr>
          <w:p w14:paraId="168AF64E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miniengä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6C17B9B8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Mese al bebe </w:t>
            </w:r>
          </w:p>
        </w:tc>
      </w:tr>
      <w:tr w:rsidR="00695949" w:rsidRPr="00905950" w14:paraId="192E939E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630D9D25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Mobe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1C526E82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Lejos</w:t>
            </w:r>
          </w:p>
        </w:tc>
        <w:tc>
          <w:tcPr>
            <w:tcW w:w="4487" w:type="dxa"/>
            <w:shd w:val="clear" w:color="auto" w:fill="FFFF00"/>
          </w:tcPr>
          <w:p w14:paraId="21663171" w14:textId="77777777" w:rsidR="00695949" w:rsidRPr="003C219C" w:rsidRDefault="008053CC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mobe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68838913" w14:textId="77777777" w:rsidR="00695949" w:rsidRPr="003C219C" w:rsidRDefault="008053CC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árbol está lejos </w:t>
            </w:r>
          </w:p>
        </w:tc>
      </w:tr>
      <w:tr w:rsidR="00695949" w:rsidRPr="00905950" w14:paraId="230D911A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2AE1D596" w14:textId="77777777" w:rsidR="00695949" w:rsidRPr="003C219C" w:rsidRDefault="0062113F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lastRenderedPageBreak/>
              <w:t>Mö</w:t>
            </w:r>
            <w:r w:rsidR="00695949"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re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4CBB662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Hembra</w:t>
            </w:r>
          </w:p>
        </w:tc>
        <w:tc>
          <w:tcPr>
            <w:tcW w:w="4487" w:type="dxa"/>
            <w:shd w:val="clear" w:color="auto" w:fill="FFFF00"/>
          </w:tcPr>
          <w:p w14:paraId="06208DBE" w14:textId="77777777" w:rsidR="00695949" w:rsidRPr="003C219C" w:rsidRDefault="0062113F" w:rsidP="0062113F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Obä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möre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4716" w:type="dxa"/>
            <w:shd w:val="clear" w:color="auto" w:fill="FFFF00"/>
          </w:tcPr>
          <w:p w14:paraId="29EA7815" w14:textId="77777777" w:rsidR="00695949" w:rsidRPr="003C219C" w:rsidRDefault="0062113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avispa es hembra </w:t>
            </w:r>
          </w:p>
        </w:tc>
      </w:tr>
      <w:tr w:rsidR="00695949" w:rsidRPr="00905950" w14:paraId="2DC9180D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5A845342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Moren</w:t>
            </w:r>
          </w:p>
        </w:tc>
        <w:tc>
          <w:tcPr>
            <w:tcW w:w="1942" w:type="dxa"/>
            <w:shd w:val="clear" w:color="auto" w:fill="FFFF00"/>
          </w:tcPr>
          <w:p w14:paraId="217AE963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verano</w:t>
            </w:r>
          </w:p>
        </w:tc>
        <w:tc>
          <w:tcPr>
            <w:tcW w:w="4487" w:type="dxa"/>
            <w:shd w:val="clear" w:color="auto" w:fill="FFFF00"/>
          </w:tcPr>
          <w:p w14:paraId="03584FB6" w14:textId="77777777" w:rsidR="00695949" w:rsidRPr="003C219C" w:rsidRDefault="0062113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moren </w:t>
            </w:r>
          </w:p>
        </w:tc>
        <w:tc>
          <w:tcPr>
            <w:tcW w:w="4716" w:type="dxa"/>
            <w:shd w:val="clear" w:color="auto" w:fill="FFFF00"/>
          </w:tcPr>
          <w:p w14:paraId="6DF6BD4D" w14:textId="77777777" w:rsidR="00695949" w:rsidRPr="003C219C" w:rsidRDefault="0062113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estamos en veranos </w:t>
            </w:r>
          </w:p>
        </w:tc>
      </w:tr>
      <w:tr w:rsidR="00695949" w:rsidRPr="00905950" w14:paraId="5DD47CD9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16AC85EA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Motori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739A17A7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Sur</w:t>
            </w:r>
          </w:p>
        </w:tc>
        <w:tc>
          <w:tcPr>
            <w:tcW w:w="4487" w:type="dxa"/>
            <w:shd w:val="clear" w:color="auto" w:fill="FFFF00"/>
          </w:tcPr>
          <w:p w14:paraId="798A63F7" w14:textId="77777777" w:rsidR="00695949" w:rsidRPr="003C219C" w:rsidRDefault="0062113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Nigani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motori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mundiare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4D29F623" w14:textId="77777777" w:rsidR="00695949" w:rsidRPr="003C219C" w:rsidRDefault="0062113F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fue al sur a cazar </w:t>
            </w:r>
          </w:p>
        </w:tc>
      </w:tr>
      <w:tr w:rsidR="00547410" w:rsidRPr="00905950" w14:paraId="262FF29C" w14:textId="77777777" w:rsidTr="003C219C">
        <w:trPr>
          <w:trHeight w:val="545"/>
        </w:trPr>
        <w:tc>
          <w:tcPr>
            <w:tcW w:w="3167" w:type="dxa"/>
            <w:shd w:val="clear" w:color="auto" w:fill="FFFF00"/>
          </w:tcPr>
          <w:p w14:paraId="3BC66C65" w14:textId="77777777" w:rsidR="00547410" w:rsidRPr="003C219C" w:rsidRDefault="00547410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Monso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4639372F" w14:textId="77777777" w:rsidR="00547410" w:rsidRPr="003C219C" w:rsidRDefault="00547410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Joven</w:t>
            </w:r>
          </w:p>
        </w:tc>
        <w:tc>
          <w:tcPr>
            <w:tcW w:w="4487" w:type="dxa"/>
            <w:shd w:val="clear" w:color="auto" w:fill="FFFF00"/>
          </w:tcPr>
          <w:p w14:paraId="1C06CD69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Monso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sribire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4C02E59F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joven está trabajando </w:t>
            </w:r>
          </w:p>
        </w:tc>
      </w:tr>
      <w:tr w:rsidR="00695949" w:rsidRPr="00905950" w14:paraId="4879E998" w14:textId="77777777" w:rsidTr="003C219C">
        <w:trPr>
          <w:trHeight w:val="70"/>
        </w:trPr>
        <w:tc>
          <w:tcPr>
            <w:tcW w:w="3167" w:type="dxa"/>
            <w:shd w:val="clear" w:color="auto" w:fill="FFFF00"/>
          </w:tcPr>
          <w:p w14:paraId="187B0917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Mosoloro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43187698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Gallina de monte</w:t>
            </w:r>
          </w:p>
        </w:tc>
        <w:tc>
          <w:tcPr>
            <w:tcW w:w="4487" w:type="dxa"/>
            <w:shd w:val="clear" w:color="auto" w:fill="FFFF00"/>
          </w:tcPr>
          <w:p w14:paraId="1C8A8AC0" w14:textId="77777777" w:rsidR="00695949" w:rsidRPr="003C219C" w:rsidRDefault="00166F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molosolo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tuaba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kabre</w:t>
            </w:r>
            <w:proofErr w:type="spellEnd"/>
          </w:p>
        </w:tc>
        <w:tc>
          <w:tcPr>
            <w:tcW w:w="4716" w:type="dxa"/>
            <w:shd w:val="clear" w:color="auto" w:fill="FFFF00"/>
          </w:tcPr>
          <w:p w14:paraId="09F99FF3" w14:textId="77777777" w:rsidR="00695949" w:rsidRPr="003C219C" w:rsidRDefault="00166F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  muchas gallina de montes </w:t>
            </w:r>
          </w:p>
        </w:tc>
      </w:tr>
      <w:tr w:rsidR="00547410" w:rsidRPr="00905950" w14:paraId="1A8FB1A5" w14:textId="77777777" w:rsidTr="003C219C">
        <w:trPr>
          <w:trHeight w:val="696"/>
        </w:trPr>
        <w:tc>
          <w:tcPr>
            <w:tcW w:w="3167" w:type="dxa"/>
            <w:shd w:val="clear" w:color="auto" w:fill="FFFF00"/>
          </w:tcPr>
          <w:p w14:paraId="08034E87" w14:textId="77777777" w:rsidR="00547410" w:rsidRPr="003C219C" w:rsidRDefault="00547410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mugo</w:t>
            </w:r>
          </w:p>
        </w:tc>
        <w:tc>
          <w:tcPr>
            <w:tcW w:w="1942" w:type="dxa"/>
            <w:shd w:val="clear" w:color="auto" w:fill="FFFF00"/>
          </w:tcPr>
          <w:p w14:paraId="01E85083" w14:textId="77777777" w:rsidR="00547410" w:rsidRPr="003C219C" w:rsidRDefault="00547410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Compañero</w:t>
            </w:r>
          </w:p>
        </w:tc>
        <w:tc>
          <w:tcPr>
            <w:tcW w:w="4487" w:type="dxa"/>
            <w:shd w:val="clear" w:color="auto" w:fill="FFFF00"/>
          </w:tcPr>
          <w:p w14:paraId="48655F4C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Meri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se mugo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chigän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7405B8CE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compañero de ella se llama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chigän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95949" w:rsidRPr="00905950" w14:paraId="1B7DC75F" w14:textId="77777777" w:rsidTr="00816EBB">
        <w:trPr>
          <w:trHeight w:val="419"/>
        </w:trPr>
        <w:tc>
          <w:tcPr>
            <w:tcW w:w="3167" w:type="dxa"/>
          </w:tcPr>
          <w:p w14:paraId="159ED5B2" w14:textId="77777777" w:rsidR="00695949" w:rsidRPr="00787248" w:rsidRDefault="00166F78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b/>
                <w:sz w:val="32"/>
                <w:szCs w:val="32"/>
              </w:rPr>
              <w:t>m</w:t>
            </w:r>
            <w:r w:rsidR="00695949" w:rsidRPr="00787248">
              <w:rPr>
                <w:rFonts w:ascii="Batang" w:eastAsia="Batang" w:hAnsi="Batang"/>
                <w:b/>
                <w:sz w:val="32"/>
                <w:szCs w:val="32"/>
              </w:rPr>
              <w:t>ögö</w:t>
            </w:r>
            <w:proofErr w:type="spellEnd"/>
          </w:p>
        </w:tc>
        <w:tc>
          <w:tcPr>
            <w:tcW w:w="1942" w:type="dxa"/>
          </w:tcPr>
          <w:p w14:paraId="0978BD79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Pulga </w:t>
            </w:r>
          </w:p>
        </w:tc>
        <w:tc>
          <w:tcPr>
            <w:tcW w:w="4487" w:type="dxa"/>
          </w:tcPr>
          <w:p w14:paraId="78097A15" w14:textId="77777777" w:rsidR="00695949" w:rsidRPr="00BC6DFA" w:rsidRDefault="00166F78" w:rsidP="00882D89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Mögö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tä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nüne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dobrote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16" w:type="dxa"/>
          </w:tcPr>
          <w:p w14:paraId="1E9D8180" w14:textId="77777777" w:rsidR="00695949" w:rsidRDefault="00166F78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pulga viven en la tierra </w:t>
            </w:r>
          </w:p>
        </w:tc>
      </w:tr>
      <w:tr w:rsidR="00695949" w:rsidRPr="00905950" w14:paraId="1DAE9FF9" w14:textId="77777777" w:rsidTr="003C219C">
        <w:trPr>
          <w:trHeight w:val="419"/>
        </w:trPr>
        <w:tc>
          <w:tcPr>
            <w:tcW w:w="3167" w:type="dxa"/>
            <w:shd w:val="clear" w:color="auto" w:fill="FFFF00"/>
          </w:tcPr>
          <w:p w14:paraId="43564002" w14:textId="77777777" w:rsidR="00695949" w:rsidRPr="003C219C" w:rsidRDefault="00166F78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695949"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ölöi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5EE264EA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Abuela</w:t>
            </w:r>
          </w:p>
        </w:tc>
        <w:tc>
          <w:tcPr>
            <w:tcW w:w="4487" w:type="dxa"/>
            <w:shd w:val="clear" w:color="auto" w:fill="FFFF00"/>
          </w:tcPr>
          <w:p w14:paraId="2E465D32" w14:textId="77777777" w:rsidR="00695949" w:rsidRPr="003C219C" w:rsidRDefault="00166F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mölöi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nibira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umbre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5C720820" w14:textId="77777777" w:rsidR="00695949" w:rsidRPr="003C219C" w:rsidRDefault="00166F78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abuela ya está muy mayor </w:t>
            </w:r>
          </w:p>
        </w:tc>
      </w:tr>
      <w:tr w:rsidR="00695949" w:rsidRPr="00905950" w14:paraId="4064DE10" w14:textId="77777777" w:rsidTr="003C219C">
        <w:trPr>
          <w:trHeight w:val="419"/>
        </w:trPr>
        <w:tc>
          <w:tcPr>
            <w:tcW w:w="3167" w:type="dxa"/>
            <w:shd w:val="clear" w:color="auto" w:fill="FFFF00"/>
          </w:tcPr>
          <w:p w14:paraId="4F3BDFF5" w14:textId="77777777" w:rsidR="00695949" w:rsidRPr="003C219C" w:rsidRDefault="00166F78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modo</w:t>
            </w:r>
          </w:p>
        </w:tc>
        <w:tc>
          <w:tcPr>
            <w:tcW w:w="1942" w:type="dxa"/>
            <w:shd w:val="clear" w:color="auto" w:fill="FFFF00"/>
          </w:tcPr>
          <w:p w14:paraId="470BA54D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Abajo</w:t>
            </w:r>
          </w:p>
        </w:tc>
        <w:tc>
          <w:tcPr>
            <w:tcW w:w="4487" w:type="dxa"/>
            <w:shd w:val="clear" w:color="auto" w:fill="FFFF00"/>
          </w:tcPr>
          <w:p w14:paraId="24D15902" w14:textId="77777777" w:rsidR="00695949" w:rsidRPr="003C219C" w:rsidRDefault="008F49D2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niguira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modo </w:t>
            </w:r>
          </w:p>
        </w:tc>
        <w:tc>
          <w:tcPr>
            <w:tcW w:w="4716" w:type="dxa"/>
            <w:shd w:val="clear" w:color="auto" w:fill="FFFF00"/>
          </w:tcPr>
          <w:p w14:paraId="0E5079FF" w14:textId="77777777" w:rsidR="00695949" w:rsidRPr="003C219C" w:rsidRDefault="008F49D2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Ya se fue el caballo para abajo</w:t>
            </w:r>
          </w:p>
        </w:tc>
      </w:tr>
      <w:tr w:rsidR="00547410" w:rsidRPr="00905950" w14:paraId="09FC9035" w14:textId="77777777" w:rsidTr="003C219C">
        <w:trPr>
          <w:trHeight w:val="550"/>
        </w:trPr>
        <w:tc>
          <w:tcPr>
            <w:tcW w:w="3167" w:type="dxa"/>
            <w:shd w:val="clear" w:color="auto" w:fill="FFFF00"/>
          </w:tcPr>
          <w:p w14:paraId="78A7EF04" w14:textId="77777777" w:rsidR="00547410" w:rsidRPr="003C219C" w:rsidRDefault="00547410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Moto</w:t>
            </w:r>
          </w:p>
        </w:tc>
        <w:tc>
          <w:tcPr>
            <w:tcW w:w="1942" w:type="dxa"/>
            <w:shd w:val="clear" w:color="auto" w:fill="FFFF00"/>
          </w:tcPr>
          <w:p w14:paraId="5D89592C" w14:textId="77777777" w:rsidR="00547410" w:rsidRPr="003C219C" w:rsidRDefault="00547410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Hígado</w:t>
            </w:r>
          </w:p>
        </w:tc>
        <w:tc>
          <w:tcPr>
            <w:tcW w:w="4487" w:type="dxa"/>
            <w:shd w:val="clear" w:color="auto" w:fill="FFFF00"/>
          </w:tcPr>
          <w:p w14:paraId="792EDC66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moto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nibi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bren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15CA3915" w14:textId="77777777" w:rsidR="00547410" w:rsidRPr="003C219C" w:rsidRDefault="00547410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el hígado </w:t>
            </w:r>
          </w:p>
        </w:tc>
      </w:tr>
      <w:tr w:rsidR="00695949" w:rsidRPr="00905950" w14:paraId="7110A961" w14:textId="77777777" w:rsidTr="003C219C">
        <w:trPr>
          <w:trHeight w:val="419"/>
        </w:trPr>
        <w:tc>
          <w:tcPr>
            <w:tcW w:w="3167" w:type="dxa"/>
            <w:shd w:val="clear" w:color="auto" w:fill="FFFF00"/>
          </w:tcPr>
          <w:p w14:paraId="3934EFDC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Mugue</w:t>
            </w:r>
          </w:p>
        </w:tc>
        <w:tc>
          <w:tcPr>
            <w:tcW w:w="1942" w:type="dxa"/>
            <w:shd w:val="clear" w:color="auto" w:fill="FFFF00"/>
          </w:tcPr>
          <w:p w14:paraId="3EE2A403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Estrella</w:t>
            </w:r>
          </w:p>
        </w:tc>
        <w:tc>
          <w:tcPr>
            <w:tcW w:w="4487" w:type="dxa"/>
            <w:shd w:val="clear" w:color="auto" w:fill="FFFF00"/>
          </w:tcPr>
          <w:p w14:paraId="17BADFCF" w14:textId="77777777" w:rsidR="00695949" w:rsidRPr="003C219C" w:rsidRDefault="00CA72F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Mugue ye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sübrüre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7728BE12" w14:textId="77777777" w:rsidR="00695949" w:rsidRPr="003C219C" w:rsidRDefault="00CA72F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estrella es de color amarillo </w:t>
            </w:r>
          </w:p>
        </w:tc>
      </w:tr>
      <w:tr w:rsidR="00695949" w:rsidRPr="00905950" w14:paraId="3750F007" w14:textId="77777777" w:rsidTr="003C219C">
        <w:trPr>
          <w:trHeight w:val="419"/>
        </w:trPr>
        <w:tc>
          <w:tcPr>
            <w:tcW w:w="3167" w:type="dxa"/>
            <w:shd w:val="clear" w:color="auto" w:fill="FFFF00"/>
          </w:tcPr>
          <w:p w14:paraId="273EDD5C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proofErr w:type="spellStart"/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Mur</w:t>
            </w:r>
            <w:r w:rsidR="00CA72F7"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i</w:t>
            </w:r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e</w:t>
            </w:r>
            <w:proofErr w:type="spellEnd"/>
          </w:p>
        </w:tc>
        <w:tc>
          <w:tcPr>
            <w:tcW w:w="1942" w:type="dxa"/>
            <w:shd w:val="clear" w:color="auto" w:fill="FFFF00"/>
          </w:tcPr>
          <w:p w14:paraId="31BED449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Viento</w:t>
            </w:r>
          </w:p>
        </w:tc>
        <w:tc>
          <w:tcPr>
            <w:tcW w:w="4487" w:type="dxa"/>
            <w:shd w:val="clear" w:color="auto" w:fill="FFFF00"/>
          </w:tcPr>
          <w:p w14:paraId="00E2C166" w14:textId="77777777" w:rsidR="00695949" w:rsidRPr="003C219C" w:rsidRDefault="00CA72F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Murie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blü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juengä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16222778" w14:textId="77777777" w:rsidR="00695949" w:rsidRPr="003C219C" w:rsidRDefault="00CA72F7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viento dejar caer las flores </w:t>
            </w:r>
          </w:p>
        </w:tc>
      </w:tr>
      <w:tr w:rsidR="00695949" w:rsidRPr="00905950" w14:paraId="55B8EE7F" w14:textId="77777777" w:rsidTr="003C219C">
        <w:trPr>
          <w:trHeight w:val="419"/>
        </w:trPr>
        <w:tc>
          <w:tcPr>
            <w:tcW w:w="3167" w:type="dxa"/>
            <w:shd w:val="clear" w:color="auto" w:fill="FFFF00"/>
          </w:tcPr>
          <w:p w14:paraId="3714FBD2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Mute</w:t>
            </w:r>
          </w:p>
        </w:tc>
        <w:tc>
          <w:tcPr>
            <w:tcW w:w="1942" w:type="dxa"/>
            <w:shd w:val="clear" w:color="auto" w:fill="FFFF00"/>
          </w:tcPr>
          <w:p w14:paraId="3B0D7D28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Florecer</w:t>
            </w:r>
          </w:p>
        </w:tc>
        <w:tc>
          <w:tcPr>
            <w:tcW w:w="4487" w:type="dxa"/>
            <w:shd w:val="clear" w:color="auto" w:fill="FFFF00"/>
          </w:tcPr>
          <w:p w14:paraId="0F874785" w14:textId="77777777" w:rsidR="00695949" w:rsidRPr="003C219C" w:rsidRDefault="003C6B4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Naran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mute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kidra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4716" w:type="dxa"/>
            <w:shd w:val="clear" w:color="auto" w:fill="FFFF00"/>
          </w:tcPr>
          <w:p w14:paraId="53CF6094" w14:textId="77777777" w:rsidR="00695949" w:rsidRPr="003C219C" w:rsidRDefault="003C6B46" w:rsidP="00882D89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naranja ya está floreciendo </w:t>
            </w:r>
          </w:p>
        </w:tc>
      </w:tr>
      <w:tr w:rsidR="00695949" w:rsidRPr="00905950" w14:paraId="4EBA3EE5" w14:textId="77777777" w:rsidTr="00816EBB">
        <w:trPr>
          <w:trHeight w:val="419"/>
        </w:trPr>
        <w:tc>
          <w:tcPr>
            <w:tcW w:w="3167" w:type="dxa"/>
          </w:tcPr>
          <w:p w14:paraId="32A26B15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Mungwä</w:t>
            </w:r>
            <w:proofErr w:type="spellEnd"/>
          </w:p>
        </w:tc>
        <w:tc>
          <w:tcPr>
            <w:tcW w:w="1942" w:type="dxa"/>
          </w:tcPr>
          <w:p w14:paraId="1BF2E284" w14:textId="77777777" w:rsidR="00695949" w:rsidRPr="00787248" w:rsidRDefault="003C6B46" w:rsidP="00882D89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Mosca </w:t>
            </w:r>
          </w:p>
        </w:tc>
        <w:tc>
          <w:tcPr>
            <w:tcW w:w="4487" w:type="dxa"/>
          </w:tcPr>
          <w:p w14:paraId="4FE8AC48" w14:textId="77777777" w:rsidR="00695949" w:rsidRDefault="003C6B46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Mungwä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2C262731" w14:textId="77777777" w:rsidR="00695949" w:rsidRDefault="003C6B46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mosca porta la enfermedad </w:t>
            </w:r>
          </w:p>
        </w:tc>
      </w:tr>
      <w:tr w:rsidR="00695949" w:rsidRPr="00905950" w14:paraId="70CE66F9" w14:textId="77777777" w:rsidTr="00816EBB">
        <w:trPr>
          <w:trHeight w:val="419"/>
        </w:trPr>
        <w:tc>
          <w:tcPr>
            <w:tcW w:w="3167" w:type="dxa"/>
          </w:tcPr>
          <w:p w14:paraId="5A0BA497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Mütü</w:t>
            </w:r>
            <w:proofErr w:type="spellEnd"/>
          </w:p>
        </w:tc>
        <w:tc>
          <w:tcPr>
            <w:tcW w:w="1942" w:type="dxa"/>
          </w:tcPr>
          <w:p w14:paraId="0BB6270D" w14:textId="77777777" w:rsidR="00695949" w:rsidRPr="00787248" w:rsidRDefault="00054F37" w:rsidP="00882D89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Cerdo </w:t>
            </w:r>
          </w:p>
        </w:tc>
        <w:tc>
          <w:tcPr>
            <w:tcW w:w="4487" w:type="dxa"/>
          </w:tcPr>
          <w:p w14:paraId="6604CA4E" w14:textId="77777777" w:rsidR="00695949" w:rsidRDefault="00054F3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Mütü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ngoto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kräbägä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60D1EF18" w14:textId="77777777" w:rsidR="00695949" w:rsidRDefault="00054F3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cerdo tiene cuatros patas </w:t>
            </w:r>
          </w:p>
        </w:tc>
      </w:tr>
      <w:tr w:rsidR="00695949" w:rsidRPr="00905950" w14:paraId="7FC1FA46" w14:textId="77777777" w:rsidTr="00816EBB">
        <w:trPr>
          <w:trHeight w:val="419"/>
        </w:trPr>
        <w:tc>
          <w:tcPr>
            <w:tcW w:w="3167" w:type="dxa"/>
          </w:tcPr>
          <w:p w14:paraId="395156F1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b/>
                <w:sz w:val="32"/>
                <w:szCs w:val="32"/>
              </w:rPr>
              <w:t>mutu</w:t>
            </w:r>
            <w:proofErr w:type="spellEnd"/>
            <w:r>
              <w:rPr>
                <w:rFonts w:ascii="Batang" w:eastAsia="Batang" w:hAnsi="Batang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942" w:type="dxa"/>
          </w:tcPr>
          <w:p w14:paraId="00813864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Cogollo </w:t>
            </w:r>
          </w:p>
        </w:tc>
        <w:tc>
          <w:tcPr>
            <w:tcW w:w="4487" w:type="dxa"/>
          </w:tcPr>
          <w:p w14:paraId="785D09D3" w14:textId="77777777" w:rsidR="00695949" w:rsidRDefault="00054F3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mutu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ñaka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244ED805" w14:textId="77777777" w:rsidR="00695949" w:rsidRDefault="00054F3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tiquizque no tiene cogollo  </w:t>
            </w:r>
          </w:p>
        </w:tc>
      </w:tr>
      <w:tr w:rsidR="00695949" w:rsidRPr="00905950" w14:paraId="1B2A82E0" w14:textId="77777777" w:rsidTr="00816EBB">
        <w:trPr>
          <w:trHeight w:val="419"/>
        </w:trPr>
        <w:tc>
          <w:tcPr>
            <w:tcW w:w="3167" w:type="dxa"/>
          </w:tcPr>
          <w:p w14:paraId="4FAB540D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Muria</w:t>
            </w:r>
          </w:p>
        </w:tc>
        <w:tc>
          <w:tcPr>
            <w:tcW w:w="1942" w:type="dxa"/>
          </w:tcPr>
          <w:p w14:paraId="7AC4640A" w14:textId="77777777" w:rsidR="00695949" w:rsidRPr="00787248" w:rsidRDefault="005772A7" w:rsidP="00882D89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Guatusa </w:t>
            </w:r>
          </w:p>
        </w:tc>
        <w:tc>
          <w:tcPr>
            <w:tcW w:w="4487" w:type="dxa"/>
          </w:tcPr>
          <w:p w14:paraId="5B3ED45C" w14:textId="77777777" w:rsidR="00695949" w:rsidRDefault="005772A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Muria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kämugwäte</w:t>
            </w:r>
            <w:proofErr w:type="spellEnd"/>
          </w:p>
        </w:tc>
        <w:tc>
          <w:tcPr>
            <w:tcW w:w="4716" w:type="dxa"/>
          </w:tcPr>
          <w:p w14:paraId="1465A9A9" w14:textId="77777777" w:rsidR="00695949" w:rsidRDefault="005772A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guatusa  está en hueco </w:t>
            </w:r>
          </w:p>
        </w:tc>
      </w:tr>
      <w:tr w:rsidR="00695949" w:rsidRPr="00905950" w14:paraId="6E0DD2BB" w14:textId="77777777" w:rsidTr="00816EBB">
        <w:trPr>
          <w:trHeight w:val="419"/>
        </w:trPr>
        <w:tc>
          <w:tcPr>
            <w:tcW w:w="3167" w:type="dxa"/>
          </w:tcPr>
          <w:p w14:paraId="48EB93FB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Mun</w:t>
            </w:r>
            <w:proofErr w:type="spellEnd"/>
          </w:p>
        </w:tc>
        <w:tc>
          <w:tcPr>
            <w:tcW w:w="1942" w:type="dxa"/>
          </w:tcPr>
          <w:p w14:paraId="1098DE67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Ustedes</w:t>
            </w:r>
          </w:p>
        </w:tc>
        <w:tc>
          <w:tcPr>
            <w:tcW w:w="4487" w:type="dxa"/>
          </w:tcPr>
          <w:p w14:paraId="5398BD34" w14:textId="77777777" w:rsidR="00695949" w:rsidRDefault="005772A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riga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jadengä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259F5F0A" w14:textId="77777777" w:rsidR="00695949" w:rsidRDefault="005772A7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Vayan a jugar </w:t>
            </w:r>
          </w:p>
        </w:tc>
      </w:tr>
      <w:tr w:rsidR="00695949" w:rsidRPr="00905950" w14:paraId="3D69F330" w14:textId="77777777" w:rsidTr="003C219C">
        <w:trPr>
          <w:trHeight w:val="419"/>
        </w:trPr>
        <w:tc>
          <w:tcPr>
            <w:tcW w:w="3167" w:type="dxa"/>
            <w:shd w:val="clear" w:color="auto" w:fill="auto"/>
          </w:tcPr>
          <w:p w14:paraId="235A3071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3C219C">
              <w:rPr>
                <w:rFonts w:ascii="Batang" w:eastAsia="Batang" w:hAnsi="Batang"/>
                <w:b/>
                <w:sz w:val="32"/>
                <w:szCs w:val="32"/>
              </w:rPr>
              <w:lastRenderedPageBreak/>
              <w:t>Mü</w:t>
            </w:r>
            <w:proofErr w:type="spellEnd"/>
          </w:p>
        </w:tc>
        <w:tc>
          <w:tcPr>
            <w:tcW w:w="1942" w:type="dxa"/>
            <w:shd w:val="clear" w:color="auto" w:fill="auto"/>
          </w:tcPr>
          <w:p w14:paraId="56013717" w14:textId="77777777" w:rsidR="00695949" w:rsidRPr="003C219C" w:rsidRDefault="004547F1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3C219C">
              <w:rPr>
                <w:rFonts w:ascii="Batang" w:eastAsia="Batang" w:hAnsi="Batang"/>
                <w:sz w:val="32"/>
                <w:szCs w:val="32"/>
              </w:rPr>
              <w:t>Gavilán</w:t>
            </w:r>
          </w:p>
        </w:tc>
        <w:tc>
          <w:tcPr>
            <w:tcW w:w="4487" w:type="dxa"/>
            <w:shd w:val="clear" w:color="auto" w:fill="auto"/>
          </w:tcPr>
          <w:p w14:paraId="07AB579C" w14:textId="77777777" w:rsidR="00695949" w:rsidRPr="003C219C" w:rsidRDefault="00306FCB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</w:rPr>
              <w:t>Gwä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</w:rPr>
              <w:t>mü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</w:rPr>
              <w:t>ki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</w:rPr>
              <w:t>ta</w:t>
            </w:r>
            <w:proofErr w:type="spellEnd"/>
          </w:p>
        </w:tc>
        <w:tc>
          <w:tcPr>
            <w:tcW w:w="4716" w:type="dxa"/>
            <w:shd w:val="clear" w:color="auto" w:fill="auto"/>
          </w:tcPr>
          <w:p w14:paraId="534C9E83" w14:textId="77777777" w:rsidR="00695949" w:rsidRPr="003C219C" w:rsidRDefault="00306FCB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</w:rPr>
              <w:t xml:space="preserve">Ahorita paso una águila </w:t>
            </w:r>
          </w:p>
        </w:tc>
      </w:tr>
      <w:tr w:rsidR="00695949" w:rsidRPr="00905950" w14:paraId="275E60AB" w14:textId="77777777" w:rsidTr="003C219C">
        <w:trPr>
          <w:trHeight w:val="419"/>
        </w:trPr>
        <w:tc>
          <w:tcPr>
            <w:tcW w:w="3167" w:type="dxa"/>
            <w:shd w:val="clear" w:color="auto" w:fill="auto"/>
          </w:tcPr>
          <w:p w14:paraId="24A34BFC" w14:textId="77777777" w:rsidR="00695949" w:rsidRPr="003C219C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r w:rsidRPr="003C219C">
              <w:rPr>
                <w:rFonts w:ascii="Batang" w:eastAsia="Batang" w:hAnsi="Batang"/>
                <w:b/>
                <w:sz w:val="32"/>
                <w:szCs w:val="32"/>
              </w:rPr>
              <w:t xml:space="preserve">mu </w:t>
            </w:r>
          </w:p>
        </w:tc>
        <w:tc>
          <w:tcPr>
            <w:tcW w:w="1942" w:type="dxa"/>
            <w:shd w:val="clear" w:color="auto" w:fill="auto"/>
          </w:tcPr>
          <w:p w14:paraId="27A6CA54" w14:textId="77777777" w:rsidR="00695949" w:rsidRPr="003C219C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3C219C">
              <w:rPr>
                <w:rFonts w:ascii="Batang" w:eastAsia="Batang" w:hAnsi="Batang"/>
                <w:sz w:val="32"/>
                <w:szCs w:val="32"/>
              </w:rPr>
              <w:t>semilla</w:t>
            </w:r>
          </w:p>
        </w:tc>
        <w:tc>
          <w:tcPr>
            <w:tcW w:w="4487" w:type="dxa"/>
            <w:shd w:val="clear" w:color="auto" w:fill="auto"/>
          </w:tcPr>
          <w:p w14:paraId="44ACD2CE" w14:textId="77777777" w:rsidR="00695949" w:rsidRPr="003C219C" w:rsidRDefault="004547F1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</w:rPr>
              <w:t>Muma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</w:rPr>
              <w:t xml:space="preserve"> mu </w:t>
            </w:r>
            <w:proofErr w:type="spellStart"/>
            <w:r w:rsidRPr="003C219C"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 w:rsidRPr="003C219C">
              <w:rPr>
                <w:rFonts w:ascii="Century Gothic" w:eastAsia="Batang" w:hAnsi="Century Gothic"/>
                <w:sz w:val="28"/>
                <w:szCs w:val="28"/>
              </w:rPr>
              <w:t xml:space="preserve"> toen </w:t>
            </w:r>
          </w:p>
        </w:tc>
        <w:tc>
          <w:tcPr>
            <w:tcW w:w="4716" w:type="dxa"/>
            <w:shd w:val="clear" w:color="auto" w:fill="auto"/>
          </w:tcPr>
          <w:p w14:paraId="351FFDF5" w14:textId="77777777" w:rsidR="00695949" w:rsidRPr="003C219C" w:rsidRDefault="004547F1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</w:rPr>
              <w:t xml:space="preserve">Ya se puede ver la semilla de frijol </w:t>
            </w:r>
          </w:p>
        </w:tc>
      </w:tr>
      <w:tr w:rsidR="00695949" w:rsidRPr="00905950" w14:paraId="53E59169" w14:textId="77777777" w:rsidTr="00816EBB">
        <w:trPr>
          <w:trHeight w:val="419"/>
        </w:trPr>
        <w:tc>
          <w:tcPr>
            <w:tcW w:w="3167" w:type="dxa"/>
          </w:tcPr>
          <w:p w14:paraId="6AAF5098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Mugwä</w:t>
            </w:r>
            <w:proofErr w:type="spellEnd"/>
          </w:p>
        </w:tc>
        <w:tc>
          <w:tcPr>
            <w:tcW w:w="1942" w:type="dxa"/>
          </w:tcPr>
          <w:p w14:paraId="62B3B434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Hueco</w:t>
            </w:r>
          </w:p>
        </w:tc>
        <w:tc>
          <w:tcPr>
            <w:tcW w:w="4487" w:type="dxa"/>
          </w:tcPr>
          <w:p w14:paraId="231518B1" w14:textId="77777777" w:rsidR="00695949" w:rsidRPr="00BC6DFA" w:rsidRDefault="00096DB0" w:rsidP="00882D89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kri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mugwä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yete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mugwä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tä</w:t>
            </w:r>
            <w:proofErr w:type="spellEnd"/>
          </w:p>
        </w:tc>
        <w:tc>
          <w:tcPr>
            <w:tcW w:w="4716" w:type="dxa"/>
          </w:tcPr>
          <w:p w14:paraId="7B61040E" w14:textId="77777777" w:rsidR="00695949" w:rsidRDefault="00096DB0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Ese hueco es un nido de pájaro </w:t>
            </w:r>
          </w:p>
        </w:tc>
      </w:tr>
      <w:tr w:rsidR="00695949" w:rsidRPr="00905950" w14:paraId="0A28291C" w14:textId="77777777" w:rsidTr="00816EBB">
        <w:trPr>
          <w:trHeight w:val="419"/>
        </w:trPr>
        <w:tc>
          <w:tcPr>
            <w:tcW w:w="3167" w:type="dxa"/>
          </w:tcPr>
          <w:p w14:paraId="29083A98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Mura</w:t>
            </w:r>
          </w:p>
        </w:tc>
        <w:tc>
          <w:tcPr>
            <w:tcW w:w="1942" w:type="dxa"/>
          </w:tcPr>
          <w:p w14:paraId="3BBC9DB4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Gripe</w:t>
            </w:r>
          </w:p>
        </w:tc>
        <w:tc>
          <w:tcPr>
            <w:tcW w:w="4487" w:type="dxa"/>
          </w:tcPr>
          <w:p w14:paraId="4DFADCFA" w14:textId="77777777" w:rsidR="00695949" w:rsidRDefault="00547410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Muria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2BFC53D0" w14:textId="77777777" w:rsidR="00695949" w:rsidRDefault="00547410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Yo tengo gripe </w:t>
            </w:r>
          </w:p>
        </w:tc>
      </w:tr>
      <w:tr w:rsidR="00695949" w:rsidRPr="00905950" w14:paraId="2897347A" w14:textId="77777777" w:rsidTr="00816EBB">
        <w:trPr>
          <w:trHeight w:val="419"/>
        </w:trPr>
        <w:tc>
          <w:tcPr>
            <w:tcW w:w="3167" w:type="dxa"/>
          </w:tcPr>
          <w:p w14:paraId="41BDC2C8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Muma</w:t>
            </w:r>
            <w:proofErr w:type="spellEnd"/>
          </w:p>
        </w:tc>
        <w:tc>
          <w:tcPr>
            <w:tcW w:w="1942" w:type="dxa"/>
          </w:tcPr>
          <w:p w14:paraId="27E6418F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Frijol</w:t>
            </w:r>
          </w:p>
        </w:tc>
        <w:tc>
          <w:tcPr>
            <w:tcW w:w="4487" w:type="dxa"/>
          </w:tcPr>
          <w:p w14:paraId="476DC8B1" w14:textId="77777777" w:rsidR="00695949" w:rsidRDefault="00547410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Muma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tain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59B8FB8D" w14:textId="77777777" w:rsidR="00695949" w:rsidRDefault="00547410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frijol es de color rojo </w:t>
            </w:r>
          </w:p>
        </w:tc>
      </w:tr>
      <w:tr w:rsidR="00547410" w:rsidRPr="00905950" w14:paraId="6A97F9F6" w14:textId="77777777" w:rsidTr="00547410">
        <w:trPr>
          <w:trHeight w:val="503"/>
        </w:trPr>
        <w:tc>
          <w:tcPr>
            <w:tcW w:w="3167" w:type="dxa"/>
          </w:tcPr>
          <w:p w14:paraId="4BC50782" w14:textId="77777777" w:rsidR="00547410" w:rsidRPr="00547410" w:rsidRDefault="00547410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Muta</w:t>
            </w:r>
          </w:p>
        </w:tc>
        <w:tc>
          <w:tcPr>
            <w:tcW w:w="1942" w:type="dxa"/>
          </w:tcPr>
          <w:p w14:paraId="60BDE23D" w14:textId="77777777" w:rsidR="00547410" w:rsidRPr="00787248" w:rsidRDefault="00547410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Nube</w:t>
            </w:r>
          </w:p>
        </w:tc>
        <w:tc>
          <w:tcPr>
            <w:tcW w:w="4487" w:type="dxa"/>
          </w:tcPr>
          <w:p w14:paraId="6F9D1A18" w14:textId="77777777" w:rsidR="00547410" w:rsidRDefault="00547410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Muta ye</w:t>
            </w:r>
            <w:r w:rsidR="00756AFE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756AFE"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 w:rsidR="00756AFE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756AFE"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 w:rsidR="00756AFE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78FF060C" w14:textId="77777777" w:rsidR="00547410" w:rsidRDefault="00756AFE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nube es de color blanco </w:t>
            </w:r>
          </w:p>
        </w:tc>
      </w:tr>
      <w:tr w:rsidR="00695949" w:rsidRPr="00905950" w14:paraId="495F6C6F" w14:textId="77777777" w:rsidTr="00816EBB">
        <w:trPr>
          <w:trHeight w:val="419"/>
        </w:trPr>
        <w:tc>
          <w:tcPr>
            <w:tcW w:w="3167" w:type="dxa"/>
          </w:tcPr>
          <w:p w14:paraId="635D3918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Mundiare</w:t>
            </w:r>
            <w:proofErr w:type="spellEnd"/>
          </w:p>
        </w:tc>
        <w:tc>
          <w:tcPr>
            <w:tcW w:w="1942" w:type="dxa"/>
          </w:tcPr>
          <w:p w14:paraId="0A6428AF" w14:textId="77777777" w:rsidR="00695949" w:rsidRPr="00787248" w:rsidRDefault="00756AFE" w:rsidP="00882D89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Cazar </w:t>
            </w:r>
          </w:p>
        </w:tc>
        <w:tc>
          <w:tcPr>
            <w:tcW w:w="4487" w:type="dxa"/>
          </w:tcPr>
          <w:p w14:paraId="3F7988AE" w14:textId="77777777" w:rsidR="00695949" w:rsidRDefault="00756AFE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Idoli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mundiare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347D6383" w14:textId="77777777" w:rsidR="00695949" w:rsidRDefault="00756AFE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idolo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se fue a cazar </w:t>
            </w:r>
          </w:p>
        </w:tc>
      </w:tr>
      <w:tr w:rsidR="00B67089" w:rsidRPr="00905950" w14:paraId="65DA0E16" w14:textId="77777777" w:rsidTr="00B67089">
        <w:trPr>
          <w:trHeight w:val="457"/>
        </w:trPr>
        <w:tc>
          <w:tcPr>
            <w:tcW w:w="3167" w:type="dxa"/>
          </w:tcPr>
          <w:p w14:paraId="6CCFC1FA" w14:textId="77777777" w:rsidR="00B67089" w:rsidRPr="00787248" w:rsidRDefault="00B6708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Münen</w:t>
            </w:r>
            <w:proofErr w:type="spellEnd"/>
          </w:p>
        </w:tc>
        <w:tc>
          <w:tcPr>
            <w:tcW w:w="1942" w:type="dxa"/>
          </w:tcPr>
          <w:p w14:paraId="795183FC" w14:textId="77777777" w:rsidR="00B67089" w:rsidRPr="00787248" w:rsidRDefault="00B6708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Desgranar</w:t>
            </w:r>
          </w:p>
        </w:tc>
        <w:tc>
          <w:tcPr>
            <w:tcW w:w="4487" w:type="dxa"/>
          </w:tcPr>
          <w:p w14:paraId="4741579A" w14:textId="77777777" w:rsidR="00B67089" w:rsidRDefault="00B67089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münen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30CA8EEE" w14:textId="77777777" w:rsidR="00B67089" w:rsidRDefault="00B67089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desgranar maíz </w:t>
            </w:r>
          </w:p>
        </w:tc>
      </w:tr>
      <w:tr w:rsidR="00695949" w:rsidRPr="00905950" w14:paraId="045D1453" w14:textId="77777777" w:rsidTr="00816EBB">
        <w:trPr>
          <w:trHeight w:val="419"/>
        </w:trPr>
        <w:tc>
          <w:tcPr>
            <w:tcW w:w="3167" w:type="dxa"/>
          </w:tcPr>
          <w:p w14:paraId="795B42B9" w14:textId="77777777" w:rsidR="00695949" w:rsidRPr="00787248" w:rsidRDefault="007127CC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b/>
                <w:sz w:val="32"/>
                <w:szCs w:val="32"/>
              </w:rPr>
              <w:t>Münen</w:t>
            </w:r>
            <w:proofErr w:type="spellEnd"/>
            <w:r>
              <w:rPr>
                <w:rFonts w:ascii="Batang" w:eastAsia="Batang" w:hAnsi="Batang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942" w:type="dxa"/>
          </w:tcPr>
          <w:p w14:paraId="3D1BA027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platanillo</w:t>
            </w:r>
          </w:p>
        </w:tc>
        <w:tc>
          <w:tcPr>
            <w:tcW w:w="4487" w:type="dxa"/>
          </w:tcPr>
          <w:p w14:paraId="67DBD633" w14:textId="77777777" w:rsidR="00695949" w:rsidRDefault="007127C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Münen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ngwen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77B56127" w14:textId="77777777" w:rsidR="00695949" w:rsidRDefault="007127C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Traiga una hoja de platanillo </w:t>
            </w:r>
          </w:p>
        </w:tc>
      </w:tr>
      <w:tr w:rsidR="00695949" w:rsidRPr="00905950" w14:paraId="7D482900" w14:textId="77777777" w:rsidTr="00816EBB">
        <w:trPr>
          <w:trHeight w:val="419"/>
        </w:trPr>
        <w:tc>
          <w:tcPr>
            <w:tcW w:w="3167" w:type="dxa"/>
          </w:tcPr>
          <w:p w14:paraId="01E17113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Mününe</w:t>
            </w:r>
            <w:proofErr w:type="spellEnd"/>
          </w:p>
        </w:tc>
        <w:tc>
          <w:tcPr>
            <w:tcW w:w="1942" w:type="dxa"/>
          </w:tcPr>
          <w:p w14:paraId="40BB8CDE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En polvo</w:t>
            </w:r>
          </w:p>
        </w:tc>
        <w:tc>
          <w:tcPr>
            <w:tcW w:w="4487" w:type="dxa"/>
          </w:tcPr>
          <w:p w14:paraId="7617E582" w14:textId="77777777" w:rsidR="00695949" w:rsidRDefault="007127C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mününe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sribere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0DCC9A4D" w14:textId="77777777" w:rsidR="00695949" w:rsidRDefault="007127C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Haga la leche en polvo </w:t>
            </w:r>
          </w:p>
        </w:tc>
      </w:tr>
      <w:tr w:rsidR="00695949" w:rsidRPr="00905950" w14:paraId="7CD7DC83" w14:textId="77777777" w:rsidTr="00816EBB">
        <w:trPr>
          <w:trHeight w:val="419"/>
        </w:trPr>
        <w:tc>
          <w:tcPr>
            <w:tcW w:w="3167" w:type="dxa"/>
          </w:tcPr>
          <w:p w14:paraId="5459EB92" w14:textId="77777777" w:rsidR="00695949" w:rsidRPr="00787248" w:rsidRDefault="00695949" w:rsidP="00882D89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Muä</w:t>
            </w:r>
            <w:proofErr w:type="spellEnd"/>
          </w:p>
        </w:tc>
        <w:tc>
          <w:tcPr>
            <w:tcW w:w="1942" w:type="dxa"/>
          </w:tcPr>
          <w:p w14:paraId="18AF2293" w14:textId="77777777" w:rsidR="00695949" w:rsidRPr="00787248" w:rsidRDefault="00695949" w:rsidP="00882D89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Piña</w:t>
            </w:r>
          </w:p>
        </w:tc>
        <w:tc>
          <w:tcPr>
            <w:tcW w:w="4487" w:type="dxa"/>
          </w:tcPr>
          <w:p w14:paraId="11CE0F69" w14:textId="77777777" w:rsidR="00695949" w:rsidRDefault="007127C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716" w:type="dxa"/>
          </w:tcPr>
          <w:p w14:paraId="2931F6DA" w14:textId="77777777" w:rsidR="00695949" w:rsidRDefault="007127CC" w:rsidP="00882D89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Cómase la piña </w:t>
            </w:r>
          </w:p>
        </w:tc>
      </w:tr>
    </w:tbl>
    <w:p w14:paraId="00338D3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</w:p>
    <w:p w14:paraId="54BC7787" w14:textId="77777777" w:rsidR="00695949" w:rsidRDefault="00695949" w:rsidP="00327FC8">
      <w:pPr>
        <w:rPr>
          <w:rFonts w:ascii="Batang" w:eastAsia="Batang" w:hAnsi="Batang"/>
          <w:b/>
          <w:sz w:val="32"/>
          <w:szCs w:val="32"/>
        </w:rPr>
      </w:pPr>
    </w:p>
    <w:p w14:paraId="5D425102" w14:textId="77777777" w:rsidR="007127CC" w:rsidRDefault="007127CC" w:rsidP="00327FC8">
      <w:pPr>
        <w:rPr>
          <w:rFonts w:ascii="Batang" w:eastAsia="Batang" w:hAnsi="Batang"/>
          <w:b/>
          <w:sz w:val="32"/>
          <w:szCs w:val="32"/>
        </w:rPr>
      </w:pPr>
    </w:p>
    <w:p w14:paraId="542A8F38" w14:textId="77777777" w:rsidR="007127CC" w:rsidRPr="00787248" w:rsidRDefault="007127CC" w:rsidP="00327FC8">
      <w:pPr>
        <w:rPr>
          <w:rFonts w:ascii="Batang" w:eastAsia="Batang" w:hAnsi="Batang"/>
          <w:sz w:val="32"/>
          <w:szCs w:val="32"/>
        </w:rPr>
      </w:pPr>
    </w:p>
    <w:p w14:paraId="7FC53AD8" w14:textId="77777777" w:rsidR="00327FC8" w:rsidRPr="00787248" w:rsidRDefault="00BD0DAC" w:rsidP="007127CC">
      <w:pPr>
        <w:jc w:val="center"/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A6B47" wp14:editId="33522FFA">
                <wp:simplePos x="0" y="0"/>
                <wp:positionH relativeFrom="margin">
                  <wp:align>center</wp:align>
                </wp:positionH>
                <wp:positionV relativeFrom="paragraph">
                  <wp:posOffset>57768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9D66C" w14:textId="77777777" w:rsidR="00F76509" w:rsidRPr="00BD0DAC" w:rsidRDefault="00F76509" w:rsidP="007127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B47" id="Cuadro de texto 11" o:spid="_x0000_s1037" type="#_x0000_t202" style="position:absolute;left:0;text-align:left;margin-left:0;margin-top:4.55pt;width:100.15pt;height:2in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1EF9D66C" w14:textId="77777777" w:rsidR="00F76509" w:rsidRPr="00BD0DAC" w:rsidRDefault="00F76509" w:rsidP="007127C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F7910" w14:textId="77777777" w:rsidR="00327FC8" w:rsidRPr="00787248" w:rsidRDefault="00327FC8" w:rsidP="007127CC">
      <w:pPr>
        <w:jc w:val="center"/>
        <w:rPr>
          <w:rFonts w:ascii="Batang" w:eastAsia="Batang" w:hAnsi="Batang"/>
          <w:sz w:val="32"/>
          <w:szCs w:val="32"/>
        </w:rPr>
      </w:pPr>
    </w:p>
    <w:p w14:paraId="6B8439BF" w14:textId="77777777" w:rsidR="00BD0DAC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595"/>
        <w:gridCol w:w="2306"/>
        <w:gridCol w:w="4087"/>
        <w:gridCol w:w="4324"/>
      </w:tblGrid>
      <w:tr w:rsidR="008F27C6" w:rsidRPr="00905950" w14:paraId="6FAFBDA7" w14:textId="77777777" w:rsidTr="0017000D">
        <w:trPr>
          <w:trHeight w:val="289"/>
        </w:trPr>
        <w:tc>
          <w:tcPr>
            <w:tcW w:w="3595" w:type="dxa"/>
          </w:tcPr>
          <w:p w14:paraId="4AA8338C" w14:textId="77777777" w:rsidR="007127CC" w:rsidRPr="00732650" w:rsidRDefault="00C64491" w:rsidP="0073265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</w:t>
            </w:r>
            <w:r w:rsidR="006A04DA">
              <w:rPr>
                <w:rFonts w:ascii="Batang" w:eastAsia="Batang" w:hAnsi="Batang"/>
                <w:sz w:val="32"/>
                <w:szCs w:val="32"/>
              </w:rPr>
              <w:t>ä</w:t>
            </w:r>
            <w:r w:rsidR="006A04DA" w:rsidRPr="00787248">
              <w:rPr>
                <w:rFonts w:ascii="Batang" w:eastAsia="Batang" w:hAnsi="Batang"/>
                <w:sz w:val="32"/>
                <w:szCs w:val="32"/>
              </w:rPr>
              <w:t>n</w:t>
            </w:r>
            <w:proofErr w:type="spellEnd"/>
          </w:p>
        </w:tc>
        <w:tc>
          <w:tcPr>
            <w:tcW w:w="2306" w:type="dxa"/>
          </w:tcPr>
          <w:p w14:paraId="31CE4FB6" w14:textId="77777777" w:rsidR="007127CC" w:rsidRPr="00905950" w:rsidRDefault="00C64491" w:rsidP="00BC0EBD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Vaya </w:t>
            </w:r>
          </w:p>
        </w:tc>
        <w:tc>
          <w:tcPr>
            <w:tcW w:w="4087" w:type="dxa"/>
          </w:tcPr>
          <w:p w14:paraId="52D4C864" w14:textId="77777777" w:rsidR="007127CC" w:rsidRPr="00905950" w:rsidRDefault="00C64491" w:rsidP="007127CC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jadengä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81884E9" w14:textId="77777777" w:rsidR="007127CC" w:rsidRPr="00905950" w:rsidRDefault="00C64491" w:rsidP="00BC0EBD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Vaya a jugar </w:t>
            </w:r>
          </w:p>
        </w:tc>
      </w:tr>
      <w:tr w:rsidR="006A04DA" w:rsidRPr="00905950" w14:paraId="35A9288D" w14:textId="77777777" w:rsidTr="0017000D">
        <w:trPr>
          <w:trHeight w:val="289"/>
        </w:trPr>
        <w:tc>
          <w:tcPr>
            <w:tcW w:w="3595" w:type="dxa"/>
          </w:tcPr>
          <w:p w14:paraId="440B95CC" w14:textId="77777777" w:rsidR="006A04DA" w:rsidRPr="00732650" w:rsidRDefault="00C64491" w:rsidP="006A04D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nändä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306" w:type="dxa"/>
          </w:tcPr>
          <w:p w14:paraId="0B7E7CC4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váyase</w:t>
            </w:r>
          </w:p>
        </w:tc>
        <w:tc>
          <w:tcPr>
            <w:tcW w:w="4087" w:type="dxa"/>
          </w:tcPr>
          <w:p w14:paraId="0E8533E3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Nändä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jerekä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gwädä</w:t>
            </w:r>
            <w:proofErr w:type="spellEnd"/>
          </w:p>
        </w:tc>
        <w:tc>
          <w:tcPr>
            <w:tcW w:w="4324" w:type="dxa"/>
          </w:tcPr>
          <w:p w14:paraId="27244649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Váyase mejor para su casa </w:t>
            </w:r>
          </w:p>
        </w:tc>
      </w:tr>
      <w:tr w:rsidR="006A04DA" w:rsidRPr="00905950" w14:paraId="4EA78CEB" w14:textId="77777777" w:rsidTr="0017000D">
        <w:trPr>
          <w:trHeight w:val="289"/>
        </w:trPr>
        <w:tc>
          <w:tcPr>
            <w:tcW w:w="3595" w:type="dxa"/>
          </w:tcPr>
          <w:p w14:paraId="35856E62" w14:textId="77777777" w:rsidR="006A04DA" w:rsidRPr="00732650" w:rsidRDefault="00C64491" w:rsidP="006A04D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306" w:type="dxa"/>
          </w:tcPr>
          <w:p w14:paraId="5AE8722D" w14:textId="77777777" w:rsidR="006A04DA" w:rsidRPr="00905950" w:rsidRDefault="00C64491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Alargar </w:t>
            </w:r>
          </w:p>
        </w:tc>
        <w:tc>
          <w:tcPr>
            <w:tcW w:w="4087" w:type="dxa"/>
          </w:tcPr>
          <w:p w14:paraId="22711A9E" w14:textId="77777777" w:rsidR="006A04DA" w:rsidRPr="00905950" w:rsidRDefault="00C64491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6816D2F2" w14:textId="77777777" w:rsidR="006A04DA" w:rsidRPr="00905950" w:rsidRDefault="00C64491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hilo se alargó mas</w:t>
            </w:r>
          </w:p>
        </w:tc>
      </w:tr>
      <w:tr w:rsidR="00C64491" w:rsidRPr="00905950" w14:paraId="6AD86046" w14:textId="77777777" w:rsidTr="0017000D">
        <w:trPr>
          <w:trHeight w:val="289"/>
        </w:trPr>
        <w:tc>
          <w:tcPr>
            <w:tcW w:w="3595" w:type="dxa"/>
          </w:tcPr>
          <w:p w14:paraId="0CD5E8A5" w14:textId="77777777" w:rsidR="00C64491" w:rsidRDefault="00B078AB" w:rsidP="006A04D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nägäingä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C64491"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2306" w:type="dxa"/>
          </w:tcPr>
          <w:p w14:paraId="054AAA2F" w14:textId="77777777" w:rsidR="00C64491" w:rsidRDefault="00B078AB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Caer </w:t>
            </w:r>
            <w:r w:rsidR="00C64491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087" w:type="dxa"/>
          </w:tcPr>
          <w:p w14:paraId="1C6F6EF2" w14:textId="77777777" w:rsidR="00C64491" w:rsidRDefault="00B078AB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blü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nägäingä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79FFF148" w14:textId="77777777" w:rsidR="00C64491" w:rsidRDefault="00B078AB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está cayendo las flores </w:t>
            </w:r>
          </w:p>
        </w:tc>
      </w:tr>
      <w:tr w:rsidR="006A04DA" w:rsidRPr="00905950" w14:paraId="1C6B7DFC" w14:textId="77777777" w:rsidTr="0017000D">
        <w:trPr>
          <w:trHeight w:val="289"/>
        </w:trPr>
        <w:tc>
          <w:tcPr>
            <w:tcW w:w="3595" w:type="dxa"/>
          </w:tcPr>
          <w:p w14:paraId="09F246DC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Naran</w:t>
            </w:r>
            <w:proofErr w:type="spellEnd"/>
          </w:p>
        </w:tc>
        <w:tc>
          <w:tcPr>
            <w:tcW w:w="2306" w:type="dxa"/>
          </w:tcPr>
          <w:p w14:paraId="2E9508EA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Naranja</w:t>
            </w:r>
          </w:p>
        </w:tc>
        <w:tc>
          <w:tcPr>
            <w:tcW w:w="4087" w:type="dxa"/>
          </w:tcPr>
          <w:p w14:paraId="2683CC2E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Naran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ötö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kubu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93CCC04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Coseche dos naranja </w:t>
            </w:r>
          </w:p>
        </w:tc>
      </w:tr>
      <w:tr w:rsidR="006A04DA" w:rsidRPr="00905950" w14:paraId="45E131EC" w14:textId="77777777" w:rsidTr="0017000D">
        <w:trPr>
          <w:trHeight w:val="70"/>
        </w:trPr>
        <w:tc>
          <w:tcPr>
            <w:tcW w:w="3595" w:type="dxa"/>
          </w:tcPr>
          <w:p w14:paraId="62CCFFCA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Nagaingä</w:t>
            </w:r>
            <w:proofErr w:type="spellEnd"/>
          </w:p>
        </w:tc>
        <w:tc>
          <w:tcPr>
            <w:tcW w:w="2306" w:type="dxa"/>
          </w:tcPr>
          <w:p w14:paraId="6D7DE104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Volando</w:t>
            </w:r>
          </w:p>
        </w:tc>
        <w:tc>
          <w:tcPr>
            <w:tcW w:w="4087" w:type="dxa"/>
          </w:tcPr>
          <w:p w14:paraId="112E413B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Nugwä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nini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nagäingä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68921C4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Están volando los pájaros</w:t>
            </w:r>
          </w:p>
        </w:tc>
      </w:tr>
      <w:tr w:rsidR="006A04DA" w:rsidRPr="00905950" w14:paraId="47998544" w14:textId="77777777" w:rsidTr="0017000D">
        <w:trPr>
          <w:trHeight w:val="70"/>
        </w:trPr>
        <w:tc>
          <w:tcPr>
            <w:tcW w:w="3595" w:type="dxa"/>
          </w:tcPr>
          <w:p w14:paraId="6B44FCC7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Nagaga</w:t>
            </w:r>
            <w:proofErr w:type="spellEnd"/>
          </w:p>
        </w:tc>
        <w:tc>
          <w:tcPr>
            <w:tcW w:w="2306" w:type="dxa"/>
          </w:tcPr>
          <w:p w14:paraId="50A25A86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Suceso  </w:t>
            </w:r>
          </w:p>
        </w:tc>
        <w:tc>
          <w:tcPr>
            <w:tcW w:w="4087" w:type="dxa"/>
          </w:tcPr>
          <w:p w14:paraId="7F77A6CF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nagaga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324" w:type="dxa"/>
          </w:tcPr>
          <w:p w14:paraId="2C475520" w14:textId="77777777" w:rsidR="006A04DA" w:rsidRPr="00905950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 sucedió algo </w:t>
            </w:r>
          </w:p>
        </w:tc>
      </w:tr>
      <w:tr w:rsidR="006A04DA" w14:paraId="7ABAA6AB" w14:textId="77777777" w:rsidTr="0017000D">
        <w:trPr>
          <w:trHeight w:val="70"/>
        </w:trPr>
        <w:tc>
          <w:tcPr>
            <w:tcW w:w="3595" w:type="dxa"/>
          </w:tcPr>
          <w:p w14:paraId="679A56F8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Nane</w:t>
            </w:r>
            <w:proofErr w:type="spellEnd"/>
          </w:p>
        </w:tc>
        <w:tc>
          <w:tcPr>
            <w:tcW w:w="2306" w:type="dxa"/>
          </w:tcPr>
          <w:p w14:paraId="27075D0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Ante   </w:t>
            </w:r>
          </w:p>
        </w:tc>
        <w:tc>
          <w:tcPr>
            <w:tcW w:w="4087" w:type="dxa"/>
          </w:tcPr>
          <w:p w14:paraId="6089D0AE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Chi den jai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mata tibien</w:t>
            </w:r>
          </w:p>
        </w:tc>
        <w:tc>
          <w:tcPr>
            <w:tcW w:w="4324" w:type="dxa"/>
          </w:tcPr>
          <w:p w14:paraId="221780F3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Agarra él bebe ante que se caiga. </w:t>
            </w:r>
          </w:p>
        </w:tc>
      </w:tr>
      <w:tr w:rsidR="006A04DA" w14:paraId="6CFD26BF" w14:textId="77777777" w:rsidTr="0017000D">
        <w:trPr>
          <w:trHeight w:val="70"/>
        </w:trPr>
        <w:tc>
          <w:tcPr>
            <w:tcW w:w="3595" w:type="dxa"/>
          </w:tcPr>
          <w:p w14:paraId="6598D765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Nande</w:t>
            </w:r>
            <w:proofErr w:type="spellEnd"/>
          </w:p>
        </w:tc>
        <w:tc>
          <w:tcPr>
            <w:tcW w:w="2306" w:type="dxa"/>
          </w:tcPr>
          <w:p w14:paraId="338C1F79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E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quivocarse</w:t>
            </w:r>
          </w:p>
        </w:tc>
        <w:tc>
          <w:tcPr>
            <w:tcW w:w="4087" w:type="dxa"/>
          </w:tcPr>
          <w:p w14:paraId="21A0405F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nände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1BD2471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Me equivoque con esa mujer </w:t>
            </w:r>
          </w:p>
        </w:tc>
      </w:tr>
      <w:tr w:rsidR="006A04DA" w14:paraId="4D0BC7BA" w14:textId="77777777" w:rsidTr="0017000D">
        <w:trPr>
          <w:trHeight w:val="424"/>
        </w:trPr>
        <w:tc>
          <w:tcPr>
            <w:tcW w:w="3595" w:type="dxa"/>
          </w:tcPr>
          <w:p w14:paraId="46C469D8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Nainte</w:t>
            </w:r>
            <w:proofErr w:type="spellEnd"/>
          </w:p>
        </w:tc>
        <w:tc>
          <w:tcPr>
            <w:tcW w:w="2306" w:type="dxa"/>
          </w:tcPr>
          <w:p w14:paraId="781D5211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Agotado</w:t>
            </w:r>
          </w:p>
        </w:tc>
        <w:tc>
          <w:tcPr>
            <w:tcW w:w="4087" w:type="dxa"/>
          </w:tcPr>
          <w:p w14:paraId="17E244C6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nainte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E75174D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está agotado </w:t>
            </w:r>
          </w:p>
        </w:tc>
      </w:tr>
      <w:tr w:rsidR="006A04DA" w14:paraId="7A45756E" w14:textId="77777777" w:rsidTr="0017000D">
        <w:trPr>
          <w:trHeight w:val="424"/>
        </w:trPr>
        <w:tc>
          <w:tcPr>
            <w:tcW w:w="3595" w:type="dxa"/>
          </w:tcPr>
          <w:p w14:paraId="57FA13D8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Naga</w:t>
            </w:r>
            <w:proofErr w:type="spellEnd"/>
          </w:p>
        </w:tc>
        <w:tc>
          <w:tcPr>
            <w:tcW w:w="2306" w:type="dxa"/>
          </w:tcPr>
          <w:p w14:paraId="2FD8272D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Atrapo  </w:t>
            </w:r>
          </w:p>
        </w:tc>
        <w:tc>
          <w:tcPr>
            <w:tcW w:w="4087" w:type="dxa"/>
          </w:tcPr>
          <w:p w14:paraId="1263BDCC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yei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1774E36C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Esa mujer atrapo la gallina</w:t>
            </w:r>
          </w:p>
        </w:tc>
      </w:tr>
      <w:tr w:rsidR="006A04DA" w14:paraId="50F25DE1" w14:textId="77777777" w:rsidTr="0017000D">
        <w:trPr>
          <w:trHeight w:val="424"/>
        </w:trPr>
        <w:tc>
          <w:tcPr>
            <w:tcW w:w="3595" w:type="dxa"/>
          </w:tcPr>
          <w:p w14:paraId="55B6FCF0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Nagani</w:t>
            </w:r>
            <w:proofErr w:type="spellEnd"/>
          </w:p>
        </w:tc>
        <w:tc>
          <w:tcPr>
            <w:tcW w:w="2306" w:type="dxa"/>
          </w:tcPr>
          <w:p w14:paraId="68126651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Atraparon </w:t>
            </w:r>
          </w:p>
        </w:tc>
        <w:tc>
          <w:tcPr>
            <w:tcW w:w="4087" w:type="dxa"/>
          </w:tcPr>
          <w:p w14:paraId="24EC172E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nagani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10420CD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Atraparon pescado en el rio</w:t>
            </w:r>
          </w:p>
        </w:tc>
      </w:tr>
      <w:tr w:rsidR="006A04DA" w14:paraId="3A10508A" w14:textId="77777777" w:rsidTr="0017000D">
        <w:trPr>
          <w:trHeight w:val="424"/>
        </w:trPr>
        <w:tc>
          <w:tcPr>
            <w:tcW w:w="3595" w:type="dxa"/>
          </w:tcPr>
          <w:p w14:paraId="7D08642A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Ne</w:t>
            </w:r>
          </w:p>
        </w:tc>
        <w:tc>
          <w:tcPr>
            <w:tcW w:w="2306" w:type="dxa"/>
          </w:tcPr>
          <w:p w14:paraId="45F7A0E2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Reciba </w:t>
            </w:r>
          </w:p>
        </w:tc>
        <w:tc>
          <w:tcPr>
            <w:tcW w:w="4087" w:type="dxa"/>
          </w:tcPr>
          <w:p w14:paraId="47E3E13B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Ngwia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C447A3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Reciba esta plata </w:t>
            </w:r>
          </w:p>
        </w:tc>
      </w:tr>
      <w:tr w:rsidR="006A04DA" w14:paraId="7C5C05A3" w14:textId="77777777" w:rsidTr="0017000D">
        <w:trPr>
          <w:trHeight w:val="424"/>
        </w:trPr>
        <w:tc>
          <w:tcPr>
            <w:tcW w:w="3595" w:type="dxa"/>
          </w:tcPr>
          <w:p w14:paraId="1EEE9474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ere</w:t>
            </w:r>
            <w:proofErr w:type="spellEnd"/>
          </w:p>
        </w:tc>
        <w:tc>
          <w:tcPr>
            <w:tcW w:w="2306" w:type="dxa"/>
          </w:tcPr>
          <w:p w14:paraId="41C1E335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Por aquí </w:t>
            </w:r>
          </w:p>
        </w:tc>
        <w:tc>
          <w:tcPr>
            <w:tcW w:w="4087" w:type="dxa"/>
          </w:tcPr>
          <w:p w14:paraId="4636438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Brän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tibe </w:t>
            </w:r>
          </w:p>
        </w:tc>
        <w:tc>
          <w:tcPr>
            <w:tcW w:w="4324" w:type="dxa"/>
          </w:tcPr>
          <w:p w14:paraId="2AC901EF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conmigo por aquí </w:t>
            </w:r>
          </w:p>
        </w:tc>
      </w:tr>
      <w:tr w:rsidR="006A04DA" w14:paraId="42859102" w14:textId="77777777" w:rsidTr="0017000D">
        <w:trPr>
          <w:trHeight w:val="424"/>
        </w:trPr>
        <w:tc>
          <w:tcPr>
            <w:tcW w:w="3595" w:type="dxa"/>
          </w:tcPr>
          <w:p w14:paraId="715139EB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</w:t>
            </w:r>
            <w:r>
              <w:rPr>
                <w:rFonts w:ascii="Batang" w:eastAsia="Batang" w:hAnsi="Batang"/>
                <w:sz w:val="32"/>
                <w:szCs w:val="32"/>
              </w:rPr>
              <w:t>d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2306" w:type="dxa"/>
          </w:tcPr>
          <w:p w14:paraId="5427E860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Perderse </w:t>
            </w:r>
          </w:p>
        </w:tc>
        <w:tc>
          <w:tcPr>
            <w:tcW w:w="4087" w:type="dxa"/>
          </w:tcPr>
          <w:p w14:paraId="1A0A9C65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matare  </w:t>
            </w:r>
          </w:p>
        </w:tc>
        <w:tc>
          <w:tcPr>
            <w:tcW w:w="4324" w:type="dxa"/>
          </w:tcPr>
          <w:p w14:paraId="241E894A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Hoy me perdí </w:t>
            </w:r>
          </w:p>
        </w:tc>
      </w:tr>
      <w:tr w:rsidR="006A04DA" w14:paraId="0D9AFD1F" w14:textId="77777777" w:rsidTr="0017000D">
        <w:trPr>
          <w:trHeight w:val="424"/>
        </w:trPr>
        <w:tc>
          <w:tcPr>
            <w:tcW w:w="3595" w:type="dxa"/>
          </w:tcPr>
          <w:p w14:paraId="1918CB40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lastRenderedPageBreak/>
              <w:t>n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edrin</w:t>
            </w:r>
            <w:proofErr w:type="spellEnd"/>
          </w:p>
        </w:tc>
        <w:tc>
          <w:tcPr>
            <w:tcW w:w="2306" w:type="dxa"/>
          </w:tcPr>
          <w:p w14:paraId="673A21B3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Este</w:t>
            </w:r>
          </w:p>
        </w:tc>
        <w:tc>
          <w:tcPr>
            <w:tcW w:w="4087" w:type="dxa"/>
          </w:tcPr>
          <w:p w14:paraId="3C2BCCDC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Ngwana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nedrin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775EDEEC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sol se ocultó  al este </w:t>
            </w:r>
          </w:p>
        </w:tc>
      </w:tr>
      <w:tr w:rsidR="006A04DA" w14:paraId="2D8911B5" w14:textId="77777777" w:rsidTr="0017000D">
        <w:trPr>
          <w:trHeight w:val="424"/>
        </w:trPr>
        <w:tc>
          <w:tcPr>
            <w:tcW w:w="3595" w:type="dxa"/>
          </w:tcPr>
          <w:p w14:paraId="0DED4BA2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ebe</w:t>
            </w:r>
            <w:proofErr w:type="spellEnd"/>
          </w:p>
        </w:tc>
        <w:tc>
          <w:tcPr>
            <w:tcW w:w="2306" w:type="dxa"/>
          </w:tcPr>
          <w:p w14:paraId="637B3042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quedó</w:t>
            </w:r>
          </w:p>
        </w:tc>
        <w:tc>
          <w:tcPr>
            <w:tcW w:w="4087" w:type="dxa"/>
          </w:tcPr>
          <w:p w14:paraId="07F74CD7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Chi se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kaibe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54B870F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Se quedó solo la bebé</w:t>
            </w:r>
          </w:p>
        </w:tc>
      </w:tr>
      <w:tr w:rsidR="006A04DA" w14:paraId="7B7A7E9A" w14:textId="77777777" w:rsidTr="0017000D">
        <w:trPr>
          <w:trHeight w:val="424"/>
        </w:trPr>
        <w:tc>
          <w:tcPr>
            <w:tcW w:w="3595" w:type="dxa"/>
          </w:tcPr>
          <w:p w14:paraId="7E791CA0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nebe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074C1818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Único  </w:t>
            </w:r>
          </w:p>
        </w:tc>
        <w:tc>
          <w:tcPr>
            <w:tcW w:w="4087" w:type="dxa"/>
          </w:tcPr>
          <w:p w14:paraId="0D450ED6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blite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D56F179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es el único que habla </w:t>
            </w:r>
          </w:p>
        </w:tc>
      </w:tr>
      <w:tr w:rsidR="006A04DA" w14:paraId="012F7EFF" w14:textId="77777777" w:rsidTr="0017000D">
        <w:trPr>
          <w:trHeight w:val="424"/>
        </w:trPr>
        <w:tc>
          <w:tcPr>
            <w:tcW w:w="3595" w:type="dxa"/>
          </w:tcPr>
          <w:p w14:paraId="2557DD5F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egä</w:t>
            </w:r>
            <w:proofErr w:type="spellEnd"/>
          </w:p>
        </w:tc>
        <w:tc>
          <w:tcPr>
            <w:tcW w:w="2306" w:type="dxa"/>
          </w:tcPr>
          <w:p w14:paraId="36D45011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desapareció</w:t>
            </w:r>
          </w:p>
        </w:tc>
        <w:tc>
          <w:tcPr>
            <w:tcW w:w="4087" w:type="dxa"/>
          </w:tcPr>
          <w:p w14:paraId="0A106BC1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Mugue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jokrä</w:t>
            </w:r>
            <w:proofErr w:type="spellEnd"/>
          </w:p>
        </w:tc>
        <w:tc>
          <w:tcPr>
            <w:tcW w:w="4324" w:type="dxa"/>
          </w:tcPr>
          <w:p w14:paraId="33027AD8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Desapareció todas las estrellas  </w:t>
            </w:r>
          </w:p>
        </w:tc>
      </w:tr>
      <w:tr w:rsidR="006A04DA" w14:paraId="5B8A0B72" w14:textId="77777777" w:rsidTr="0017000D">
        <w:trPr>
          <w:trHeight w:val="424"/>
        </w:trPr>
        <w:tc>
          <w:tcPr>
            <w:tcW w:w="3595" w:type="dxa"/>
          </w:tcPr>
          <w:p w14:paraId="1627BDE7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Nete</w:t>
            </w:r>
            <w:proofErr w:type="spellEnd"/>
          </w:p>
        </w:tc>
        <w:tc>
          <w:tcPr>
            <w:tcW w:w="2306" w:type="dxa"/>
          </w:tcPr>
          <w:p w14:paraId="0DAD026A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Aquí</w:t>
            </w:r>
            <w:r>
              <w:rPr>
                <w:rFonts w:ascii="Batang" w:eastAsia="Batang" w:hAnsi="Batang"/>
                <w:sz w:val="32"/>
                <w:szCs w:val="32"/>
              </w:rPr>
              <w:t xml:space="preserve">, esta, este  </w:t>
            </w:r>
          </w:p>
        </w:tc>
        <w:tc>
          <w:tcPr>
            <w:tcW w:w="4087" w:type="dxa"/>
          </w:tcPr>
          <w:p w14:paraId="41426407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kaibe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B0435A0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Yo vivo aquí solo </w:t>
            </w:r>
          </w:p>
        </w:tc>
      </w:tr>
      <w:tr w:rsidR="006A04DA" w14:paraId="0FBD908F" w14:textId="77777777" w:rsidTr="0017000D">
        <w:trPr>
          <w:trHeight w:val="424"/>
        </w:trPr>
        <w:tc>
          <w:tcPr>
            <w:tcW w:w="3595" w:type="dxa"/>
          </w:tcPr>
          <w:p w14:paraId="59E609D3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Nengä</w:t>
            </w:r>
            <w:proofErr w:type="spellEnd"/>
          </w:p>
        </w:tc>
        <w:tc>
          <w:tcPr>
            <w:tcW w:w="2306" w:type="dxa"/>
          </w:tcPr>
          <w:p w14:paraId="6913D5B1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Resbalarse</w:t>
            </w:r>
          </w:p>
        </w:tc>
        <w:tc>
          <w:tcPr>
            <w:tcW w:w="4087" w:type="dxa"/>
          </w:tcPr>
          <w:p w14:paraId="38F9D2AC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ngoto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nengä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6313F57C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me resbalan los pies </w:t>
            </w:r>
          </w:p>
        </w:tc>
      </w:tr>
      <w:tr w:rsidR="006A04DA" w14:paraId="79A19B41" w14:textId="77777777" w:rsidTr="0017000D">
        <w:trPr>
          <w:trHeight w:val="424"/>
        </w:trPr>
        <w:tc>
          <w:tcPr>
            <w:tcW w:w="3595" w:type="dxa"/>
          </w:tcPr>
          <w:p w14:paraId="765F70BF" w14:textId="77777777" w:rsidR="006A04DA" w:rsidRPr="00732650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Neri</w:t>
            </w:r>
          </w:p>
        </w:tc>
        <w:tc>
          <w:tcPr>
            <w:tcW w:w="2306" w:type="dxa"/>
          </w:tcPr>
          <w:p w14:paraId="4675556F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Esta, este, esto </w:t>
            </w:r>
          </w:p>
        </w:tc>
        <w:tc>
          <w:tcPr>
            <w:tcW w:w="4087" w:type="dxa"/>
          </w:tcPr>
          <w:p w14:paraId="1E5B5B8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kise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ara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tuaba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1D2A8C7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Yo vio esta  mano  </w:t>
            </w:r>
          </w:p>
        </w:tc>
      </w:tr>
      <w:tr w:rsidR="006A04DA" w14:paraId="6B6E8BF2" w14:textId="77777777" w:rsidTr="0017000D">
        <w:trPr>
          <w:trHeight w:val="424"/>
        </w:trPr>
        <w:tc>
          <w:tcPr>
            <w:tcW w:w="3595" w:type="dxa"/>
          </w:tcPr>
          <w:p w14:paraId="47CDF8F6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Nen</w:t>
            </w:r>
            <w:proofErr w:type="spellEnd"/>
          </w:p>
        </w:tc>
        <w:tc>
          <w:tcPr>
            <w:tcW w:w="2306" w:type="dxa"/>
          </w:tcPr>
          <w:p w14:paraId="43D4C205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Correr </w:t>
            </w:r>
          </w:p>
        </w:tc>
        <w:tc>
          <w:tcPr>
            <w:tcW w:w="4087" w:type="dxa"/>
          </w:tcPr>
          <w:p w14:paraId="54240CB0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Bura se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jura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60791BC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venado corre muy rápido </w:t>
            </w:r>
          </w:p>
        </w:tc>
      </w:tr>
      <w:tr w:rsidR="006A04DA" w14:paraId="5D96E05B" w14:textId="77777777" w:rsidTr="0017000D">
        <w:trPr>
          <w:trHeight w:val="424"/>
        </w:trPr>
        <w:tc>
          <w:tcPr>
            <w:tcW w:w="3595" w:type="dxa"/>
          </w:tcPr>
          <w:p w14:paraId="0AFBBB07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Nebed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2306" w:type="dxa"/>
          </w:tcPr>
          <w:p w14:paraId="7642B59C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Quedar </w:t>
            </w:r>
          </w:p>
        </w:tc>
        <w:tc>
          <w:tcPr>
            <w:tcW w:w="4087" w:type="dxa"/>
          </w:tcPr>
          <w:p w14:paraId="783E191B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Tärä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nebede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gwi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1560F55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quedó en la casa el cuaderno </w:t>
            </w:r>
          </w:p>
        </w:tc>
      </w:tr>
      <w:tr w:rsidR="006A04DA" w14:paraId="1EA6A630" w14:textId="77777777" w:rsidTr="0017000D">
        <w:trPr>
          <w:trHeight w:val="703"/>
        </w:trPr>
        <w:tc>
          <w:tcPr>
            <w:tcW w:w="3595" w:type="dxa"/>
          </w:tcPr>
          <w:p w14:paraId="0029F0E9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Nebete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640BBE29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Soltar </w:t>
            </w:r>
          </w:p>
        </w:tc>
        <w:tc>
          <w:tcPr>
            <w:tcW w:w="4087" w:type="dxa"/>
          </w:tcPr>
          <w:p w14:paraId="318B087C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nebete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jokrä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DD139E4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soltó toda  la chácara </w:t>
            </w:r>
          </w:p>
        </w:tc>
      </w:tr>
      <w:tr w:rsidR="006A04DA" w14:paraId="013699B9" w14:textId="77777777" w:rsidTr="0017000D">
        <w:trPr>
          <w:trHeight w:val="410"/>
        </w:trPr>
        <w:tc>
          <w:tcPr>
            <w:tcW w:w="3595" w:type="dxa"/>
          </w:tcPr>
          <w:p w14:paraId="7A42486A" w14:textId="77777777" w:rsidR="006A04DA" w:rsidRPr="00751510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</w:p>
          <w:p w14:paraId="5BE10790" w14:textId="77777777" w:rsidR="006A04DA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Negwäre</w:t>
            </w:r>
            <w:proofErr w:type="spellEnd"/>
          </w:p>
        </w:tc>
        <w:tc>
          <w:tcPr>
            <w:tcW w:w="2306" w:type="dxa"/>
          </w:tcPr>
          <w:p w14:paraId="62EBFF4B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</w:p>
          <w:p w14:paraId="12ADD43D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Aquí,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acá</w:t>
            </w:r>
          </w:p>
        </w:tc>
        <w:tc>
          <w:tcPr>
            <w:tcW w:w="4087" w:type="dxa"/>
          </w:tcPr>
          <w:p w14:paraId="31B3E288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  <w:p w14:paraId="5D0641FD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Jagwe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negwäre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41E64CB" w14:textId="77777777" w:rsidR="006A04DA" w:rsidRDefault="006A04DA" w:rsidP="006A04DA">
            <w:pPr>
              <w:tabs>
                <w:tab w:val="left" w:pos="990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  <w:p w14:paraId="2D0DB071" w14:textId="77777777" w:rsidR="006A04DA" w:rsidRDefault="006A04DA" w:rsidP="006A04DA">
            <w:pPr>
              <w:tabs>
                <w:tab w:val="left" w:pos="990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Venga aquí </w:t>
            </w:r>
          </w:p>
        </w:tc>
      </w:tr>
      <w:tr w:rsidR="006A04DA" w14:paraId="34CEE549" w14:textId="77777777" w:rsidTr="0017000D">
        <w:trPr>
          <w:trHeight w:val="424"/>
        </w:trPr>
        <w:tc>
          <w:tcPr>
            <w:tcW w:w="3595" w:type="dxa"/>
          </w:tcPr>
          <w:p w14:paraId="26B40A4D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Nedon</w:t>
            </w:r>
            <w:proofErr w:type="spellEnd"/>
          </w:p>
        </w:tc>
        <w:tc>
          <w:tcPr>
            <w:tcW w:w="2306" w:type="dxa"/>
          </w:tcPr>
          <w:p w14:paraId="63FBF95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Hacia abajo </w:t>
            </w:r>
          </w:p>
        </w:tc>
        <w:tc>
          <w:tcPr>
            <w:tcW w:w="4087" w:type="dxa"/>
          </w:tcPr>
          <w:p w14:paraId="549AAF3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nedon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D403F72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águila  se fue hacia abajo </w:t>
            </w:r>
          </w:p>
        </w:tc>
      </w:tr>
      <w:tr w:rsidR="006A04DA" w14:paraId="6408449C" w14:textId="77777777" w:rsidTr="0017000D">
        <w:trPr>
          <w:trHeight w:val="424"/>
        </w:trPr>
        <w:tc>
          <w:tcPr>
            <w:tcW w:w="3595" w:type="dxa"/>
          </w:tcPr>
          <w:p w14:paraId="003EF871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Nedongwäre</w:t>
            </w:r>
            <w:proofErr w:type="spellEnd"/>
          </w:p>
        </w:tc>
        <w:tc>
          <w:tcPr>
            <w:tcW w:w="2306" w:type="dxa"/>
          </w:tcPr>
          <w:p w14:paraId="0ACDAF24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Para Abajo</w:t>
            </w:r>
          </w:p>
        </w:tc>
        <w:tc>
          <w:tcPr>
            <w:tcW w:w="4087" w:type="dxa"/>
          </w:tcPr>
          <w:p w14:paraId="0FC4B261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nedongwäre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7FBDADF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para abajo del rio </w:t>
            </w:r>
          </w:p>
        </w:tc>
      </w:tr>
      <w:tr w:rsidR="006A04DA" w14:paraId="7129AFF4" w14:textId="77777777" w:rsidTr="0017000D">
        <w:trPr>
          <w:trHeight w:val="424"/>
        </w:trPr>
        <w:tc>
          <w:tcPr>
            <w:tcW w:w="3595" w:type="dxa"/>
          </w:tcPr>
          <w:p w14:paraId="2C3D0195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nedrin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3B727850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Oeste</w:t>
            </w:r>
          </w:p>
        </w:tc>
        <w:tc>
          <w:tcPr>
            <w:tcW w:w="4087" w:type="dxa"/>
          </w:tcPr>
          <w:p w14:paraId="317E5DF8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Muta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nedrin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7E7C2D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Se fue la nube para el oeste</w:t>
            </w:r>
          </w:p>
        </w:tc>
      </w:tr>
      <w:tr w:rsidR="006A04DA" w14:paraId="22CA8724" w14:textId="77777777" w:rsidTr="0017000D">
        <w:trPr>
          <w:trHeight w:val="828"/>
        </w:trPr>
        <w:tc>
          <w:tcPr>
            <w:tcW w:w="3595" w:type="dxa"/>
          </w:tcPr>
          <w:p w14:paraId="67501049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Nedringwäre</w:t>
            </w:r>
            <w:proofErr w:type="spellEnd"/>
          </w:p>
        </w:tc>
        <w:tc>
          <w:tcPr>
            <w:tcW w:w="2306" w:type="dxa"/>
          </w:tcPr>
          <w:p w14:paraId="058DA90C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Hacia el oeste </w:t>
            </w:r>
          </w:p>
        </w:tc>
        <w:tc>
          <w:tcPr>
            <w:tcW w:w="4087" w:type="dxa"/>
          </w:tcPr>
          <w:p w14:paraId="269AF3BF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nedringwäre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185BDAE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tarde me voy para hacia el oeste. </w:t>
            </w:r>
          </w:p>
        </w:tc>
      </w:tr>
      <w:tr w:rsidR="006A04DA" w14:paraId="5B7268A9" w14:textId="77777777" w:rsidTr="0017000D">
        <w:trPr>
          <w:trHeight w:val="424"/>
        </w:trPr>
        <w:tc>
          <w:tcPr>
            <w:tcW w:w="3595" w:type="dxa"/>
          </w:tcPr>
          <w:p w14:paraId="4EAF3C21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lastRenderedPageBreak/>
              <w:t>Negwetegä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33A2A5D7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Despertar </w:t>
            </w:r>
          </w:p>
        </w:tc>
        <w:tc>
          <w:tcPr>
            <w:tcW w:w="4087" w:type="dxa"/>
          </w:tcPr>
          <w:p w14:paraId="01C0F982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Deu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negwetegä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63309FE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noche me desperté </w:t>
            </w:r>
          </w:p>
        </w:tc>
      </w:tr>
      <w:tr w:rsidR="006A04DA" w14:paraId="4ADC2319" w14:textId="77777777" w:rsidTr="0017000D">
        <w:trPr>
          <w:trHeight w:val="424"/>
        </w:trPr>
        <w:tc>
          <w:tcPr>
            <w:tcW w:w="3595" w:type="dxa"/>
          </w:tcPr>
          <w:p w14:paraId="4F25F7C8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Ni</w:t>
            </w:r>
          </w:p>
        </w:tc>
        <w:tc>
          <w:tcPr>
            <w:tcW w:w="2306" w:type="dxa"/>
          </w:tcPr>
          <w:p w14:paraId="7E9F8C11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Persona </w:t>
            </w:r>
          </w:p>
        </w:tc>
        <w:tc>
          <w:tcPr>
            <w:tcW w:w="4087" w:type="dxa"/>
          </w:tcPr>
          <w:p w14:paraId="49CD754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echi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6A188CBD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persona se llama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echi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6A04DA" w14:paraId="6E1C9B4A" w14:textId="77777777" w:rsidTr="0017000D">
        <w:trPr>
          <w:trHeight w:val="424"/>
        </w:trPr>
        <w:tc>
          <w:tcPr>
            <w:tcW w:w="3595" w:type="dxa"/>
          </w:tcPr>
          <w:p w14:paraId="7A3B5A42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ni </w:t>
            </w:r>
          </w:p>
        </w:tc>
        <w:tc>
          <w:tcPr>
            <w:tcW w:w="2306" w:type="dxa"/>
          </w:tcPr>
          <w:p w14:paraId="5202908F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Nosotros </w:t>
            </w:r>
          </w:p>
        </w:tc>
        <w:tc>
          <w:tcPr>
            <w:tcW w:w="4087" w:type="dxa"/>
          </w:tcPr>
          <w:p w14:paraId="47709E15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arato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jetebe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66D673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También nosotros vamos ir mañana. </w:t>
            </w:r>
          </w:p>
        </w:tc>
      </w:tr>
      <w:tr w:rsidR="006A04DA" w14:paraId="5528B484" w14:textId="77777777" w:rsidTr="0017000D">
        <w:trPr>
          <w:trHeight w:val="424"/>
        </w:trPr>
        <w:tc>
          <w:tcPr>
            <w:tcW w:w="3595" w:type="dxa"/>
          </w:tcPr>
          <w:p w14:paraId="5A7E5394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Nire</w:t>
            </w:r>
            <w:proofErr w:type="spellEnd"/>
          </w:p>
        </w:tc>
        <w:tc>
          <w:tcPr>
            <w:tcW w:w="2306" w:type="dxa"/>
          </w:tcPr>
          <w:p w14:paraId="3B592B9C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Vivo</w:t>
            </w:r>
          </w:p>
        </w:tc>
        <w:tc>
          <w:tcPr>
            <w:tcW w:w="4087" w:type="dxa"/>
          </w:tcPr>
          <w:p w14:paraId="66EAC727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Chochi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nire</w:t>
            </w:r>
            <w:proofErr w:type="spellEnd"/>
          </w:p>
        </w:tc>
        <w:tc>
          <w:tcPr>
            <w:tcW w:w="4324" w:type="dxa"/>
          </w:tcPr>
          <w:p w14:paraId="57E707F2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pollito sigue vivo </w:t>
            </w:r>
          </w:p>
        </w:tc>
      </w:tr>
      <w:tr w:rsidR="006A04DA" w14:paraId="2AD2F3FE" w14:textId="77777777" w:rsidTr="0017000D">
        <w:trPr>
          <w:trHeight w:val="424"/>
        </w:trPr>
        <w:tc>
          <w:tcPr>
            <w:tcW w:w="3595" w:type="dxa"/>
          </w:tcPr>
          <w:p w14:paraId="15A2117C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niré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05857A3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Quién </w:t>
            </w:r>
          </w:p>
        </w:tc>
        <w:tc>
          <w:tcPr>
            <w:tcW w:w="4087" w:type="dxa"/>
          </w:tcPr>
          <w:p w14:paraId="6CAF7F3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Niré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käräi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3AFD033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 quién vas a llamar </w:t>
            </w:r>
          </w:p>
        </w:tc>
      </w:tr>
      <w:tr w:rsidR="006A04DA" w14:paraId="04DBB4DB" w14:textId="77777777" w:rsidTr="0017000D">
        <w:trPr>
          <w:trHeight w:val="424"/>
        </w:trPr>
        <w:tc>
          <w:tcPr>
            <w:tcW w:w="3595" w:type="dxa"/>
          </w:tcPr>
          <w:p w14:paraId="79E72B57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Nibe</w:t>
            </w:r>
            <w:proofErr w:type="spellEnd"/>
          </w:p>
        </w:tc>
        <w:tc>
          <w:tcPr>
            <w:tcW w:w="2306" w:type="dxa"/>
          </w:tcPr>
          <w:p w14:paraId="3476A12B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Solamente </w:t>
            </w:r>
          </w:p>
        </w:tc>
        <w:tc>
          <w:tcPr>
            <w:tcW w:w="4087" w:type="dxa"/>
          </w:tcPr>
          <w:p w14:paraId="4611AC23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näin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F05996D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Solamente vamos a ir nosotros </w:t>
            </w:r>
          </w:p>
        </w:tc>
      </w:tr>
      <w:tr w:rsidR="006A04DA" w14:paraId="50631E0B" w14:textId="77777777" w:rsidTr="0017000D">
        <w:trPr>
          <w:trHeight w:val="858"/>
        </w:trPr>
        <w:tc>
          <w:tcPr>
            <w:tcW w:w="3595" w:type="dxa"/>
          </w:tcPr>
          <w:p w14:paraId="7BB5E941" w14:textId="77777777" w:rsidR="006A04DA" w:rsidRPr="00A05504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Nimä</w:t>
            </w:r>
            <w:proofErr w:type="spellEnd"/>
          </w:p>
        </w:tc>
        <w:tc>
          <w:tcPr>
            <w:tcW w:w="2306" w:type="dxa"/>
          </w:tcPr>
          <w:p w14:paraId="0CC26F8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Tres p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ersona</w:t>
            </w:r>
          </w:p>
        </w:tc>
        <w:tc>
          <w:tcPr>
            <w:tcW w:w="4087" w:type="dxa"/>
          </w:tcPr>
          <w:p w14:paraId="1A3E67B1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Ngäbe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nimä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671CA14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Aquí llegaron tres persona </w:t>
            </w:r>
          </w:p>
        </w:tc>
      </w:tr>
      <w:tr w:rsidR="006A04DA" w14:paraId="1A14886C" w14:textId="77777777" w:rsidTr="0017000D">
        <w:trPr>
          <w:trHeight w:val="424"/>
        </w:trPr>
        <w:tc>
          <w:tcPr>
            <w:tcW w:w="3595" w:type="dxa"/>
          </w:tcPr>
          <w:p w14:paraId="05846743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Niti</w:t>
            </w:r>
            <w:proofErr w:type="spellEnd"/>
          </w:p>
        </w:tc>
        <w:tc>
          <w:tcPr>
            <w:tcW w:w="2306" w:type="dxa"/>
          </w:tcPr>
          <w:p w14:paraId="437A31F5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seis p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ersona</w:t>
            </w:r>
          </w:p>
        </w:tc>
        <w:tc>
          <w:tcPr>
            <w:tcW w:w="4087" w:type="dxa"/>
          </w:tcPr>
          <w:p w14:paraId="41DB5BD2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Götä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kändi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ngäbe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niti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175E5CA3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reunión llegaron seis personas </w:t>
            </w:r>
          </w:p>
        </w:tc>
      </w:tr>
      <w:tr w:rsidR="006A04DA" w14:paraId="0C3D4B5B" w14:textId="77777777" w:rsidTr="0017000D">
        <w:trPr>
          <w:trHeight w:val="424"/>
        </w:trPr>
        <w:tc>
          <w:tcPr>
            <w:tcW w:w="3595" w:type="dxa"/>
          </w:tcPr>
          <w:p w14:paraId="20C25B59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Nibi</w:t>
            </w:r>
            <w:proofErr w:type="spellEnd"/>
          </w:p>
        </w:tc>
        <w:tc>
          <w:tcPr>
            <w:tcW w:w="2306" w:type="dxa"/>
          </w:tcPr>
          <w:p w14:paraId="5B371D14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Vaca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4087" w:type="dxa"/>
          </w:tcPr>
          <w:p w14:paraId="6C63677F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drüne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C866E2B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vaca es de color negro </w:t>
            </w:r>
          </w:p>
        </w:tc>
      </w:tr>
      <w:tr w:rsidR="006A04DA" w14:paraId="7712B6E5" w14:textId="77777777" w:rsidTr="0017000D">
        <w:trPr>
          <w:trHeight w:val="424"/>
        </w:trPr>
        <w:tc>
          <w:tcPr>
            <w:tcW w:w="3595" w:type="dxa"/>
          </w:tcPr>
          <w:p w14:paraId="26808C78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nibi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2C99AA17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Estar, estoy</w:t>
            </w:r>
          </w:p>
        </w:tc>
        <w:tc>
          <w:tcPr>
            <w:tcW w:w="4087" w:type="dxa"/>
          </w:tcPr>
          <w:p w14:paraId="1E1F0DAC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bren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muragwe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85C46BE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estoy enfermo de la gripe </w:t>
            </w:r>
          </w:p>
        </w:tc>
      </w:tr>
      <w:tr w:rsidR="006A04DA" w14:paraId="78BC5B52" w14:textId="77777777" w:rsidTr="0017000D">
        <w:trPr>
          <w:trHeight w:val="424"/>
        </w:trPr>
        <w:tc>
          <w:tcPr>
            <w:tcW w:w="3595" w:type="dxa"/>
          </w:tcPr>
          <w:p w14:paraId="23FF6129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Nibira</w:t>
            </w:r>
            <w:proofErr w:type="spellEnd"/>
          </w:p>
        </w:tc>
        <w:tc>
          <w:tcPr>
            <w:tcW w:w="2306" w:type="dxa"/>
          </w:tcPr>
          <w:p w14:paraId="173F2003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E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sta</w:t>
            </w:r>
            <w:r>
              <w:rPr>
                <w:rFonts w:ascii="Batang" w:eastAsia="Batang" w:hAnsi="Batang"/>
                <w:sz w:val="32"/>
                <w:szCs w:val="32"/>
              </w:rPr>
              <w:t xml:space="preserve">r listo </w:t>
            </w:r>
          </w:p>
        </w:tc>
        <w:tc>
          <w:tcPr>
            <w:tcW w:w="4087" w:type="dxa"/>
          </w:tcPr>
          <w:p w14:paraId="6BBBDCD1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Aro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kwetare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11333F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Ya está listo el arroz para comer </w:t>
            </w:r>
          </w:p>
        </w:tc>
      </w:tr>
      <w:tr w:rsidR="006A04DA" w14:paraId="76960188" w14:textId="77777777" w:rsidTr="0017000D">
        <w:trPr>
          <w:trHeight w:val="424"/>
        </w:trPr>
        <w:tc>
          <w:tcPr>
            <w:tcW w:w="3595" w:type="dxa"/>
          </w:tcPr>
          <w:p w14:paraId="6D085086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nigue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730608B5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Molestar</w:t>
            </w:r>
          </w:p>
        </w:tc>
        <w:tc>
          <w:tcPr>
            <w:tcW w:w="4087" w:type="dxa"/>
          </w:tcPr>
          <w:p w14:paraId="4988F479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ngäbe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617B561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molestar a la gente </w:t>
            </w:r>
          </w:p>
        </w:tc>
      </w:tr>
      <w:tr w:rsidR="006A04DA" w14:paraId="13DE49BF" w14:textId="77777777" w:rsidTr="0017000D">
        <w:trPr>
          <w:trHeight w:val="538"/>
        </w:trPr>
        <w:tc>
          <w:tcPr>
            <w:tcW w:w="3595" w:type="dxa"/>
          </w:tcPr>
          <w:p w14:paraId="73C5C08E" w14:textId="77777777" w:rsidR="006A04DA" w:rsidRPr="007009EC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Niga</w:t>
            </w:r>
            <w:proofErr w:type="spellEnd"/>
          </w:p>
        </w:tc>
        <w:tc>
          <w:tcPr>
            <w:tcW w:w="2306" w:type="dxa"/>
          </w:tcPr>
          <w:p w14:paraId="0478F50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Molestando </w:t>
            </w:r>
          </w:p>
        </w:tc>
        <w:tc>
          <w:tcPr>
            <w:tcW w:w="4087" w:type="dxa"/>
          </w:tcPr>
          <w:p w14:paraId="2F5E0276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ñaka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Ema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49143AE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No estés molestando a Ema </w:t>
            </w:r>
          </w:p>
        </w:tc>
      </w:tr>
      <w:tr w:rsidR="006A04DA" w14:paraId="084C5DEF" w14:textId="77777777" w:rsidTr="0017000D">
        <w:trPr>
          <w:trHeight w:val="424"/>
        </w:trPr>
        <w:tc>
          <w:tcPr>
            <w:tcW w:w="3595" w:type="dxa"/>
          </w:tcPr>
          <w:p w14:paraId="51BFEE91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Nini</w:t>
            </w:r>
          </w:p>
        </w:tc>
        <w:tc>
          <w:tcPr>
            <w:tcW w:w="2306" w:type="dxa"/>
          </w:tcPr>
          <w:p w14:paraId="4B3003C5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Hablo, dijo</w:t>
            </w:r>
          </w:p>
        </w:tc>
        <w:tc>
          <w:tcPr>
            <w:tcW w:w="4087" w:type="dxa"/>
          </w:tcPr>
          <w:p w14:paraId="0C0D8745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Ruagwe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kugwe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nini  </w:t>
            </w:r>
          </w:p>
        </w:tc>
        <w:tc>
          <w:tcPr>
            <w:tcW w:w="4324" w:type="dxa"/>
          </w:tcPr>
          <w:p w14:paraId="7E0B085A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Esto fue lo que dijo el señor </w:t>
            </w:r>
          </w:p>
        </w:tc>
      </w:tr>
      <w:tr w:rsidR="006A04DA" w14:paraId="0FE38474" w14:textId="77777777" w:rsidTr="0017000D">
        <w:trPr>
          <w:trHeight w:val="424"/>
        </w:trPr>
        <w:tc>
          <w:tcPr>
            <w:tcW w:w="3595" w:type="dxa"/>
          </w:tcPr>
          <w:p w14:paraId="74BC4967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Nininda</w:t>
            </w:r>
            <w:proofErr w:type="spellEnd"/>
          </w:p>
        </w:tc>
        <w:tc>
          <w:tcPr>
            <w:tcW w:w="2306" w:type="dxa"/>
          </w:tcPr>
          <w:p w14:paraId="7658DB5E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Contestaron</w:t>
            </w:r>
          </w:p>
          <w:p w14:paraId="49E4952A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Respondieron   </w:t>
            </w:r>
          </w:p>
        </w:tc>
        <w:tc>
          <w:tcPr>
            <w:tcW w:w="4087" w:type="dxa"/>
          </w:tcPr>
          <w:p w14:paraId="613B5B60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Meritregwe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ninida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kore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D2D5A07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Las mujeres respondieron así </w:t>
            </w:r>
          </w:p>
        </w:tc>
      </w:tr>
      <w:tr w:rsidR="006A04DA" w14:paraId="71527A9E" w14:textId="77777777" w:rsidTr="00FB1115">
        <w:trPr>
          <w:trHeight w:val="1130"/>
        </w:trPr>
        <w:tc>
          <w:tcPr>
            <w:tcW w:w="3595" w:type="dxa"/>
          </w:tcPr>
          <w:p w14:paraId="265D1BAD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lastRenderedPageBreak/>
              <w:t>Nigwe</w:t>
            </w:r>
            <w:proofErr w:type="spellEnd"/>
          </w:p>
        </w:tc>
        <w:tc>
          <w:tcPr>
            <w:tcW w:w="2306" w:type="dxa"/>
          </w:tcPr>
          <w:p w14:paraId="5CFB84E7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Nuestro </w:t>
            </w:r>
          </w:p>
        </w:tc>
        <w:tc>
          <w:tcPr>
            <w:tcW w:w="4087" w:type="dxa"/>
          </w:tcPr>
          <w:p w14:paraId="38266F9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ju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bäsegä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5935C8E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Vamos a chapear nuestra casa</w:t>
            </w:r>
          </w:p>
        </w:tc>
      </w:tr>
      <w:tr w:rsidR="006A04DA" w14:paraId="3AC3A5AD" w14:textId="77777777" w:rsidTr="0017000D">
        <w:trPr>
          <w:trHeight w:val="424"/>
        </w:trPr>
        <w:tc>
          <w:tcPr>
            <w:tcW w:w="3595" w:type="dxa"/>
          </w:tcPr>
          <w:p w14:paraId="0436E0BC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Niente</w:t>
            </w:r>
            <w:proofErr w:type="spellEnd"/>
          </w:p>
        </w:tc>
        <w:tc>
          <w:tcPr>
            <w:tcW w:w="2306" w:type="dxa"/>
          </w:tcPr>
          <w:p w14:paraId="48583DF9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Derramar </w:t>
            </w:r>
          </w:p>
        </w:tc>
        <w:tc>
          <w:tcPr>
            <w:tcW w:w="4087" w:type="dxa"/>
          </w:tcPr>
          <w:p w14:paraId="7C4E63B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niente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tibien </w:t>
            </w:r>
          </w:p>
        </w:tc>
        <w:tc>
          <w:tcPr>
            <w:tcW w:w="4324" w:type="dxa"/>
          </w:tcPr>
          <w:p w14:paraId="6653DFF5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agua se está derramando </w:t>
            </w:r>
          </w:p>
        </w:tc>
      </w:tr>
      <w:tr w:rsidR="006A04DA" w14:paraId="77271198" w14:textId="77777777" w:rsidTr="0017000D">
        <w:trPr>
          <w:trHeight w:val="424"/>
        </w:trPr>
        <w:tc>
          <w:tcPr>
            <w:tcW w:w="3595" w:type="dxa"/>
          </w:tcPr>
          <w:p w14:paraId="7EB7B85C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nigui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69288B71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Fue </w:t>
            </w:r>
          </w:p>
        </w:tc>
        <w:tc>
          <w:tcPr>
            <w:tcW w:w="4087" w:type="dxa"/>
          </w:tcPr>
          <w:p w14:paraId="537A6F27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sribire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1B0703BC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se fue a trabajar </w:t>
            </w:r>
          </w:p>
        </w:tc>
      </w:tr>
      <w:tr w:rsidR="006A04DA" w14:paraId="093D62D2" w14:textId="77777777" w:rsidTr="0017000D">
        <w:trPr>
          <w:trHeight w:val="424"/>
        </w:trPr>
        <w:tc>
          <w:tcPr>
            <w:tcW w:w="3595" w:type="dxa"/>
          </w:tcPr>
          <w:p w14:paraId="30DAED4E" w14:textId="77777777" w:rsidR="006A04DA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nigui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59CE9131" w14:textId="77777777" w:rsidR="006A04DA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Crudo </w:t>
            </w:r>
          </w:p>
        </w:tc>
        <w:tc>
          <w:tcPr>
            <w:tcW w:w="4087" w:type="dxa"/>
          </w:tcPr>
          <w:p w14:paraId="64A4E60E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Deba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51A9E73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Todavía esta crudo el pejibaye </w:t>
            </w:r>
          </w:p>
        </w:tc>
      </w:tr>
      <w:tr w:rsidR="006A04DA" w14:paraId="193AEC40" w14:textId="77777777" w:rsidTr="0017000D">
        <w:trPr>
          <w:trHeight w:val="424"/>
        </w:trPr>
        <w:tc>
          <w:tcPr>
            <w:tcW w:w="3595" w:type="dxa"/>
          </w:tcPr>
          <w:p w14:paraId="1304B8E1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Niguen</w:t>
            </w:r>
            <w:proofErr w:type="spellEnd"/>
          </w:p>
        </w:tc>
        <w:tc>
          <w:tcPr>
            <w:tcW w:w="2306" w:type="dxa"/>
          </w:tcPr>
          <w:p w14:paraId="3735581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 Ir </w:t>
            </w:r>
          </w:p>
        </w:tc>
        <w:tc>
          <w:tcPr>
            <w:tcW w:w="4087" w:type="dxa"/>
          </w:tcPr>
          <w:p w14:paraId="14826293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690C558D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ya se va ir </w:t>
            </w:r>
          </w:p>
        </w:tc>
      </w:tr>
      <w:tr w:rsidR="006A04DA" w14:paraId="2B9DE39C" w14:textId="77777777" w:rsidTr="006A04DA">
        <w:trPr>
          <w:trHeight w:val="828"/>
        </w:trPr>
        <w:tc>
          <w:tcPr>
            <w:tcW w:w="3595" w:type="dxa"/>
          </w:tcPr>
          <w:p w14:paraId="0486078E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Niguienda</w:t>
            </w:r>
            <w:proofErr w:type="spellEnd"/>
          </w:p>
        </w:tc>
        <w:tc>
          <w:tcPr>
            <w:tcW w:w="2306" w:type="dxa"/>
          </w:tcPr>
          <w:p w14:paraId="24DC7DD2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Marcharse </w:t>
            </w:r>
          </w:p>
        </w:tc>
        <w:tc>
          <w:tcPr>
            <w:tcW w:w="4087" w:type="dxa"/>
          </w:tcPr>
          <w:p w14:paraId="39D3B3B6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Ngele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niguienda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</w:p>
        </w:tc>
        <w:tc>
          <w:tcPr>
            <w:tcW w:w="4324" w:type="dxa"/>
          </w:tcPr>
          <w:p w14:paraId="09A21F78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Ya se  marchan las tortugas al rio. </w:t>
            </w:r>
          </w:p>
        </w:tc>
      </w:tr>
      <w:tr w:rsidR="00B078AB" w14:paraId="417DEDCE" w14:textId="77777777" w:rsidTr="006A04DA">
        <w:trPr>
          <w:trHeight w:val="828"/>
        </w:trPr>
        <w:tc>
          <w:tcPr>
            <w:tcW w:w="3595" w:type="dxa"/>
          </w:tcPr>
          <w:p w14:paraId="6331A72B" w14:textId="77777777" w:rsidR="00B078AB" w:rsidRPr="00787248" w:rsidRDefault="00B078AB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noin</w:t>
            </w:r>
            <w:proofErr w:type="spellEnd"/>
          </w:p>
        </w:tc>
        <w:tc>
          <w:tcPr>
            <w:tcW w:w="2306" w:type="dxa"/>
          </w:tcPr>
          <w:p w14:paraId="02E7121D" w14:textId="77777777" w:rsidR="00B078AB" w:rsidRDefault="00B078AB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Tocar </w:t>
            </w:r>
          </w:p>
        </w:tc>
        <w:tc>
          <w:tcPr>
            <w:tcW w:w="4087" w:type="dxa"/>
          </w:tcPr>
          <w:p w14:paraId="75AE8ED1" w14:textId="77777777" w:rsidR="00B078AB" w:rsidRPr="00BC6DFA" w:rsidRDefault="00B078AB" w:rsidP="006A04DA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Naran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ye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noin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kise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>biti</w:t>
            </w:r>
            <w:proofErr w:type="spellEnd"/>
            <w:r w:rsidRPr="00BC6DFA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324" w:type="dxa"/>
          </w:tcPr>
          <w:p w14:paraId="44A9CF2E" w14:textId="77777777" w:rsidR="00B078AB" w:rsidRDefault="00B078AB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Toque la naranja con la mano</w:t>
            </w:r>
          </w:p>
        </w:tc>
      </w:tr>
      <w:tr w:rsidR="006A04DA" w14:paraId="53350F38" w14:textId="77777777" w:rsidTr="0017000D">
        <w:trPr>
          <w:trHeight w:val="424"/>
        </w:trPr>
        <w:tc>
          <w:tcPr>
            <w:tcW w:w="3595" w:type="dxa"/>
          </w:tcPr>
          <w:p w14:paraId="1718C65D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Noinde</w:t>
            </w:r>
            <w:proofErr w:type="spellEnd"/>
          </w:p>
        </w:tc>
        <w:tc>
          <w:tcPr>
            <w:tcW w:w="2306" w:type="dxa"/>
          </w:tcPr>
          <w:p w14:paraId="2C7E9F0D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Probar</w:t>
            </w:r>
          </w:p>
        </w:tc>
        <w:tc>
          <w:tcPr>
            <w:tcW w:w="4087" w:type="dxa"/>
          </w:tcPr>
          <w:p w14:paraId="10A87138" w14:textId="77777777" w:rsidR="006A04DA" w:rsidRDefault="00B078AB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Dän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nöinde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ja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90C2D5D" w14:textId="77777777" w:rsidR="006A04DA" w:rsidRDefault="00B078AB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Pruébese    la ropa </w:t>
            </w:r>
          </w:p>
        </w:tc>
      </w:tr>
      <w:tr w:rsidR="006A04DA" w14:paraId="5444D25C" w14:textId="77777777" w:rsidTr="0017000D">
        <w:trPr>
          <w:trHeight w:val="424"/>
        </w:trPr>
        <w:tc>
          <w:tcPr>
            <w:tcW w:w="3595" w:type="dxa"/>
          </w:tcPr>
          <w:p w14:paraId="3595A74B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Nö</w:t>
            </w:r>
            <w:proofErr w:type="spellEnd"/>
          </w:p>
        </w:tc>
        <w:tc>
          <w:tcPr>
            <w:tcW w:w="2306" w:type="dxa"/>
          </w:tcPr>
          <w:p w14:paraId="493FBAD1" w14:textId="77777777" w:rsidR="006A04DA" w:rsidRPr="00787248" w:rsidRDefault="00B078AB" w:rsidP="00B078AB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Cerca</w:t>
            </w:r>
            <w:r w:rsidR="006A04DA"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4087" w:type="dxa"/>
          </w:tcPr>
          <w:p w14:paraId="2CEEC436" w14:textId="77777777" w:rsidR="006A04DA" w:rsidRDefault="005F78B0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EEA0EC0" w14:textId="77777777" w:rsidR="006A04DA" w:rsidRDefault="005F78B0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Por ahí está cerca el rio </w:t>
            </w:r>
          </w:p>
        </w:tc>
      </w:tr>
      <w:tr w:rsidR="00B078AB" w14:paraId="219FBBC4" w14:textId="77777777" w:rsidTr="0017000D">
        <w:trPr>
          <w:trHeight w:val="424"/>
        </w:trPr>
        <w:tc>
          <w:tcPr>
            <w:tcW w:w="3595" w:type="dxa"/>
          </w:tcPr>
          <w:p w14:paraId="6F4701DD" w14:textId="77777777" w:rsidR="00B078AB" w:rsidRPr="00787248" w:rsidRDefault="00B078AB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nö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121F7173" w14:textId="77777777" w:rsidR="00B078AB" w:rsidRDefault="005F78B0" w:rsidP="00B078AB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Cayo </w:t>
            </w:r>
          </w:p>
        </w:tc>
        <w:tc>
          <w:tcPr>
            <w:tcW w:w="4087" w:type="dxa"/>
          </w:tcPr>
          <w:p w14:paraId="5B500D7C" w14:textId="77777777" w:rsidR="00B078AB" w:rsidRDefault="005F78B0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Duga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kwati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degä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9223D8B" w14:textId="77777777" w:rsidR="00B078AB" w:rsidRDefault="005F78B0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cayó un aguacate en la mañana. </w:t>
            </w:r>
          </w:p>
        </w:tc>
      </w:tr>
      <w:tr w:rsidR="006A04DA" w14:paraId="7FED4A0C" w14:textId="77777777" w:rsidTr="0017000D">
        <w:trPr>
          <w:trHeight w:val="424"/>
        </w:trPr>
        <w:tc>
          <w:tcPr>
            <w:tcW w:w="3595" w:type="dxa"/>
          </w:tcPr>
          <w:p w14:paraId="07F2FF82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Nö</w:t>
            </w:r>
            <w:proofErr w:type="spellEnd"/>
          </w:p>
        </w:tc>
        <w:tc>
          <w:tcPr>
            <w:tcW w:w="2306" w:type="dxa"/>
          </w:tcPr>
          <w:p w14:paraId="1040E5A3" w14:textId="77777777" w:rsidR="006A04DA" w:rsidRPr="00787248" w:rsidRDefault="005F78B0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San</w:t>
            </w:r>
            <w:r w:rsidR="006A04DA" w:rsidRPr="00787248">
              <w:rPr>
                <w:rFonts w:ascii="Batang" w:eastAsia="Batang" w:hAnsi="Batang"/>
                <w:sz w:val="32"/>
                <w:szCs w:val="32"/>
              </w:rPr>
              <w:t>gu</w:t>
            </w:r>
            <w:r>
              <w:rPr>
                <w:rFonts w:ascii="Batang" w:eastAsia="Batang" w:hAnsi="Batang"/>
                <w:sz w:val="32"/>
                <w:szCs w:val="32"/>
              </w:rPr>
              <w:t>iju</w:t>
            </w:r>
            <w:r w:rsidR="006A04DA" w:rsidRPr="00787248">
              <w:rPr>
                <w:rFonts w:ascii="Batang" w:eastAsia="Batang" w:hAnsi="Batang"/>
                <w:sz w:val="32"/>
                <w:szCs w:val="32"/>
              </w:rPr>
              <w:t>ela</w:t>
            </w:r>
          </w:p>
        </w:tc>
        <w:tc>
          <w:tcPr>
            <w:tcW w:w="4087" w:type="dxa"/>
          </w:tcPr>
          <w:p w14:paraId="24B655AA" w14:textId="77777777" w:rsidR="006A04DA" w:rsidRDefault="005F78B0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324" w:type="dxa"/>
          </w:tcPr>
          <w:p w14:paraId="02011E1F" w14:textId="77777777" w:rsidR="006A04DA" w:rsidRDefault="005F78B0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Existe mucho sanguijuela en el rio </w:t>
            </w:r>
          </w:p>
        </w:tc>
      </w:tr>
      <w:tr w:rsidR="006A04DA" w14:paraId="50633AD7" w14:textId="77777777" w:rsidTr="0017000D">
        <w:trPr>
          <w:trHeight w:val="424"/>
        </w:trPr>
        <w:tc>
          <w:tcPr>
            <w:tcW w:w="3595" w:type="dxa"/>
          </w:tcPr>
          <w:p w14:paraId="4D3EB6CE" w14:textId="77777777" w:rsidR="006A04DA" w:rsidRPr="00787248" w:rsidRDefault="005F78B0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Nöd</w:t>
            </w:r>
            <w:r w:rsidR="006A04DA" w:rsidRPr="00787248">
              <w:rPr>
                <w:rFonts w:ascii="Batang" w:eastAsia="Batang" w:hAnsi="Batang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2306" w:type="dxa"/>
          </w:tcPr>
          <w:p w14:paraId="79F7E4C2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Rompió</w:t>
            </w:r>
          </w:p>
        </w:tc>
        <w:tc>
          <w:tcPr>
            <w:tcW w:w="4087" w:type="dxa"/>
          </w:tcPr>
          <w:p w14:paraId="360FE435" w14:textId="77777777" w:rsidR="006A04DA" w:rsidRDefault="005F78B0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nöde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chi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1AB2974E" w14:textId="77777777" w:rsidR="006A04DA" w:rsidRDefault="005F78B0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rompió poco la chácara </w:t>
            </w:r>
          </w:p>
        </w:tc>
      </w:tr>
      <w:tr w:rsidR="006A04DA" w14:paraId="2F920187" w14:textId="77777777" w:rsidTr="0017000D">
        <w:trPr>
          <w:trHeight w:val="424"/>
        </w:trPr>
        <w:tc>
          <w:tcPr>
            <w:tcW w:w="3595" w:type="dxa"/>
          </w:tcPr>
          <w:p w14:paraId="09D52A18" w14:textId="77777777" w:rsidR="006A04DA" w:rsidRPr="00787248" w:rsidRDefault="00A836A8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Nöto</w:t>
            </w:r>
            <w:proofErr w:type="spellEnd"/>
          </w:p>
        </w:tc>
        <w:tc>
          <w:tcPr>
            <w:tcW w:w="2306" w:type="dxa"/>
          </w:tcPr>
          <w:p w14:paraId="51BC81FB" w14:textId="77777777" w:rsidR="006A04DA" w:rsidRPr="00787248" w:rsidRDefault="00A836A8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Cortar </w:t>
            </w:r>
          </w:p>
        </w:tc>
        <w:tc>
          <w:tcPr>
            <w:tcW w:w="4087" w:type="dxa"/>
          </w:tcPr>
          <w:p w14:paraId="47D35AEA" w14:textId="77777777" w:rsidR="006A04DA" w:rsidRDefault="00A836A8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Brän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nöto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1253AFF5" w14:textId="77777777" w:rsidR="006A04DA" w:rsidRDefault="00A836A8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cortar árbol </w:t>
            </w:r>
          </w:p>
        </w:tc>
      </w:tr>
      <w:tr w:rsidR="006A04DA" w14:paraId="67D610D2" w14:textId="77777777" w:rsidTr="0017000D">
        <w:trPr>
          <w:trHeight w:val="424"/>
        </w:trPr>
        <w:tc>
          <w:tcPr>
            <w:tcW w:w="3595" w:type="dxa"/>
          </w:tcPr>
          <w:p w14:paraId="0F516260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Nöta</w:t>
            </w:r>
            <w:proofErr w:type="spellEnd"/>
          </w:p>
        </w:tc>
        <w:tc>
          <w:tcPr>
            <w:tcW w:w="2306" w:type="dxa"/>
          </w:tcPr>
          <w:p w14:paraId="4037B78B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Seco</w:t>
            </w:r>
          </w:p>
        </w:tc>
        <w:tc>
          <w:tcPr>
            <w:tcW w:w="4087" w:type="dxa"/>
          </w:tcPr>
          <w:p w14:paraId="348931F4" w14:textId="77777777" w:rsidR="006A04DA" w:rsidRDefault="00A836A8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nöta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E4E2B0B" w14:textId="77777777" w:rsidR="006A04DA" w:rsidRDefault="00A836A8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árbol ya esta </w:t>
            </w:r>
          </w:p>
        </w:tc>
      </w:tr>
      <w:tr w:rsidR="006A04DA" w14:paraId="25FCC99F" w14:textId="77777777" w:rsidTr="0017000D">
        <w:trPr>
          <w:trHeight w:val="424"/>
        </w:trPr>
        <w:tc>
          <w:tcPr>
            <w:tcW w:w="3595" w:type="dxa"/>
          </w:tcPr>
          <w:p w14:paraId="1A50419A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lastRenderedPageBreak/>
              <w:t>Nogo</w:t>
            </w:r>
            <w:proofErr w:type="spellEnd"/>
          </w:p>
        </w:tc>
        <w:tc>
          <w:tcPr>
            <w:tcW w:w="2306" w:type="dxa"/>
          </w:tcPr>
          <w:p w14:paraId="13F16759" w14:textId="77777777" w:rsidR="006A04DA" w:rsidRPr="00787248" w:rsidRDefault="002337A9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Es, e</w:t>
            </w:r>
            <w:r w:rsidR="00FB1115">
              <w:rPr>
                <w:rFonts w:ascii="Batang" w:eastAsia="Batang" w:hAnsi="Batang"/>
                <w:sz w:val="32"/>
                <w:szCs w:val="32"/>
              </w:rPr>
              <w:t xml:space="preserve">se, </w:t>
            </w:r>
            <w:proofErr w:type="spellStart"/>
            <w:r w:rsidR="00FB1115">
              <w:rPr>
                <w:rFonts w:ascii="Batang" w:eastAsia="Batang" w:hAnsi="Batang"/>
                <w:sz w:val="32"/>
                <w:szCs w:val="32"/>
              </w:rPr>
              <w:t>eso</w:t>
            </w:r>
            <w:r>
              <w:rPr>
                <w:rFonts w:ascii="Batang" w:eastAsia="Batang" w:hAnsi="Batang"/>
                <w:sz w:val="32"/>
                <w:szCs w:val="32"/>
              </w:rPr>
              <w:t>,esa</w:t>
            </w:r>
            <w:proofErr w:type="spellEnd"/>
            <w:r w:rsidR="00FB1115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4087" w:type="dxa"/>
          </w:tcPr>
          <w:p w14:paraId="2F166FDD" w14:textId="77777777" w:rsidR="006A04DA" w:rsidRDefault="00FB111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nogo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meden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känända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ACE4369" w14:textId="77777777" w:rsidR="006A04DA" w:rsidRDefault="00FB111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es aquel buscan </w:t>
            </w:r>
          </w:p>
        </w:tc>
      </w:tr>
      <w:tr w:rsidR="006A04DA" w14:paraId="478F785A" w14:textId="77777777" w:rsidTr="0017000D">
        <w:trPr>
          <w:trHeight w:val="424"/>
        </w:trPr>
        <w:tc>
          <w:tcPr>
            <w:tcW w:w="3595" w:type="dxa"/>
          </w:tcPr>
          <w:p w14:paraId="6DCF8E42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Nögö</w:t>
            </w:r>
            <w:proofErr w:type="spellEnd"/>
          </w:p>
        </w:tc>
        <w:tc>
          <w:tcPr>
            <w:tcW w:w="2306" w:type="dxa"/>
          </w:tcPr>
          <w:p w14:paraId="4E916E57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Sembrar</w:t>
            </w:r>
          </w:p>
        </w:tc>
        <w:tc>
          <w:tcPr>
            <w:tcW w:w="4087" w:type="dxa"/>
          </w:tcPr>
          <w:p w14:paraId="3C42DCE4" w14:textId="77777777" w:rsidR="006A04DA" w:rsidRDefault="002337A9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aro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6C20F622" w14:textId="77777777" w:rsidR="006A04DA" w:rsidRDefault="002337A9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Vamos a sembrar arroz </w:t>
            </w:r>
          </w:p>
        </w:tc>
      </w:tr>
      <w:tr w:rsidR="002337A9" w14:paraId="6AF82720" w14:textId="77777777" w:rsidTr="0017000D">
        <w:trPr>
          <w:trHeight w:val="424"/>
        </w:trPr>
        <w:tc>
          <w:tcPr>
            <w:tcW w:w="3595" w:type="dxa"/>
          </w:tcPr>
          <w:p w14:paraId="6608F43A" w14:textId="77777777" w:rsidR="002337A9" w:rsidRPr="00787248" w:rsidRDefault="002337A9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nögoigä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008E459E" w14:textId="77777777" w:rsidR="002337A9" w:rsidRPr="00787248" w:rsidRDefault="002337A9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Atragantar </w:t>
            </w:r>
          </w:p>
        </w:tc>
        <w:tc>
          <w:tcPr>
            <w:tcW w:w="4087" w:type="dxa"/>
          </w:tcPr>
          <w:p w14:paraId="6D116B21" w14:textId="77777777" w:rsidR="002337A9" w:rsidRDefault="0010147B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nögoigä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047BBB0" w14:textId="77777777" w:rsidR="002337A9" w:rsidRDefault="0010147B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se está atragantado </w:t>
            </w:r>
          </w:p>
        </w:tc>
      </w:tr>
      <w:tr w:rsidR="0010147B" w14:paraId="2884195F" w14:textId="77777777" w:rsidTr="0017000D">
        <w:trPr>
          <w:trHeight w:val="424"/>
        </w:trPr>
        <w:tc>
          <w:tcPr>
            <w:tcW w:w="3595" w:type="dxa"/>
          </w:tcPr>
          <w:p w14:paraId="4D01EECF" w14:textId="77777777" w:rsidR="0010147B" w:rsidRDefault="0010147B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nöganingä</w:t>
            </w:r>
            <w:proofErr w:type="spellEnd"/>
          </w:p>
        </w:tc>
        <w:tc>
          <w:tcPr>
            <w:tcW w:w="2306" w:type="dxa"/>
          </w:tcPr>
          <w:p w14:paraId="5E336286" w14:textId="77777777" w:rsidR="0010147B" w:rsidRDefault="00CB7E12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Empacho </w:t>
            </w:r>
          </w:p>
        </w:tc>
        <w:tc>
          <w:tcPr>
            <w:tcW w:w="4087" w:type="dxa"/>
          </w:tcPr>
          <w:p w14:paraId="74579B06" w14:textId="77777777" w:rsidR="0010147B" w:rsidRDefault="00CB7E12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nögäingä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gwa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bätä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FE3280B" w14:textId="77777777" w:rsidR="0010147B" w:rsidRDefault="00CB7E12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empacho por el pescado </w:t>
            </w:r>
          </w:p>
        </w:tc>
      </w:tr>
      <w:tr w:rsidR="0010147B" w14:paraId="1A8ECFFE" w14:textId="77777777" w:rsidTr="0017000D">
        <w:trPr>
          <w:trHeight w:val="424"/>
        </w:trPr>
        <w:tc>
          <w:tcPr>
            <w:tcW w:w="3595" w:type="dxa"/>
          </w:tcPr>
          <w:p w14:paraId="6ECE1026" w14:textId="77777777" w:rsidR="0010147B" w:rsidRDefault="0010147B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nögoite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724E7C4F" w14:textId="77777777" w:rsidR="0010147B" w:rsidRDefault="00CB7E12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Empachar </w:t>
            </w:r>
          </w:p>
        </w:tc>
        <w:tc>
          <w:tcPr>
            <w:tcW w:w="4087" w:type="dxa"/>
          </w:tcPr>
          <w:p w14:paraId="4803E24D" w14:textId="77777777" w:rsidR="0010147B" w:rsidRDefault="00CB7E12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nögoite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80D8AB3" w14:textId="77777777" w:rsidR="0010147B" w:rsidRDefault="00CB7E12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Siempre se empacha </w:t>
            </w:r>
          </w:p>
        </w:tc>
      </w:tr>
      <w:tr w:rsidR="006A04DA" w14:paraId="0A5E6C21" w14:textId="77777777" w:rsidTr="0017000D">
        <w:trPr>
          <w:trHeight w:val="424"/>
        </w:trPr>
        <w:tc>
          <w:tcPr>
            <w:tcW w:w="3595" w:type="dxa"/>
          </w:tcPr>
          <w:p w14:paraId="73CE0A61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Nögä</w:t>
            </w:r>
            <w:proofErr w:type="spellEnd"/>
          </w:p>
        </w:tc>
        <w:tc>
          <w:tcPr>
            <w:tcW w:w="2306" w:type="dxa"/>
          </w:tcPr>
          <w:p w14:paraId="4271138A" w14:textId="77777777" w:rsidR="006A04DA" w:rsidRPr="00787248" w:rsidRDefault="00865303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Quebró </w:t>
            </w:r>
          </w:p>
        </w:tc>
        <w:tc>
          <w:tcPr>
            <w:tcW w:w="4087" w:type="dxa"/>
          </w:tcPr>
          <w:p w14:paraId="070768FB" w14:textId="77777777" w:rsidR="006A04DA" w:rsidRDefault="00865303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tugwä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kisete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253227A" w14:textId="77777777" w:rsidR="006A04DA" w:rsidRDefault="00865303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me quebró una astilla de espina </w:t>
            </w:r>
          </w:p>
        </w:tc>
      </w:tr>
      <w:tr w:rsidR="006A04DA" w14:paraId="216AD4BA" w14:textId="77777777" w:rsidTr="0017000D">
        <w:trPr>
          <w:trHeight w:val="424"/>
        </w:trPr>
        <w:tc>
          <w:tcPr>
            <w:tcW w:w="3595" w:type="dxa"/>
          </w:tcPr>
          <w:p w14:paraId="6366DE3E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</w:t>
            </w:r>
            <w:proofErr w:type="spellEnd"/>
          </w:p>
        </w:tc>
        <w:tc>
          <w:tcPr>
            <w:tcW w:w="2306" w:type="dxa"/>
          </w:tcPr>
          <w:p w14:paraId="7C68C976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Perro</w:t>
            </w:r>
          </w:p>
        </w:tc>
        <w:tc>
          <w:tcPr>
            <w:tcW w:w="4087" w:type="dxa"/>
          </w:tcPr>
          <w:p w14:paraId="5B05A502" w14:textId="77777777" w:rsidR="006A04DA" w:rsidRDefault="00CD31CD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rubun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298225C" w14:textId="77777777" w:rsidR="006A04DA" w:rsidRDefault="00CD31CD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perro es muy bravo </w:t>
            </w:r>
          </w:p>
        </w:tc>
      </w:tr>
      <w:tr w:rsidR="006A04DA" w14:paraId="7A5869E5" w14:textId="77777777" w:rsidTr="0017000D">
        <w:trPr>
          <w:trHeight w:val="424"/>
        </w:trPr>
        <w:tc>
          <w:tcPr>
            <w:tcW w:w="3595" w:type="dxa"/>
          </w:tcPr>
          <w:p w14:paraId="1A6FAAFB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</w:t>
            </w:r>
            <w:proofErr w:type="spellEnd"/>
          </w:p>
        </w:tc>
        <w:tc>
          <w:tcPr>
            <w:tcW w:w="2306" w:type="dxa"/>
          </w:tcPr>
          <w:p w14:paraId="48FF2DA2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Nutria</w:t>
            </w:r>
          </w:p>
        </w:tc>
        <w:tc>
          <w:tcPr>
            <w:tcW w:w="4087" w:type="dxa"/>
          </w:tcPr>
          <w:p w14:paraId="00868083" w14:textId="77777777" w:rsidR="006A04DA" w:rsidRDefault="00CD31CD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2FCE134" w14:textId="77777777" w:rsidR="006A04DA" w:rsidRDefault="00CD31CD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nutria vive en el rio </w:t>
            </w:r>
          </w:p>
        </w:tc>
      </w:tr>
      <w:tr w:rsidR="006A04DA" w14:paraId="3AB8F762" w14:textId="77777777" w:rsidTr="0017000D">
        <w:trPr>
          <w:trHeight w:val="424"/>
        </w:trPr>
        <w:tc>
          <w:tcPr>
            <w:tcW w:w="3595" w:type="dxa"/>
          </w:tcPr>
          <w:p w14:paraId="2CE371F9" w14:textId="77777777" w:rsidR="006A04DA" w:rsidRPr="00787248" w:rsidRDefault="00CD31CD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Nugwe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2C9839FF" w14:textId="77777777" w:rsidR="006A04DA" w:rsidRPr="00787248" w:rsidRDefault="003B6E4D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Ardor </w:t>
            </w:r>
          </w:p>
        </w:tc>
        <w:tc>
          <w:tcPr>
            <w:tcW w:w="4087" w:type="dxa"/>
          </w:tcPr>
          <w:p w14:paraId="66F5ABA0" w14:textId="77777777" w:rsidR="006A04DA" w:rsidRDefault="003B6E4D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bule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79C5F79B" w14:textId="77777777" w:rsidR="006A04DA" w:rsidRDefault="003B6E4D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Siento ardo en mi estomago </w:t>
            </w:r>
          </w:p>
        </w:tc>
      </w:tr>
      <w:tr w:rsidR="006A04DA" w14:paraId="42ECDBD0" w14:textId="77777777" w:rsidTr="0017000D">
        <w:trPr>
          <w:trHeight w:val="424"/>
        </w:trPr>
        <w:tc>
          <w:tcPr>
            <w:tcW w:w="3595" w:type="dxa"/>
          </w:tcPr>
          <w:p w14:paraId="64F75107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Nugwä</w:t>
            </w:r>
            <w:proofErr w:type="spellEnd"/>
          </w:p>
        </w:tc>
        <w:tc>
          <w:tcPr>
            <w:tcW w:w="2306" w:type="dxa"/>
          </w:tcPr>
          <w:p w14:paraId="7EEC5EFE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Pájaro</w:t>
            </w:r>
          </w:p>
        </w:tc>
        <w:tc>
          <w:tcPr>
            <w:tcW w:w="4087" w:type="dxa"/>
          </w:tcPr>
          <w:p w14:paraId="4D05343A" w14:textId="77777777" w:rsidR="006A04DA" w:rsidRDefault="003B6E4D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Nugwä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kädegata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jueden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BB17BF2" w14:textId="77777777" w:rsidR="006A04DA" w:rsidRDefault="003B6E4D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nombre de ese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pajarao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es zopilote </w:t>
            </w:r>
          </w:p>
        </w:tc>
      </w:tr>
      <w:tr w:rsidR="006A04DA" w14:paraId="3D6BC7E0" w14:textId="77777777" w:rsidTr="0017000D">
        <w:trPr>
          <w:trHeight w:val="424"/>
        </w:trPr>
        <w:tc>
          <w:tcPr>
            <w:tcW w:w="3595" w:type="dxa"/>
          </w:tcPr>
          <w:p w14:paraId="13B99FCB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Nube</w:t>
            </w:r>
          </w:p>
        </w:tc>
        <w:tc>
          <w:tcPr>
            <w:tcW w:w="2306" w:type="dxa"/>
          </w:tcPr>
          <w:p w14:paraId="5333F16E" w14:textId="77777777" w:rsidR="006A04DA" w:rsidRPr="00787248" w:rsidRDefault="005A64C2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Varios perros </w:t>
            </w:r>
          </w:p>
        </w:tc>
        <w:tc>
          <w:tcPr>
            <w:tcW w:w="4087" w:type="dxa"/>
          </w:tcPr>
          <w:p w14:paraId="0AC1FC21" w14:textId="77777777" w:rsidR="006A04DA" w:rsidRDefault="005A64C2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Nube </w:t>
            </w:r>
            <w:proofErr w:type="spellStart"/>
            <w:r w:rsidR="007F1623">
              <w:rPr>
                <w:rFonts w:ascii="Century Gothic" w:eastAsia="Batang" w:hAnsi="Century Gothic"/>
                <w:sz w:val="28"/>
                <w:szCs w:val="28"/>
              </w:rPr>
              <w:t>kabre</w:t>
            </w:r>
            <w:proofErr w:type="spellEnd"/>
            <w:r w:rsidR="007F162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7F1623"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 w:rsidR="007F162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EF2386F" w14:textId="77777777" w:rsidR="006A04DA" w:rsidRDefault="007F1623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solo tiene varios perros </w:t>
            </w:r>
          </w:p>
        </w:tc>
      </w:tr>
      <w:tr w:rsidR="007F1623" w14:paraId="554DC51F" w14:textId="77777777" w:rsidTr="0017000D">
        <w:trPr>
          <w:trHeight w:val="424"/>
        </w:trPr>
        <w:tc>
          <w:tcPr>
            <w:tcW w:w="3595" w:type="dxa"/>
          </w:tcPr>
          <w:p w14:paraId="6ADFB623" w14:textId="77777777" w:rsidR="007F1623" w:rsidRPr="00787248" w:rsidRDefault="007F1623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nüben</w:t>
            </w:r>
            <w:proofErr w:type="spellEnd"/>
          </w:p>
        </w:tc>
        <w:tc>
          <w:tcPr>
            <w:tcW w:w="2306" w:type="dxa"/>
          </w:tcPr>
          <w:p w14:paraId="235B4DC9" w14:textId="77777777" w:rsidR="007F1623" w:rsidRDefault="007F1623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Acompañado </w:t>
            </w:r>
          </w:p>
        </w:tc>
        <w:tc>
          <w:tcPr>
            <w:tcW w:w="4087" w:type="dxa"/>
          </w:tcPr>
          <w:p w14:paraId="00C3CF3F" w14:textId="77777777" w:rsidR="007F1623" w:rsidRDefault="007F1623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Meri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nüben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72F25257" w14:textId="77777777" w:rsidR="007F1623" w:rsidRDefault="007F1623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llego a acompañado con esa mujer </w:t>
            </w:r>
          </w:p>
        </w:tc>
      </w:tr>
      <w:tr w:rsidR="006A04DA" w14:paraId="18C11C0C" w14:textId="77777777" w:rsidTr="007F1623">
        <w:trPr>
          <w:trHeight w:val="555"/>
        </w:trPr>
        <w:tc>
          <w:tcPr>
            <w:tcW w:w="3595" w:type="dxa"/>
          </w:tcPr>
          <w:p w14:paraId="239022D6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Nugrä</w:t>
            </w:r>
            <w:proofErr w:type="spellEnd"/>
          </w:p>
        </w:tc>
        <w:tc>
          <w:tcPr>
            <w:tcW w:w="2306" w:type="dxa"/>
          </w:tcPr>
          <w:p w14:paraId="6B9526C9" w14:textId="77777777" w:rsidR="006A04DA" w:rsidRPr="00787248" w:rsidRDefault="007F1623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Perro </w:t>
            </w:r>
          </w:p>
        </w:tc>
        <w:tc>
          <w:tcPr>
            <w:tcW w:w="4087" w:type="dxa"/>
          </w:tcPr>
          <w:p w14:paraId="53FDCBF4" w14:textId="77777777" w:rsidR="006A04DA" w:rsidRDefault="007F1623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Nugrä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chi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krubäte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A862EE0" w14:textId="77777777" w:rsidR="006A04DA" w:rsidRDefault="007F1623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perro es muy pequeñito </w:t>
            </w:r>
          </w:p>
        </w:tc>
      </w:tr>
      <w:tr w:rsidR="006A04DA" w14:paraId="2360F040" w14:textId="77777777" w:rsidTr="0017000D">
        <w:trPr>
          <w:trHeight w:val="424"/>
        </w:trPr>
        <w:tc>
          <w:tcPr>
            <w:tcW w:w="3595" w:type="dxa"/>
          </w:tcPr>
          <w:p w14:paraId="435DB593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</w:t>
            </w:r>
            <w:proofErr w:type="spellEnd"/>
          </w:p>
        </w:tc>
        <w:tc>
          <w:tcPr>
            <w:tcW w:w="2306" w:type="dxa"/>
          </w:tcPr>
          <w:p w14:paraId="7D0BB199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llego</w:t>
            </w:r>
          </w:p>
        </w:tc>
        <w:tc>
          <w:tcPr>
            <w:tcW w:w="4087" w:type="dxa"/>
          </w:tcPr>
          <w:p w14:paraId="44A93BAF" w14:textId="77777777" w:rsidR="006A04DA" w:rsidRDefault="007F1623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käibe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nete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B638137" w14:textId="77777777" w:rsidR="006A04DA" w:rsidRDefault="007F1623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Llegue solo aquí </w:t>
            </w:r>
          </w:p>
        </w:tc>
      </w:tr>
      <w:tr w:rsidR="006A04DA" w14:paraId="4A46E220" w14:textId="77777777" w:rsidTr="0017000D">
        <w:trPr>
          <w:trHeight w:val="424"/>
        </w:trPr>
        <w:tc>
          <w:tcPr>
            <w:tcW w:w="3595" w:type="dxa"/>
          </w:tcPr>
          <w:p w14:paraId="58ED95D9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Nuch</w:t>
            </w:r>
            <w:r>
              <w:rPr>
                <w:rFonts w:ascii="Batang" w:eastAsia="Batang" w:hAnsi="Batang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306" w:type="dxa"/>
          </w:tcPr>
          <w:p w14:paraId="2D9A946D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Perrito</w:t>
            </w:r>
          </w:p>
        </w:tc>
        <w:tc>
          <w:tcPr>
            <w:tcW w:w="4087" w:type="dxa"/>
          </w:tcPr>
          <w:p w14:paraId="1E3CF756" w14:textId="77777777" w:rsidR="006A04DA" w:rsidRDefault="007F1623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nuchi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 w:rsidR="00EA4379">
              <w:rPr>
                <w:rFonts w:ascii="Century Gothic" w:eastAsia="Batang" w:hAnsi="Century Gothic"/>
                <w:sz w:val="28"/>
                <w:szCs w:val="28"/>
              </w:rPr>
              <w:t>jüguete</w:t>
            </w:r>
            <w:proofErr w:type="spellEnd"/>
            <w:r w:rsidR="00EA4379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3E95AA3" w14:textId="77777777" w:rsidR="006A04DA" w:rsidRDefault="00EA4379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Bañemos al perrito </w:t>
            </w:r>
          </w:p>
        </w:tc>
      </w:tr>
      <w:tr w:rsidR="006A04DA" w14:paraId="0B3ED599" w14:textId="77777777" w:rsidTr="0017000D">
        <w:trPr>
          <w:trHeight w:val="424"/>
        </w:trPr>
        <w:tc>
          <w:tcPr>
            <w:tcW w:w="3595" w:type="dxa"/>
          </w:tcPr>
          <w:p w14:paraId="1C5DC756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Nüen</w:t>
            </w:r>
            <w:proofErr w:type="spellEnd"/>
          </w:p>
        </w:tc>
        <w:tc>
          <w:tcPr>
            <w:tcW w:w="2306" w:type="dxa"/>
          </w:tcPr>
          <w:p w14:paraId="54B4DC52" w14:textId="77777777" w:rsidR="006A04DA" w:rsidRPr="00787248" w:rsidRDefault="00EA4379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Hinchar </w:t>
            </w:r>
          </w:p>
        </w:tc>
        <w:tc>
          <w:tcPr>
            <w:tcW w:w="4087" w:type="dxa"/>
          </w:tcPr>
          <w:p w14:paraId="39752AD4" w14:textId="77777777" w:rsidR="006A04DA" w:rsidRDefault="00EA4379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ogwä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EF8D637" w14:textId="77777777" w:rsidR="006A04DA" w:rsidRDefault="00EA4379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me hincho los ojos </w:t>
            </w:r>
          </w:p>
        </w:tc>
      </w:tr>
      <w:tr w:rsidR="006A04DA" w14:paraId="391757B3" w14:textId="77777777" w:rsidTr="0017000D">
        <w:trPr>
          <w:trHeight w:val="424"/>
        </w:trPr>
        <w:tc>
          <w:tcPr>
            <w:tcW w:w="3595" w:type="dxa"/>
          </w:tcPr>
          <w:p w14:paraId="04950B5A" w14:textId="77777777" w:rsidR="006A04DA" w:rsidRPr="00787248" w:rsidRDefault="00EA4379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lastRenderedPageBreak/>
              <w:t>Nuen</w:t>
            </w:r>
            <w:proofErr w:type="spellEnd"/>
          </w:p>
        </w:tc>
        <w:tc>
          <w:tcPr>
            <w:tcW w:w="2306" w:type="dxa"/>
          </w:tcPr>
          <w:p w14:paraId="64E13B15" w14:textId="77777777" w:rsidR="006A04DA" w:rsidRPr="00787248" w:rsidRDefault="00EA4379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Tocar </w:t>
            </w:r>
          </w:p>
        </w:tc>
        <w:tc>
          <w:tcPr>
            <w:tcW w:w="4087" w:type="dxa"/>
          </w:tcPr>
          <w:p w14:paraId="2FA48818" w14:textId="77777777" w:rsidR="006A04DA" w:rsidRDefault="00EA4379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jodron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nuen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605D709" w14:textId="77777777" w:rsidR="006A04DA" w:rsidRDefault="00EA4379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siempre toca las cosas. </w:t>
            </w:r>
          </w:p>
        </w:tc>
      </w:tr>
      <w:tr w:rsidR="00822B65" w14:paraId="3B754907" w14:textId="77777777" w:rsidTr="0017000D">
        <w:trPr>
          <w:trHeight w:val="424"/>
        </w:trPr>
        <w:tc>
          <w:tcPr>
            <w:tcW w:w="3595" w:type="dxa"/>
          </w:tcPr>
          <w:p w14:paraId="4F8C494A" w14:textId="77777777" w:rsidR="00822B65" w:rsidRDefault="00822B65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Nuate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53E47EDD" w14:textId="77777777" w:rsidR="00822B65" w:rsidRDefault="00822B65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Examinar </w:t>
            </w:r>
          </w:p>
        </w:tc>
        <w:tc>
          <w:tcPr>
            <w:tcW w:w="4087" w:type="dxa"/>
          </w:tcPr>
          <w:p w14:paraId="7FE3BC19" w14:textId="77777777" w:rsidR="00822B65" w:rsidRDefault="00822B6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Tigwe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nuate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</w:p>
        </w:tc>
        <w:tc>
          <w:tcPr>
            <w:tcW w:w="4324" w:type="dxa"/>
          </w:tcPr>
          <w:p w14:paraId="5EB406C9" w14:textId="77777777" w:rsidR="00822B65" w:rsidRDefault="00822B6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Voy a examinar la ubre de la vaca</w:t>
            </w:r>
          </w:p>
        </w:tc>
      </w:tr>
      <w:tr w:rsidR="006A04DA" w14:paraId="2D09AC04" w14:textId="77777777" w:rsidTr="0017000D">
        <w:trPr>
          <w:trHeight w:val="424"/>
        </w:trPr>
        <w:tc>
          <w:tcPr>
            <w:tcW w:w="3595" w:type="dxa"/>
          </w:tcPr>
          <w:p w14:paraId="1D7F5CA0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Nuri</w:t>
            </w:r>
            <w:proofErr w:type="spellEnd"/>
          </w:p>
        </w:tc>
        <w:tc>
          <w:tcPr>
            <w:tcW w:w="2306" w:type="dxa"/>
          </w:tcPr>
          <w:p w14:paraId="3A1119C0" w14:textId="77777777" w:rsidR="006A04DA" w:rsidRPr="00787248" w:rsidRDefault="00EA4379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Toco </w:t>
            </w:r>
          </w:p>
        </w:tc>
        <w:tc>
          <w:tcPr>
            <w:tcW w:w="4087" w:type="dxa"/>
          </w:tcPr>
          <w:p w14:paraId="3D15BA5C" w14:textId="77777777" w:rsidR="006A04DA" w:rsidRDefault="00822B6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kian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nuri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59B2C93" w14:textId="77777777" w:rsidR="006A04DA" w:rsidRDefault="00822B6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Tocaste la ubre de la vaca </w:t>
            </w:r>
          </w:p>
        </w:tc>
      </w:tr>
      <w:tr w:rsidR="006A04DA" w14:paraId="1DA999E0" w14:textId="77777777" w:rsidTr="0017000D">
        <w:trPr>
          <w:trHeight w:val="424"/>
        </w:trPr>
        <w:tc>
          <w:tcPr>
            <w:tcW w:w="3595" w:type="dxa"/>
          </w:tcPr>
          <w:p w14:paraId="6718DA29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Nusi</w:t>
            </w:r>
            <w:proofErr w:type="spellEnd"/>
          </w:p>
        </w:tc>
        <w:tc>
          <w:tcPr>
            <w:tcW w:w="2306" w:type="dxa"/>
          </w:tcPr>
          <w:p w14:paraId="3F764663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Armadillo</w:t>
            </w:r>
          </w:p>
        </w:tc>
        <w:tc>
          <w:tcPr>
            <w:tcW w:w="4087" w:type="dxa"/>
          </w:tcPr>
          <w:p w14:paraId="37772898" w14:textId="77777777" w:rsidR="006A04DA" w:rsidRDefault="00822B6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Nusi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nüne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kämugwäte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715D26E2" w14:textId="77777777" w:rsidR="006A04DA" w:rsidRDefault="00822B6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armadillo vive en un hueco </w:t>
            </w:r>
          </w:p>
        </w:tc>
      </w:tr>
      <w:tr w:rsidR="006A04DA" w14:paraId="4D5A5910" w14:textId="77777777" w:rsidTr="0017000D">
        <w:trPr>
          <w:trHeight w:val="424"/>
        </w:trPr>
        <w:tc>
          <w:tcPr>
            <w:tcW w:w="3595" w:type="dxa"/>
          </w:tcPr>
          <w:p w14:paraId="0E80DDE6" w14:textId="77777777" w:rsidR="006A04DA" w:rsidRPr="00787248" w:rsidRDefault="00822B65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Nuinni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00CD8AE3" w14:textId="77777777" w:rsidR="006A04DA" w:rsidRPr="00787248" w:rsidRDefault="00822B65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Hacer </w:t>
            </w:r>
          </w:p>
        </w:tc>
        <w:tc>
          <w:tcPr>
            <w:tcW w:w="4087" w:type="dxa"/>
          </w:tcPr>
          <w:p w14:paraId="6855E122" w14:textId="77777777" w:rsidR="006A04DA" w:rsidRDefault="00822B6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ñö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nuinni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1AAB7CF" w14:textId="77777777" w:rsidR="006A04DA" w:rsidRDefault="00822B6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Que hiciste el agua </w:t>
            </w:r>
          </w:p>
        </w:tc>
      </w:tr>
      <w:tr w:rsidR="006A04DA" w14:paraId="63BB42A0" w14:textId="77777777" w:rsidTr="0017000D">
        <w:trPr>
          <w:trHeight w:val="424"/>
        </w:trPr>
        <w:tc>
          <w:tcPr>
            <w:tcW w:w="3595" w:type="dxa"/>
          </w:tcPr>
          <w:p w14:paraId="1E17A4FD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Nüta</w:t>
            </w:r>
            <w:proofErr w:type="spellEnd"/>
          </w:p>
        </w:tc>
        <w:tc>
          <w:tcPr>
            <w:tcW w:w="2306" w:type="dxa"/>
          </w:tcPr>
          <w:p w14:paraId="0C214026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Llego</w:t>
            </w:r>
          </w:p>
        </w:tc>
        <w:tc>
          <w:tcPr>
            <w:tcW w:w="4087" w:type="dxa"/>
          </w:tcPr>
          <w:p w14:paraId="72A6BB28" w14:textId="77777777" w:rsidR="006A04DA" w:rsidRDefault="00822B6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Mädä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nüta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kaibe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0166E712" w14:textId="77777777" w:rsidR="006A04DA" w:rsidRDefault="00822B6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Llego solo el caballo </w:t>
            </w:r>
          </w:p>
        </w:tc>
      </w:tr>
      <w:tr w:rsidR="006A04DA" w14:paraId="01E6A6B3" w14:textId="77777777" w:rsidTr="0017000D">
        <w:trPr>
          <w:trHeight w:val="424"/>
        </w:trPr>
        <w:tc>
          <w:tcPr>
            <w:tcW w:w="3595" w:type="dxa"/>
          </w:tcPr>
          <w:p w14:paraId="21F7F0F5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Nugwe</w:t>
            </w:r>
            <w:proofErr w:type="spellEnd"/>
          </w:p>
        </w:tc>
        <w:tc>
          <w:tcPr>
            <w:tcW w:w="2306" w:type="dxa"/>
          </w:tcPr>
          <w:p w14:paraId="3FE3BD79" w14:textId="77777777" w:rsidR="006A04DA" w:rsidRPr="00787248" w:rsidRDefault="00822B65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Quemar</w:t>
            </w:r>
          </w:p>
        </w:tc>
        <w:tc>
          <w:tcPr>
            <w:tcW w:w="4087" w:type="dxa"/>
          </w:tcPr>
          <w:p w14:paraId="1EE895F6" w14:textId="77777777" w:rsidR="006A04DA" w:rsidRDefault="00822B6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Kätogwä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nibi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BCDD163" w14:textId="77777777" w:rsidR="006A04DA" w:rsidRDefault="00822B6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se quema la montaña </w:t>
            </w:r>
          </w:p>
        </w:tc>
      </w:tr>
      <w:tr w:rsidR="006A04DA" w14:paraId="626AE27B" w14:textId="77777777" w:rsidTr="0017000D">
        <w:trPr>
          <w:trHeight w:val="424"/>
        </w:trPr>
        <w:tc>
          <w:tcPr>
            <w:tcW w:w="3595" w:type="dxa"/>
          </w:tcPr>
          <w:p w14:paraId="0895CB71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Nungwe</w:t>
            </w:r>
            <w:proofErr w:type="spellEnd"/>
          </w:p>
        </w:tc>
        <w:tc>
          <w:tcPr>
            <w:tcW w:w="2306" w:type="dxa"/>
          </w:tcPr>
          <w:p w14:paraId="75AA5A2F" w14:textId="77777777" w:rsidR="006A04DA" w:rsidRPr="00787248" w:rsidRDefault="00822B65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Nuestra </w:t>
            </w:r>
          </w:p>
        </w:tc>
        <w:tc>
          <w:tcPr>
            <w:tcW w:w="4087" w:type="dxa"/>
          </w:tcPr>
          <w:p w14:paraId="2352AD62" w14:textId="77777777" w:rsidR="006A04DA" w:rsidRDefault="00822B65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Ju ye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nungwe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35D25DF2" w14:textId="77777777" w:rsidR="006A04DA" w:rsidRDefault="00822B65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casa es nuestra </w:t>
            </w:r>
          </w:p>
        </w:tc>
      </w:tr>
      <w:tr w:rsidR="006A04DA" w14:paraId="35326C04" w14:textId="77777777" w:rsidTr="0017000D">
        <w:trPr>
          <w:trHeight w:val="424"/>
        </w:trPr>
        <w:tc>
          <w:tcPr>
            <w:tcW w:w="3595" w:type="dxa"/>
          </w:tcPr>
          <w:p w14:paraId="397F7328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Nügue</w:t>
            </w:r>
            <w:proofErr w:type="spellEnd"/>
          </w:p>
        </w:tc>
        <w:tc>
          <w:tcPr>
            <w:tcW w:w="2306" w:type="dxa"/>
          </w:tcPr>
          <w:p w14:paraId="6971A3A4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Llegaron</w:t>
            </w:r>
          </w:p>
        </w:tc>
        <w:tc>
          <w:tcPr>
            <w:tcW w:w="4087" w:type="dxa"/>
          </w:tcPr>
          <w:p w14:paraId="479FA9D0" w14:textId="77777777" w:rsidR="006A04DA" w:rsidRDefault="000D528C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Ni se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nügue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5342653B" w14:textId="77777777" w:rsidR="006A04DA" w:rsidRDefault="000D528C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siempre llega </w:t>
            </w:r>
          </w:p>
        </w:tc>
      </w:tr>
      <w:tr w:rsidR="006A04DA" w14:paraId="72B41163" w14:textId="77777777" w:rsidTr="0017000D">
        <w:trPr>
          <w:trHeight w:val="424"/>
        </w:trPr>
        <w:tc>
          <w:tcPr>
            <w:tcW w:w="3595" w:type="dxa"/>
          </w:tcPr>
          <w:p w14:paraId="6A669849" w14:textId="77777777" w:rsidR="006A04DA" w:rsidRPr="00787248" w:rsidRDefault="000D528C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Nu</w:t>
            </w:r>
            <w:r w:rsidR="006A04DA" w:rsidRPr="00787248">
              <w:rPr>
                <w:rFonts w:ascii="Batang" w:eastAsia="Batang" w:hAnsi="Batang"/>
                <w:sz w:val="32"/>
                <w:szCs w:val="32"/>
              </w:rPr>
              <w:t>rä</w:t>
            </w:r>
            <w:proofErr w:type="spellEnd"/>
          </w:p>
        </w:tc>
        <w:tc>
          <w:tcPr>
            <w:tcW w:w="2306" w:type="dxa"/>
          </w:tcPr>
          <w:p w14:paraId="7CED299E" w14:textId="77777777" w:rsidR="006A04DA" w:rsidRPr="00787248" w:rsidRDefault="000D528C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Sobrino (a)</w:t>
            </w:r>
          </w:p>
        </w:tc>
        <w:tc>
          <w:tcPr>
            <w:tcW w:w="4087" w:type="dxa"/>
          </w:tcPr>
          <w:p w14:paraId="31629154" w14:textId="77777777" w:rsidR="006A04DA" w:rsidRDefault="000D528C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Ti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nurä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kä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jesi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2D6E11F8" w14:textId="77777777" w:rsidR="006A04DA" w:rsidRDefault="000D528C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sobrina se llama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jesi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D41792" w14:paraId="4866DB12" w14:textId="77777777" w:rsidTr="00D41792">
        <w:trPr>
          <w:trHeight w:val="495"/>
        </w:trPr>
        <w:tc>
          <w:tcPr>
            <w:tcW w:w="3595" w:type="dxa"/>
          </w:tcPr>
          <w:p w14:paraId="010BE8F2" w14:textId="77777777" w:rsidR="00D41792" w:rsidRPr="00787248" w:rsidRDefault="00D41792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>
              <w:rPr>
                <w:rFonts w:ascii="Batang" w:eastAsia="Batang" w:hAnsi="Batang"/>
                <w:sz w:val="32"/>
                <w:szCs w:val="32"/>
              </w:rPr>
              <w:t>nura</w:t>
            </w:r>
            <w:proofErr w:type="spellEnd"/>
            <w:r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2306" w:type="dxa"/>
          </w:tcPr>
          <w:p w14:paraId="40F447A2" w14:textId="77777777" w:rsidR="00D41792" w:rsidRPr="00787248" w:rsidRDefault="00D41792" w:rsidP="006A04DA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Semilla </w:t>
            </w:r>
          </w:p>
        </w:tc>
        <w:tc>
          <w:tcPr>
            <w:tcW w:w="4087" w:type="dxa"/>
          </w:tcPr>
          <w:p w14:paraId="766CE2C6" w14:textId="77777777" w:rsidR="00D41792" w:rsidRDefault="00D41792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Ani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nura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nögö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eastAsia="Batang" w:hAnsi="Century Gothic"/>
                <w:sz w:val="28"/>
                <w:szCs w:val="28"/>
              </w:rPr>
              <w:t>dere</w:t>
            </w:r>
            <w:proofErr w:type="spellEnd"/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4324" w:type="dxa"/>
          </w:tcPr>
          <w:p w14:paraId="4A44B1D3" w14:textId="77777777" w:rsidR="00D41792" w:rsidRDefault="00D41792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Vamos en la tarde a sembrar la semilla</w:t>
            </w:r>
          </w:p>
        </w:tc>
      </w:tr>
      <w:tr w:rsidR="006A04DA" w14:paraId="0A3897C9" w14:textId="77777777" w:rsidTr="0017000D">
        <w:trPr>
          <w:trHeight w:val="424"/>
        </w:trPr>
        <w:tc>
          <w:tcPr>
            <w:tcW w:w="3595" w:type="dxa"/>
          </w:tcPr>
          <w:p w14:paraId="2CEF1F33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Nun</w:t>
            </w:r>
            <w:proofErr w:type="spellEnd"/>
          </w:p>
        </w:tc>
        <w:tc>
          <w:tcPr>
            <w:tcW w:w="2306" w:type="dxa"/>
          </w:tcPr>
          <w:p w14:paraId="6C8CC350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Nosotro</w:t>
            </w:r>
            <w:proofErr w:type="spellEnd"/>
          </w:p>
        </w:tc>
        <w:tc>
          <w:tcPr>
            <w:tcW w:w="4087" w:type="dxa"/>
          </w:tcPr>
          <w:p w14:paraId="6F2DC175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496386D6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04DA" w14:paraId="533B4A31" w14:textId="77777777" w:rsidTr="0017000D">
        <w:trPr>
          <w:trHeight w:val="424"/>
        </w:trPr>
        <w:tc>
          <w:tcPr>
            <w:tcW w:w="3595" w:type="dxa"/>
          </w:tcPr>
          <w:p w14:paraId="3823BDE8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Nundre</w:t>
            </w:r>
            <w:proofErr w:type="spellEnd"/>
          </w:p>
        </w:tc>
        <w:tc>
          <w:tcPr>
            <w:tcW w:w="2306" w:type="dxa"/>
          </w:tcPr>
          <w:p w14:paraId="4E39367C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Vosotros</w:t>
            </w:r>
          </w:p>
        </w:tc>
        <w:tc>
          <w:tcPr>
            <w:tcW w:w="4087" w:type="dxa"/>
          </w:tcPr>
          <w:p w14:paraId="03EC1EA6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1460737D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04DA" w14:paraId="4E4A5FCD" w14:textId="77777777" w:rsidTr="0017000D">
        <w:trPr>
          <w:trHeight w:val="424"/>
        </w:trPr>
        <w:tc>
          <w:tcPr>
            <w:tcW w:w="3595" w:type="dxa"/>
          </w:tcPr>
          <w:p w14:paraId="249A1417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Nüne</w:t>
            </w:r>
            <w:proofErr w:type="spellEnd"/>
          </w:p>
        </w:tc>
        <w:tc>
          <w:tcPr>
            <w:tcW w:w="2306" w:type="dxa"/>
          </w:tcPr>
          <w:p w14:paraId="46018B79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Vivir</w:t>
            </w:r>
          </w:p>
        </w:tc>
        <w:tc>
          <w:tcPr>
            <w:tcW w:w="4087" w:type="dxa"/>
          </w:tcPr>
          <w:p w14:paraId="445087FC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607D9F05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04DA" w14:paraId="7736169A" w14:textId="77777777" w:rsidTr="0017000D">
        <w:trPr>
          <w:trHeight w:val="424"/>
        </w:trPr>
        <w:tc>
          <w:tcPr>
            <w:tcW w:w="3595" w:type="dxa"/>
          </w:tcPr>
          <w:p w14:paraId="164A2546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Nura</w:t>
            </w:r>
            <w:proofErr w:type="spellEnd"/>
          </w:p>
        </w:tc>
        <w:tc>
          <w:tcPr>
            <w:tcW w:w="2306" w:type="dxa"/>
          </w:tcPr>
          <w:p w14:paraId="3584B430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Semilla</w:t>
            </w:r>
          </w:p>
        </w:tc>
        <w:tc>
          <w:tcPr>
            <w:tcW w:w="4087" w:type="dxa"/>
          </w:tcPr>
          <w:p w14:paraId="3F017366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35B4E15A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04DA" w14:paraId="0AD6183F" w14:textId="77777777" w:rsidTr="0017000D">
        <w:trPr>
          <w:trHeight w:val="424"/>
        </w:trPr>
        <w:tc>
          <w:tcPr>
            <w:tcW w:w="3595" w:type="dxa"/>
          </w:tcPr>
          <w:p w14:paraId="710E1B23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Nürä</w:t>
            </w:r>
            <w:proofErr w:type="spellEnd"/>
          </w:p>
        </w:tc>
        <w:tc>
          <w:tcPr>
            <w:tcW w:w="2306" w:type="dxa"/>
          </w:tcPr>
          <w:p w14:paraId="4533FE08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Sobrino</w:t>
            </w:r>
          </w:p>
        </w:tc>
        <w:tc>
          <w:tcPr>
            <w:tcW w:w="4087" w:type="dxa"/>
          </w:tcPr>
          <w:p w14:paraId="76A55D88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41022870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04DA" w14:paraId="5A26B2D0" w14:textId="77777777" w:rsidTr="0017000D">
        <w:trPr>
          <w:trHeight w:val="424"/>
        </w:trPr>
        <w:tc>
          <w:tcPr>
            <w:tcW w:w="3595" w:type="dxa"/>
          </w:tcPr>
          <w:p w14:paraId="526CEE45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Nubaire</w:t>
            </w:r>
            <w:proofErr w:type="spellEnd"/>
          </w:p>
        </w:tc>
        <w:tc>
          <w:tcPr>
            <w:tcW w:w="2306" w:type="dxa"/>
          </w:tcPr>
          <w:p w14:paraId="37FDAE8D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Esperar</w:t>
            </w:r>
          </w:p>
        </w:tc>
        <w:tc>
          <w:tcPr>
            <w:tcW w:w="4087" w:type="dxa"/>
          </w:tcPr>
          <w:p w14:paraId="1A1E16C4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0F5C11E2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04DA" w14:paraId="7D100BB5" w14:textId="77777777" w:rsidTr="0017000D">
        <w:trPr>
          <w:trHeight w:val="424"/>
        </w:trPr>
        <w:tc>
          <w:tcPr>
            <w:tcW w:w="3595" w:type="dxa"/>
          </w:tcPr>
          <w:p w14:paraId="19A6B9BF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Nürun</w:t>
            </w:r>
            <w:proofErr w:type="spellEnd"/>
          </w:p>
        </w:tc>
        <w:tc>
          <w:tcPr>
            <w:tcW w:w="2306" w:type="dxa"/>
          </w:tcPr>
          <w:p w14:paraId="2C30823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zompopa</w:t>
            </w:r>
          </w:p>
        </w:tc>
        <w:tc>
          <w:tcPr>
            <w:tcW w:w="4087" w:type="dxa"/>
          </w:tcPr>
          <w:p w14:paraId="5C0164A8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3C7F5C98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A04DA" w14:paraId="7516C577" w14:textId="77777777" w:rsidTr="0017000D">
        <w:trPr>
          <w:trHeight w:val="424"/>
        </w:trPr>
        <w:tc>
          <w:tcPr>
            <w:tcW w:w="3595" w:type="dxa"/>
          </w:tcPr>
          <w:p w14:paraId="6B9E0C72" w14:textId="77777777" w:rsidR="006A04DA" w:rsidRPr="00787248" w:rsidRDefault="006A04DA" w:rsidP="006A04DA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lastRenderedPageBreak/>
              <w:t>Nubaire</w:t>
            </w:r>
            <w:proofErr w:type="spellEnd"/>
          </w:p>
        </w:tc>
        <w:tc>
          <w:tcPr>
            <w:tcW w:w="2306" w:type="dxa"/>
          </w:tcPr>
          <w:p w14:paraId="29506E9F" w14:textId="77777777" w:rsidR="006A04DA" w:rsidRPr="00787248" w:rsidRDefault="006A04DA" w:rsidP="006A04DA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Soquete: </w:t>
            </w:r>
            <w:proofErr w:type="spellStart"/>
            <w:r w:rsidRPr="00787248">
              <w:rPr>
                <w:rFonts w:ascii="Batang" w:eastAsia="Batang" w:hAnsi="Batang"/>
                <w:sz w:val="32"/>
                <w:szCs w:val="32"/>
              </w:rPr>
              <w:t>sore</w:t>
            </w:r>
            <w:proofErr w:type="spellEnd"/>
          </w:p>
        </w:tc>
        <w:tc>
          <w:tcPr>
            <w:tcW w:w="4087" w:type="dxa"/>
          </w:tcPr>
          <w:p w14:paraId="0DB09152" w14:textId="77777777" w:rsidR="006A04DA" w:rsidRDefault="006A04DA" w:rsidP="006A04DA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24" w:type="dxa"/>
          </w:tcPr>
          <w:p w14:paraId="49C3BC2C" w14:textId="77777777" w:rsidR="006A04DA" w:rsidRDefault="006A04DA" w:rsidP="006A04DA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05A24C2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14:paraId="3E4F8F6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0D3CBD68" w14:textId="77777777"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7519A" wp14:editId="7AD2723C">
                <wp:simplePos x="0" y="0"/>
                <wp:positionH relativeFrom="margin">
                  <wp:posOffset>1870710</wp:posOffset>
                </wp:positionH>
                <wp:positionV relativeFrom="paragraph">
                  <wp:posOffset>1270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CD0E" w14:textId="77777777" w:rsidR="00F76509" w:rsidRPr="0019548A" w:rsidRDefault="00F76509" w:rsidP="001954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7519A" id="Cuadro de texto 12" o:spid="_x0000_s1038" type="#_x0000_t202" style="position:absolute;margin-left:147.3pt;margin-top:.1pt;width:89.3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&#13;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E47CD0E" w14:textId="77777777" w:rsidR="00F76509" w:rsidRPr="0019548A" w:rsidRDefault="00F76509" w:rsidP="0019548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3AFC98" w14:textId="77777777"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14:paraId="67F94DCD" w14:textId="77777777"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</w:p>
    <w:p w14:paraId="622A919B" w14:textId="77777777"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Ñain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14:paraId="1620C2E0" w14:textId="77777777"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Tepescuincle </w:t>
      </w:r>
    </w:p>
    <w:p w14:paraId="01E0BD82" w14:textId="77777777"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         Grieta </w:t>
      </w:r>
    </w:p>
    <w:p w14:paraId="25D2C53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Ñadre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14:paraId="21E3E60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Para tomar </w:t>
      </w:r>
    </w:p>
    <w:p w14:paraId="3EFBB93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Ñaba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Tomaba </w:t>
      </w:r>
    </w:p>
    <w:p w14:paraId="59FD285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Ñagare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 </w:t>
      </w:r>
    </w:p>
    <w:p w14:paraId="600104F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Ñaña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Sonido de acusación     </w:t>
      </w:r>
    </w:p>
    <w:p w14:paraId="2227770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Consumir </w:t>
      </w:r>
    </w:p>
    <w:p w14:paraId="5F0D38F4" w14:textId="77777777"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Ñaingä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tragar </w:t>
      </w:r>
    </w:p>
    <w:p w14:paraId="194ECF7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Frutas de sombrilla de pobre</w:t>
      </w:r>
    </w:p>
    <w:p w14:paraId="7F7903F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Ñägue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regañar, decir </w:t>
      </w:r>
    </w:p>
    <w:p w14:paraId="609A9D8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Ñägäre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 hay</w:t>
      </w:r>
    </w:p>
    <w:p w14:paraId="269A533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Ñäite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En medio</w:t>
      </w:r>
    </w:p>
    <w:p w14:paraId="0977DCB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Ñäligwä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Frijol poroto </w:t>
      </w:r>
    </w:p>
    <w:p w14:paraId="565A5F7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Ñäri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Medir</w:t>
      </w:r>
    </w:p>
    <w:p w14:paraId="640D716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Ñäri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Orden</w:t>
      </w:r>
    </w:p>
    <w:p w14:paraId="72C3A0E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Ñere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Decir, mojado  </w:t>
      </w:r>
    </w:p>
    <w:p w14:paraId="5601AC9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14:paraId="1948017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Diga </w:t>
      </w:r>
    </w:p>
    <w:p w14:paraId="7A6C0FE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Ñedi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14:paraId="1EAC336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Ñegä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Mensajero </w:t>
      </w:r>
    </w:p>
    <w:p w14:paraId="4F3C6F0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Ñotra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Luz</w:t>
      </w:r>
    </w:p>
    <w:p w14:paraId="5C7B2D8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Caldo </w:t>
      </w:r>
    </w:p>
    <w:p w14:paraId="7C8DE49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Ñori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14:paraId="6A8835B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>Rio</w:t>
      </w:r>
      <w:r w:rsidR="0019548A" w:rsidRPr="00787248">
        <w:rPr>
          <w:rFonts w:ascii="Batang" w:eastAsia="Batang" w:hAnsi="Batang"/>
          <w:sz w:val="32"/>
          <w:szCs w:val="32"/>
        </w:rPr>
        <w:t xml:space="preserve">, agua </w:t>
      </w:r>
    </w:p>
    <w:p w14:paraId="0680E5C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</w:t>
      </w:r>
      <w:proofErr w:type="spellEnd"/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  <w:proofErr w:type="spellStart"/>
      <w:r w:rsidRPr="00787248">
        <w:rPr>
          <w:rFonts w:ascii="Batang" w:eastAsia="Batang" w:hAnsi="Batang"/>
          <w:b/>
          <w:sz w:val="32"/>
          <w:szCs w:val="32"/>
        </w:rPr>
        <w:t>btä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Por que </w:t>
      </w:r>
    </w:p>
    <w:p w14:paraId="19FBBD4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Ñobo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Cangrejo</w:t>
      </w:r>
    </w:p>
    <w:p w14:paraId="699989F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Ñö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14:paraId="424F7B0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Ñöte</w:t>
      </w:r>
      <w:proofErr w:type="spellEnd"/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rio</w:t>
      </w:r>
    </w:p>
    <w:p w14:paraId="7E2FF71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     </w:t>
      </w:r>
      <w:r w:rsidRPr="00787248">
        <w:rPr>
          <w:rFonts w:ascii="Batang" w:eastAsia="Batang" w:hAnsi="Batang"/>
          <w:sz w:val="32"/>
          <w:szCs w:val="32"/>
        </w:rPr>
        <w:tab/>
        <w:t>Lluvia</w:t>
      </w:r>
    </w:p>
    <w:p w14:paraId="1126F9A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Ñugwä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Fuego </w:t>
      </w:r>
    </w:p>
    <w:p w14:paraId="1F43926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Ñuliä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Planta de zorrillo </w:t>
      </w:r>
    </w:p>
    <w:p w14:paraId="7E53FEA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lastRenderedPageBreak/>
        <w:t>Ñükwä</w:t>
      </w:r>
      <w:proofErr w:type="spellEnd"/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>Pájaros</w:t>
      </w:r>
    </w:p>
    <w:p w14:paraId="775D8EA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Ñürun</w:t>
      </w:r>
      <w:proofErr w:type="spellEnd"/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Agua termales</w:t>
      </w:r>
    </w:p>
    <w:p w14:paraId="5B36A73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Ñürun</w:t>
      </w:r>
      <w:proofErr w:type="spellEnd"/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Disciplina</w:t>
      </w:r>
    </w:p>
    <w:p w14:paraId="5AB996E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Ñüglun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Topo</w:t>
      </w:r>
    </w:p>
    <w:p w14:paraId="1CDF4FC0" w14:textId="77777777"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b/>
          <w:sz w:val="32"/>
          <w:szCs w:val="32"/>
        </w:rPr>
        <w:t>Ñ</w:t>
      </w:r>
      <w:r w:rsidR="00327FC8" w:rsidRPr="00787248">
        <w:rPr>
          <w:rFonts w:ascii="Batang" w:eastAsia="Batang" w:hAnsi="Batang"/>
          <w:b/>
          <w:sz w:val="32"/>
          <w:szCs w:val="32"/>
        </w:rPr>
        <w:t>ürigwä</w:t>
      </w:r>
      <w:proofErr w:type="spellEnd"/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="00327FC8" w:rsidRPr="00787248">
        <w:rPr>
          <w:rFonts w:ascii="Batang" w:eastAsia="Batang" w:hAnsi="Batang"/>
          <w:sz w:val="32"/>
          <w:szCs w:val="32"/>
        </w:rPr>
        <w:t>Sandijuela</w:t>
      </w:r>
      <w:proofErr w:type="spellEnd"/>
    </w:p>
    <w:p w14:paraId="3E0329D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1A6882E2" w14:textId="77777777"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55A36" wp14:editId="0F12B18C">
                <wp:simplePos x="0" y="0"/>
                <wp:positionH relativeFrom="column">
                  <wp:posOffset>1637030</wp:posOffset>
                </wp:positionH>
                <wp:positionV relativeFrom="paragraph">
                  <wp:posOffset>1270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6FDA" w14:textId="77777777" w:rsidR="00F76509" w:rsidRPr="00CB0F79" w:rsidRDefault="00F76509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55A36" id="Cuadro de texto 13" o:spid="_x0000_s1039" type="#_x0000_t202" style="position:absolute;margin-left:128.9pt;margin-top:.1pt;width:88.7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&#13;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3B06FDA" w14:textId="77777777" w:rsidR="00F76509" w:rsidRPr="00CB0F79" w:rsidRDefault="00F76509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1DBE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490E623F" w14:textId="77777777"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14:paraId="47DBD43E" w14:textId="77777777"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14:paraId="576A21B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Öba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Avispa</w:t>
      </w:r>
    </w:p>
    <w:p w14:paraId="1D9B74F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Ogwä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Ojos</w:t>
      </w:r>
    </w:p>
    <w:p w14:paraId="6FE3169F" w14:textId="77777777"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  <w:r w:rsidR="00DD3D04" w:rsidRPr="00787248">
        <w:rPr>
          <w:rFonts w:ascii="Batang" w:eastAsia="Batang" w:hAnsi="Batang"/>
          <w:sz w:val="32"/>
          <w:szCs w:val="32"/>
        </w:rPr>
        <w:t xml:space="preserve"> </w:t>
      </w:r>
    </w:p>
    <w:p w14:paraId="75E7CB5E" w14:textId="77777777"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Ogo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Frente</w:t>
      </w:r>
    </w:p>
    <w:p w14:paraId="5871CDD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Olo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>Oreja</w:t>
      </w:r>
    </w:p>
    <w:p w14:paraId="20F33C6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Ochi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Herida</w:t>
      </w:r>
    </w:p>
    <w:p w14:paraId="2E60055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Un pedazo</w:t>
      </w:r>
    </w:p>
    <w:p w14:paraId="34B9CBF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Corto </w:t>
      </w:r>
    </w:p>
    <w:p w14:paraId="56D2E27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14:paraId="7347460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Cosechar </w:t>
      </w:r>
    </w:p>
    <w:p w14:paraId="1057318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Oro,</w:t>
      </w:r>
    </w:p>
    <w:p w14:paraId="7C12A7C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Orore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Brillante </w:t>
      </w:r>
    </w:p>
    <w:p w14:paraId="72BB8AE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perico </w:t>
      </w:r>
    </w:p>
    <w:p w14:paraId="1FCCCBD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Onsele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Cucaracha </w:t>
      </w:r>
    </w:p>
    <w:p w14:paraId="0EB3A2D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Oda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Bejuco medicinal </w:t>
      </w:r>
    </w:p>
    <w:p w14:paraId="1C7AAF0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Odare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Mitad </w:t>
      </w:r>
    </w:p>
    <w:p w14:paraId="29997DB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Ötöiti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Una ropa</w:t>
      </w:r>
    </w:p>
    <w:p w14:paraId="00792EC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Otobu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Dos ropa</w:t>
      </w:r>
    </w:p>
    <w:p w14:paraId="4404327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Obate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Ardiente </w:t>
      </w:r>
    </w:p>
    <w:p w14:paraId="7011564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Yuca</w:t>
      </w:r>
    </w:p>
    <w:p w14:paraId="6427AC9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Oreba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14:paraId="611441AB" w14:textId="77777777"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1F8F0" wp14:editId="2727E80E">
                <wp:simplePos x="0" y="0"/>
                <wp:positionH relativeFrom="column">
                  <wp:posOffset>1835785</wp:posOffset>
                </wp:positionH>
                <wp:positionV relativeFrom="paragraph">
                  <wp:posOffset>5715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6703" w14:textId="77777777" w:rsidR="00F76509" w:rsidRPr="00CB0F79" w:rsidRDefault="00F76509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1F8F0" id="Cuadro de texto 14" o:spid="_x0000_s1040" type="#_x0000_t202" style="position:absolute;margin-left:144.55pt;margin-top:.45pt;width:80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&#13;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A056703" w14:textId="77777777" w:rsidR="00F76509" w:rsidRPr="00CB0F79" w:rsidRDefault="00F76509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612814C9" w14:textId="77777777"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14:paraId="59B250CA" w14:textId="77777777"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14:paraId="28D23332" w14:textId="77777777" w:rsidR="00D66E88" w:rsidRPr="00787248" w:rsidRDefault="00CB0F79" w:rsidP="00D66E8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De </w:t>
      </w:r>
      <w:proofErr w:type="spellStart"/>
      <w:r w:rsidR="00327FC8" w:rsidRPr="00787248">
        <w:rPr>
          <w:rFonts w:ascii="Batang" w:eastAsia="Batang" w:hAnsi="Batang"/>
          <w:sz w:val="32"/>
          <w:szCs w:val="32"/>
        </w:rPr>
        <w:t>dia</w:t>
      </w:r>
      <w:proofErr w:type="spellEnd"/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</w:p>
    <w:p w14:paraId="2302C887" w14:textId="77777777" w:rsidR="001D35A9" w:rsidRPr="00787248" w:rsidRDefault="00D66E88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Olor </w:t>
      </w:r>
    </w:p>
    <w:p w14:paraId="3CD3A1D5" w14:textId="77777777" w:rsidR="001D35A9" w:rsidRPr="00787248" w:rsidRDefault="001D35A9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Rain: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Equivocarse </w:t>
      </w:r>
    </w:p>
    <w:p w14:paraId="1DF44A76" w14:textId="77777777" w:rsidR="00D66E88" w:rsidRPr="00787248" w:rsidRDefault="00D66E88" w:rsidP="00D66E8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Raire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Demorar </w:t>
      </w:r>
    </w:p>
    <w:p w14:paraId="3FD961C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Sonido de velocidad </w:t>
      </w:r>
    </w:p>
    <w:p w14:paraId="118962D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Ragaigä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Va suceder</w:t>
      </w:r>
    </w:p>
    <w:p w14:paraId="5EA0BCF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Rane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Cansancio </w:t>
      </w:r>
    </w:p>
    <w:p w14:paraId="577F7101" w14:textId="77777777"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ande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Cansado, rendido </w:t>
      </w:r>
    </w:p>
    <w:p w14:paraId="4F1F228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Rägaingä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Caerse</w:t>
      </w:r>
    </w:p>
    <w:p w14:paraId="787D90B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Räse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Huélalo</w:t>
      </w:r>
    </w:p>
    <w:p w14:paraId="0425318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Räbe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olor  </w:t>
      </w:r>
    </w:p>
    <w:p w14:paraId="21EA678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Räde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Pisotear, oloroso  </w:t>
      </w:r>
    </w:p>
    <w:p w14:paraId="3893860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Räbä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Esconderse</w:t>
      </w:r>
    </w:p>
    <w:p w14:paraId="0E8AAE4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Räin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 </w:t>
      </w:r>
    </w:p>
    <w:p w14:paraId="794C1EB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Räte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Oloroso </w:t>
      </w:r>
    </w:p>
    <w:p w14:paraId="7844807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Räre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Sanar </w:t>
      </w:r>
    </w:p>
    <w:p w14:paraId="77024C6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Rebe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Pegajoso</w:t>
      </w:r>
    </w:p>
    <w:p w14:paraId="2E39AAD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Rebe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Despreciar</w:t>
      </w:r>
    </w:p>
    <w:p w14:paraId="755ACB9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Riri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CB0F79"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="00CB0F79" w:rsidRPr="00787248">
        <w:rPr>
          <w:rFonts w:ascii="Batang" w:eastAsia="Batang" w:hAnsi="Batang"/>
          <w:sz w:val="32"/>
          <w:szCs w:val="32"/>
        </w:rPr>
        <w:t>Cosino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 </w:t>
      </w:r>
    </w:p>
    <w:p w14:paraId="374184D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Ribi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Duro</w:t>
      </w:r>
    </w:p>
    <w:p w14:paraId="679251C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Rien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B0F79"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="00CB0F79" w:rsidRPr="00787248">
        <w:rPr>
          <w:rFonts w:ascii="Batang" w:eastAsia="Batang" w:hAnsi="Batang"/>
          <w:sz w:val="32"/>
          <w:szCs w:val="32"/>
        </w:rPr>
        <w:t>Cosinar</w:t>
      </w:r>
      <w:proofErr w:type="spellEnd"/>
    </w:p>
    <w:p w14:paraId="7357E3B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Ridi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Presentir </w:t>
      </w:r>
    </w:p>
    <w:p w14:paraId="0DC77B3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Ridigä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Trompezar</w:t>
      </w:r>
      <w:proofErr w:type="spellEnd"/>
    </w:p>
    <w:p w14:paraId="38CF769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Ribo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Pr="00787248">
        <w:rPr>
          <w:rFonts w:ascii="Batang" w:eastAsia="Batang" w:hAnsi="Batang"/>
          <w:sz w:val="32"/>
          <w:szCs w:val="32"/>
        </w:rPr>
        <w:t xml:space="preserve">Trampa, chinchorro </w:t>
      </w:r>
    </w:p>
    <w:p w14:paraId="0A05C89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Riande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</w:t>
      </w:r>
    </w:p>
    <w:p w14:paraId="1AEC154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Riande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Partirse</w:t>
      </w:r>
    </w:p>
    <w:p w14:paraId="6DF8296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Riaba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Cocinaron </w:t>
      </w:r>
    </w:p>
    <w:p w14:paraId="6458C5C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Iguana</w:t>
      </w:r>
    </w:p>
    <w:p w14:paraId="3CA9600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Cuello</w:t>
      </w:r>
    </w:p>
    <w:p w14:paraId="48D4DCF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Rörä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Verde</w:t>
      </w:r>
      <w:r w:rsidR="00CB0F79" w:rsidRPr="00787248">
        <w:rPr>
          <w:rFonts w:ascii="Batang" w:eastAsia="Batang" w:hAnsi="Batang"/>
          <w:sz w:val="32"/>
          <w:szCs w:val="32"/>
        </w:rPr>
        <w:t xml:space="preserve">, cele </w:t>
      </w:r>
    </w:p>
    <w:p w14:paraId="292E622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Rödö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Secar</w:t>
      </w:r>
    </w:p>
    <w:p w14:paraId="7377306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Roin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Escuchar </w:t>
      </w:r>
    </w:p>
    <w:p w14:paraId="3E88C3E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Röga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Lapa</w:t>
      </w:r>
    </w:p>
    <w:p w14:paraId="1FD0185D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Rubun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Bravo</w:t>
      </w:r>
    </w:p>
    <w:p w14:paraId="0D43580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Sentir, escuchar </w:t>
      </w:r>
    </w:p>
    <w:p w14:paraId="6B95509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Avión, bote </w:t>
      </w:r>
    </w:p>
    <w:p w14:paraId="5A40E22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Ruten 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Mariposa</w:t>
      </w:r>
    </w:p>
    <w:p w14:paraId="0631E35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transporte </w:t>
      </w:r>
    </w:p>
    <w:p w14:paraId="42EB584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Rüre</w:t>
      </w:r>
      <w:proofErr w:type="spellEnd"/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Guerra </w:t>
      </w:r>
    </w:p>
    <w:p w14:paraId="59A63CD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Rün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Papa </w:t>
      </w:r>
    </w:p>
    <w:p w14:paraId="5978BB8D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Rürubäine</w:t>
      </w:r>
      <w:proofErr w:type="spellEnd"/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Vender</w:t>
      </w:r>
    </w:p>
    <w:p w14:paraId="07BFF9F3" w14:textId="77777777"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E24E5" wp14:editId="70DA4DCA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643C0" w14:textId="77777777" w:rsidR="00F76509" w:rsidRPr="00CB0F79" w:rsidRDefault="00F76509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E24E5" id="Cuadro de texto 15" o:spid="_x0000_s1041" type="#_x0000_t202" style="position:absolute;margin-left:177.35pt;margin-top:.65pt;width:93.9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&#13;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8B643C0" w14:textId="77777777" w:rsidR="00F76509" w:rsidRPr="00CB0F79" w:rsidRDefault="00F76509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6AE49E11" w14:textId="77777777"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5F90D441" w14:textId="77777777"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14:paraId="522BB8F9" w14:textId="77777777"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San</w:t>
      </w:r>
      <w:r w:rsidR="00D10671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  </w:t>
      </w:r>
      <w:r w:rsidR="001D35A9" w:rsidRPr="00787248">
        <w:rPr>
          <w:rFonts w:ascii="Batang" w:eastAsia="Batang" w:hAnsi="Batang"/>
          <w:sz w:val="32"/>
          <w:szCs w:val="32"/>
        </w:rPr>
        <w:t xml:space="preserve">serpientes </w:t>
      </w:r>
    </w:p>
    <w:p w14:paraId="72640FDB" w14:textId="77777777"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Musculo </w:t>
      </w:r>
    </w:p>
    <w:p w14:paraId="03C137E1" w14:textId="77777777"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Sabo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Zapote</w:t>
      </w:r>
    </w:p>
    <w:p w14:paraId="268954D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Sarare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Combinación de colores </w:t>
      </w:r>
    </w:p>
    <w:p w14:paraId="7D883BA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Sarasara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Manchas </w:t>
      </w:r>
    </w:p>
    <w:p w14:paraId="6E65726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Boyo</w:t>
      </w:r>
    </w:p>
    <w:p w14:paraId="44E383B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14:paraId="674094F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Por </w:t>
      </w:r>
      <w:proofErr w:type="spellStart"/>
      <w:r w:rsidRPr="00787248">
        <w:rPr>
          <w:rFonts w:ascii="Batang" w:eastAsia="Batang" w:hAnsi="Batang"/>
          <w:sz w:val="32"/>
          <w:szCs w:val="32"/>
        </w:rPr>
        <w:t>alla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14:paraId="339EA164" w14:textId="77777777"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>Árbol</w:t>
      </w:r>
    </w:p>
    <w:p w14:paraId="67A249E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Sete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</w:t>
      </w:r>
      <w:proofErr w:type="spellStart"/>
      <w:r w:rsidRPr="00787248">
        <w:rPr>
          <w:rFonts w:ascii="Batang" w:eastAsia="Batang" w:hAnsi="Batang"/>
          <w:sz w:val="32"/>
          <w:szCs w:val="32"/>
        </w:rPr>
        <w:t>Alla</w:t>
      </w:r>
      <w:proofErr w:type="spellEnd"/>
    </w:p>
    <w:p w14:paraId="57F8FA5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Segwe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Perdiz </w:t>
      </w:r>
    </w:p>
    <w:p w14:paraId="05A84E3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Tortuga</w:t>
      </w:r>
    </w:p>
    <w:p w14:paraId="24CC9A4D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Seregwata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Hongo de piel</w:t>
      </w:r>
    </w:p>
    <w:p w14:paraId="5848300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Seri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Eso es </w:t>
      </w:r>
    </w:p>
    <w:p w14:paraId="64681F6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Sebe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Solo eso</w:t>
      </w:r>
    </w:p>
    <w:p w14:paraId="098A044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Sense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14:paraId="0ED3827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Serera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Chuchara </w:t>
      </w:r>
    </w:p>
    <w:p w14:paraId="63410B8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Siro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14:paraId="51646DB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Sisiro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Estrella fugas</w:t>
      </w:r>
    </w:p>
    <w:p w14:paraId="14D21BB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Siba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Tambien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de persona</w:t>
      </w:r>
    </w:p>
    <w:p w14:paraId="5B7DF63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0A5BD22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Advertencia </w:t>
      </w:r>
    </w:p>
    <w:p w14:paraId="7F992BA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Soire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Problemas </w:t>
      </w:r>
    </w:p>
    <w:p w14:paraId="322BB20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Sodobo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Sácate </w:t>
      </w:r>
    </w:p>
    <w:p w14:paraId="515A929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Solan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papalomoyo</w:t>
      </w:r>
      <w:proofErr w:type="spellEnd"/>
    </w:p>
    <w:p w14:paraId="1AB6539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Luna</w:t>
      </w:r>
    </w:p>
    <w:p w14:paraId="5FB2A70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Sö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Tabaco</w:t>
      </w:r>
    </w:p>
    <w:p w14:paraId="63BF383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Mes</w:t>
      </w:r>
    </w:p>
    <w:p w14:paraId="39DDAE4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Söganingä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>Barrido</w:t>
      </w:r>
    </w:p>
    <w:p w14:paraId="08733754" w14:textId="77777777"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ögögä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</w:t>
      </w:r>
      <w:r w:rsidR="00327FC8" w:rsidRPr="00787248">
        <w:rPr>
          <w:rFonts w:ascii="Batang" w:eastAsia="Batang" w:hAnsi="Batang"/>
          <w:sz w:val="32"/>
          <w:szCs w:val="32"/>
        </w:rPr>
        <w:tab/>
        <w:t>Barra</w:t>
      </w:r>
    </w:p>
    <w:p w14:paraId="471E561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Sögöte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Límpielo</w:t>
      </w:r>
    </w:p>
    <w:p w14:paraId="71D8F87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Söga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>Raspar</w:t>
      </w:r>
    </w:p>
    <w:p w14:paraId="2BC08D6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Sobra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Termino de desprecio</w:t>
      </w:r>
    </w:p>
    <w:p w14:paraId="14FC72D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Sulun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Sobaco</w:t>
      </w:r>
    </w:p>
    <w:p w14:paraId="33CF841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Sulia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Persona no indígena </w:t>
      </w:r>
    </w:p>
    <w:p w14:paraId="3B0A5CB6" w14:textId="77777777"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Sula: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Zorrillo </w:t>
      </w:r>
    </w:p>
    <w:p w14:paraId="1793987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Suli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</w:p>
    <w:p w14:paraId="144D121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Suguia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Sukia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, chaman </w:t>
      </w:r>
    </w:p>
    <w:p w14:paraId="6BBB64F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Subrü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Jenjibre</w:t>
      </w:r>
      <w:proofErr w:type="spellEnd"/>
    </w:p>
    <w:p w14:paraId="0F1DB14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Suru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  <w:proofErr w:type="spellStart"/>
      <w:r w:rsidRPr="00787248">
        <w:rPr>
          <w:rFonts w:ascii="Batang" w:eastAsia="Batang" w:hAnsi="Batang"/>
          <w:sz w:val="32"/>
          <w:szCs w:val="32"/>
        </w:rPr>
        <w:t>suru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Limpiar varias veces, sonido de algo</w:t>
      </w:r>
    </w:p>
    <w:p w14:paraId="0125A36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Sübrüre</w:t>
      </w:r>
      <w:proofErr w:type="spellEnd"/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>Amarillo</w:t>
      </w:r>
    </w:p>
    <w:p w14:paraId="1BFAF81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060B86DD" w14:textId="77777777"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72E1B" wp14:editId="1CE06EB1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B5AD4B" w14:textId="77777777" w:rsidR="00F76509" w:rsidRPr="00CB0F79" w:rsidRDefault="00F76509" w:rsidP="00D1067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72E1B" id="Cuadro de texto 16" o:spid="_x0000_s1042" type="#_x0000_t202" style="position:absolute;margin-left:151.9pt;margin-top:4.8pt;width:93.9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&#13;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B5AD4B" w14:textId="77777777" w:rsidR="00F76509" w:rsidRPr="00CB0F79" w:rsidRDefault="00F76509" w:rsidP="00D1067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416D5F" w14:textId="77777777"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14:paraId="000D7D44" w14:textId="77777777"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14:paraId="208B47D3" w14:textId="77777777"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Tain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Rojo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14:paraId="1A4F3FA1" w14:textId="77777777"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Tandu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Luciérnaga </w:t>
      </w:r>
    </w:p>
    <w:p w14:paraId="6D48C9C5" w14:textId="77777777"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Tare:         </w:t>
      </w:r>
      <w:r w:rsidRPr="00787248">
        <w:rPr>
          <w:rFonts w:ascii="Batang" w:eastAsia="Batang" w:hAnsi="Batang"/>
          <w:sz w:val="32"/>
          <w:szCs w:val="32"/>
        </w:rPr>
        <w:tab/>
        <w:t>Dolor</w:t>
      </w:r>
    </w:p>
    <w:p w14:paraId="1C7172F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Tain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Banano maduro</w:t>
      </w:r>
    </w:p>
    <w:p w14:paraId="4753627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Rede para pescar </w:t>
      </w:r>
    </w:p>
    <w:p w14:paraId="64F4493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Tambrere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Moretón</w:t>
      </w:r>
    </w:p>
    <w:p w14:paraId="0AA8A2DD" w14:textId="77777777"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Tiquizque</w:t>
      </w:r>
    </w:p>
    <w:p w14:paraId="027CA565" w14:textId="77777777"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Huella</w:t>
      </w:r>
    </w:p>
    <w:p w14:paraId="02E1D482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Dormitorio</w:t>
      </w:r>
    </w:p>
    <w:p w14:paraId="2CA2374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Tägä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Arqueta </w:t>
      </w:r>
    </w:p>
    <w:p w14:paraId="662F642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Täine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Contar </w:t>
      </w:r>
    </w:p>
    <w:p w14:paraId="4322C5D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Täni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Debajo, estar </w:t>
      </w:r>
    </w:p>
    <w:p w14:paraId="280C015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Täbe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Huella </w:t>
      </w:r>
    </w:p>
    <w:p w14:paraId="6F9BA68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Täde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Completo, en el mismo lugar </w:t>
      </w:r>
    </w:p>
    <w:p w14:paraId="4150F0B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Tirar, sentar </w:t>
      </w:r>
    </w:p>
    <w:p w14:paraId="592FB4F5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Tärä</w:t>
      </w:r>
      <w:proofErr w:type="spellEnd"/>
      <w:r w:rsidRPr="00787248">
        <w:rPr>
          <w:rFonts w:ascii="Batang" w:eastAsia="Batang" w:hAnsi="Batang"/>
          <w:sz w:val="32"/>
          <w:szCs w:val="32"/>
        </w:rPr>
        <w:tab/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>Letras</w:t>
      </w:r>
      <w:r w:rsidR="00C228D8" w:rsidRPr="00787248">
        <w:rPr>
          <w:rFonts w:ascii="Batang" w:eastAsia="Batang" w:hAnsi="Batang"/>
          <w:sz w:val="32"/>
          <w:szCs w:val="32"/>
        </w:rPr>
        <w:t xml:space="preserve">, cuaderno </w:t>
      </w:r>
    </w:p>
    <w:p w14:paraId="163E0D5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Täbä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Cogollo de palma </w:t>
      </w:r>
    </w:p>
    <w:p w14:paraId="6592C9D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Tegwe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Conejo </w:t>
      </w:r>
    </w:p>
    <w:p w14:paraId="4B5684B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Adentro</w:t>
      </w:r>
    </w:p>
    <w:p w14:paraId="512E361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Tedi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14:paraId="74DF34B3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Tetegweri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</w:t>
      </w:r>
      <w:proofErr w:type="spellStart"/>
      <w:r w:rsidRPr="00787248">
        <w:rPr>
          <w:rFonts w:ascii="Batang" w:eastAsia="Batang" w:hAnsi="Batang"/>
          <w:sz w:val="32"/>
          <w:szCs w:val="32"/>
        </w:rPr>
        <w:t>sukia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14:paraId="31F5B76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Teta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Cruzado </w:t>
      </w:r>
    </w:p>
    <w:p w14:paraId="3A88E3E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dentro </w:t>
      </w:r>
    </w:p>
    <w:p w14:paraId="309CACD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Teröäre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medio</w:t>
      </w:r>
    </w:p>
    <w:p w14:paraId="059FF20D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Tebrä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Conjugaciones()</w:t>
      </w:r>
    </w:p>
    <w:p w14:paraId="6415A1C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Yo</w:t>
      </w:r>
    </w:p>
    <w:p w14:paraId="2CED47C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Tibo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Frio</w:t>
      </w:r>
    </w:p>
    <w:p w14:paraId="25E8A03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 mi </w:t>
      </w:r>
    </w:p>
    <w:p w14:paraId="6857843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Tiro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Chancho</w:t>
      </w:r>
    </w:p>
    <w:p w14:paraId="0079410D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Tibien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Abajo</w:t>
      </w:r>
    </w:p>
    <w:p w14:paraId="46C1533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Tiguegä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Cortar </w:t>
      </w:r>
    </w:p>
    <w:p w14:paraId="01A2F18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Tidra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14:paraId="631886F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Dragon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14:paraId="3EFF3B3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Tigän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14:paraId="608F0E0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Abrir puerta</w:t>
      </w:r>
    </w:p>
    <w:p w14:paraId="6B1A486F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Escribió  </w:t>
      </w:r>
    </w:p>
    <w:p w14:paraId="6A59AA01" w14:textId="77777777"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Tinani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Me equivoque</w:t>
      </w:r>
    </w:p>
    <w:p w14:paraId="0CDBE6E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Toin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Observar </w:t>
      </w:r>
    </w:p>
    <w:p w14:paraId="6B36973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Töbe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Inconsciente </w:t>
      </w:r>
    </w:p>
    <w:p w14:paraId="28531A2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Tomana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Bebidas </w:t>
      </w:r>
    </w:p>
    <w:p w14:paraId="171E2A0D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Pensamiento  </w:t>
      </w:r>
    </w:p>
    <w:p w14:paraId="7B3FE1D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Törö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Recordarse</w:t>
      </w:r>
    </w:p>
    <w:p w14:paraId="5CC76931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Recordar </w:t>
      </w:r>
    </w:p>
    <w:p w14:paraId="691B5B48" w14:textId="77777777"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Törä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="00327FC8" w:rsidRPr="00787248">
        <w:rPr>
          <w:rFonts w:ascii="Batang" w:eastAsia="Batang" w:hAnsi="Batang"/>
          <w:sz w:val="32"/>
          <w:szCs w:val="32"/>
        </w:rPr>
        <w:t>Fruta de monte</w:t>
      </w:r>
    </w:p>
    <w:p w14:paraId="5989DB3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Dientes</w:t>
      </w:r>
    </w:p>
    <w:p w14:paraId="18AC4CDD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Purruja</w:t>
      </w:r>
      <w:proofErr w:type="spellEnd"/>
    </w:p>
    <w:p w14:paraId="250D796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Tugwe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Ratón</w:t>
      </w:r>
    </w:p>
    <w:p w14:paraId="10F62F7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Tuguna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Trampa </w:t>
      </w:r>
    </w:p>
    <w:p w14:paraId="4F87CF0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Tugwä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Espina</w:t>
      </w:r>
    </w:p>
    <w:p w14:paraId="281E47D7" w14:textId="77777777"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ugwä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ab/>
        <w:t>Plantas medicinal</w:t>
      </w:r>
    </w:p>
    <w:p w14:paraId="2CB6C61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Tugwäre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Cólico </w:t>
      </w:r>
    </w:p>
    <w:p w14:paraId="7ADA490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Tubie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Sobro ()</w:t>
      </w:r>
    </w:p>
    <w:p w14:paraId="2330883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Nacido</w:t>
      </w:r>
    </w:p>
    <w:p w14:paraId="17E70E7C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Tugwen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Arco </w:t>
      </w:r>
    </w:p>
    <w:p w14:paraId="162376B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Turi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vieron </w:t>
      </w:r>
    </w:p>
    <w:p w14:paraId="698E829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Turure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Joroba()</w:t>
      </w:r>
    </w:p>
    <w:p w14:paraId="1B344CC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Tügue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Batir </w:t>
      </w:r>
    </w:p>
    <w:p w14:paraId="4071F5B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Tüdra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14:paraId="6EEC204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14:paraId="739F49D6" w14:textId="77777777"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34E92" wp14:editId="3EEA38D1">
                <wp:simplePos x="0" y="0"/>
                <wp:positionH relativeFrom="margin">
                  <wp:posOffset>1924050</wp:posOffset>
                </wp:positionH>
                <wp:positionV relativeFrom="paragraph">
                  <wp:posOffset>149860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5455D99E" w14:textId="77777777" w:rsidR="00F76509" w:rsidRPr="00CB0F79" w:rsidRDefault="00F76509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4E92" id="Cuadro de texto 17" o:spid="_x0000_s1043" type="#_x0000_t202" style="position:absolute;margin-left:151.5pt;margin-top:11.8pt;width:93.9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&#13;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455D99E" w14:textId="77777777" w:rsidR="00F76509" w:rsidRPr="00CB0F79" w:rsidRDefault="00F76509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40E0954C" w14:textId="77777777"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14:paraId="02CC5683" w14:textId="77777777"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14:paraId="741F8128" w14:textId="77777777"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Ugwen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Olla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14:paraId="77AAC3C1" w14:textId="77777777"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Uma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>Arena</w:t>
      </w:r>
    </w:p>
    <w:p w14:paraId="6D24CD5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Ugwe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Moler </w:t>
      </w:r>
    </w:p>
    <w:p w14:paraId="37E6FAD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Urali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Paguilla () </w:t>
      </w:r>
    </w:p>
    <w:p w14:paraId="333201C4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Molejón </w:t>
      </w:r>
    </w:p>
    <w:p w14:paraId="207A991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Usun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Nariz</w:t>
      </w:r>
    </w:p>
    <w:p w14:paraId="1A50D05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Ulie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Pierna</w:t>
      </w:r>
    </w:p>
    <w:p w14:paraId="2956700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Ugwä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Nacido </w:t>
      </w:r>
    </w:p>
    <w:p w14:paraId="74149A2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Suegro </w:t>
      </w:r>
    </w:p>
    <w:p w14:paraId="5569B8C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Uchie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Padrastro </w:t>
      </w:r>
    </w:p>
    <w:p w14:paraId="53E3A85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Unchi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C228D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Trasero en </w:t>
      </w:r>
      <w:proofErr w:type="spellStart"/>
      <w:r w:rsidRPr="00787248">
        <w:rPr>
          <w:rFonts w:ascii="Batang" w:eastAsia="Batang" w:hAnsi="Batang"/>
          <w:sz w:val="32"/>
          <w:szCs w:val="32"/>
        </w:rPr>
        <w:t>murire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  </w:t>
      </w:r>
    </w:p>
    <w:p w14:paraId="5FBE65A7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Ütü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Paloma</w:t>
      </w:r>
    </w:p>
    <w:p w14:paraId="264E932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Ügue</w:t>
      </w:r>
      <w:proofErr w:type="spellEnd"/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>Esconder</w:t>
      </w:r>
    </w:p>
    <w:p w14:paraId="2F70370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Hacha </w:t>
      </w:r>
    </w:p>
    <w:p w14:paraId="7EFCDF89" w14:textId="77777777"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2747B" wp14:editId="1F8B6242">
                <wp:simplePos x="0" y="0"/>
                <wp:positionH relativeFrom="margin">
                  <wp:posOffset>1914525</wp:posOffset>
                </wp:positionH>
                <wp:positionV relativeFrom="paragraph">
                  <wp:posOffset>210820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64F2AB75" w14:textId="77777777" w:rsidR="00F76509" w:rsidRPr="00CB0F79" w:rsidRDefault="00F76509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747B" id="Cuadro de texto 18" o:spid="_x0000_s1044" type="#_x0000_t202" style="position:absolute;margin-left:150.75pt;margin-top:16.6pt;width:92.4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&#13;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4F2AB75" w14:textId="77777777" w:rsidR="00F76509" w:rsidRPr="00CB0F79" w:rsidRDefault="00F76509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4618879A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14:paraId="3616EA19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281FA20B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Yaire</w:t>
      </w:r>
      <w:proofErr w:type="spellEnd"/>
      <w:r w:rsidR="00E83B28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E83B28" w:rsidRPr="00787248">
        <w:rPr>
          <w:rFonts w:ascii="Batang" w:eastAsia="Batang" w:hAnsi="Batang"/>
          <w:sz w:val="32"/>
          <w:szCs w:val="32"/>
        </w:rPr>
        <w:tab/>
        <w:t xml:space="preserve">despreciar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14:paraId="6098351E" w14:textId="77777777" w:rsidR="009E72E9" w:rsidRPr="00787248" w:rsidRDefault="00327FC8" w:rsidP="009E72E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yärä</w:t>
      </w:r>
      <w:proofErr w:type="spellEnd"/>
      <w:r w:rsidRPr="00787248">
        <w:rPr>
          <w:rFonts w:ascii="Batang" w:eastAsia="Batang" w:hAnsi="Batang"/>
          <w:sz w:val="32"/>
          <w:szCs w:val="32"/>
        </w:rPr>
        <w:tab/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>Cuñada</w:t>
      </w:r>
      <w:r w:rsidR="009E72E9" w:rsidRPr="00787248">
        <w:rPr>
          <w:rFonts w:ascii="Batang" w:eastAsia="Batang" w:hAnsi="Batang"/>
          <w:sz w:val="32"/>
          <w:szCs w:val="32"/>
        </w:rPr>
        <w:t xml:space="preserve"> </w:t>
      </w:r>
    </w:p>
    <w:p w14:paraId="4A3AB7C9" w14:textId="77777777" w:rsidR="009E72E9" w:rsidRPr="00787248" w:rsidRDefault="009E72E9" w:rsidP="009E72E9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Yägue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listarse </w:t>
      </w:r>
    </w:p>
    <w:p w14:paraId="49A96579" w14:textId="77777777" w:rsidR="009E72E9" w:rsidRPr="00787248" w:rsidRDefault="009E72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Ya: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Interrogar de afirmación. </w:t>
      </w:r>
    </w:p>
    <w:p w14:paraId="02A6A96E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14:paraId="4EBE859A" w14:textId="77777777"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</w:t>
      </w:r>
      <w:r w:rsidR="00327FC8" w:rsidRPr="00787248">
        <w:rPr>
          <w:rFonts w:ascii="Batang" w:eastAsia="Batang" w:hAnsi="Batang"/>
          <w:sz w:val="32"/>
          <w:szCs w:val="32"/>
        </w:rPr>
        <w:t>en</w:t>
      </w:r>
      <w:r w:rsidRPr="00787248">
        <w:rPr>
          <w:rFonts w:ascii="Batang" w:eastAsia="Batang" w:hAnsi="Batang"/>
          <w:sz w:val="32"/>
          <w:szCs w:val="32"/>
        </w:rPr>
        <w:t xml:space="preserve">:  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Vomitar</w:t>
      </w:r>
    </w:p>
    <w:p w14:paraId="7E1837F7" w14:textId="77777777"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lastRenderedPageBreak/>
        <w:t>Y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proofErr w:type="spellEnd"/>
      <w:r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Por ahí </w:t>
      </w:r>
    </w:p>
    <w:p w14:paraId="0227F978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Yebe</w:t>
      </w:r>
      <w:proofErr w:type="spellEnd"/>
      <w:r w:rsidR="00E83B2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eso </w:t>
      </w:r>
    </w:p>
    <w:p w14:paraId="529A1216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proofErr w:type="spellStart"/>
      <w:r w:rsidRPr="00787248">
        <w:rPr>
          <w:rFonts w:ascii="Batang" w:eastAsia="Batang" w:hAnsi="Batang"/>
          <w:sz w:val="32"/>
          <w:szCs w:val="32"/>
        </w:rPr>
        <w:t>Yegwe</w:t>
      </w:r>
      <w:proofErr w:type="spellEnd"/>
      <w:r w:rsidR="00E83B2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 el </w:t>
      </w:r>
    </w:p>
    <w:p w14:paraId="7BB4B74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Yete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proofErr w:type="spellStart"/>
      <w:r w:rsidRPr="00787248">
        <w:rPr>
          <w:rFonts w:ascii="Batang" w:eastAsia="Batang" w:hAnsi="Batang"/>
          <w:sz w:val="32"/>
          <w:szCs w:val="32"/>
        </w:rPr>
        <w:t>Alli</w:t>
      </w:r>
      <w:proofErr w:type="spellEnd"/>
    </w:p>
    <w:p w14:paraId="5EE6FA40" w14:textId="77777777"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5E1B4795" w14:textId="77777777" w:rsidR="00271DD2" w:rsidRPr="00787248" w:rsidRDefault="00E83B2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sectPr w:rsidR="00271DD2" w:rsidRPr="00787248" w:rsidSect="00AE1921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101BA" w14:textId="77777777" w:rsidR="0064477D" w:rsidRDefault="0064477D" w:rsidP="00AE1921">
      <w:pPr>
        <w:spacing w:after="0" w:line="240" w:lineRule="auto"/>
      </w:pPr>
      <w:r>
        <w:separator/>
      </w:r>
    </w:p>
  </w:endnote>
  <w:endnote w:type="continuationSeparator" w:id="0">
    <w:p w14:paraId="18B30C48" w14:textId="77777777" w:rsidR="0064477D" w:rsidRDefault="0064477D" w:rsidP="00AE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8ECFD" w14:textId="77777777" w:rsidR="0064477D" w:rsidRDefault="0064477D" w:rsidP="00AE1921">
      <w:pPr>
        <w:spacing w:after="0" w:line="240" w:lineRule="auto"/>
      </w:pPr>
      <w:r>
        <w:separator/>
      </w:r>
    </w:p>
  </w:footnote>
  <w:footnote w:type="continuationSeparator" w:id="0">
    <w:p w14:paraId="7E0135C3" w14:textId="77777777" w:rsidR="0064477D" w:rsidRDefault="0064477D" w:rsidP="00AE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2D3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554E2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94140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845A4"/>
    <w:multiLevelType w:val="hybridMultilevel"/>
    <w:tmpl w:val="61A8E4E2"/>
    <w:lvl w:ilvl="0" w:tplc="682E3CAE">
      <w:numFmt w:val="bullet"/>
      <w:lvlText w:val="-"/>
      <w:lvlJc w:val="left"/>
      <w:pPr>
        <w:ind w:left="720" w:hanging="360"/>
      </w:pPr>
      <w:rPr>
        <w:rFonts w:ascii="Century Gothic" w:eastAsia="Batang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C7B5E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C8"/>
    <w:rsid w:val="000009A0"/>
    <w:rsid w:val="00004EE0"/>
    <w:rsid w:val="00023056"/>
    <w:rsid w:val="00023F15"/>
    <w:rsid w:val="00030E37"/>
    <w:rsid w:val="00037663"/>
    <w:rsid w:val="00045359"/>
    <w:rsid w:val="00050E3C"/>
    <w:rsid w:val="00051CF9"/>
    <w:rsid w:val="00054F37"/>
    <w:rsid w:val="00055748"/>
    <w:rsid w:val="000640AE"/>
    <w:rsid w:val="00065E82"/>
    <w:rsid w:val="00066FA0"/>
    <w:rsid w:val="000755C4"/>
    <w:rsid w:val="00081FD2"/>
    <w:rsid w:val="00082BC1"/>
    <w:rsid w:val="00096DB0"/>
    <w:rsid w:val="000B0C0B"/>
    <w:rsid w:val="000B3027"/>
    <w:rsid w:val="000B6A46"/>
    <w:rsid w:val="000C223A"/>
    <w:rsid w:val="000C2A5C"/>
    <w:rsid w:val="000C4392"/>
    <w:rsid w:val="000C576D"/>
    <w:rsid w:val="000C5836"/>
    <w:rsid w:val="000C5C83"/>
    <w:rsid w:val="000D439B"/>
    <w:rsid w:val="000D528C"/>
    <w:rsid w:val="000D6E19"/>
    <w:rsid w:val="000F21F8"/>
    <w:rsid w:val="000F3944"/>
    <w:rsid w:val="000F3DCD"/>
    <w:rsid w:val="0010147B"/>
    <w:rsid w:val="0010192E"/>
    <w:rsid w:val="00117504"/>
    <w:rsid w:val="00120ABE"/>
    <w:rsid w:val="00134145"/>
    <w:rsid w:val="001402C8"/>
    <w:rsid w:val="001449C4"/>
    <w:rsid w:val="00147314"/>
    <w:rsid w:val="00153578"/>
    <w:rsid w:val="00161910"/>
    <w:rsid w:val="00165D25"/>
    <w:rsid w:val="00166F78"/>
    <w:rsid w:val="0017000D"/>
    <w:rsid w:val="00173058"/>
    <w:rsid w:val="00175B9D"/>
    <w:rsid w:val="00180750"/>
    <w:rsid w:val="00186689"/>
    <w:rsid w:val="001906FA"/>
    <w:rsid w:val="00194A58"/>
    <w:rsid w:val="0019548A"/>
    <w:rsid w:val="001A66BE"/>
    <w:rsid w:val="001B34D7"/>
    <w:rsid w:val="001B5565"/>
    <w:rsid w:val="001C5382"/>
    <w:rsid w:val="001D0B1F"/>
    <w:rsid w:val="001D1A97"/>
    <w:rsid w:val="001D1BAA"/>
    <w:rsid w:val="001D35A9"/>
    <w:rsid w:val="001D66F3"/>
    <w:rsid w:val="001E0801"/>
    <w:rsid w:val="001F40F4"/>
    <w:rsid w:val="001F7E1F"/>
    <w:rsid w:val="00224A6A"/>
    <w:rsid w:val="00224F99"/>
    <w:rsid w:val="0023207C"/>
    <w:rsid w:val="002337A9"/>
    <w:rsid w:val="00243E92"/>
    <w:rsid w:val="00246123"/>
    <w:rsid w:val="00253533"/>
    <w:rsid w:val="00253C23"/>
    <w:rsid w:val="00261A34"/>
    <w:rsid w:val="00271DD2"/>
    <w:rsid w:val="002930D6"/>
    <w:rsid w:val="00294B1F"/>
    <w:rsid w:val="0029578F"/>
    <w:rsid w:val="002969B7"/>
    <w:rsid w:val="002A1960"/>
    <w:rsid w:val="002A6FC4"/>
    <w:rsid w:val="002B7BF6"/>
    <w:rsid w:val="002C5F91"/>
    <w:rsid w:val="002D0B4A"/>
    <w:rsid w:val="002D3084"/>
    <w:rsid w:val="00306FCB"/>
    <w:rsid w:val="003101FC"/>
    <w:rsid w:val="0031153D"/>
    <w:rsid w:val="00320478"/>
    <w:rsid w:val="00323127"/>
    <w:rsid w:val="00325E20"/>
    <w:rsid w:val="003263EF"/>
    <w:rsid w:val="00327FC8"/>
    <w:rsid w:val="00340C6D"/>
    <w:rsid w:val="00341AC5"/>
    <w:rsid w:val="003440D3"/>
    <w:rsid w:val="0035092B"/>
    <w:rsid w:val="0035196B"/>
    <w:rsid w:val="00352597"/>
    <w:rsid w:val="00353A70"/>
    <w:rsid w:val="00360B27"/>
    <w:rsid w:val="00361D5D"/>
    <w:rsid w:val="003637C1"/>
    <w:rsid w:val="00367B3C"/>
    <w:rsid w:val="00382B27"/>
    <w:rsid w:val="00382B40"/>
    <w:rsid w:val="003857FC"/>
    <w:rsid w:val="00386B6E"/>
    <w:rsid w:val="0039075D"/>
    <w:rsid w:val="00395718"/>
    <w:rsid w:val="00395D24"/>
    <w:rsid w:val="003968EF"/>
    <w:rsid w:val="003A075C"/>
    <w:rsid w:val="003A5B2E"/>
    <w:rsid w:val="003A6C41"/>
    <w:rsid w:val="003B05F9"/>
    <w:rsid w:val="003B614F"/>
    <w:rsid w:val="003B6E4D"/>
    <w:rsid w:val="003B79E7"/>
    <w:rsid w:val="003C0A9F"/>
    <w:rsid w:val="003C219C"/>
    <w:rsid w:val="003C25B7"/>
    <w:rsid w:val="003C2746"/>
    <w:rsid w:val="003C6B46"/>
    <w:rsid w:val="003C72F4"/>
    <w:rsid w:val="003D0B39"/>
    <w:rsid w:val="003D6B84"/>
    <w:rsid w:val="003E0637"/>
    <w:rsid w:val="003E0831"/>
    <w:rsid w:val="003E6880"/>
    <w:rsid w:val="003F20A2"/>
    <w:rsid w:val="003F32E8"/>
    <w:rsid w:val="003F49B5"/>
    <w:rsid w:val="003F54E3"/>
    <w:rsid w:val="003F6867"/>
    <w:rsid w:val="003F6E83"/>
    <w:rsid w:val="003F7E42"/>
    <w:rsid w:val="00404A9B"/>
    <w:rsid w:val="00411418"/>
    <w:rsid w:val="00414113"/>
    <w:rsid w:val="00415E06"/>
    <w:rsid w:val="00423019"/>
    <w:rsid w:val="00423072"/>
    <w:rsid w:val="0043077E"/>
    <w:rsid w:val="00436999"/>
    <w:rsid w:val="00443101"/>
    <w:rsid w:val="00443267"/>
    <w:rsid w:val="0045154A"/>
    <w:rsid w:val="004547F1"/>
    <w:rsid w:val="0047361D"/>
    <w:rsid w:val="00475D28"/>
    <w:rsid w:val="00481319"/>
    <w:rsid w:val="00485E76"/>
    <w:rsid w:val="00486280"/>
    <w:rsid w:val="0048774B"/>
    <w:rsid w:val="00487F78"/>
    <w:rsid w:val="00491996"/>
    <w:rsid w:val="004951B1"/>
    <w:rsid w:val="004A3A00"/>
    <w:rsid w:val="004B04BA"/>
    <w:rsid w:val="004C08BE"/>
    <w:rsid w:val="004D3AF4"/>
    <w:rsid w:val="004D5FE6"/>
    <w:rsid w:val="004E24A4"/>
    <w:rsid w:val="004E659C"/>
    <w:rsid w:val="004F1219"/>
    <w:rsid w:val="004F33C6"/>
    <w:rsid w:val="004F3BA1"/>
    <w:rsid w:val="004F400A"/>
    <w:rsid w:val="00500D9A"/>
    <w:rsid w:val="00507BB6"/>
    <w:rsid w:val="0051436F"/>
    <w:rsid w:val="00517E8D"/>
    <w:rsid w:val="00517F24"/>
    <w:rsid w:val="0052589C"/>
    <w:rsid w:val="0053003F"/>
    <w:rsid w:val="00531749"/>
    <w:rsid w:val="00535BEA"/>
    <w:rsid w:val="00541493"/>
    <w:rsid w:val="00547410"/>
    <w:rsid w:val="00555DFA"/>
    <w:rsid w:val="00564EE5"/>
    <w:rsid w:val="00566154"/>
    <w:rsid w:val="005670AC"/>
    <w:rsid w:val="00567A03"/>
    <w:rsid w:val="00575DF3"/>
    <w:rsid w:val="005772A7"/>
    <w:rsid w:val="005A497F"/>
    <w:rsid w:val="005A64C2"/>
    <w:rsid w:val="005B1BA9"/>
    <w:rsid w:val="005B62F9"/>
    <w:rsid w:val="005B7440"/>
    <w:rsid w:val="005C15A5"/>
    <w:rsid w:val="005C3174"/>
    <w:rsid w:val="005C651A"/>
    <w:rsid w:val="005D58F6"/>
    <w:rsid w:val="005E1D63"/>
    <w:rsid w:val="005E4B68"/>
    <w:rsid w:val="005E66B2"/>
    <w:rsid w:val="005F3B97"/>
    <w:rsid w:val="005F78B0"/>
    <w:rsid w:val="006017DD"/>
    <w:rsid w:val="006062B3"/>
    <w:rsid w:val="00614FC6"/>
    <w:rsid w:val="00615251"/>
    <w:rsid w:val="0062113F"/>
    <w:rsid w:val="006217BD"/>
    <w:rsid w:val="0064477D"/>
    <w:rsid w:val="0065753A"/>
    <w:rsid w:val="00662F77"/>
    <w:rsid w:val="00671128"/>
    <w:rsid w:val="006774AD"/>
    <w:rsid w:val="00681F12"/>
    <w:rsid w:val="0068604F"/>
    <w:rsid w:val="00690ABB"/>
    <w:rsid w:val="00693517"/>
    <w:rsid w:val="00693DC0"/>
    <w:rsid w:val="00695949"/>
    <w:rsid w:val="006972B0"/>
    <w:rsid w:val="006A04DA"/>
    <w:rsid w:val="006A3889"/>
    <w:rsid w:val="006A69BB"/>
    <w:rsid w:val="006A7EA4"/>
    <w:rsid w:val="006B14A2"/>
    <w:rsid w:val="006B2B86"/>
    <w:rsid w:val="006B2C26"/>
    <w:rsid w:val="006B4EF7"/>
    <w:rsid w:val="006C00BC"/>
    <w:rsid w:val="006C2675"/>
    <w:rsid w:val="006E0D64"/>
    <w:rsid w:val="007009EC"/>
    <w:rsid w:val="00706467"/>
    <w:rsid w:val="007075A9"/>
    <w:rsid w:val="007127CC"/>
    <w:rsid w:val="0071477F"/>
    <w:rsid w:val="00714F26"/>
    <w:rsid w:val="007211E9"/>
    <w:rsid w:val="007305EE"/>
    <w:rsid w:val="00732650"/>
    <w:rsid w:val="00740480"/>
    <w:rsid w:val="007417B9"/>
    <w:rsid w:val="007423E9"/>
    <w:rsid w:val="00743034"/>
    <w:rsid w:val="00743CA2"/>
    <w:rsid w:val="0074505C"/>
    <w:rsid w:val="00751510"/>
    <w:rsid w:val="00751F82"/>
    <w:rsid w:val="00755469"/>
    <w:rsid w:val="00756AFE"/>
    <w:rsid w:val="00757D05"/>
    <w:rsid w:val="00757D3C"/>
    <w:rsid w:val="007701E6"/>
    <w:rsid w:val="007705FA"/>
    <w:rsid w:val="00771363"/>
    <w:rsid w:val="00773046"/>
    <w:rsid w:val="0077382C"/>
    <w:rsid w:val="00787248"/>
    <w:rsid w:val="00790761"/>
    <w:rsid w:val="00790CD2"/>
    <w:rsid w:val="00791BE0"/>
    <w:rsid w:val="007A3F42"/>
    <w:rsid w:val="007A647F"/>
    <w:rsid w:val="007B06F2"/>
    <w:rsid w:val="007B37A7"/>
    <w:rsid w:val="007C3843"/>
    <w:rsid w:val="007F1623"/>
    <w:rsid w:val="007F3538"/>
    <w:rsid w:val="007F3B0C"/>
    <w:rsid w:val="007F47C6"/>
    <w:rsid w:val="007F49E7"/>
    <w:rsid w:val="008053CC"/>
    <w:rsid w:val="0080744C"/>
    <w:rsid w:val="00816EBB"/>
    <w:rsid w:val="00822B65"/>
    <w:rsid w:val="008252D8"/>
    <w:rsid w:val="0083190D"/>
    <w:rsid w:val="0084762C"/>
    <w:rsid w:val="00851DFD"/>
    <w:rsid w:val="00864A01"/>
    <w:rsid w:val="00865303"/>
    <w:rsid w:val="00867EE8"/>
    <w:rsid w:val="00875A56"/>
    <w:rsid w:val="00882D89"/>
    <w:rsid w:val="00885A88"/>
    <w:rsid w:val="00893A94"/>
    <w:rsid w:val="008A2037"/>
    <w:rsid w:val="008A6310"/>
    <w:rsid w:val="008B54BD"/>
    <w:rsid w:val="008B6E16"/>
    <w:rsid w:val="008C616B"/>
    <w:rsid w:val="008C7AE2"/>
    <w:rsid w:val="008D3825"/>
    <w:rsid w:val="008D3F5C"/>
    <w:rsid w:val="008D573A"/>
    <w:rsid w:val="008D5C67"/>
    <w:rsid w:val="008E38C6"/>
    <w:rsid w:val="008F009E"/>
    <w:rsid w:val="008F0BB6"/>
    <w:rsid w:val="008F27C6"/>
    <w:rsid w:val="008F49D2"/>
    <w:rsid w:val="008F4C9A"/>
    <w:rsid w:val="00900032"/>
    <w:rsid w:val="0090095C"/>
    <w:rsid w:val="00900B41"/>
    <w:rsid w:val="009025A0"/>
    <w:rsid w:val="00904695"/>
    <w:rsid w:val="00905950"/>
    <w:rsid w:val="00911763"/>
    <w:rsid w:val="00914DF3"/>
    <w:rsid w:val="00916C84"/>
    <w:rsid w:val="00922107"/>
    <w:rsid w:val="00931DE4"/>
    <w:rsid w:val="00936D0B"/>
    <w:rsid w:val="009427C8"/>
    <w:rsid w:val="00944F1F"/>
    <w:rsid w:val="009517CE"/>
    <w:rsid w:val="009545BA"/>
    <w:rsid w:val="00961DA6"/>
    <w:rsid w:val="00970D61"/>
    <w:rsid w:val="00971822"/>
    <w:rsid w:val="00972452"/>
    <w:rsid w:val="00972777"/>
    <w:rsid w:val="00974E6F"/>
    <w:rsid w:val="00980CE5"/>
    <w:rsid w:val="00984C3F"/>
    <w:rsid w:val="0098727B"/>
    <w:rsid w:val="009958AC"/>
    <w:rsid w:val="00995C65"/>
    <w:rsid w:val="009A02FC"/>
    <w:rsid w:val="009A499B"/>
    <w:rsid w:val="009A6F46"/>
    <w:rsid w:val="009B3663"/>
    <w:rsid w:val="009B4481"/>
    <w:rsid w:val="009C4DE0"/>
    <w:rsid w:val="009C526A"/>
    <w:rsid w:val="009C6B1A"/>
    <w:rsid w:val="009C6B6F"/>
    <w:rsid w:val="009C7BEB"/>
    <w:rsid w:val="009D0CD8"/>
    <w:rsid w:val="009D21C6"/>
    <w:rsid w:val="009D37D3"/>
    <w:rsid w:val="009E72E9"/>
    <w:rsid w:val="009F0735"/>
    <w:rsid w:val="00A05504"/>
    <w:rsid w:val="00A07D74"/>
    <w:rsid w:val="00A1323B"/>
    <w:rsid w:val="00A27C2A"/>
    <w:rsid w:val="00A32FBF"/>
    <w:rsid w:val="00A53457"/>
    <w:rsid w:val="00A55344"/>
    <w:rsid w:val="00A56FEE"/>
    <w:rsid w:val="00A621D8"/>
    <w:rsid w:val="00A655FF"/>
    <w:rsid w:val="00A709A7"/>
    <w:rsid w:val="00A81BB4"/>
    <w:rsid w:val="00A836A8"/>
    <w:rsid w:val="00AA7C3C"/>
    <w:rsid w:val="00AB2954"/>
    <w:rsid w:val="00AB2B55"/>
    <w:rsid w:val="00AC15B7"/>
    <w:rsid w:val="00AC5E18"/>
    <w:rsid w:val="00AC5F1F"/>
    <w:rsid w:val="00AD05C8"/>
    <w:rsid w:val="00AD481E"/>
    <w:rsid w:val="00AD72C6"/>
    <w:rsid w:val="00AE1921"/>
    <w:rsid w:val="00AE3B01"/>
    <w:rsid w:val="00AE72CA"/>
    <w:rsid w:val="00B007C1"/>
    <w:rsid w:val="00B00B0D"/>
    <w:rsid w:val="00B03AC2"/>
    <w:rsid w:val="00B078AB"/>
    <w:rsid w:val="00B1346B"/>
    <w:rsid w:val="00B35228"/>
    <w:rsid w:val="00B408A2"/>
    <w:rsid w:val="00B62A8F"/>
    <w:rsid w:val="00B663A7"/>
    <w:rsid w:val="00B67089"/>
    <w:rsid w:val="00B708E1"/>
    <w:rsid w:val="00B90656"/>
    <w:rsid w:val="00BB3170"/>
    <w:rsid w:val="00BB6C51"/>
    <w:rsid w:val="00BC075A"/>
    <w:rsid w:val="00BC0EBD"/>
    <w:rsid w:val="00BC6DFA"/>
    <w:rsid w:val="00BC7C3F"/>
    <w:rsid w:val="00BD0DAC"/>
    <w:rsid w:val="00BD3145"/>
    <w:rsid w:val="00BD4789"/>
    <w:rsid w:val="00BD7405"/>
    <w:rsid w:val="00BE1C68"/>
    <w:rsid w:val="00BE6BDA"/>
    <w:rsid w:val="00BF00B7"/>
    <w:rsid w:val="00BF3E6E"/>
    <w:rsid w:val="00C07CD8"/>
    <w:rsid w:val="00C10054"/>
    <w:rsid w:val="00C120A4"/>
    <w:rsid w:val="00C14680"/>
    <w:rsid w:val="00C157CE"/>
    <w:rsid w:val="00C17125"/>
    <w:rsid w:val="00C20AC7"/>
    <w:rsid w:val="00C228D8"/>
    <w:rsid w:val="00C32C5F"/>
    <w:rsid w:val="00C3586B"/>
    <w:rsid w:val="00C3754A"/>
    <w:rsid w:val="00C408BD"/>
    <w:rsid w:val="00C42488"/>
    <w:rsid w:val="00C42E8A"/>
    <w:rsid w:val="00C46060"/>
    <w:rsid w:val="00C56248"/>
    <w:rsid w:val="00C62655"/>
    <w:rsid w:val="00C64491"/>
    <w:rsid w:val="00C65B5C"/>
    <w:rsid w:val="00C676F3"/>
    <w:rsid w:val="00C83291"/>
    <w:rsid w:val="00C85632"/>
    <w:rsid w:val="00C869C5"/>
    <w:rsid w:val="00C873F0"/>
    <w:rsid w:val="00C91260"/>
    <w:rsid w:val="00C936D2"/>
    <w:rsid w:val="00C94105"/>
    <w:rsid w:val="00C94EE6"/>
    <w:rsid w:val="00C977F1"/>
    <w:rsid w:val="00CA00BD"/>
    <w:rsid w:val="00CA307F"/>
    <w:rsid w:val="00CA368C"/>
    <w:rsid w:val="00CA72F7"/>
    <w:rsid w:val="00CB0F79"/>
    <w:rsid w:val="00CB1DC0"/>
    <w:rsid w:val="00CB3FCB"/>
    <w:rsid w:val="00CB7E12"/>
    <w:rsid w:val="00CC203A"/>
    <w:rsid w:val="00CC7A46"/>
    <w:rsid w:val="00CD0F0C"/>
    <w:rsid w:val="00CD14CB"/>
    <w:rsid w:val="00CD31CD"/>
    <w:rsid w:val="00CD4443"/>
    <w:rsid w:val="00CE18F6"/>
    <w:rsid w:val="00CE352D"/>
    <w:rsid w:val="00CF0F4D"/>
    <w:rsid w:val="00CF29D0"/>
    <w:rsid w:val="00CF41ED"/>
    <w:rsid w:val="00D075A4"/>
    <w:rsid w:val="00D10671"/>
    <w:rsid w:val="00D110E9"/>
    <w:rsid w:val="00D15BD2"/>
    <w:rsid w:val="00D2057B"/>
    <w:rsid w:val="00D24B4D"/>
    <w:rsid w:val="00D27048"/>
    <w:rsid w:val="00D3306F"/>
    <w:rsid w:val="00D41792"/>
    <w:rsid w:val="00D64345"/>
    <w:rsid w:val="00D66E88"/>
    <w:rsid w:val="00D71B8D"/>
    <w:rsid w:val="00D72592"/>
    <w:rsid w:val="00D7403D"/>
    <w:rsid w:val="00D81F87"/>
    <w:rsid w:val="00D863A6"/>
    <w:rsid w:val="00D92458"/>
    <w:rsid w:val="00D935F3"/>
    <w:rsid w:val="00D9495C"/>
    <w:rsid w:val="00D94E82"/>
    <w:rsid w:val="00DB072F"/>
    <w:rsid w:val="00DC07E5"/>
    <w:rsid w:val="00DD00D6"/>
    <w:rsid w:val="00DD2196"/>
    <w:rsid w:val="00DD22E6"/>
    <w:rsid w:val="00DD332C"/>
    <w:rsid w:val="00DD3D04"/>
    <w:rsid w:val="00DD76F2"/>
    <w:rsid w:val="00DE2075"/>
    <w:rsid w:val="00DF0606"/>
    <w:rsid w:val="00DF12EF"/>
    <w:rsid w:val="00DF2129"/>
    <w:rsid w:val="00DF3F86"/>
    <w:rsid w:val="00DF458B"/>
    <w:rsid w:val="00E04937"/>
    <w:rsid w:val="00E062B2"/>
    <w:rsid w:val="00E11837"/>
    <w:rsid w:val="00E309FC"/>
    <w:rsid w:val="00E327E4"/>
    <w:rsid w:val="00E35ADB"/>
    <w:rsid w:val="00E40709"/>
    <w:rsid w:val="00E45040"/>
    <w:rsid w:val="00E60CFC"/>
    <w:rsid w:val="00E60E16"/>
    <w:rsid w:val="00E64240"/>
    <w:rsid w:val="00E753C1"/>
    <w:rsid w:val="00E83B28"/>
    <w:rsid w:val="00E90398"/>
    <w:rsid w:val="00E90C67"/>
    <w:rsid w:val="00EA4195"/>
    <w:rsid w:val="00EA4379"/>
    <w:rsid w:val="00EB3201"/>
    <w:rsid w:val="00ED304B"/>
    <w:rsid w:val="00ED5BEB"/>
    <w:rsid w:val="00EE0348"/>
    <w:rsid w:val="00EE58F2"/>
    <w:rsid w:val="00EE7971"/>
    <w:rsid w:val="00EF49A0"/>
    <w:rsid w:val="00EF5FF3"/>
    <w:rsid w:val="00EF793F"/>
    <w:rsid w:val="00F03AA2"/>
    <w:rsid w:val="00F05A4F"/>
    <w:rsid w:val="00F0728E"/>
    <w:rsid w:val="00F13E7D"/>
    <w:rsid w:val="00F2125D"/>
    <w:rsid w:val="00F21E5C"/>
    <w:rsid w:val="00F22B4A"/>
    <w:rsid w:val="00F27E74"/>
    <w:rsid w:val="00F333E1"/>
    <w:rsid w:val="00F37F2E"/>
    <w:rsid w:val="00F4183A"/>
    <w:rsid w:val="00F52521"/>
    <w:rsid w:val="00F54B7B"/>
    <w:rsid w:val="00F615CD"/>
    <w:rsid w:val="00F663FF"/>
    <w:rsid w:val="00F720FD"/>
    <w:rsid w:val="00F7625E"/>
    <w:rsid w:val="00F76509"/>
    <w:rsid w:val="00F8072A"/>
    <w:rsid w:val="00F83645"/>
    <w:rsid w:val="00F83766"/>
    <w:rsid w:val="00F8482A"/>
    <w:rsid w:val="00F93173"/>
    <w:rsid w:val="00FA037D"/>
    <w:rsid w:val="00FA3A59"/>
    <w:rsid w:val="00FA6E4E"/>
    <w:rsid w:val="00FB1115"/>
    <w:rsid w:val="00FB30AD"/>
    <w:rsid w:val="00FB79B0"/>
    <w:rsid w:val="00FC109F"/>
    <w:rsid w:val="00FC42EA"/>
    <w:rsid w:val="00FC57F7"/>
    <w:rsid w:val="00FD148A"/>
    <w:rsid w:val="00FD2A06"/>
    <w:rsid w:val="00FD4C7A"/>
    <w:rsid w:val="00FD567A"/>
    <w:rsid w:val="00FE2053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C91"/>
  <w15:docId w15:val="{D50EE1FD-2775-49C1-818A-418EB8E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89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A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21"/>
  </w:style>
  <w:style w:type="paragraph" w:styleId="Piedepgina">
    <w:name w:val="footer"/>
    <w:basedOn w:val="Normal"/>
    <w:link w:val="Piedepgina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51D6-9E56-44C7-83C9-4C842F99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Office\Root\Templates\3082\Word 2010 look.dotx</Template>
  <TotalTime>3465</TotalTime>
  <Pages>65</Pages>
  <Words>7665</Words>
  <Characters>42162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Karla Guevara Murillo</cp:lastModifiedBy>
  <cp:revision>141</cp:revision>
  <dcterms:created xsi:type="dcterms:W3CDTF">2019-09-30T00:03:00Z</dcterms:created>
  <dcterms:modified xsi:type="dcterms:W3CDTF">2021-02-15T17:17:00Z</dcterms:modified>
</cp:coreProperties>
</file>