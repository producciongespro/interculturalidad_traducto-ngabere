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C8" w:rsidRPr="00A621D8" w:rsidRDefault="004D3AF4" w:rsidP="006217BD">
      <w:pPr>
        <w:jc w:val="center"/>
        <w:rPr>
          <w:rFonts w:ascii="Century Gothic" w:eastAsia="Batang" w:hAnsi="Century Gothic"/>
          <w:b/>
          <w:sz w:val="28"/>
          <w:szCs w:val="28"/>
        </w:rPr>
      </w:pPr>
      <w:r w:rsidRPr="00A621D8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2A29" wp14:editId="6FBF2E26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BE1C68" w:rsidRDefault="00614FC6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2A2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14FC6" w:rsidRPr="00BE1C68" w:rsidRDefault="00614FC6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3A94">
        <w:rPr>
          <w:rFonts w:ascii="Century Gothic" w:eastAsia="Batang" w:hAnsi="Century Gothic"/>
          <w:b/>
          <w:sz w:val="28"/>
          <w:szCs w:val="28"/>
        </w:rPr>
        <w:t xml:space="preserve">TRADUCTOR </w:t>
      </w:r>
      <w:r w:rsidR="00327FC8" w:rsidRPr="00A621D8">
        <w:rPr>
          <w:rFonts w:ascii="Century Gothic" w:eastAsia="Batang" w:hAnsi="Century Gothic"/>
          <w:b/>
          <w:sz w:val="28"/>
          <w:szCs w:val="28"/>
        </w:rPr>
        <w:t xml:space="preserve"> NGÄBERE – SULIARE</w:t>
      </w:r>
    </w:p>
    <w:p w:rsidR="006217BD" w:rsidRPr="00A621D8" w:rsidRDefault="006217BD" w:rsidP="006217BD">
      <w:pPr>
        <w:rPr>
          <w:rFonts w:ascii="Century Gothic" w:eastAsia="Batang" w:hAnsi="Century Gothic"/>
          <w:b/>
          <w:sz w:val="28"/>
          <w:szCs w:val="28"/>
        </w:rPr>
      </w:pPr>
    </w:p>
    <w:p w:rsidR="008A2037" w:rsidRPr="00A621D8" w:rsidRDefault="008A2037" w:rsidP="003F7E42">
      <w:pPr>
        <w:rPr>
          <w:rFonts w:ascii="Century Gothic" w:eastAsia="Batang" w:hAnsi="Century Gothic"/>
          <w:b/>
          <w:sz w:val="28"/>
          <w:szCs w:val="28"/>
        </w:rPr>
      </w:pPr>
    </w:p>
    <w:tbl>
      <w:tblPr>
        <w:tblStyle w:val="Tablaconcuadrcula"/>
        <w:tblW w:w="15593" w:type="dxa"/>
        <w:tblInd w:w="-714" w:type="dxa"/>
        <w:tblLook w:val="04A0" w:firstRow="1" w:lastRow="0" w:firstColumn="1" w:lastColumn="0" w:noHBand="0" w:noVBand="1"/>
      </w:tblPr>
      <w:tblGrid>
        <w:gridCol w:w="3119"/>
        <w:gridCol w:w="2835"/>
        <w:gridCol w:w="4111"/>
        <w:gridCol w:w="5528"/>
      </w:tblGrid>
      <w:tr w:rsidR="008A2037" w:rsidRPr="00A621D8" w:rsidTr="006C2675">
        <w:tc>
          <w:tcPr>
            <w:tcW w:w="3119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</w:p>
        </w:tc>
        <w:tc>
          <w:tcPr>
            <w:tcW w:w="2835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</w:p>
        </w:tc>
        <w:tc>
          <w:tcPr>
            <w:tcW w:w="4111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</w:p>
        </w:tc>
        <w:tc>
          <w:tcPr>
            <w:tcW w:w="5528" w:type="dxa"/>
          </w:tcPr>
          <w:p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</w:p>
        </w:tc>
      </w:tr>
      <w:tr w:rsidR="008A2037" w:rsidRPr="00905950" w:rsidTr="006C2675">
        <w:tc>
          <w:tcPr>
            <w:tcW w:w="3119" w:type="dxa"/>
          </w:tcPr>
          <w:p w:rsidR="008A2037" w:rsidRPr="00905950" w:rsidRDefault="008A203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Andalán</w:t>
            </w:r>
          </w:p>
        </w:tc>
        <w:tc>
          <w:tcPr>
            <w:tcW w:w="2835" w:type="dxa"/>
          </w:tcPr>
          <w:p w:rsidR="008A2037" w:rsidRPr="00905950" w:rsidRDefault="008A203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Gallo</w:t>
            </w:r>
          </w:p>
        </w:tc>
        <w:tc>
          <w:tcPr>
            <w:tcW w:w="4111" w:type="dxa"/>
          </w:tcPr>
          <w:p w:rsidR="008A2037" w:rsidRPr="00905950" w:rsidRDefault="008A203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Andalan tigwe</w:t>
            </w:r>
            <w:r w:rsidR="001B5565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8A2037" w:rsidRPr="00905950" w:rsidRDefault="008A203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Mi gallo</w:t>
            </w:r>
          </w:p>
        </w:tc>
      </w:tr>
      <w:tr w:rsidR="00BC075A" w:rsidRPr="00905950" w:rsidTr="006C2675">
        <w:tc>
          <w:tcPr>
            <w:tcW w:w="3119" w:type="dxa"/>
          </w:tcPr>
          <w:p w:rsidR="00BC075A" w:rsidRPr="00905950" w:rsidRDefault="00BC075A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    </w:t>
            </w:r>
          </w:p>
        </w:tc>
        <w:tc>
          <w:tcPr>
            <w:tcW w:w="2835" w:type="dxa"/>
            <w:vMerge w:val="restart"/>
          </w:tcPr>
          <w:p w:rsidR="00BC075A" w:rsidRPr="00905950" w:rsidRDefault="00BC075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Vamos</w:t>
            </w:r>
          </w:p>
        </w:tc>
        <w:tc>
          <w:tcPr>
            <w:tcW w:w="4111" w:type="dxa"/>
            <w:vMerge w:val="restart"/>
          </w:tcPr>
          <w:p w:rsidR="00BC075A" w:rsidRPr="00905950" w:rsidRDefault="00BC075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mröre </w:t>
            </w:r>
          </w:p>
        </w:tc>
        <w:tc>
          <w:tcPr>
            <w:tcW w:w="5528" w:type="dxa"/>
            <w:vMerge w:val="restart"/>
          </w:tcPr>
          <w:p w:rsidR="00BC075A" w:rsidRPr="00905950" w:rsidRDefault="00BC075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comer </w:t>
            </w:r>
          </w:p>
        </w:tc>
      </w:tr>
      <w:tr w:rsidR="00BC075A" w:rsidRPr="00905950" w:rsidTr="006C2675">
        <w:trPr>
          <w:trHeight w:val="257"/>
        </w:trPr>
        <w:tc>
          <w:tcPr>
            <w:tcW w:w="3119" w:type="dxa"/>
          </w:tcPr>
          <w:p w:rsidR="00BC075A" w:rsidRPr="00905950" w:rsidRDefault="00BC075A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Ari</w:t>
            </w:r>
          </w:p>
        </w:tc>
        <w:tc>
          <w:tcPr>
            <w:tcW w:w="2835" w:type="dxa"/>
            <w:vMerge/>
          </w:tcPr>
          <w:p w:rsidR="00BC075A" w:rsidRPr="00905950" w:rsidRDefault="00BC075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="00BC075A" w:rsidRPr="00905950" w:rsidRDefault="00BC075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5528" w:type="dxa"/>
            <w:vMerge/>
          </w:tcPr>
          <w:p w:rsidR="00BC075A" w:rsidRPr="00905950" w:rsidRDefault="00BC075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D3AF4" w:rsidRPr="00905950" w:rsidTr="006C2675">
        <w:tc>
          <w:tcPr>
            <w:tcW w:w="3119" w:type="dxa"/>
          </w:tcPr>
          <w:p w:rsidR="004D3AF4" w:rsidRPr="00905950" w:rsidRDefault="004D3AF4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Aibe</w:t>
            </w:r>
          </w:p>
        </w:tc>
        <w:tc>
          <w:tcPr>
            <w:tcW w:w="2835" w:type="dxa"/>
          </w:tcPr>
          <w:p w:rsidR="004D3AF4" w:rsidRPr="00905950" w:rsidRDefault="004D3AF4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Solamente</w:t>
            </w:r>
          </w:p>
        </w:tc>
        <w:tc>
          <w:tcPr>
            <w:tcW w:w="4111" w:type="dxa"/>
          </w:tcPr>
          <w:p w:rsidR="004D3AF4" w:rsidRPr="00905950" w:rsidRDefault="009C4DE0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Ngwian aibe </w:t>
            </w:r>
          </w:p>
        </w:tc>
        <w:tc>
          <w:tcPr>
            <w:tcW w:w="5528" w:type="dxa"/>
          </w:tcPr>
          <w:p w:rsidR="004D3AF4" w:rsidRPr="00905950" w:rsidRDefault="009C4DE0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Solamente plata </w:t>
            </w:r>
          </w:p>
        </w:tc>
      </w:tr>
      <w:tr w:rsidR="009C4DE0" w:rsidRPr="00905950" w:rsidTr="006C2675">
        <w:trPr>
          <w:trHeight w:val="460"/>
        </w:trPr>
        <w:tc>
          <w:tcPr>
            <w:tcW w:w="3119" w:type="dxa"/>
          </w:tcPr>
          <w:p w:rsidR="009C4DE0" w:rsidRPr="00905950" w:rsidRDefault="009C4DE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Ame</w:t>
            </w:r>
          </w:p>
        </w:tc>
        <w:tc>
          <w:tcPr>
            <w:tcW w:w="2835" w:type="dxa"/>
          </w:tcPr>
          <w:p w:rsidR="009C4DE0" w:rsidRPr="00905950" w:rsidRDefault="00D64345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Dónde está? </w:t>
            </w:r>
          </w:p>
        </w:tc>
        <w:tc>
          <w:tcPr>
            <w:tcW w:w="4111" w:type="dxa"/>
          </w:tcPr>
          <w:p w:rsidR="009C4DE0" w:rsidRPr="00905950" w:rsidRDefault="0043077E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Dän ame</w:t>
            </w:r>
          </w:p>
        </w:tc>
        <w:tc>
          <w:tcPr>
            <w:tcW w:w="5528" w:type="dxa"/>
          </w:tcPr>
          <w:p w:rsidR="009C4DE0" w:rsidRPr="00905950" w:rsidRDefault="0043077E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Dónde está la ropa </w:t>
            </w:r>
          </w:p>
        </w:tc>
      </w:tr>
      <w:tr w:rsidR="0043077E" w:rsidRPr="00905950" w:rsidTr="006C2675">
        <w:trPr>
          <w:trHeight w:val="460"/>
        </w:trPr>
        <w:tc>
          <w:tcPr>
            <w:tcW w:w="3119" w:type="dxa"/>
          </w:tcPr>
          <w:p w:rsidR="0043077E" w:rsidRPr="00905950" w:rsidRDefault="0043077E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Amne </w:t>
            </w:r>
          </w:p>
        </w:tc>
        <w:tc>
          <w:tcPr>
            <w:tcW w:w="2835" w:type="dxa"/>
          </w:tcPr>
          <w:p w:rsidR="0043077E" w:rsidRPr="00905950" w:rsidRDefault="0043077E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4111" w:type="dxa"/>
          </w:tcPr>
          <w:p w:rsidR="0043077E" w:rsidRPr="00905950" w:rsidRDefault="0043077E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Nigren amne näin deme</w:t>
            </w:r>
          </w:p>
        </w:tc>
        <w:tc>
          <w:tcPr>
            <w:tcW w:w="5528" w:type="dxa"/>
          </w:tcPr>
          <w:p w:rsidR="0043077E" w:rsidRPr="00905950" w:rsidRDefault="0043077E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Observe y camine despacio.  </w:t>
            </w:r>
          </w:p>
        </w:tc>
      </w:tr>
      <w:tr w:rsidR="001D1A97" w:rsidRPr="00905950" w:rsidTr="006C2675">
        <w:trPr>
          <w:trHeight w:val="460"/>
        </w:trPr>
        <w:tc>
          <w:tcPr>
            <w:tcW w:w="3119" w:type="dxa"/>
          </w:tcPr>
          <w:p w:rsidR="001D1A97" w:rsidRPr="00905950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Abrä </w:t>
            </w:r>
          </w:p>
        </w:tc>
        <w:tc>
          <w:tcPr>
            <w:tcW w:w="2835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Además </w:t>
            </w:r>
          </w:p>
        </w:tc>
        <w:tc>
          <w:tcPr>
            <w:tcW w:w="4111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Ngwen abrä ogwä drüne   </w:t>
            </w:r>
          </w:p>
        </w:tc>
        <w:tc>
          <w:tcPr>
            <w:tcW w:w="5528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Blanco además con ojos negro </w:t>
            </w:r>
          </w:p>
        </w:tc>
      </w:tr>
      <w:tr w:rsidR="009C4DE0" w:rsidRPr="00905950" w:rsidTr="006C2675">
        <w:tc>
          <w:tcPr>
            <w:tcW w:w="3119" w:type="dxa"/>
          </w:tcPr>
          <w:p w:rsidR="009C4DE0" w:rsidRPr="00905950" w:rsidRDefault="00BB317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Arabe</w:t>
            </w:r>
          </w:p>
        </w:tc>
        <w:tc>
          <w:tcPr>
            <w:tcW w:w="2835" w:type="dxa"/>
          </w:tcPr>
          <w:p w:rsidR="009C4DE0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Semejante </w:t>
            </w:r>
          </w:p>
        </w:tc>
        <w:tc>
          <w:tcPr>
            <w:tcW w:w="4111" w:type="dxa"/>
          </w:tcPr>
          <w:p w:rsidR="009C4DE0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</w:t>
            </w:r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>árabe bä</w:t>
            </w:r>
            <w:r w:rsidR="007417B9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9C4DE0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Semejante a la casa </w:t>
            </w:r>
          </w:p>
        </w:tc>
      </w:tr>
      <w:tr w:rsidR="001D1A97" w:rsidRPr="00905950" w:rsidTr="006C2675">
        <w:tc>
          <w:tcPr>
            <w:tcW w:w="3119" w:type="dxa"/>
          </w:tcPr>
          <w:p w:rsidR="001D1A97" w:rsidRPr="00905950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Abti </w:t>
            </w:r>
          </w:p>
        </w:tc>
        <w:tc>
          <w:tcPr>
            <w:tcW w:w="2835" w:type="dxa"/>
          </w:tcPr>
          <w:p w:rsidR="001D1A97" w:rsidRPr="00905950" w:rsidRDefault="001D1A9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Después </w:t>
            </w:r>
          </w:p>
        </w:tc>
        <w:tc>
          <w:tcPr>
            <w:tcW w:w="4111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nigani abti nüganinta</w:t>
            </w:r>
          </w:p>
        </w:tc>
        <w:tc>
          <w:tcPr>
            <w:tcW w:w="5528" w:type="dxa"/>
          </w:tcPr>
          <w:p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 fue después llego </w:t>
            </w:r>
          </w:p>
        </w:tc>
      </w:tr>
      <w:tr w:rsidR="008D5C67" w:rsidRPr="00905950" w:rsidTr="006C2675">
        <w:tc>
          <w:tcPr>
            <w:tcW w:w="3119" w:type="dxa"/>
          </w:tcPr>
          <w:p w:rsidR="008D5C67" w:rsidRPr="00905950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Arato</w:t>
            </w:r>
          </w:p>
        </w:tc>
        <w:tc>
          <w:tcPr>
            <w:tcW w:w="2835" w:type="dxa"/>
          </w:tcPr>
          <w:p w:rsidR="008D5C67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También</w:t>
            </w:r>
          </w:p>
        </w:tc>
        <w:tc>
          <w:tcPr>
            <w:tcW w:w="4111" w:type="dxa"/>
          </w:tcPr>
          <w:p w:rsidR="008D5C67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Kwe arato</w:t>
            </w:r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tare tigwe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8D5C67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 también </w:t>
            </w:r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>yo lo quiero</w:t>
            </w:r>
          </w:p>
        </w:tc>
      </w:tr>
      <w:tr w:rsidR="008D5C67" w:rsidRPr="00905950" w:rsidTr="006C2675">
        <w:tc>
          <w:tcPr>
            <w:tcW w:w="3119" w:type="dxa"/>
          </w:tcPr>
          <w:p w:rsidR="008D5C67" w:rsidRPr="00905950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Ai</w:t>
            </w:r>
            <w:r w:rsidR="001D1A97" w:rsidRPr="00905950">
              <w:rPr>
                <w:rFonts w:ascii="Century Gothic" w:eastAsia="Batang" w:hAnsi="Century Gothic"/>
                <w:sz w:val="28"/>
                <w:szCs w:val="28"/>
              </w:rPr>
              <w:t>ki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>sete</w:t>
            </w:r>
          </w:p>
        </w:tc>
        <w:tc>
          <w:tcPr>
            <w:tcW w:w="2835" w:type="dxa"/>
          </w:tcPr>
          <w:p w:rsidR="001D1A97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Por</w:t>
            </w:r>
            <w:r w:rsidR="00F83645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eso</w:t>
            </w:r>
            <w:r w:rsidR="0067112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 </w:t>
            </w:r>
            <w:r w:rsidR="001D1A97"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Debido a </w:t>
            </w:r>
          </w:p>
        </w:tc>
        <w:tc>
          <w:tcPr>
            <w:tcW w:w="4111" w:type="dxa"/>
          </w:tcPr>
          <w:p w:rsidR="008D5C67" w:rsidRPr="00905950" w:rsidRDefault="00F83645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Aisete nemani bren </w:t>
            </w:r>
          </w:p>
        </w:tc>
        <w:tc>
          <w:tcPr>
            <w:tcW w:w="5528" w:type="dxa"/>
          </w:tcPr>
          <w:p w:rsidR="008D5C67" w:rsidRPr="00905950" w:rsidRDefault="00F83645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eso se enfermo </w:t>
            </w:r>
          </w:p>
        </w:tc>
      </w:tr>
      <w:tr w:rsidR="008D5C67" w:rsidRPr="00905950" w:rsidTr="006C2675">
        <w:trPr>
          <w:trHeight w:val="55"/>
        </w:trPr>
        <w:tc>
          <w:tcPr>
            <w:tcW w:w="3119" w:type="dxa"/>
          </w:tcPr>
          <w:p w:rsidR="008D5C67" w:rsidRPr="00905950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Agwa</w:t>
            </w:r>
          </w:p>
          <w:p w:rsidR="001D1A97" w:rsidRPr="00905950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Akwa </w:t>
            </w:r>
          </w:p>
        </w:tc>
        <w:tc>
          <w:tcPr>
            <w:tcW w:w="2835" w:type="dxa"/>
          </w:tcPr>
          <w:p w:rsidR="008D5C67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Pero</w:t>
            </w:r>
          </w:p>
        </w:tc>
        <w:tc>
          <w:tcPr>
            <w:tcW w:w="4111" w:type="dxa"/>
          </w:tcPr>
          <w:p w:rsidR="008D5C67" w:rsidRPr="00905950" w:rsidRDefault="002D0B4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Nugrä kri </w:t>
            </w:r>
            <w:r w:rsidR="00F83645"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agwa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>jäme</w:t>
            </w:r>
          </w:p>
        </w:tc>
        <w:tc>
          <w:tcPr>
            <w:tcW w:w="5528" w:type="dxa"/>
          </w:tcPr>
          <w:p w:rsidR="008D5C67" w:rsidRPr="00905950" w:rsidRDefault="002D0B4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perro es grande pero manso</w:t>
            </w:r>
          </w:p>
          <w:p w:rsidR="00D64345" w:rsidRPr="00905950" w:rsidRDefault="00D64345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905950" w:rsidRPr="00905950" w:rsidTr="006C2675">
        <w:trPr>
          <w:trHeight w:val="430"/>
        </w:trPr>
        <w:tc>
          <w:tcPr>
            <w:tcW w:w="3119" w:type="dxa"/>
          </w:tcPr>
          <w:p w:rsidR="00905950" w:rsidRPr="00905950" w:rsidRDefault="00905950" w:rsidP="008A2037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Agwe </w:t>
            </w:r>
          </w:p>
        </w:tc>
        <w:tc>
          <w:tcPr>
            <w:tcW w:w="2835" w:type="dxa"/>
            <w:vMerge w:val="restart"/>
          </w:tcPr>
          <w:p w:rsidR="00905950" w:rsidRPr="00905950" w:rsidRDefault="00905950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si mismo </w:t>
            </w:r>
          </w:p>
        </w:tc>
        <w:tc>
          <w:tcPr>
            <w:tcW w:w="4111" w:type="dxa"/>
            <w:vMerge w:val="restart"/>
          </w:tcPr>
          <w:p w:rsidR="00905950" w:rsidRPr="00905950" w:rsidRDefault="00905950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sribeba agwle.  </w:t>
            </w:r>
          </w:p>
        </w:tc>
        <w:tc>
          <w:tcPr>
            <w:tcW w:w="5528" w:type="dxa"/>
            <w:vMerge w:val="restart"/>
          </w:tcPr>
          <w:p w:rsidR="00905950" w:rsidRPr="00905950" w:rsidRDefault="00905950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lo hizo por sí mismo. </w:t>
            </w:r>
          </w:p>
        </w:tc>
      </w:tr>
      <w:tr w:rsidR="00905950" w:rsidRPr="00905950" w:rsidTr="006C2675">
        <w:tc>
          <w:tcPr>
            <w:tcW w:w="3119" w:type="dxa"/>
          </w:tcPr>
          <w:p w:rsidR="00905950" w:rsidRPr="00905950" w:rsidRDefault="0090595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Agwle</w:t>
            </w:r>
          </w:p>
        </w:tc>
        <w:tc>
          <w:tcPr>
            <w:tcW w:w="2835" w:type="dxa"/>
            <w:vMerge/>
          </w:tcPr>
          <w:p w:rsidR="00905950" w:rsidRPr="00905950" w:rsidRDefault="00905950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="00905950" w:rsidRPr="00905950" w:rsidRDefault="00905950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5528" w:type="dxa"/>
            <w:vMerge/>
          </w:tcPr>
          <w:p w:rsidR="00905950" w:rsidRPr="00905950" w:rsidRDefault="00905950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8D5C67" w:rsidRPr="00905950" w:rsidTr="006C2675">
        <w:trPr>
          <w:trHeight w:val="79"/>
        </w:trPr>
        <w:tc>
          <w:tcPr>
            <w:tcW w:w="3119" w:type="dxa"/>
          </w:tcPr>
          <w:p w:rsidR="008D5C67" w:rsidRPr="00905950" w:rsidRDefault="008D5C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Aro</w:t>
            </w:r>
          </w:p>
        </w:tc>
        <w:tc>
          <w:tcPr>
            <w:tcW w:w="2835" w:type="dxa"/>
          </w:tcPr>
          <w:p w:rsidR="008D5C67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Arroz</w:t>
            </w:r>
          </w:p>
        </w:tc>
        <w:tc>
          <w:tcPr>
            <w:tcW w:w="4111" w:type="dxa"/>
          </w:tcPr>
          <w:p w:rsidR="008D5C67" w:rsidRPr="00905950" w:rsidRDefault="00294B1F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Aro rien chitani</w:t>
            </w:r>
          </w:p>
        </w:tc>
        <w:tc>
          <w:tcPr>
            <w:tcW w:w="5528" w:type="dxa"/>
          </w:tcPr>
          <w:p w:rsidR="008D5C67" w:rsidRDefault="00294B1F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Haga poquito arroz </w:t>
            </w:r>
          </w:p>
          <w:p w:rsidR="006C2675" w:rsidRPr="00905950" w:rsidRDefault="006C2675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1323B" w:rsidRPr="00905950" w:rsidTr="006C2675">
        <w:trPr>
          <w:trHeight w:val="558"/>
        </w:trPr>
        <w:tc>
          <w:tcPr>
            <w:tcW w:w="3119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Ara</w:t>
            </w:r>
          </w:p>
        </w:tc>
        <w:tc>
          <w:tcPr>
            <w:tcW w:w="2835" w:type="dxa"/>
            <w:vMerge w:val="restart"/>
          </w:tcPr>
          <w:p w:rsidR="00A1323B" w:rsidRPr="00905950" w:rsidRDefault="00A1323B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Igual </w:t>
            </w:r>
          </w:p>
        </w:tc>
        <w:tc>
          <w:tcPr>
            <w:tcW w:w="4111" w:type="dxa"/>
            <w:vMerge w:val="restart"/>
          </w:tcPr>
          <w:p w:rsidR="00A1323B" w:rsidRPr="00905950" w:rsidRDefault="00A1323B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bä ara ye  </w:t>
            </w:r>
          </w:p>
        </w:tc>
        <w:tc>
          <w:tcPr>
            <w:tcW w:w="5528" w:type="dxa"/>
            <w:vMerge w:val="restart"/>
          </w:tcPr>
          <w:p w:rsidR="00A1323B" w:rsidRPr="00905950" w:rsidRDefault="00A1323B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 el mismo color de ropa </w:t>
            </w:r>
          </w:p>
        </w:tc>
      </w:tr>
      <w:tr w:rsidR="00A1323B" w:rsidRPr="00905950" w:rsidTr="006C2675">
        <w:tc>
          <w:tcPr>
            <w:tcW w:w="3119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Arabe</w:t>
            </w:r>
          </w:p>
        </w:tc>
        <w:tc>
          <w:tcPr>
            <w:tcW w:w="2835" w:type="dxa"/>
            <w:vMerge/>
          </w:tcPr>
          <w:p w:rsidR="00A1323B" w:rsidRPr="00905950" w:rsidRDefault="00A1323B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="00A1323B" w:rsidRPr="00905950" w:rsidRDefault="00A1323B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5528" w:type="dxa"/>
            <w:vMerge/>
          </w:tcPr>
          <w:p w:rsidR="00A1323B" w:rsidRPr="00905950" w:rsidRDefault="00A1323B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3A6C41" w:rsidRPr="00905950" w:rsidTr="006C2675">
        <w:trPr>
          <w:trHeight w:val="344"/>
        </w:trPr>
        <w:tc>
          <w:tcPr>
            <w:tcW w:w="3119" w:type="dxa"/>
          </w:tcPr>
          <w:p w:rsidR="003A6C41" w:rsidRPr="00905950" w:rsidRDefault="003A6C4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Arie</w:t>
            </w:r>
          </w:p>
        </w:tc>
        <w:tc>
          <w:tcPr>
            <w:tcW w:w="2835" w:type="dxa"/>
          </w:tcPr>
          <w:p w:rsidR="003A6C41" w:rsidRPr="00905950" w:rsidRDefault="003A6C41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Exclamación de dolor</w:t>
            </w:r>
          </w:p>
        </w:tc>
        <w:tc>
          <w:tcPr>
            <w:tcW w:w="4111" w:type="dxa"/>
          </w:tcPr>
          <w:p w:rsidR="003A6C41" w:rsidRPr="00905950" w:rsidRDefault="002D0B4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Arie ti ngoto nibi bren </w:t>
            </w:r>
          </w:p>
        </w:tc>
        <w:tc>
          <w:tcPr>
            <w:tcW w:w="5528" w:type="dxa"/>
          </w:tcPr>
          <w:p w:rsidR="00134145" w:rsidRPr="00905950" w:rsidRDefault="002D0B4A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 mis pies están enfermo. </w:t>
            </w:r>
          </w:p>
        </w:tc>
      </w:tr>
      <w:tr w:rsidR="001F40F4" w:rsidRPr="00905950" w:rsidTr="006C2675">
        <w:trPr>
          <w:trHeight w:val="567"/>
        </w:trPr>
        <w:tc>
          <w:tcPr>
            <w:tcW w:w="3119" w:type="dxa"/>
          </w:tcPr>
          <w:p w:rsidR="001F40F4" w:rsidRPr="00905950" w:rsidRDefault="001F40F4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Abogän</w:t>
            </w:r>
          </w:p>
        </w:tc>
        <w:tc>
          <w:tcPr>
            <w:tcW w:w="2835" w:type="dxa"/>
          </w:tcPr>
          <w:p w:rsidR="001F40F4" w:rsidRPr="00905950" w:rsidRDefault="001F40F4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Entonces</w:t>
            </w:r>
          </w:p>
        </w:tc>
        <w:tc>
          <w:tcPr>
            <w:tcW w:w="4111" w:type="dxa"/>
          </w:tcPr>
          <w:p w:rsidR="001F40F4" w:rsidRPr="009C53BA" w:rsidRDefault="001F40F4" w:rsidP="008A2037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Gwa yegwe abogän kri krubate. </w:t>
            </w:r>
          </w:p>
        </w:tc>
        <w:tc>
          <w:tcPr>
            <w:tcW w:w="5528" w:type="dxa"/>
          </w:tcPr>
          <w:p w:rsidR="001F40F4" w:rsidRPr="00905950" w:rsidRDefault="001F40F4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Entonces el pescado era muy grande.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3A6C4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Asana</w:t>
            </w:r>
          </w:p>
        </w:tc>
        <w:tc>
          <w:tcPr>
            <w:tcW w:w="2835" w:type="dxa"/>
          </w:tcPr>
          <w:p w:rsidR="003A6C41" w:rsidRPr="00905950" w:rsidRDefault="003A6C41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Hoja comestible</w:t>
            </w:r>
          </w:p>
        </w:tc>
        <w:tc>
          <w:tcPr>
            <w:tcW w:w="4111" w:type="dxa"/>
          </w:tcPr>
          <w:p w:rsidR="003A6C41" w:rsidRPr="00905950" w:rsidRDefault="00004EE0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Asana ye rien kwetara</w:t>
            </w:r>
          </w:p>
        </w:tc>
        <w:tc>
          <w:tcPr>
            <w:tcW w:w="5528" w:type="dxa"/>
          </w:tcPr>
          <w:p w:rsidR="003A6C41" w:rsidRPr="00905950" w:rsidRDefault="00974E6F" w:rsidP="00004E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Cocine la asana </w:t>
            </w:r>
            <w:r w:rsidR="00004EE0"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comerlo 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Asua</w:t>
            </w:r>
          </w:p>
        </w:tc>
        <w:tc>
          <w:tcPr>
            <w:tcW w:w="2835" w:type="dxa"/>
          </w:tcPr>
          <w:p w:rsidR="003A6C41" w:rsidRPr="00905950" w:rsidRDefault="001A66B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Babosa</w:t>
            </w:r>
          </w:p>
        </w:tc>
        <w:tc>
          <w:tcPr>
            <w:tcW w:w="4111" w:type="dxa"/>
          </w:tcPr>
          <w:p w:rsidR="003A6C41" w:rsidRPr="00905950" w:rsidRDefault="00004EE0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Asua ye bä dobrore </w:t>
            </w:r>
          </w:p>
        </w:tc>
        <w:tc>
          <w:tcPr>
            <w:tcW w:w="5528" w:type="dxa"/>
          </w:tcPr>
          <w:p w:rsidR="003A6C41" w:rsidRPr="00905950" w:rsidRDefault="00004EE0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babosa es de color café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Ainta</w:t>
            </w:r>
          </w:p>
        </w:tc>
        <w:tc>
          <w:tcPr>
            <w:tcW w:w="2835" w:type="dxa"/>
          </w:tcPr>
          <w:p w:rsidR="003A6C41" w:rsidRPr="00905950" w:rsidRDefault="001A66B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Gavilán de rio</w:t>
            </w:r>
          </w:p>
        </w:tc>
        <w:tc>
          <w:tcPr>
            <w:tcW w:w="4111" w:type="dxa"/>
          </w:tcPr>
          <w:p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Ainta ye turi tigwe</w:t>
            </w:r>
          </w:p>
        </w:tc>
        <w:tc>
          <w:tcPr>
            <w:tcW w:w="5528" w:type="dxa"/>
          </w:tcPr>
          <w:p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logre ver un gavilán de rio </w:t>
            </w:r>
          </w:p>
        </w:tc>
      </w:tr>
      <w:tr w:rsidR="003A6C41" w:rsidRPr="00905950" w:rsidTr="006C2675">
        <w:trPr>
          <w:trHeight w:val="460"/>
        </w:trPr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Abiti</w:t>
            </w:r>
          </w:p>
        </w:tc>
        <w:tc>
          <w:tcPr>
            <w:tcW w:w="2835" w:type="dxa"/>
          </w:tcPr>
          <w:p w:rsidR="003A6C41" w:rsidRPr="00905950" w:rsidRDefault="001A66B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4111" w:type="dxa"/>
          </w:tcPr>
          <w:p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Nigren abiti blite</w:t>
            </w:r>
            <w:r w:rsidR="007F3B0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tibe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Observe después hable</w:t>
            </w:r>
            <w:r w:rsidR="007F3B0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conmigo</w:t>
            </w:r>
          </w:p>
        </w:tc>
      </w:tr>
      <w:tr w:rsidR="0043077E" w:rsidRPr="00905950" w:rsidTr="006C2675">
        <w:trPr>
          <w:trHeight w:val="460"/>
        </w:trPr>
        <w:tc>
          <w:tcPr>
            <w:tcW w:w="3119" w:type="dxa"/>
          </w:tcPr>
          <w:p w:rsidR="0043077E" w:rsidRPr="00905950" w:rsidRDefault="0043077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Aune </w:t>
            </w:r>
          </w:p>
        </w:tc>
        <w:tc>
          <w:tcPr>
            <w:tcW w:w="2835" w:type="dxa"/>
          </w:tcPr>
          <w:p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4111" w:type="dxa"/>
          </w:tcPr>
          <w:p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Nügani aune ni ñukwä </w:t>
            </w:r>
          </w:p>
        </w:tc>
        <w:tc>
          <w:tcPr>
            <w:tcW w:w="5528" w:type="dxa"/>
          </w:tcPr>
          <w:p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Llego y no había nadie. 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Angwane</w:t>
            </w:r>
          </w:p>
        </w:tc>
        <w:tc>
          <w:tcPr>
            <w:tcW w:w="2835" w:type="dxa"/>
          </w:tcPr>
          <w:p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Cuando </w:t>
            </w:r>
          </w:p>
        </w:tc>
        <w:tc>
          <w:tcPr>
            <w:tcW w:w="4111" w:type="dxa"/>
          </w:tcPr>
          <w:p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r w:rsidR="00FA6E4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rugaba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agwane tigwe blitaba. </w:t>
            </w:r>
          </w:p>
        </w:tc>
        <w:tc>
          <w:tcPr>
            <w:tcW w:w="5528" w:type="dxa"/>
          </w:tcPr>
          <w:p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Cuando yo llegue hable 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Agu</w:t>
            </w:r>
          </w:p>
        </w:tc>
        <w:tc>
          <w:tcPr>
            <w:tcW w:w="2835" w:type="dxa"/>
          </w:tcPr>
          <w:p w:rsidR="003A6C41" w:rsidRPr="00905950" w:rsidRDefault="001A66B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Aguja</w:t>
            </w:r>
          </w:p>
        </w:tc>
        <w:tc>
          <w:tcPr>
            <w:tcW w:w="4111" w:type="dxa"/>
          </w:tcPr>
          <w:p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Agu ye ngwen tie </w:t>
            </w:r>
          </w:p>
        </w:tc>
        <w:tc>
          <w:tcPr>
            <w:tcW w:w="5528" w:type="dxa"/>
          </w:tcPr>
          <w:p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 la aguja </w:t>
            </w:r>
          </w:p>
        </w:tc>
      </w:tr>
      <w:tr w:rsidR="003A6C41" w:rsidRPr="00905950" w:rsidTr="006C2675">
        <w:tc>
          <w:tcPr>
            <w:tcW w:w="3119" w:type="dxa"/>
          </w:tcPr>
          <w:p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Ana</w:t>
            </w:r>
          </w:p>
        </w:tc>
        <w:tc>
          <w:tcPr>
            <w:tcW w:w="2835" w:type="dxa"/>
          </w:tcPr>
          <w:p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Cresta </w:t>
            </w:r>
          </w:p>
        </w:tc>
        <w:tc>
          <w:tcPr>
            <w:tcW w:w="4111" w:type="dxa"/>
          </w:tcPr>
          <w:p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Andalan ye  asana bä tain </w:t>
            </w:r>
          </w:p>
        </w:tc>
        <w:tc>
          <w:tcPr>
            <w:tcW w:w="5528" w:type="dxa"/>
          </w:tcPr>
          <w:p w:rsidR="0043077E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gallo tiene la creta de color rojo. </w:t>
            </w:r>
            <w:r w:rsidR="0043077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</w:tbl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:rsidR="003F54E3" w:rsidRPr="00905950" w:rsidRDefault="003F54E3" w:rsidP="00327FC8">
      <w:pPr>
        <w:rPr>
          <w:rFonts w:ascii="Century Gothic" w:eastAsia="Batang" w:hAnsi="Century Gothic"/>
          <w:sz w:val="28"/>
          <w:szCs w:val="28"/>
        </w:rPr>
      </w:pPr>
    </w:p>
    <w:p w:rsidR="003F54E3" w:rsidRPr="00905950" w:rsidRDefault="003F54E3" w:rsidP="00327FC8">
      <w:pPr>
        <w:rPr>
          <w:rFonts w:ascii="Century Gothic" w:eastAsia="Batang" w:hAnsi="Century Gothic"/>
          <w:sz w:val="28"/>
          <w:szCs w:val="28"/>
        </w:rPr>
      </w:pPr>
    </w:p>
    <w:p w:rsidR="00134145" w:rsidRPr="00905950" w:rsidRDefault="00134145" w:rsidP="00327FC8">
      <w:pPr>
        <w:rPr>
          <w:rFonts w:ascii="Century Gothic" w:eastAsia="Batang" w:hAnsi="Century Gothic"/>
          <w:sz w:val="28"/>
          <w:szCs w:val="28"/>
        </w:rPr>
      </w:pPr>
    </w:p>
    <w:p w:rsidR="00134145" w:rsidRPr="00905950" w:rsidRDefault="00134145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BE1C6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D4E18" wp14:editId="3419B7C6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BE1C68" w:rsidRDefault="00614FC6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D4E1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BE1C68" w:rsidRDefault="00614FC6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1C68" w:rsidRPr="00905950" w:rsidRDefault="00BE1C68" w:rsidP="00327FC8">
      <w:pPr>
        <w:rPr>
          <w:rFonts w:ascii="Century Gothic" w:eastAsia="Batang" w:hAnsi="Century Gothic"/>
          <w:sz w:val="28"/>
          <w:szCs w:val="28"/>
        </w:rPr>
      </w:pPr>
    </w:p>
    <w:p w:rsidR="00D9495C" w:rsidRPr="00905950" w:rsidRDefault="00D9495C" w:rsidP="00327FC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47"/>
        <w:gridCol w:w="2789"/>
        <w:gridCol w:w="3680"/>
        <w:gridCol w:w="4596"/>
      </w:tblGrid>
      <w:tr w:rsidR="00D9495C" w:rsidRPr="00905950" w:rsidTr="00A1323B">
        <w:tc>
          <w:tcPr>
            <w:tcW w:w="3217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</w:p>
        </w:tc>
        <w:tc>
          <w:tcPr>
            <w:tcW w:w="2793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</w:p>
        </w:tc>
        <w:tc>
          <w:tcPr>
            <w:tcW w:w="3692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</w:p>
        </w:tc>
        <w:tc>
          <w:tcPr>
            <w:tcW w:w="4610" w:type="dxa"/>
          </w:tcPr>
          <w:p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</w:p>
        </w:tc>
      </w:tr>
      <w:tr w:rsidR="001F7E1F" w:rsidRPr="00905950" w:rsidTr="00A1323B">
        <w:trPr>
          <w:trHeight w:val="790"/>
        </w:trPr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Bäre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ab/>
              <w:t xml:space="preserve">             </w:t>
            </w:r>
          </w:p>
        </w:tc>
        <w:tc>
          <w:tcPr>
            <w:tcW w:w="2793" w:type="dxa"/>
          </w:tcPr>
          <w:p w:rsidR="001F7E1F" w:rsidRPr="00905950" w:rsidRDefault="001F7E1F" w:rsidP="00D9495C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Alrededor A fuera</w:t>
            </w:r>
          </w:p>
        </w:tc>
        <w:tc>
          <w:tcPr>
            <w:tcW w:w="3692" w:type="dxa"/>
          </w:tcPr>
          <w:p w:rsidR="001F7E1F" w:rsidRPr="00905950" w:rsidRDefault="001F7E1F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tä kri  bäre </w:t>
            </w:r>
          </w:p>
        </w:tc>
        <w:tc>
          <w:tcPr>
            <w:tcW w:w="4610" w:type="dxa"/>
          </w:tcPr>
          <w:p w:rsidR="001F7E1F" w:rsidRPr="00905950" w:rsidRDefault="001F7E1F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Él está cerca del árbol.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Bäine      </w:t>
            </w:r>
          </w:p>
        </w:tc>
        <w:tc>
          <w:tcPr>
            <w:tcW w:w="2793" w:type="dxa"/>
          </w:tcPr>
          <w:p w:rsidR="004F3BA1" w:rsidRPr="00905950" w:rsidRDefault="00541493" w:rsidP="00D9495C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Dieta </w:t>
            </w:r>
          </w:p>
        </w:tc>
        <w:tc>
          <w:tcPr>
            <w:tcW w:w="3692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ja </w:t>
            </w:r>
            <w:r w:rsidR="0054149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bäine </w:t>
            </w:r>
          </w:p>
        </w:tc>
        <w:tc>
          <w:tcPr>
            <w:tcW w:w="4610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Hagamos  dietas 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Bänänte      </w:t>
            </w:r>
          </w:p>
        </w:tc>
        <w:tc>
          <w:tcPr>
            <w:tcW w:w="2793" w:type="dxa"/>
          </w:tcPr>
          <w:p w:rsidR="004F3BA1" w:rsidRPr="00905950" w:rsidRDefault="00541493" w:rsidP="00D9495C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Sabroso </w:t>
            </w:r>
          </w:p>
        </w:tc>
        <w:tc>
          <w:tcPr>
            <w:tcW w:w="3692" w:type="dxa"/>
          </w:tcPr>
          <w:p w:rsidR="004F3BA1" w:rsidRPr="00905950" w:rsidRDefault="00541493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Muä ye bänänte krubate </w:t>
            </w:r>
          </w:p>
        </w:tc>
        <w:tc>
          <w:tcPr>
            <w:tcW w:w="4610" w:type="dxa"/>
          </w:tcPr>
          <w:p w:rsidR="004F3BA1" w:rsidRPr="00905950" w:rsidRDefault="00541493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piña es muy sabroso. 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Bämä</w:t>
            </w:r>
          </w:p>
        </w:tc>
        <w:tc>
          <w:tcPr>
            <w:tcW w:w="2793" w:type="dxa"/>
          </w:tcPr>
          <w:p w:rsidR="004F3BA1" w:rsidRPr="00905950" w:rsidRDefault="007B06F2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Semana</w:t>
            </w:r>
          </w:p>
        </w:tc>
        <w:tc>
          <w:tcPr>
            <w:tcW w:w="3692" w:type="dxa"/>
          </w:tcPr>
          <w:p w:rsidR="004F3BA1" w:rsidRPr="00905950" w:rsidRDefault="00541493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Bämä ne btä nigwe jadaigä. </w:t>
            </w:r>
          </w:p>
        </w:tc>
        <w:tc>
          <w:tcPr>
            <w:tcW w:w="4610" w:type="dxa"/>
          </w:tcPr>
          <w:p w:rsidR="004F3BA1" w:rsidRPr="00905950" w:rsidRDefault="00541493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semana vamos a jugar. </w:t>
            </w:r>
          </w:p>
        </w:tc>
      </w:tr>
      <w:tr w:rsidR="00790CD2" w:rsidRPr="00905950" w:rsidTr="00A1323B">
        <w:trPr>
          <w:trHeight w:val="427"/>
        </w:trPr>
        <w:tc>
          <w:tcPr>
            <w:tcW w:w="3217" w:type="dxa"/>
          </w:tcPr>
          <w:p w:rsidR="00790CD2" w:rsidRPr="00905950" w:rsidRDefault="00790CD2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Bäbe</w:t>
            </w:r>
          </w:p>
        </w:tc>
        <w:tc>
          <w:tcPr>
            <w:tcW w:w="2793" w:type="dxa"/>
          </w:tcPr>
          <w:p w:rsidR="00790CD2" w:rsidRPr="00905950" w:rsidRDefault="003F6867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Cuantas veces</w:t>
            </w:r>
          </w:p>
        </w:tc>
        <w:tc>
          <w:tcPr>
            <w:tcW w:w="3692" w:type="dxa"/>
          </w:tcPr>
          <w:p w:rsidR="00790CD2" w:rsidRPr="00905950" w:rsidRDefault="00790CD2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nü bäbe nete </w:t>
            </w:r>
          </w:p>
        </w:tc>
        <w:tc>
          <w:tcPr>
            <w:tcW w:w="4610" w:type="dxa"/>
          </w:tcPr>
          <w:p w:rsidR="00790CD2" w:rsidRPr="00905950" w:rsidRDefault="00AC5E18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Cuantas veces llego él.</w:t>
            </w:r>
            <w:r w:rsidR="00790C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           </w:t>
            </w:r>
          </w:p>
        </w:tc>
        <w:tc>
          <w:tcPr>
            <w:tcW w:w="2793" w:type="dxa"/>
          </w:tcPr>
          <w:p w:rsidR="004F3BA1" w:rsidRPr="00905950" w:rsidRDefault="00787248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Negación</w:t>
            </w:r>
          </w:p>
        </w:tc>
        <w:tc>
          <w:tcPr>
            <w:tcW w:w="3692" w:type="dxa"/>
          </w:tcPr>
          <w:p w:rsidR="004F3BA1" w:rsidRPr="00905950" w:rsidRDefault="00787248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Mägwe tuabä? bä </w:t>
            </w:r>
          </w:p>
        </w:tc>
        <w:tc>
          <w:tcPr>
            <w:tcW w:w="4610" w:type="dxa"/>
          </w:tcPr>
          <w:p w:rsidR="004F3BA1" w:rsidRPr="00905950" w:rsidRDefault="00787248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Lo viste? no </w:t>
            </w:r>
          </w:p>
        </w:tc>
      </w:tr>
      <w:tr w:rsidR="00787248" w:rsidRPr="00905950" w:rsidTr="00A1323B">
        <w:tc>
          <w:tcPr>
            <w:tcW w:w="3217" w:type="dxa"/>
          </w:tcPr>
          <w:p w:rsidR="00787248" w:rsidRPr="00905950" w:rsidRDefault="00787248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 </w:t>
            </w:r>
          </w:p>
        </w:tc>
        <w:tc>
          <w:tcPr>
            <w:tcW w:w="2793" w:type="dxa"/>
          </w:tcPr>
          <w:p w:rsidR="00787248" w:rsidRPr="00905950" w:rsidRDefault="00787248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Color  </w:t>
            </w:r>
          </w:p>
        </w:tc>
        <w:tc>
          <w:tcPr>
            <w:tcW w:w="3692" w:type="dxa"/>
          </w:tcPr>
          <w:p w:rsidR="00787248" w:rsidRPr="00905950" w:rsidRDefault="00787248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Ö ye bä ngwen </w:t>
            </w:r>
          </w:p>
        </w:tc>
        <w:tc>
          <w:tcPr>
            <w:tcW w:w="4610" w:type="dxa"/>
          </w:tcPr>
          <w:p w:rsidR="00787248" w:rsidRPr="00905950" w:rsidRDefault="00787248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yuca es de color blanco. </w:t>
            </w:r>
          </w:p>
        </w:tc>
      </w:tr>
      <w:tr w:rsidR="00787248" w:rsidRPr="00905950" w:rsidTr="00A1323B">
        <w:tc>
          <w:tcPr>
            <w:tcW w:w="3217" w:type="dxa"/>
          </w:tcPr>
          <w:p w:rsidR="00787248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</w:t>
            </w:r>
            <w:r w:rsidR="00787248" w:rsidRPr="00905950">
              <w:rPr>
                <w:rFonts w:ascii="Century Gothic" w:eastAsia="Batang" w:hAnsi="Century Gothic"/>
                <w:sz w:val="28"/>
                <w:szCs w:val="28"/>
              </w:rPr>
              <w:t>ä</w:t>
            </w:r>
          </w:p>
        </w:tc>
        <w:tc>
          <w:tcPr>
            <w:tcW w:w="2793" w:type="dxa"/>
          </w:tcPr>
          <w:p w:rsidR="00787248" w:rsidRPr="00905950" w:rsidRDefault="00787248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Forma </w:t>
            </w:r>
          </w:p>
        </w:tc>
        <w:tc>
          <w:tcPr>
            <w:tcW w:w="3692" w:type="dxa"/>
          </w:tcPr>
          <w:p w:rsidR="00787248" w:rsidRPr="00905950" w:rsidRDefault="00491996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ngwäre bä bolore </w:t>
            </w:r>
          </w:p>
        </w:tc>
        <w:tc>
          <w:tcPr>
            <w:tcW w:w="4610" w:type="dxa"/>
          </w:tcPr>
          <w:p w:rsidR="00787248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cara es </w:t>
            </w:r>
            <w:r w:rsidR="00491996"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redonda.  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Bägue</w:t>
            </w:r>
          </w:p>
        </w:tc>
        <w:tc>
          <w:tcPr>
            <w:tcW w:w="2793" w:type="dxa"/>
          </w:tcPr>
          <w:p w:rsidR="004F3BA1" w:rsidRPr="00905950" w:rsidRDefault="007B06F2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Llenar</w:t>
            </w:r>
          </w:p>
        </w:tc>
        <w:tc>
          <w:tcPr>
            <w:tcW w:w="3692" w:type="dxa"/>
          </w:tcPr>
          <w:p w:rsidR="004F3BA1" w:rsidRPr="00905950" w:rsidRDefault="00491996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Siä ye bägue chitani </w:t>
            </w:r>
          </w:p>
        </w:tc>
        <w:tc>
          <w:tcPr>
            <w:tcW w:w="4610" w:type="dxa"/>
          </w:tcPr>
          <w:p w:rsidR="004F3BA1" w:rsidRPr="00905950" w:rsidRDefault="00491996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Llene un poquito la jícara. 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Bäri          </w:t>
            </w:r>
          </w:p>
        </w:tc>
        <w:tc>
          <w:tcPr>
            <w:tcW w:w="2793" w:type="dxa"/>
          </w:tcPr>
          <w:p w:rsidR="004F3BA1" w:rsidRPr="00905950" w:rsidRDefault="004F3BA1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Llenaron,</w:t>
            </w:r>
          </w:p>
        </w:tc>
        <w:tc>
          <w:tcPr>
            <w:tcW w:w="3692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 vaso ye bäri chi</w:t>
            </w:r>
          </w:p>
        </w:tc>
        <w:tc>
          <w:tcPr>
            <w:tcW w:w="4610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Llene poquito la vaso </w:t>
            </w:r>
          </w:p>
        </w:tc>
      </w:tr>
      <w:tr w:rsidR="004F3BA1" w:rsidRPr="00905950" w:rsidTr="00A1323B">
        <w:trPr>
          <w:trHeight w:val="325"/>
        </w:trPr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Bänä</w:t>
            </w:r>
          </w:p>
        </w:tc>
        <w:tc>
          <w:tcPr>
            <w:tcW w:w="2793" w:type="dxa"/>
          </w:tcPr>
          <w:p w:rsidR="004F3BA1" w:rsidRPr="00905950" w:rsidRDefault="004F3BA1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sabor</w:t>
            </w:r>
          </w:p>
        </w:tc>
        <w:tc>
          <w:tcPr>
            <w:tcW w:w="3692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Ibia ye bänä mane </w:t>
            </w:r>
          </w:p>
        </w:tc>
        <w:tc>
          <w:tcPr>
            <w:tcW w:w="4610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caña tiene el sabor dulce </w:t>
            </w:r>
          </w:p>
        </w:tc>
      </w:tr>
      <w:tr w:rsidR="004F3BA1" w:rsidRPr="00905950" w:rsidTr="00A1323B">
        <w:tc>
          <w:tcPr>
            <w:tcW w:w="3217" w:type="dxa"/>
          </w:tcPr>
          <w:p w:rsidR="004F3BA1" w:rsidRPr="00905950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Bän:          </w:t>
            </w:r>
          </w:p>
        </w:tc>
        <w:tc>
          <w:tcPr>
            <w:tcW w:w="2793" w:type="dxa"/>
          </w:tcPr>
          <w:p w:rsidR="004F3BA1" w:rsidRPr="00905950" w:rsidRDefault="004F3BA1" w:rsidP="004F3BA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cabuya</w:t>
            </w:r>
          </w:p>
        </w:tc>
        <w:tc>
          <w:tcPr>
            <w:tcW w:w="3692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bän tiguegä </w:t>
            </w:r>
          </w:p>
        </w:tc>
        <w:tc>
          <w:tcPr>
            <w:tcW w:w="4610" w:type="dxa"/>
          </w:tcPr>
          <w:p w:rsidR="004F3BA1" w:rsidRPr="00905950" w:rsidRDefault="003F6867" w:rsidP="00C94EE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cortar cabuya. </w:t>
            </w:r>
          </w:p>
        </w:tc>
      </w:tr>
      <w:tr w:rsidR="003F6867" w:rsidRPr="00905950" w:rsidTr="00A1323B">
        <w:tc>
          <w:tcPr>
            <w:tcW w:w="3217" w:type="dxa"/>
          </w:tcPr>
          <w:p w:rsidR="003F6867" w:rsidRPr="00905950" w:rsidRDefault="003F68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Bäin:         </w:t>
            </w:r>
          </w:p>
        </w:tc>
        <w:tc>
          <w:tcPr>
            <w:tcW w:w="2793" w:type="dxa"/>
          </w:tcPr>
          <w:p w:rsidR="003F6867" w:rsidRPr="00905950" w:rsidRDefault="003F6867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Dieta </w:t>
            </w:r>
          </w:p>
        </w:tc>
        <w:tc>
          <w:tcPr>
            <w:tcW w:w="3692" w:type="dxa"/>
          </w:tcPr>
          <w:p w:rsidR="003F6867" w:rsidRPr="00905950" w:rsidRDefault="003F6867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Kwe tä bäin sribere.</w:t>
            </w:r>
          </w:p>
        </w:tc>
        <w:tc>
          <w:tcPr>
            <w:tcW w:w="4610" w:type="dxa"/>
          </w:tcPr>
          <w:p w:rsidR="003F6867" w:rsidRPr="00905950" w:rsidRDefault="003F6867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está en  dieta. </w:t>
            </w:r>
          </w:p>
        </w:tc>
      </w:tr>
      <w:tr w:rsidR="003F6867" w:rsidRPr="00905950" w:rsidTr="00A1323B">
        <w:tc>
          <w:tcPr>
            <w:tcW w:w="3217" w:type="dxa"/>
          </w:tcPr>
          <w:p w:rsidR="003F6867" w:rsidRPr="00905950" w:rsidRDefault="003F68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Bätä:</w:t>
            </w:r>
          </w:p>
        </w:tc>
        <w:tc>
          <w:tcPr>
            <w:tcW w:w="2793" w:type="dxa"/>
          </w:tcPr>
          <w:p w:rsidR="003F6867" w:rsidRPr="00905950" w:rsidRDefault="00AC5E18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Cerca </w:t>
            </w:r>
          </w:p>
        </w:tc>
        <w:tc>
          <w:tcPr>
            <w:tcW w:w="3692" w:type="dxa"/>
          </w:tcPr>
          <w:p w:rsidR="003F6867" w:rsidRPr="00905950" w:rsidRDefault="00AC5E18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tä kri bätä </w:t>
            </w:r>
          </w:p>
        </w:tc>
        <w:tc>
          <w:tcPr>
            <w:tcW w:w="4610" w:type="dxa"/>
          </w:tcPr>
          <w:p w:rsidR="003F6867" w:rsidRPr="00905950" w:rsidRDefault="00AC5E18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está cerca del árbol </w:t>
            </w:r>
          </w:p>
        </w:tc>
      </w:tr>
      <w:tr w:rsidR="00AC5E18" w:rsidRPr="00905950" w:rsidTr="00A1323B">
        <w:tc>
          <w:tcPr>
            <w:tcW w:w="3217" w:type="dxa"/>
          </w:tcPr>
          <w:p w:rsidR="00AC5E18" w:rsidRPr="00905950" w:rsidRDefault="00AC5E18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Bätä </w:t>
            </w:r>
          </w:p>
        </w:tc>
        <w:tc>
          <w:tcPr>
            <w:tcW w:w="2793" w:type="dxa"/>
          </w:tcPr>
          <w:p w:rsidR="00AC5E18" w:rsidRPr="00905950" w:rsidRDefault="00AC5E18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3692" w:type="dxa"/>
          </w:tcPr>
          <w:p w:rsidR="00AC5E18" w:rsidRPr="00905950" w:rsidRDefault="00AC5E18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bätä mä </w:t>
            </w:r>
          </w:p>
        </w:tc>
        <w:tc>
          <w:tcPr>
            <w:tcW w:w="4610" w:type="dxa"/>
          </w:tcPr>
          <w:p w:rsidR="00A1323B" w:rsidRPr="00905950" w:rsidRDefault="00AC5E18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y usted </w:t>
            </w:r>
          </w:p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1323B" w:rsidRPr="00905950" w:rsidTr="00A1323B">
        <w:tc>
          <w:tcPr>
            <w:tcW w:w="3217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Bätäre </w:t>
            </w:r>
          </w:p>
        </w:tc>
        <w:tc>
          <w:tcPr>
            <w:tcW w:w="2793" w:type="dxa"/>
            <w:vMerge w:val="restart"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Despacio </w:t>
            </w:r>
          </w:p>
        </w:tc>
        <w:tc>
          <w:tcPr>
            <w:tcW w:w="3692" w:type="dxa"/>
            <w:vMerge w:val="restart"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näin bätäre </w:t>
            </w:r>
          </w:p>
        </w:tc>
        <w:tc>
          <w:tcPr>
            <w:tcW w:w="4610" w:type="dxa"/>
            <w:vMerge w:val="restart"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Caminemos despacio </w:t>
            </w:r>
          </w:p>
        </w:tc>
      </w:tr>
      <w:tr w:rsidR="00A1323B" w:rsidRPr="00905950" w:rsidTr="00A1323B">
        <w:tc>
          <w:tcPr>
            <w:tcW w:w="3217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Bätärekä</w:t>
            </w:r>
          </w:p>
        </w:tc>
        <w:tc>
          <w:tcPr>
            <w:tcW w:w="2793" w:type="dxa"/>
            <w:vMerge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92" w:type="dxa"/>
            <w:vMerge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610" w:type="dxa"/>
            <w:vMerge/>
          </w:tcPr>
          <w:p w:rsidR="00A1323B" w:rsidRPr="00905950" w:rsidRDefault="00A1323B" w:rsidP="003F6867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3B614F" w:rsidRPr="00905950" w:rsidTr="00481319">
        <w:trPr>
          <w:trHeight w:val="567"/>
        </w:trPr>
        <w:tc>
          <w:tcPr>
            <w:tcW w:w="3217" w:type="dxa"/>
          </w:tcPr>
          <w:p w:rsidR="003B614F" w:rsidRPr="00905950" w:rsidRDefault="00CF41E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Bädärebe </w:t>
            </w:r>
          </w:p>
        </w:tc>
        <w:tc>
          <w:tcPr>
            <w:tcW w:w="2793" w:type="dxa"/>
          </w:tcPr>
          <w:p w:rsidR="003B614F" w:rsidRPr="00905950" w:rsidRDefault="00CF41ED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Suave</w:t>
            </w:r>
          </w:p>
        </w:tc>
        <w:tc>
          <w:tcPr>
            <w:tcW w:w="3692" w:type="dxa"/>
          </w:tcPr>
          <w:p w:rsidR="003B614F" w:rsidRPr="00905950" w:rsidRDefault="00CF41ED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bädärebe ngrabare </w:t>
            </w:r>
          </w:p>
        </w:tc>
        <w:tc>
          <w:tcPr>
            <w:tcW w:w="4610" w:type="dxa"/>
          </w:tcPr>
          <w:p w:rsidR="003B614F" w:rsidRPr="00905950" w:rsidRDefault="00CF41ED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bebe es suave en su cuerpo.   </w:t>
            </w:r>
          </w:p>
        </w:tc>
      </w:tr>
      <w:tr w:rsidR="00A1323B" w:rsidRPr="00905950" w:rsidTr="00A1323B">
        <w:trPr>
          <w:trHeight w:val="421"/>
        </w:trPr>
        <w:tc>
          <w:tcPr>
            <w:tcW w:w="3217" w:type="dxa"/>
          </w:tcPr>
          <w:p w:rsidR="00A1323B" w:rsidRPr="00905950" w:rsidRDefault="00A1323B" w:rsidP="003B614F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Bäbrüguete</w:t>
            </w:r>
          </w:p>
        </w:tc>
        <w:tc>
          <w:tcPr>
            <w:tcW w:w="2793" w:type="dxa"/>
            <w:vMerge w:val="restart"/>
          </w:tcPr>
          <w:p w:rsidR="00A1323B" w:rsidRPr="00905950" w:rsidRDefault="00A1323B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Sacudir </w:t>
            </w:r>
          </w:p>
        </w:tc>
        <w:tc>
          <w:tcPr>
            <w:tcW w:w="3692" w:type="dxa"/>
            <w:vMerge w:val="restart"/>
          </w:tcPr>
          <w:p w:rsidR="00A1323B" w:rsidRPr="00905950" w:rsidRDefault="00A1323B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Jän ye bägrüguete </w:t>
            </w:r>
          </w:p>
        </w:tc>
        <w:tc>
          <w:tcPr>
            <w:tcW w:w="4610" w:type="dxa"/>
            <w:vMerge w:val="restart"/>
          </w:tcPr>
          <w:p w:rsidR="00A1323B" w:rsidRPr="00905950" w:rsidRDefault="00A1323B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Sacuda esa cama.  </w:t>
            </w:r>
          </w:p>
        </w:tc>
      </w:tr>
      <w:tr w:rsidR="00A1323B" w:rsidRPr="00905950" w:rsidTr="00A1323B">
        <w:tc>
          <w:tcPr>
            <w:tcW w:w="3217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Bägrüguete</w:t>
            </w:r>
          </w:p>
        </w:tc>
        <w:tc>
          <w:tcPr>
            <w:tcW w:w="2793" w:type="dxa"/>
            <w:vMerge/>
          </w:tcPr>
          <w:p w:rsidR="00A1323B" w:rsidRPr="00905950" w:rsidRDefault="00A1323B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92" w:type="dxa"/>
            <w:vMerge/>
          </w:tcPr>
          <w:p w:rsidR="00A1323B" w:rsidRPr="00905950" w:rsidRDefault="00A1323B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610" w:type="dxa"/>
            <w:vMerge/>
          </w:tcPr>
          <w:p w:rsidR="00A1323B" w:rsidRPr="00905950" w:rsidRDefault="00A1323B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3B614F" w:rsidRPr="00905950" w:rsidTr="00A1323B">
        <w:tc>
          <w:tcPr>
            <w:tcW w:w="3217" w:type="dxa"/>
          </w:tcPr>
          <w:p w:rsidR="003B614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Bäjätä </w:t>
            </w:r>
          </w:p>
        </w:tc>
        <w:tc>
          <w:tcPr>
            <w:tcW w:w="2793" w:type="dxa"/>
          </w:tcPr>
          <w:p w:rsidR="003B614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Diez veces  </w:t>
            </w:r>
          </w:p>
        </w:tc>
        <w:tc>
          <w:tcPr>
            <w:tcW w:w="3692" w:type="dxa"/>
          </w:tcPr>
          <w:p w:rsidR="003B614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blitaba bäjätä dere </w:t>
            </w:r>
          </w:p>
        </w:tc>
        <w:tc>
          <w:tcPr>
            <w:tcW w:w="4610" w:type="dxa"/>
          </w:tcPr>
          <w:p w:rsidR="003B614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hablo diez veces en la tarde. </w:t>
            </w:r>
          </w:p>
        </w:tc>
      </w:tr>
      <w:tr w:rsidR="003B614F" w:rsidRPr="00905950" w:rsidTr="00A1323B">
        <w:tc>
          <w:tcPr>
            <w:tcW w:w="3217" w:type="dxa"/>
          </w:tcPr>
          <w:p w:rsidR="003B614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Bäkwä </w:t>
            </w:r>
          </w:p>
        </w:tc>
        <w:tc>
          <w:tcPr>
            <w:tcW w:w="2793" w:type="dxa"/>
          </w:tcPr>
          <w:p w:rsidR="003B614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Ocho veces </w:t>
            </w:r>
          </w:p>
        </w:tc>
        <w:tc>
          <w:tcPr>
            <w:tcW w:w="3692" w:type="dxa"/>
          </w:tcPr>
          <w:p w:rsidR="003B614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Tigwe tuaba bäkwä yere </w:t>
            </w:r>
          </w:p>
        </w:tc>
        <w:tc>
          <w:tcPr>
            <w:tcW w:w="4610" w:type="dxa"/>
          </w:tcPr>
          <w:p w:rsidR="003B614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lo vi ocho veces ahí.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Bämigue </w:t>
            </w:r>
          </w:p>
        </w:tc>
        <w:tc>
          <w:tcPr>
            <w:tcW w:w="2793" w:type="dxa"/>
          </w:tcPr>
          <w:p w:rsidR="001F7E1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Representar </w:t>
            </w:r>
          </w:p>
        </w:tc>
        <w:tc>
          <w:tcPr>
            <w:tcW w:w="3692" w:type="dxa"/>
          </w:tcPr>
          <w:p w:rsidR="001F7E1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kugwe bämigue </w:t>
            </w:r>
          </w:p>
        </w:tc>
        <w:tc>
          <w:tcPr>
            <w:tcW w:w="4610" w:type="dxa"/>
          </w:tcPr>
          <w:p w:rsidR="001F7E1F" w:rsidRPr="00905950" w:rsidRDefault="001F7E1F" w:rsidP="003B614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Hagamos representaciones</w:t>
            </w:r>
          </w:p>
        </w:tc>
      </w:tr>
      <w:tr w:rsidR="001F7E1F" w:rsidRPr="00905950" w:rsidTr="00481319">
        <w:trPr>
          <w:trHeight w:val="433"/>
        </w:trPr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Baran     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banano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Baran tain ye kwete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Comamos ese banano maduro.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905950" w:rsidP="00A1323B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r w:rsidR="001F7E1F" w:rsidRPr="00905950">
              <w:rPr>
                <w:rFonts w:ascii="Century Gothic" w:eastAsia="Batang" w:hAnsi="Century Gothic"/>
                <w:sz w:val="28"/>
                <w:szCs w:val="28"/>
              </w:rPr>
              <w:t>Babi</w:t>
            </w:r>
            <w:r w:rsidR="001F7E1F" w:rsidRPr="00905950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Chompipe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Babi ye nibi bren. 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Ese chompipe está enfermo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Bätete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Lavar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 tu ye bätete kuin.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Lávese los dientes muy bien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Bani 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Lata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Bani ye kitegä käburiete.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Bote esa lata al basurero.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Bati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Joven,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ngwäre bati. 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la cara joven.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Bati 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Una vez 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Bati kwe gwa tuani.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Una vez, el vio un pescado.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Bali  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Bolsillo.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Kise migue bali ye te.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Meta la mano en el bolsillo.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Bato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pato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Bato ye bä ngwen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pato es de color blanco.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Bäsi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Casi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bäsi ngataba 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casi se muere. </w:t>
            </w:r>
          </w:p>
        </w:tc>
      </w:tr>
      <w:tr w:rsidR="008D3825" w:rsidRPr="00905950" w:rsidTr="00A1323B">
        <w:tc>
          <w:tcPr>
            <w:tcW w:w="3217" w:type="dxa"/>
          </w:tcPr>
          <w:p w:rsidR="008D3825" w:rsidRPr="00905950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Bäse </w:t>
            </w:r>
          </w:p>
        </w:tc>
        <w:tc>
          <w:tcPr>
            <w:tcW w:w="2793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Lamer </w:t>
            </w:r>
          </w:p>
        </w:tc>
        <w:tc>
          <w:tcPr>
            <w:tcW w:w="3692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 tä ja kise bäse </w:t>
            </w:r>
          </w:p>
        </w:tc>
        <w:tc>
          <w:tcPr>
            <w:tcW w:w="4610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perro </w:t>
            </w:r>
            <w:r w:rsidR="00CC203A" w:rsidRPr="00905950">
              <w:rPr>
                <w:rFonts w:ascii="Century Gothic" w:eastAsia="Batang" w:hAnsi="Century Gothic"/>
                <w:sz w:val="28"/>
                <w:szCs w:val="28"/>
              </w:rPr>
              <w:t>está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lamiendo su pata. </w:t>
            </w:r>
          </w:p>
        </w:tc>
      </w:tr>
      <w:tr w:rsidR="00CC203A" w:rsidRPr="00905950" w:rsidTr="00A1323B">
        <w:tc>
          <w:tcPr>
            <w:tcW w:w="3217" w:type="dxa"/>
          </w:tcPr>
          <w:p w:rsidR="00CC203A" w:rsidRPr="00905950" w:rsidRDefault="00CC203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Bäsöga </w:t>
            </w:r>
          </w:p>
        </w:tc>
        <w:tc>
          <w:tcPr>
            <w:tcW w:w="2793" w:type="dxa"/>
          </w:tcPr>
          <w:p w:rsidR="00CC203A" w:rsidRPr="00905950" w:rsidRDefault="00CC203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Sobar </w:t>
            </w:r>
          </w:p>
        </w:tc>
        <w:tc>
          <w:tcPr>
            <w:tcW w:w="3692" w:type="dxa"/>
          </w:tcPr>
          <w:p w:rsidR="00CC203A" w:rsidRPr="00905950" w:rsidRDefault="00CC203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kise bäsöga </w:t>
            </w:r>
          </w:p>
        </w:tc>
        <w:tc>
          <w:tcPr>
            <w:tcW w:w="4610" w:type="dxa"/>
          </w:tcPr>
          <w:p w:rsidR="00CC203A" w:rsidRPr="00905950" w:rsidRDefault="00CC203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Sóbeme la mano </w:t>
            </w:r>
          </w:p>
        </w:tc>
      </w:tr>
      <w:tr w:rsidR="001F7E1F" w:rsidRPr="00905950" w:rsidTr="00A1323B">
        <w:tc>
          <w:tcPr>
            <w:tcW w:w="3217" w:type="dxa"/>
          </w:tcPr>
          <w:p w:rsidR="001F7E1F" w:rsidRPr="00905950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Basare   </w:t>
            </w:r>
          </w:p>
        </w:tc>
        <w:tc>
          <w:tcPr>
            <w:tcW w:w="2793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Pasea</w:t>
            </w:r>
          </w:p>
        </w:tc>
        <w:tc>
          <w:tcPr>
            <w:tcW w:w="3692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basare dere. </w:t>
            </w:r>
          </w:p>
        </w:tc>
        <w:tc>
          <w:tcPr>
            <w:tcW w:w="4610" w:type="dxa"/>
          </w:tcPr>
          <w:p w:rsidR="001F7E1F" w:rsidRPr="00905950" w:rsidRDefault="001F7E1F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Vamos a pasear en la tarde</w:t>
            </w:r>
          </w:p>
        </w:tc>
      </w:tr>
      <w:tr w:rsidR="008D3825" w:rsidRPr="00905950" w:rsidTr="00A1323B">
        <w:tc>
          <w:tcPr>
            <w:tcW w:w="3217" w:type="dxa"/>
          </w:tcPr>
          <w:p w:rsidR="008D3825" w:rsidRPr="00905950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Basabare </w:t>
            </w:r>
          </w:p>
        </w:tc>
        <w:tc>
          <w:tcPr>
            <w:tcW w:w="2793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Pasearon </w:t>
            </w:r>
          </w:p>
        </w:tc>
        <w:tc>
          <w:tcPr>
            <w:tcW w:w="3692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Mä basabare tibe</w:t>
            </w:r>
          </w:p>
        </w:tc>
        <w:tc>
          <w:tcPr>
            <w:tcW w:w="4610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Usted paseo  conmigo  </w:t>
            </w:r>
          </w:p>
        </w:tc>
      </w:tr>
      <w:tr w:rsidR="008D3825" w:rsidRPr="00905950" w:rsidTr="00A1323B">
        <w:tc>
          <w:tcPr>
            <w:tcW w:w="3217" w:type="dxa"/>
          </w:tcPr>
          <w:p w:rsidR="008D3825" w:rsidRPr="00905950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Basiadi </w:t>
            </w:r>
          </w:p>
        </w:tc>
        <w:tc>
          <w:tcPr>
            <w:tcW w:w="2793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Pasearan </w:t>
            </w:r>
          </w:p>
        </w:tc>
        <w:tc>
          <w:tcPr>
            <w:tcW w:w="3692" w:type="dxa"/>
          </w:tcPr>
          <w:p w:rsidR="008D3825" w:rsidRPr="00905950" w:rsidRDefault="008D3825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Nigwe basiadi jokrä </w:t>
            </w:r>
          </w:p>
        </w:tc>
        <w:tc>
          <w:tcPr>
            <w:tcW w:w="4610" w:type="dxa"/>
          </w:tcPr>
          <w:p w:rsidR="008D3825" w:rsidRPr="00905950" w:rsidRDefault="008D3825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Pasearemos todos. </w:t>
            </w:r>
            <w:r w:rsidR="00A1323B" w:rsidRPr="00905950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  <w:p w:rsidR="00A1323B" w:rsidRPr="00905950" w:rsidRDefault="00A1323B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  <w:p w:rsidR="00A1323B" w:rsidRPr="00905950" w:rsidRDefault="00A1323B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1323B" w:rsidRPr="00905950" w:rsidTr="00A1323B">
        <w:tc>
          <w:tcPr>
            <w:tcW w:w="3217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Brä </w:t>
            </w:r>
          </w:p>
        </w:tc>
        <w:tc>
          <w:tcPr>
            <w:tcW w:w="2793" w:type="dxa"/>
            <w:vMerge w:val="restart"/>
          </w:tcPr>
          <w:p w:rsidR="00A1323B" w:rsidRPr="00905950" w:rsidRDefault="00A1323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Nieto </w:t>
            </w:r>
          </w:p>
        </w:tc>
        <w:tc>
          <w:tcPr>
            <w:tcW w:w="3692" w:type="dxa"/>
            <w:vMerge w:val="restart"/>
          </w:tcPr>
          <w:p w:rsidR="00A1323B" w:rsidRPr="00905950" w:rsidRDefault="00A1323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bräi kä chigän </w:t>
            </w:r>
          </w:p>
        </w:tc>
        <w:tc>
          <w:tcPr>
            <w:tcW w:w="4610" w:type="dxa"/>
            <w:vMerge w:val="restart"/>
          </w:tcPr>
          <w:p w:rsidR="00A1323B" w:rsidRPr="00905950" w:rsidRDefault="00A1323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nieto se llama chigän </w:t>
            </w:r>
          </w:p>
        </w:tc>
      </w:tr>
      <w:tr w:rsidR="00A1323B" w:rsidRPr="00905950" w:rsidTr="00A1323B">
        <w:trPr>
          <w:trHeight w:val="142"/>
        </w:trPr>
        <w:tc>
          <w:tcPr>
            <w:tcW w:w="3217" w:type="dxa"/>
          </w:tcPr>
          <w:p w:rsidR="00A1323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bräi</w:t>
            </w:r>
          </w:p>
        </w:tc>
        <w:tc>
          <w:tcPr>
            <w:tcW w:w="2793" w:type="dxa"/>
            <w:vMerge/>
          </w:tcPr>
          <w:p w:rsidR="00A1323B" w:rsidRPr="00905950" w:rsidRDefault="00A1323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92" w:type="dxa"/>
            <w:vMerge/>
          </w:tcPr>
          <w:p w:rsidR="00A1323B" w:rsidRPr="00905950" w:rsidRDefault="00A1323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610" w:type="dxa"/>
            <w:vMerge/>
          </w:tcPr>
          <w:p w:rsidR="00A1323B" w:rsidRPr="00905950" w:rsidRDefault="00A1323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FB30AD" w:rsidRPr="00905950" w:rsidTr="00A1323B">
        <w:tc>
          <w:tcPr>
            <w:tcW w:w="3217" w:type="dxa"/>
          </w:tcPr>
          <w:p w:rsidR="00FB30AD" w:rsidRPr="00905950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Brämä </w:t>
            </w:r>
          </w:p>
        </w:tc>
        <w:tc>
          <w:tcPr>
            <w:tcW w:w="2793" w:type="dxa"/>
          </w:tcPr>
          <w:p w:rsidR="00FB30A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agotado  </w:t>
            </w:r>
          </w:p>
        </w:tc>
        <w:tc>
          <w:tcPr>
            <w:tcW w:w="3692" w:type="dxa"/>
          </w:tcPr>
          <w:p w:rsidR="00FB30A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Brämä nibi tie krübare</w:t>
            </w:r>
          </w:p>
        </w:tc>
        <w:tc>
          <w:tcPr>
            <w:tcW w:w="4610" w:type="dxa"/>
          </w:tcPr>
          <w:p w:rsidR="00FB30A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Estoy muy cansado. </w:t>
            </w:r>
          </w:p>
        </w:tc>
      </w:tr>
      <w:tr w:rsidR="004B04BA" w:rsidRPr="00905950" w:rsidTr="00A1323B">
        <w:tc>
          <w:tcPr>
            <w:tcW w:w="3217" w:type="dxa"/>
          </w:tcPr>
          <w:p w:rsidR="004B04BA" w:rsidRPr="00905950" w:rsidRDefault="004B04B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Brugwä </w:t>
            </w:r>
          </w:p>
        </w:tc>
        <w:tc>
          <w:tcPr>
            <w:tcW w:w="2793" w:type="dxa"/>
          </w:tcPr>
          <w:p w:rsidR="004B04BA" w:rsidRPr="00905950" w:rsidRDefault="004B04B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Corazón </w:t>
            </w:r>
          </w:p>
        </w:tc>
        <w:tc>
          <w:tcPr>
            <w:tcW w:w="3692" w:type="dxa"/>
          </w:tcPr>
          <w:p w:rsidR="004B04BA" w:rsidRPr="00905950" w:rsidRDefault="004B04B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Kwe brugwä nibi tare</w:t>
            </w:r>
          </w:p>
        </w:tc>
        <w:tc>
          <w:tcPr>
            <w:tcW w:w="4610" w:type="dxa"/>
          </w:tcPr>
          <w:p w:rsidR="004B04BA" w:rsidRPr="00905950" w:rsidRDefault="004B04BA" w:rsidP="004B04BA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 él le duele corazón </w:t>
            </w:r>
          </w:p>
        </w:tc>
      </w:tr>
      <w:tr w:rsidR="0047361D" w:rsidRPr="00905950" w:rsidTr="00A1323B">
        <w:tc>
          <w:tcPr>
            <w:tcW w:w="3217" w:type="dxa"/>
          </w:tcPr>
          <w:p w:rsidR="0047361D" w:rsidRPr="00905950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Brai </w:t>
            </w:r>
          </w:p>
        </w:tc>
        <w:tc>
          <w:tcPr>
            <w:tcW w:w="2793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Barato </w:t>
            </w:r>
          </w:p>
        </w:tc>
        <w:tc>
          <w:tcPr>
            <w:tcW w:w="3692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ye brai </w:t>
            </w:r>
          </w:p>
        </w:tc>
        <w:tc>
          <w:tcPr>
            <w:tcW w:w="4610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ropa es barato </w:t>
            </w:r>
          </w:p>
        </w:tc>
      </w:tr>
      <w:tr w:rsidR="0047361D" w:rsidRPr="00905950" w:rsidTr="00A1323B">
        <w:tc>
          <w:tcPr>
            <w:tcW w:w="3217" w:type="dxa"/>
          </w:tcPr>
          <w:p w:rsidR="0047361D" w:rsidRPr="00905950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bräikä</w:t>
            </w:r>
          </w:p>
        </w:tc>
        <w:tc>
          <w:tcPr>
            <w:tcW w:w="2793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Mediano </w:t>
            </w:r>
          </w:p>
        </w:tc>
        <w:tc>
          <w:tcPr>
            <w:tcW w:w="3692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ruin bräikä </w:t>
            </w:r>
          </w:p>
        </w:tc>
        <w:tc>
          <w:tcPr>
            <w:tcW w:w="4610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papá es mediano. </w:t>
            </w:r>
          </w:p>
        </w:tc>
      </w:tr>
      <w:tr w:rsidR="0047361D" w:rsidRPr="00905950" w:rsidTr="00481319">
        <w:trPr>
          <w:trHeight w:val="350"/>
        </w:trPr>
        <w:tc>
          <w:tcPr>
            <w:tcW w:w="3217" w:type="dxa"/>
          </w:tcPr>
          <w:p w:rsidR="0047361D" w:rsidRPr="00905950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Braire </w:t>
            </w:r>
          </w:p>
        </w:tc>
        <w:tc>
          <w:tcPr>
            <w:tcW w:w="2793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Amenazar </w:t>
            </w:r>
          </w:p>
        </w:tc>
        <w:tc>
          <w:tcPr>
            <w:tcW w:w="3692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se tä ti braire </w:t>
            </w:r>
          </w:p>
        </w:tc>
        <w:tc>
          <w:tcPr>
            <w:tcW w:w="4610" w:type="dxa"/>
          </w:tcPr>
          <w:p w:rsidR="0047361D" w:rsidRPr="00905950" w:rsidRDefault="0047361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persona me tiene amenazado </w:t>
            </w:r>
          </w:p>
        </w:tc>
      </w:tr>
      <w:tr w:rsidR="0047361D" w:rsidRPr="00905950" w:rsidTr="00A1323B">
        <w:tc>
          <w:tcPr>
            <w:tcW w:w="3217" w:type="dxa"/>
          </w:tcPr>
          <w:p w:rsidR="0047361D" w:rsidRPr="00905950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Brän </w:t>
            </w:r>
          </w:p>
        </w:tc>
        <w:tc>
          <w:tcPr>
            <w:tcW w:w="2793" w:type="dxa"/>
          </w:tcPr>
          <w:p w:rsidR="0047361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</w:t>
            </w:r>
          </w:p>
        </w:tc>
        <w:tc>
          <w:tcPr>
            <w:tcW w:w="3692" w:type="dxa"/>
          </w:tcPr>
          <w:p w:rsidR="0047361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Brän nen </w:t>
            </w:r>
          </w:p>
        </w:tc>
        <w:tc>
          <w:tcPr>
            <w:tcW w:w="4610" w:type="dxa"/>
          </w:tcPr>
          <w:p w:rsidR="0047361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correr </w:t>
            </w:r>
          </w:p>
        </w:tc>
      </w:tr>
      <w:tr w:rsidR="0047361D" w:rsidRPr="00905950" w:rsidTr="00A1323B">
        <w:tc>
          <w:tcPr>
            <w:tcW w:w="3217" w:type="dxa"/>
          </w:tcPr>
          <w:p w:rsidR="0047361D" w:rsidRPr="00905950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Brare </w:t>
            </w:r>
          </w:p>
        </w:tc>
        <w:tc>
          <w:tcPr>
            <w:tcW w:w="2793" w:type="dxa"/>
          </w:tcPr>
          <w:p w:rsidR="0047361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Hombre </w:t>
            </w:r>
          </w:p>
        </w:tc>
        <w:tc>
          <w:tcPr>
            <w:tcW w:w="3692" w:type="dxa"/>
          </w:tcPr>
          <w:p w:rsidR="0047361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brare </w:t>
            </w:r>
          </w:p>
        </w:tc>
        <w:tc>
          <w:tcPr>
            <w:tcW w:w="4610" w:type="dxa"/>
          </w:tcPr>
          <w:p w:rsidR="0047361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bebe es hombre </w:t>
            </w:r>
          </w:p>
        </w:tc>
      </w:tr>
      <w:tr w:rsidR="00FB30AD" w:rsidRPr="00905950" w:rsidTr="00A1323B">
        <w:tc>
          <w:tcPr>
            <w:tcW w:w="3217" w:type="dxa"/>
          </w:tcPr>
          <w:p w:rsidR="00FB30AD" w:rsidRPr="00905950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Bren </w:t>
            </w:r>
          </w:p>
        </w:tc>
        <w:tc>
          <w:tcPr>
            <w:tcW w:w="2793" w:type="dxa"/>
          </w:tcPr>
          <w:p w:rsidR="00FB30A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Enfermo </w:t>
            </w:r>
          </w:p>
        </w:tc>
        <w:tc>
          <w:tcPr>
            <w:tcW w:w="3692" w:type="dxa"/>
          </w:tcPr>
          <w:p w:rsidR="00FB30A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eteba nibi bren </w:t>
            </w:r>
          </w:p>
        </w:tc>
        <w:tc>
          <w:tcPr>
            <w:tcW w:w="4610" w:type="dxa"/>
          </w:tcPr>
          <w:p w:rsidR="00FB30AD" w:rsidRPr="00905950" w:rsidRDefault="00FB30AD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hermano está enfermo </w:t>
            </w:r>
          </w:p>
        </w:tc>
      </w:tr>
      <w:tr w:rsidR="004B04BA" w:rsidRPr="00905950" w:rsidTr="00A1323B">
        <w:trPr>
          <w:trHeight w:val="570"/>
        </w:trPr>
        <w:tc>
          <w:tcPr>
            <w:tcW w:w="3217" w:type="dxa"/>
          </w:tcPr>
          <w:p w:rsidR="004B04BA" w:rsidRPr="00905950" w:rsidRDefault="004B04B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Brimone </w:t>
            </w:r>
          </w:p>
        </w:tc>
        <w:tc>
          <w:tcPr>
            <w:tcW w:w="2793" w:type="dxa"/>
          </w:tcPr>
          <w:p w:rsidR="004B04BA" w:rsidRPr="00905950" w:rsidRDefault="004B04B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Resbaloso </w:t>
            </w:r>
          </w:p>
        </w:tc>
        <w:tc>
          <w:tcPr>
            <w:tcW w:w="3692" w:type="dxa"/>
          </w:tcPr>
          <w:p w:rsidR="004B04BA" w:rsidRPr="00905950" w:rsidRDefault="004B04B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Ji nibi brimone </w:t>
            </w:r>
          </w:p>
        </w:tc>
        <w:tc>
          <w:tcPr>
            <w:tcW w:w="4610" w:type="dxa"/>
          </w:tcPr>
          <w:p w:rsidR="004B04BA" w:rsidRPr="00905950" w:rsidRDefault="004B04BA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camino está resbaloso </w:t>
            </w:r>
          </w:p>
        </w:tc>
      </w:tr>
      <w:tr w:rsidR="004F1219" w:rsidRPr="00905950" w:rsidTr="00A1323B">
        <w:tc>
          <w:tcPr>
            <w:tcW w:w="3217" w:type="dxa"/>
          </w:tcPr>
          <w:p w:rsidR="004F1219" w:rsidRPr="00905950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Blato </w:t>
            </w:r>
          </w:p>
        </w:tc>
        <w:tc>
          <w:tcPr>
            <w:tcW w:w="2793" w:type="dxa"/>
          </w:tcPr>
          <w:p w:rsidR="004F1219" w:rsidRPr="00905950" w:rsidRDefault="004F1219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Plato </w:t>
            </w:r>
          </w:p>
        </w:tc>
        <w:tc>
          <w:tcPr>
            <w:tcW w:w="3692" w:type="dxa"/>
          </w:tcPr>
          <w:p w:rsidR="004F1219" w:rsidRPr="00905950" w:rsidRDefault="004F1219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Blato ye bätete </w:t>
            </w:r>
          </w:p>
        </w:tc>
        <w:tc>
          <w:tcPr>
            <w:tcW w:w="4610" w:type="dxa"/>
          </w:tcPr>
          <w:p w:rsidR="004F1219" w:rsidRPr="00905950" w:rsidRDefault="004F1219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Lave el plato</w:t>
            </w:r>
          </w:p>
        </w:tc>
      </w:tr>
      <w:tr w:rsidR="004F1219" w:rsidRPr="00905950" w:rsidTr="00A1323B">
        <w:tc>
          <w:tcPr>
            <w:tcW w:w="3217" w:type="dxa"/>
          </w:tcPr>
          <w:p w:rsidR="004F1219" w:rsidRPr="00905950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Blite </w:t>
            </w:r>
          </w:p>
        </w:tc>
        <w:tc>
          <w:tcPr>
            <w:tcW w:w="2793" w:type="dxa"/>
          </w:tcPr>
          <w:p w:rsidR="004F1219" w:rsidRPr="00905950" w:rsidRDefault="004F1219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Hable </w:t>
            </w:r>
          </w:p>
        </w:tc>
        <w:tc>
          <w:tcPr>
            <w:tcW w:w="3692" w:type="dxa"/>
          </w:tcPr>
          <w:p w:rsidR="004F1219" w:rsidRPr="00905950" w:rsidRDefault="004F1219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blite ngäbere </w:t>
            </w:r>
          </w:p>
        </w:tc>
        <w:tc>
          <w:tcPr>
            <w:tcW w:w="4610" w:type="dxa"/>
          </w:tcPr>
          <w:p w:rsidR="004F1219" w:rsidRPr="00905950" w:rsidRDefault="004F1219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hablar en ngäbere. </w:t>
            </w:r>
          </w:p>
        </w:tc>
      </w:tr>
      <w:tr w:rsidR="004F1219" w:rsidRPr="00905950" w:rsidTr="00A1323B">
        <w:tc>
          <w:tcPr>
            <w:tcW w:w="3217" w:type="dxa"/>
          </w:tcPr>
          <w:p w:rsidR="004F1219" w:rsidRPr="00905950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Blü </w:t>
            </w:r>
          </w:p>
        </w:tc>
        <w:tc>
          <w:tcPr>
            <w:tcW w:w="2793" w:type="dxa"/>
          </w:tcPr>
          <w:p w:rsidR="004F1219" w:rsidRPr="00905950" w:rsidRDefault="00936D0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Tipo de Sapo </w:t>
            </w:r>
          </w:p>
        </w:tc>
        <w:tc>
          <w:tcPr>
            <w:tcW w:w="3692" w:type="dxa"/>
          </w:tcPr>
          <w:p w:rsidR="004F1219" w:rsidRPr="00905950" w:rsidRDefault="00936D0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Blü ye tä jäde. </w:t>
            </w:r>
          </w:p>
        </w:tc>
        <w:tc>
          <w:tcPr>
            <w:tcW w:w="4610" w:type="dxa"/>
          </w:tcPr>
          <w:p w:rsidR="004F1219" w:rsidRPr="00905950" w:rsidRDefault="00936D0B" w:rsidP="001F7E1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sapo está en la piedra.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Blu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Flor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Kri blu ye tain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flor es de color rojo.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Blu</w:t>
            </w:r>
            <w:r w:rsidR="00936D0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Florecer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Naran ye nibira blure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naran ya floreció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Ayote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 ye kare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ayote es verde </w:t>
            </w:r>
          </w:p>
        </w:tc>
      </w:tr>
      <w:tr w:rsidR="00936D0B" w:rsidRPr="00905950" w:rsidTr="00A1323B">
        <w:tc>
          <w:tcPr>
            <w:tcW w:w="3217" w:type="dxa"/>
          </w:tcPr>
          <w:p w:rsidR="00ED5BEB" w:rsidRPr="00905950" w:rsidRDefault="00936D0B" w:rsidP="00936D0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Ben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Kugwe näin ben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Ella va con él.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Fruta de pan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Bere ye ötö kubu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Coseche dos </w:t>
            </w:r>
            <w:r w:rsidR="001F40F4" w:rsidRPr="00905950">
              <w:rPr>
                <w:rFonts w:ascii="Century Gothic" w:eastAsia="Batang" w:hAnsi="Century Gothic"/>
                <w:sz w:val="28"/>
                <w:szCs w:val="28"/>
              </w:rPr>
              <w:t>frutas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 pan.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Betigo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Betigo ye nibi bren.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Betigo se enfermo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Betegä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Correr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Nän betegä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Vaya corriendo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Betete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Moverse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Gwa nibi betete jate.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pescado se mueve a fuera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Bete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Reventar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 nibi bete ugwende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maíz revienta en la olla.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Begä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Caer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begä tibien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me caí.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Bentre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 ellos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nän bentre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Voy con ellos.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Beriare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Desteñido 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ye nibira beriare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ropa esta desteñido.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Suegra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bi kä elena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suegra se llama elena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Bien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Dar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Ñö ye bien kwi yei 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 agua a los pollos.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Bian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Mujer blanca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Bian kidra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viene la mujer blanca.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Biyo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Abuela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Biyo ye kä jesi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abuela se llama jesi.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Biga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Orgulloso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biga kri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 muy orgulloso. </w:t>
            </w:r>
          </w:p>
        </w:tc>
      </w:tr>
      <w:tr w:rsidR="00936D0B" w:rsidRPr="00905950" w:rsidTr="00A1323B">
        <w:trPr>
          <w:trHeight w:val="275"/>
        </w:trPr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Bigue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Despreciar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Chen  bigue ni bätä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negro nos desprecia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Biti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Encima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ütü tä  kri biti.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paloma está en el árbol 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Biti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 biti mröre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Bañe después coma. </w:t>
            </w:r>
          </w:p>
        </w:tc>
      </w:tr>
      <w:tr w:rsidR="00936D0B" w:rsidRPr="00905950" w:rsidTr="00481319">
        <w:trPr>
          <w:trHeight w:val="432"/>
        </w:trPr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Bisi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Tucán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Bisi tä diguima kwete.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tucán está comiendo banano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Bilon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Pilón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Bilon ye tigwe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pilón es mío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Bilöngrä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Mano de pilón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Bilongrä ye bien tie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Páseme el mano de pilón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Bini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Dieron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Mrö bini kwetrei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Les dieron comida a ellos.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Biguera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Casi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Biguera niguen juben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Biguin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Vena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biguin toen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Vea mi vena.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Bienda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Devolver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Ngwian ye bienda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Devuelva la plata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Bobu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Dos veces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juben bobu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Bañemos dos veces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Boboda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Sapo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Boboda ye drüne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Ese sapo es de color negro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Boda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Banano(corto)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boda nögö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Sembremos banano.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Bode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Ensuciar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nibi bote ñöte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Él bebe está ensuciando el agua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Bodo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Planta medicinal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Bodo ye sribere krägäre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Haga el bodo como medicina.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Bolore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Redondo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ne bolore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Esta piedra es redondo</w:t>
            </w:r>
          </w:p>
        </w:tc>
      </w:tr>
      <w:tr w:rsidR="00936D0B" w:rsidRPr="00905950" w:rsidTr="00A1323B">
        <w:trPr>
          <w:trHeight w:val="403"/>
        </w:trPr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Bobre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Pobre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bobre krubäte </w:t>
            </w:r>
          </w:p>
        </w:tc>
        <w:tc>
          <w:tcPr>
            <w:tcW w:w="4610" w:type="dxa"/>
          </w:tcPr>
          <w:p w:rsidR="00936D0B" w:rsidRPr="00905950" w:rsidRDefault="00134145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persona es muy pobre.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Bosi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Cuñada </w:t>
            </w:r>
          </w:p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Nuera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Bosi tigwe kä mechy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cuñada se llama Mechy </w:t>
            </w:r>
          </w:p>
        </w:tc>
      </w:tr>
      <w:tr w:rsidR="00ED5BEB" w:rsidRPr="00905950" w:rsidTr="00A1323B">
        <w:tc>
          <w:tcPr>
            <w:tcW w:w="3217" w:type="dxa"/>
          </w:tcPr>
          <w:p w:rsidR="00ED5BEB" w:rsidRPr="00905950" w:rsidRDefault="00ED5BEB" w:rsidP="00936D0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Boglo </w:t>
            </w:r>
          </w:p>
        </w:tc>
        <w:tc>
          <w:tcPr>
            <w:tcW w:w="2793" w:type="dxa"/>
            <w:vMerge w:val="restart"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Unidos </w:t>
            </w:r>
          </w:p>
        </w:tc>
        <w:tc>
          <w:tcPr>
            <w:tcW w:w="3692" w:type="dxa"/>
            <w:vMerge w:val="restart"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Bla ye boglo  </w:t>
            </w:r>
          </w:p>
        </w:tc>
        <w:tc>
          <w:tcPr>
            <w:tcW w:w="4610" w:type="dxa"/>
            <w:vMerge w:val="restart"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plátano esta unidos en si </w:t>
            </w:r>
          </w:p>
        </w:tc>
      </w:tr>
      <w:tr w:rsidR="00ED5BEB" w:rsidRPr="00905950" w:rsidTr="00ED5BEB">
        <w:trPr>
          <w:trHeight w:val="157"/>
        </w:trPr>
        <w:tc>
          <w:tcPr>
            <w:tcW w:w="3217" w:type="dxa"/>
          </w:tcPr>
          <w:p w:rsidR="00ED5BEB" w:rsidRPr="00905950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Bolo</w:t>
            </w:r>
          </w:p>
        </w:tc>
        <w:tc>
          <w:tcPr>
            <w:tcW w:w="2793" w:type="dxa"/>
            <w:vMerge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92" w:type="dxa"/>
            <w:vMerge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610" w:type="dxa"/>
            <w:vMerge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ED5BEB" w:rsidRPr="00905950" w:rsidTr="00A1323B">
        <w:tc>
          <w:tcPr>
            <w:tcW w:w="3217" w:type="dxa"/>
          </w:tcPr>
          <w:p w:rsidR="00ED5BEB" w:rsidRPr="00905950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Bogän</w:t>
            </w:r>
          </w:p>
        </w:tc>
        <w:tc>
          <w:tcPr>
            <w:tcW w:w="2793" w:type="dxa"/>
            <w:vMerge w:val="restart"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Verdad </w:t>
            </w:r>
          </w:p>
        </w:tc>
        <w:tc>
          <w:tcPr>
            <w:tcW w:w="3692" w:type="dxa"/>
            <w:vMerge w:val="restart"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tä blite bokän </w:t>
            </w:r>
          </w:p>
        </w:tc>
        <w:tc>
          <w:tcPr>
            <w:tcW w:w="4610" w:type="dxa"/>
            <w:vMerge w:val="restart"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dice la verdad </w:t>
            </w:r>
          </w:p>
        </w:tc>
      </w:tr>
      <w:tr w:rsidR="00ED5BEB" w:rsidRPr="00905950" w:rsidTr="00A1323B">
        <w:tc>
          <w:tcPr>
            <w:tcW w:w="3217" w:type="dxa"/>
          </w:tcPr>
          <w:p w:rsidR="00ED5BEB" w:rsidRPr="00905950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Bokän</w:t>
            </w:r>
          </w:p>
        </w:tc>
        <w:tc>
          <w:tcPr>
            <w:tcW w:w="2793" w:type="dxa"/>
            <w:vMerge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92" w:type="dxa"/>
            <w:vMerge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610" w:type="dxa"/>
            <w:vMerge/>
          </w:tcPr>
          <w:p w:rsidR="00ED5BEB" w:rsidRPr="00905950" w:rsidRDefault="00ED5BE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Bongrabe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Lindo, hermoso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Kri blü ne  bongrabe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flor es lindo.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bü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Guaba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Bü ye krati ötö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Coseche una guaba 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Bure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Afrecho 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I bure ye dengä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Saque el afrecho de maíz. 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Bura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Venado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Bura ye krotu ñaka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venado no tiene cuerno.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Arenoso, diminuto 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Muma ne bure krubate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Este frijol es muy diminuto.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Bugue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Alimentar </w:t>
            </w:r>
          </w:p>
        </w:tc>
        <w:tc>
          <w:tcPr>
            <w:tcW w:w="3692" w:type="dxa"/>
          </w:tcPr>
          <w:p w:rsidR="00936D0B" w:rsidRPr="009C53B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Minchi ye bugue ti krägue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Alimente mi gato.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Bün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Nieta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bün ye kä ema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Mi nieta se llama Ema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Bugo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Arco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Bugo ye ügue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Esconda el arco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Butie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Piel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butie drüne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piel es de color negro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Butiere 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Desnudo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Nämä juben butiere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Estaba bañando desnudo. </w:t>
            </w:r>
          </w:p>
        </w:tc>
      </w:tr>
      <w:tr w:rsidR="00936D0B" w:rsidRPr="00905950" w:rsidTr="00A1323B"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Bule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Estomago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bule kri 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estómago es grande </w:t>
            </w:r>
          </w:p>
        </w:tc>
      </w:tr>
      <w:tr w:rsidR="00936D0B" w:rsidRPr="00905950" w:rsidTr="00A1323B">
        <w:trPr>
          <w:trHeight w:val="383"/>
        </w:trPr>
        <w:tc>
          <w:tcPr>
            <w:tcW w:w="3217" w:type="dxa"/>
          </w:tcPr>
          <w:p w:rsidR="00936D0B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Buguere</w:t>
            </w:r>
          </w:p>
        </w:tc>
        <w:tc>
          <w:tcPr>
            <w:tcW w:w="2793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Celeste </w:t>
            </w:r>
          </w:p>
        </w:tc>
        <w:tc>
          <w:tcPr>
            <w:tcW w:w="3692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Jä ye bä buguere</w:t>
            </w:r>
          </w:p>
        </w:tc>
        <w:tc>
          <w:tcPr>
            <w:tcW w:w="4610" w:type="dxa"/>
          </w:tcPr>
          <w:p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Esa piedra es de color celeste</w:t>
            </w:r>
          </w:p>
        </w:tc>
      </w:tr>
    </w:tbl>
    <w:p w:rsidR="00327FC8" w:rsidRPr="00905950" w:rsidRDefault="00327FC8" w:rsidP="00134145">
      <w:pPr>
        <w:rPr>
          <w:rFonts w:ascii="Century Gothic" w:eastAsia="Batang" w:hAnsi="Century Gothic"/>
          <w:sz w:val="28"/>
          <w:szCs w:val="28"/>
        </w:rPr>
      </w:pPr>
    </w:p>
    <w:p w:rsidR="00A27C2A" w:rsidRPr="00905950" w:rsidRDefault="00936D0B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DBFC5" wp14:editId="75629C1D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A27C2A" w:rsidRDefault="00614FC6" w:rsidP="0047361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BFC5" id="Cuadro de texto 3" o:spid="_x0000_s1028" type="#_x0000_t202" style="position:absolute;margin-left:0;margin-top:4.5pt;width:77.45pt;height:7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14FC6" w:rsidRPr="00A27C2A" w:rsidRDefault="00614FC6" w:rsidP="0047361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39"/>
        <w:gridCol w:w="3367"/>
        <w:gridCol w:w="3607"/>
        <w:gridCol w:w="4399"/>
      </w:tblGrid>
      <w:tr w:rsidR="0047361D" w:rsidRPr="00905950" w:rsidTr="00FE2053">
        <w:tc>
          <w:tcPr>
            <w:tcW w:w="2926" w:type="dxa"/>
          </w:tcPr>
          <w:p w:rsidR="0047361D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Chala</w:t>
            </w:r>
          </w:p>
        </w:tc>
        <w:tc>
          <w:tcPr>
            <w:tcW w:w="3368" w:type="dxa"/>
          </w:tcPr>
          <w:p w:rsidR="0047361D" w:rsidRPr="00905950" w:rsidRDefault="00936D0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Pollo sin plumas</w:t>
            </w:r>
          </w:p>
        </w:tc>
        <w:tc>
          <w:tcPr>
            <w:tcW w:w="3612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Kwi tigwe chala </w:t>
            </w:r>
          </w:p>
        </w:tc>
        <w:tc>
          <w:tcPr>
            <w:tcW w:w="4406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Tengo una gallina chala.</w:t>
            </w:r>
          </w:p>
        </w:tc>
      </w:tr>
      <w:tr w:rsidR="0047361D" w:rsidRPr="00905950" w:rsidTr="00FE2053">
        <w:tc>
          <w:tcPr>
            <w:tcW w:w="2926" w:type="dxa"/>
          </w:tcPr>
          <w:p w:rsidR="0047361D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Chane</w:t>
            </w:r>
          </w:p>
        </w:tc>
        <w:tc>
          <w:tcPr>
            <w:tcW w:w="3368" w:type="dxa"/>
          </w:tcPr>
          <w:p w:rsidR="0047361D" w:rsidRPr="00905950" w:rsidRDefault="00936D0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Orinar</w:t>
            </w:r>
            <w:r w:rsidR="00C3754A" w:rsidRPr="00905950">
              <w:rPr>
                <w:rFonts w:ascii="Century Gothic" w:eastAsia="Batang" w:hAnsi="Century Gothic"/>
                <w:sz w:val="28"/>
                <w:szCs w:val="28"/>
              </w:rPr>
              <w:t>( hombre)</w:t>
            </w:r>
          </w:p>
        </w:tc>
        <w:tc>
          <w:tcPr>
            <w:tcW w:w="3612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nigui chane </w:t>
            </w:r>
          </w:p>
        </w:tc>
        <w:tc>
          <w:tcPr>
            <w:tcW w:w="4406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Voy a orinar </w:t>
            </w:r>
          </w:p>
        </w:tc>
      </w:tr>
      <w:tr w:rsidR="0047361D" w:rsidRPr="00905950" w:rsidTr="00FE2053">
        <w:tc>
          <w:tcPr>
            <w:tcW w:w="2926" w:type="dxa"/>
          </w:tcPr>
          <w:p w:rsidR="0047361D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Chami</w:t>
            </w:r>
          </w:p>
        </w:tc>
        <w:tc>
          <w:tcPr>
            <w:tcW w:w="3368" w:type="dxa"/>
          </w:tcPr>
          <w:p w:rsidR="0047361D" w:rsidRPr="00905950" w:rsidRDefault="00936D0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612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ngwai kä chami </w:t>
            </w:r>
          </w:p>
        </w:tc>
        <w:tc>
          <w:tcPr>
            <w:tcW w:w="4406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hermana se llama chami </w:t>
            </w:r>
          </w:p>
        </w:tc>
      </w:tr>
      <w:tr w:rsidR="0047361D" w:rsidRPr="00905950" w:rsidTr="00481319">
        <w:trPr>
          <w:trHeight w:val="625"/>
        </w:trPr>
        <w:tc>
          <w:tcPr>
            <w:tcW w:w="2926" w:type="dxa"/>
          </w:tcPr>
          <w:p w:rsidR="0047361D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Chan</w:t>
            </w:r>
          </w:p>
        </w:tc>
        <w:tc>
          <w:tcPr>
            <w:tcW w:w="3368" w:type="dxa"/>
          </w:tcPr>
          <w:p w:rsidR="0047361D" w:rsidRPr="00905950" w:rsidRDefault="00936D0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Pene</w:t>
            </w:r>
          </w:p>
        </w:tc>
        <w:tc>
          <w:tcPr>
            <w:tcW w:w="3612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 brare jerekä chan tärä</w:t>
            </w:r>
          </w:p>
        </w:tc>
        <w:tc>
          <w:tcPr>
            <w:tcW w:w="4406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Solo los hombres tenemos pene</w:t>
            </w:r>
          </w:p>
        </w:tc>
      </w:tr>
      <w:tr w:rsidR="00323127" w:rsidRPr="00905950" w:rsidTr="00FE2053">
        <w:tc>
          <w:tcPr>
            <w:tcW w:w="2926" w:type="dxa"/>
          </w:tcPr>
          <w:p w:rsidR="00323127" w:rsidRPr="00905950" w:rsidRDefault="00323127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Chata </w:t>
            </w:r>
          </w:p>
        </w:tc>
        <w:tc>
          <w:tcPr>
            <w:tcW w:w="3368" w:type="dxa"/>
          </w:tcPr>
          <w:p w:rsidR="00323127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Garrapata </w:t>
            </w:r>
          </w:p>
        </w:tc>
        <w:tc>
          <w:tcPr>
            <w:tcW w:w="3612" w:type="dxa"/>
          </w:tcPr>
          <w:p w:rsidR="00323127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 ye bätä chata tä kwati   </w:t>
            </w:r>
          </w:p>
        </w:tc>
        <w:tc>
          <w:tcPr>
            <w:tcW w:w="4406" w:type="dxa"/>
          </w:tcPr>
          <w:p w:rsidR="00323127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perro tiene mucha   garrapata </w:t>
            </w:r>
          </w:p>
        </w:tc>
      </w:tr>
      <w:tr w:rsidR="0047361D" w:rsidRPr="00905950" w:rsidTr="00FE2053">
        <w:tc>
          <w:tcPr>
            <w:tcW w:w="2926" w:type="dxa"/>
          </w:tcPr>
          <w:p w:rsidR="0047361D" w:rsidRPr="0090595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Chaliba</w:t>
            </w:r>
          </w:p>
        </w:tc>
        <w:tc>
          <w:tcPr>
            <w:tcW w:w="3368" w:type="dxa"/>
          </w:tcPr>
          <w:p w:rsidR="0047361D" w:rsidRPr="00905950" w:rsidRDefault="00936D0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Grano de colores</w:t>
            </w:r>
          </w:p>
        </w:tc>
        <w:tc>
          <w:tcPr>
            <w:tcW w:w="3612" w:type="dxa"/>
          </w:tcPr>
          <w:p w:rsidR="0047361D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Muma ye bä chaliba erere.</w:t>
            </w:r>
          </w:p>
        </w:tc>
        <w:tc>
          <w:tcPr>
            <w:tcW w:w="4406" w:type="dxa"/>
          </w:tcPr>
          <w:p w:rsidR="0047361D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frijol tiene varios colores </w:t>
            </w:r>
          </w:p>
        </w:tc>
      </w:tr>
      <w:tr w:rsidR="0047361D" w:rsidRPr="00905950" w:rsidTr="00FE2053">
        <w:tc>
          <w:tcPr>
            <w:tcW w:w="2926" w:type="dxa"/>
          </w:tcPr>
          <w:p w:rsidR="0047361D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Cheli</w:t>
            </w:r>
          </w:p>
        </w:tc>
        <w:tc>
          <w:tcPr>
            <w:tcW w:w="3368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612" w:type="dxa"/>
          </w:tcPr>
          <w:p w:rsidR="0047361D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bün kä cheli </w:t>
            </w:r>
          </w:p>
        </w:tc>
        <w:tc>
          <w:tcPr>
            <w:tcW w:w="4406" w:type="dxa"/>
          </w:tcPr>
          <w:p w:rsidR="0047361D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nieta se llama cheli </w:t>
            </w:r>
          </w:p>
        </w:tc>
      </w:tr>
      <w:tr w:rsidR="0047361D" w:rsidRPr="00905950" w:rsidTr="00FE2053">
        <w:tc>
          <w:tcPr>
            <w:tcW w:w="2926" w:type="dxa"/>
          </w:tcPr>
          <w:p w:rsidR="0047361D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Chen</w:t>
            </w:r>
          </w:p>
        </w:tc>
        <w:tc>
          <w:tcPr>
            <w:tcW w:w="3368" w:type="dxa"/>
          </w:tcPr>
          <w:p w:rsidR="0047361D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Negro</w:t>
            </w:r>
          </w:p>
        </w:tc>
        <w:tc>
          <w:tcPr>
            <w:tcW w:w="3612" w:type="dxa"/>
          </w:tcPr>
          <w:p w:rsidR="0047361D" w:rsidRPr="00905950" w:rsidRDefault="00A709A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Ti butie chen erere</w:t>
            </w:r>
          </w:p>
        </w:tc>
        <w:tc>
          <w:tcPr>
            <w:tcW w:w="4406" w:type="dxa"/>
          </w:tcPr>
          <w:p w:rsidR="0047361D" w:rsidRPr="00905950" w:rsidRDefault="00A709A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Tengo la piel como los negro</w:t>
            </w:r>
          </w:p>
        </w:tc>
      </w:tr>
      <w:tr w:rsidR="0047361D" w:rsidRPr="00905950" w:rsidTr="00FE2053">
        <w:tc>
          <w:tcPr>
            <w:tcW w:w="2926" w:type="dxa"/>
          </w:tcPr>
          <w:p w:rsidR="0047361D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Chi</w:t>
            </w:r>
          </w:p>
        </w:tc>
        <w:tc>
          <w:tcPr>
            <w:tcW w:w="3368" w:type="dxa"/>
          </w:tcPr>
          <w:p w:rsidR="0047361D" w:rsidRPr="00905950" w:rsidRDefault="00C3754A" w:rsidP="00A709A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poco </w:t>
            </w:r>
          </w:p>
        </w:tc>
        <w:tc>
          <w:tcPr>
            <w:tcW w:w="3612" w:type="dxa"/>
          </w:tcPr>
          <w:p w:rsidR="0047361D" w:rsidRPr="00905950" w:rsidRDefault="00A709A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Ngwen chi tie </w:t>
            </w:r>
          </w:p>
        </w:tc>
        <w:tc>
          <w:tcPr>
            <w:tcW w:w="4406" w:type="dxa"/>
          </w:tcPr>
          <w:p w:rsidR="00C3754A" w:rsidRPr="00905950" w:rsidRDefault="00A709A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 un poco </w:t>
            </w:r>
          </w:p>
        </w:tc>
      </w:tr>
      <w:tr w:rsidR="00A709A7" w:rsidRPr="00905950" w:rsidTr="00FE2053">
        <w:trPr>
          <w:trHeight w:val="428"/>
        </w:trPr>
        <w:tc>
          <w:tcPr>
            <w:tcW w:w="2926" w:type="dxa"/>
          </w:tcPr>
          <w:p w:rsidR="00A709A7" w:rsidRPr="00905950" w:rsidRDefault="00A709A7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Chi</w:t>
            </w:r>
          </w:p>
        </w:tc>
        <w:tc>
          <w:tcPr>
            <w:tcW w:w="3368" w:type="dxa"/>
          </w:tcPr>
          <w:p w:rsidR="00A709A7" w:rsidRPr="00905950" w:rsidRDefault="00A709A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bebe</w:t>
            </w:r>
          </w:p>
        </w:tc>
        <w:tc>
          <w:tcPr>
            <w:tcW w:w="3612" w:type="dxa"/>
          </w:tcPr>
          <w:p w:rsidR="00A709A7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tigwe nibi murare </w:t>
            </w:r>
          </w:p>
        </w:tc>
        <w:tc>
          <w:tcPr>
            <w:tcW w:w="4406" w:type="dxa"/>
          </w:tcPr>
          <w:p w:rsidR="00A709A7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bebe tiene gripe. 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Chitani</w:t>
            </w:r>
          </w:p>
        </w:tc>
        <w:tc>
          <w:tcPr>
            <w:tcW w:w="3368" w:type="dxa"/>
          </w:tcPr>
          <w:p w:rsidR="00C3754A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Poquito </w:t>
            </w:r>
          </w:p>
        </w:tc>
        <w:tc>
          <w:tcPr>
            <w:tcW w:w="3612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Mrö kwetani chitani kwe</w:t>
            </w:r>
          </w:p>
        </w:tc>
        <w:tc>
          <w:tcPr>
            <w:tcW w:w="4406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comió poquito 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Chigui</w:t>
            </w:r>
          </w:p>
        </w:tc>
        <w:tc>
          <w:tcPr>
            <w:tcW w:w="3368" w:type="dxa"/>
          </w:tcPr>
          <w:p w:rsidR="00C3754A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Perrito</w:t>
            </w:r>
          </w:p>
        </w:tc>
        <w:tc>
          <w:tcPr>
            <w:tcW w:w="3612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Chigui tigwe bä ngwen </w:t>
            </w:r>
          </w:p>
        </w:tc>
        <w:tc>
          <w:tcPr>
            <w:tcW w:w="4406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Mi perrito es de color blanco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Chiglan</w:t>
            </w:r>
          </w:p>
        </w:tc>
        <w:tc>
          <w:tcPr>
            <w:tcW w:w="3368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Estéril</w:t>
            </w:r>
          </w:p>
        </w:tc>
        <w:tc>
          <w:tcPr>
            <w:tcW w:w="3612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Mädä ye chiglan </w:t>
            </w:r>
          </w:p>
        </w:tc>
        <w:tc>
          <w:tcPr>
            <w:tcW w:w="4406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caballo es estéril 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Cholibo</w:t>
            </w:r>
          </w:p>
        </w:tc>
        <w:tc>
          <w:tcPr>
            <w:tcW w:w="3368" w:type="dxa"/>
          </w:tcPr>
          <w:p w:rsidR="00C3754A" w:rsidRPr="00905950" w:rsidRDefault="00C37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Garza</w:t>
            </w:r>
          </w:p>
        </w:tc>
        <w:tc>
          <w:tcPr>
            <w:tcW w:w="3612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Cholibo tä chata kwete </w:t>
            </w:r>
          </w:p>
        </w:tc>
        <w:tc>
          <w:tcPr>
            <w:tcW w:w="4406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garza está comiendo garrapata </w:t>
            </w:r>
          </w:p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FE2053" w:rsidRPr="00905950" w:rsidTr="00FE2053">
        <w:tc>
          <w:tcPr>
            <w:tcW w:w="2926" w:type="dxa"/>
          </w:tcPr>
          <w:p w:rsidR="00FE2053" w:rsidRPr="00905950" w:rsidRDefault="00FE2053" w:rsidP="006A38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Chogali</w:t>
            </w:r>
          </w:p>
        </w:tc>
        <w:tc>
          <w:tcPr>
            <w:tcW w:w="3368" w:type="dxa"/>
            <w:vMerge w:val="restart"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Diablo </w:t>
            </w:r>
          </w:p>
        </w:tc>
        <w:tc>
          <w:tcPr>
            <w:tcW w:w="3612" w:type="dxa"/>
            <w:vMerge w:val="restart"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Chogwäli ye käme </w:t>
            </w:r>
          </w:p>
        </w:tc>
        <w:tc>
          <w:tcPr>
            <w:tcW w:w="4406" w:type="dxa"/>
            <w:vMerge w:val="restart"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diablo es malo</w:t>
            </w:r>
          </w:p>
        </w:tc>
      </w:tr>
      <w:tr w:rsidR="00FE2053" w:rsidRPr="00905950" w:rsidTr="00FE2053">
        <w:tc>
          <w:tcPr>
            <w:tcW w:w="2926" w:type="dxa"/>
          </w:tcPr>
          <w:p w:rsidR="00FE2053" w:rsidRPr="00905950" w:rsidRDefault="00FE2053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Chogwäli</w:t>
            </w:r>
          </w:p>
        </w:tc>
        <w:tc>
          <w:tcPr>
            <w:tcW w:w="3368" w:type="dxa"/>
            <w:vMerge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12" w:type="dxa"/>
            <w:vMerge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06" w:type="dxa"/>
            <w:vMerge/>
          </w:tcPr>
          <w:p w:rsidR="00FE2053" w:rsidRPr="00905950" w:rsidRDefault="00FE205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Chochi</w:t>
            </w:r>
          </w:p>
        </w:tc>
        <w:tc>
          <w:tcPr>
            <w:tcW w:w="3368" w:type="dxa"/>
          </w:tcPr>
          <w:p w:rsidR="00C3754A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Pollito</w:t>
            </w:r>
          </w:p>
        </w:tc>
        <w:tc>
          <w:tcPr>
            <w:tcW w:w="3612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Chochi ye ngeta </w:t>
            </w:r>
          </w:p>
        </w:tc>
        <w:tc>
          <w:tcPr>
            <w:tcW w:w="4406" w:type="dxa"/>
          </w:tcPr>
          <w:p w:rsidR="00C3754A" w:rsidRPr="00905950" w:rsidRDefault="0032312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pollito se murió 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Chrärä</w:t>
            </w:r>
          </w:p>
        </w:tc>
        <w:tc>
          <w:tcPr>
            <w:tcW w:w="3368" w:type="dxa"/>
          </w:tcPr>
          <w:p w:rsidR="00C3754A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Martin pescador</w:t>
            </w:r>
          </w:p>
        </w:tc>
        <w:tc>
          <w:tcPr>
            <w:tcW w:w="3612" w:type="dxa"/>
          </w:tcPr>
          <w:p w:rsidR="00C3754A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Chrärä ye turi tigwe </w:t>
            </w:r>
          </w:p>
        </w:tc>
        <w:tc>
          <w:tcPr>
            <w:tcW w:w="4406" w:type="dxa"/>
          </w:tcPr>
          <w:p w:rsidR="00C3754A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vio un Martin pescador </w:t>
            </w:r>
          </w:p>
        </w:tc>
      </w:tr>
      <w:tr w:rsidR="00485E76" w:rsidRPr="00905950" w:rsidTr="00FE2053">
        <w:tc>
          <w:tcPr>
            <w:tcW w:w="2926" w:type="dxa"/>
          </w:tcPr>
          <w:p w:rsidR="00485E76" w:rsidRPr="00905950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Chui </w:t>
            </w:r>
          </w:p>
        </w:tc>
        <w:tc>
          <w:tcPr>
            <w:tcW w:w="3368" w:type="dxa"/>
          </w:tcPr>
          <w:p w:rsidR="00485E76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Una Persona no indígena </w:t>
            </w:r>
          </w:p>
        </w:tc>
        <w:tc>
          <w:tcPr>
            <w:tcW w:w="3612" w:type="dxa"/>
          </w:tcPr>
          <w:p w:rsidR="00485E76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Chui kidra nete </w:t>
            </w:r>
          </w:p>
        </w:tc>
        <w:tc>
          <w:tcPr>
            <w:tcW w:w="4406" w:type="dxa"/>
          </w:tcPr>
          <w:p w:rsidR="00485E76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Viene una persona no indígena</w:t>
            </w:r>
          </w:p>
        </w:tc>
      </w:tr>
      <w:tr w:rsidR="00485E76" w:rsidRPr="00905950" w:rsidTr="00FE2053">
        <w:tc>
          <w:tcPr>
            <w:tcW w:w="2926" w:type="dxa"/>
          </w:tcPr>
          <w:p w:rsidR="00485E76" w:rsidRPr="00905950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Chuitre </w:t>
            </w:r>
          </w:p>
        </w:tc>
        <w:tc>
          <w:tcPr>
            <w:tcW w:w="3368" w:type="dxa"/>
          </w:tcPr>
          <w:p w:rsidR="00485E76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Personas no indígena</w:t>
            </w:r>
          </w:p>
        </w:tc>
        <w:tc>
          <w:tcPr>
            <w:tcW w:w="3612" w:type="dxa"/>
          </w:tcPr>
          <w:p w:rsidR="00485E76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Chuitre nigani basaire </w:t>
            </w:r>
          </w:p>
        </w:tc>
        <w:tc>
          <w:tcPr>
            <w:tcW w:w="4406" w:type="dxa"/>
          </w:tcPr>
          <w:p w:rsidR="00485E76" w:rsidRPr="00905950" w:rsidRDefault="00D7259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Se fueron de paseo las personas no indígenas.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Chuchu</w:t>
            </w:r>
          </w:p>
        </w:tc>
        <w:tc>
          <w:tcPr>
            <w:tcW w:w="3368" w:type="dxa"/>
          </w:tcPr>
          <w:p w:rsidR="00C3754A" w:rsidRPr="00905950" w:rsidRDefault="006A388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Seno, teta, pezón </w:t>
            </w:r>
          </w:p>
        </w:tc>
        <w:tc>
          <w:tcPr>
            <w:tcW w:w="3612" w:type="dxa"/>
          </w:tcPr>
          <w:p w:rsidR="00C3754A" w:rsidRPr="00905950" w:rsidRDefault="006A388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tä chuchu ñain. </w:t>
            </w:r>
          </w:p>
        </w:tc>
        <w:tc>
          <w:tcPr>
            <w:tcW w:w="4406" w:type="dxa"/>
          </w:tcPr>
          <w:p w:rsidR="00C3754A" w:rsidRPr="00905950" w:rsidRDefault="006A388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tomo teta. </w:t>
            </w:r>
          </w:p>
        </w:tc>
      </w:tr>
      <w:tr w:rsidR="00C3754A" w:rsidRPr="00905950" w:rsidTr="00FE2053">
        <w:tc>
          <w:tcPr>
            <w:tcW w:w="2926" w:type="dxa"/>
          </w:tcPr>
          <w:p w:rsidR="00C3754A" w:rsidRPr="00905950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Chuan</w:t>
            </w:r>
          </w:p>
        </w:tc>
        <w:tc>
          <w:tcPr>
            <w:tcW w:w="3368" w:type="dxa"/>
          </w:tcPr>
          <w:p w:rsidR="00C3754A" w:rsidRPr="00905950" w:rsidRDefault="00485E7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Cuñados(despectivo)</w:t>
            </w:r>
          </w:p>
        </w:tc>
        <w:tc>
          <w:tcPr>
            <w:tcW w:w="3612" w:type="dxa"/>
          </w:tcPr>
          <w:p w:rsidR="00C3754A" w:rsidRPr="00905950" w:rsidRDefault="006A388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Chaun ye tigwe </w:t>
            </w:r>
          </w:p>
        </w:tc>
        <w:tc>
          <w:tcPr>
            <w:tcW w:w="4406" w:type="dxa"/>
          </w:tcPr>
          <w:p w:rsidR="00C3754A" w:rsidRPr="00905950" w:rsidRDefault="006A388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es mi cuñado. </w:t>
            </w:r>
          </w:p>
        </w:tc>
      </w:tr>
    </w:tbl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D72592" w:rsidRPr="00905950" w:rsidRDefault="00900032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EBB91" wp14:editId="201E8F6E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8C616B" w:rsidRDefault="00614FC6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EBB91" id="Cuadro de texto 4" o:spid="_x0000_s1029" type="#_x0000_t202" style="position:absolute;margin-left:0;margin-top:4.5pt;width:71.8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8C616B" w:rsidRDefault="00614FC6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7FC8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Pr="00905950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8C616B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24"/>
        <w:gridCol w:w="3259"/>
        <w:gridCol w:w="3626"/>
        <w:gridCol w:w="4503"/>
      </w:tblGrid>
      <w:tr w:rsidR="006A3889" w:rsidRPr="00905950" w:rsidTr="003E6880">
        <w:tc>
          <w:tcPr>
            <w:tcW w:w="2887" w:type="dxa"/>
          </w:tcPr>
          <w:p w:rsidR="006A3889" w:rsidRPr="00905950" w:rsidRDefault="0071477F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Daba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pejibaye</w:t>
            </w:r>
          </w:p>
        </w:tc>
        <w:tc>
          <w:tcPr>
            <w:tcW w:w="3641" w:type="dxa"/>
          </w:tcPr>
          <w:p w:rsidR="006A3889" w:rsidRPr="00905950" w:rsidRDefault="009C7BE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ye rien </w:t>
            </w:r>
          </w:p>
        </w:tc>
        <w:tc>
          <w:tcPr>
            <w:tcW w:w="4520" w:type="dxa"/>
          </w:tcPr>
          <w:p w:rsidR="006A3889" w:rsidRPr="00905950" w:rsidRDefault="009C7BE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Cocine ese pejibaye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71477F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Däbägo 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Pesado </w:t>
            </w:r>
          </w:p>
        </w:tc>
        <w:tc>
          <w:tcPr>
            <w:tcW w:w="3641" w:type="dxa"/>
          </w:tcPr>
          <w:p w:rsidR="006A3889" w:rsidRPr="00905950" w:rsidRDefault="009C7BE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ne  däbägo </w:t>
            </w:r>
          </w:p>
        </w:tc>
        <w:tc>
          <w:tcPr>
            <w:tcW w:w="4520" w:type="dxa"/>
          </w:tcPr>
          <w:p w:rsidR="006A3889" w:rsidRPr="00905950" w:rsidRDefault="009C7BE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piedra es pesada. </w:t>
            </w:r>
          </w:p>
        </w:tc>
      </w:tr>
      <w:tr w:rsidR="003E6880" w:rsidRPr="00905950" w:rsidTr="003E6880">
        <w:tc>
          <w:tcPr>
            <w:tcW w:w="2887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Dän</w:t>
            </w:r>
          </w:p>
        </w:tc>
        <w:tc>
          <w:tcPr>
            <w:tcW w:w="3264" w:type="dxa"/>
            <w:vMerge w:val="restart"/>
          </w:tcPr>
          <w:p w:rsidR="003E6880" w:rsidRPr="00905950" w:rsidRDefault="003E688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Ropa </w:t>
            </w:r>
          </w:p>
        </w:tc>
        <w:tc>
          <w:tcPr>
            <w:tcW w:w="3641" w:type="dxa"/>
            <w:vMerge w:val="restart"/>
          </w:tcPr>
          <w:p w:rsidR="003E6880" w:rsidRPr="00905950" w:rsidRDefault="003E688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tigwe kabre </w:t>
            </w:r>
          </w:p>
        </w:tc>
        <w:tc>
          <w:tcPr>
            <w:tcW w:w="4520" w:type="dxa"/>
            <w:vMerge w:val="restart"/>
          </w:tcPr>
          <w:p w:rsidR="003E6880" w:rsidRPr="00905950" w:rsidRDefault="003E688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es caro </w:t>
            </w:r>
          </w:p>
        </w:tc>
      </w:tr>
      <w:tr w:rsidR="003E6880" w:rsidRPr="00905950" w:rsidTr="003E6880">
        <w:tc>
          <w:tcPr>
            <w:tcW w:w="2887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Dängudu</w:t>
            </w:r>
          </w:p>
        </w:tc>
        <w:tc>
          <w:tcPr>
            <w:tcW w:w="3264" w:type="dxa"/>
            <w:vMerge/>
          </w:tcPr>
          <w:p w:rsidR="003E6880" w:rsidRPr="00905950" w:rsidRDefault="003E688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41" w:type="dxa"/>
            <w:vMerge/>
          </w:tcPr>
          <w:p w:rsidR="003E6880" w:rsidRPr="00905950" w:rsidRDefault="003E688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0" w:type="dxa"/>
            <w:vMerge/>
          </w:tcPr>
          <w:p w:rsidR="003E6880" w:rsidRPr="00905950" w:rsidRDefault="003E688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Däguien 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Dueño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 däguien tä ñöte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dueño del pescado, está en el rio.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Däre</w:t>
            </w:r>
            <w:r w:rsidR="00D24B4D" w:rsidRPr="00905950">
              <w:rPr>
                <w:rFonts w:ascii="Century Gothic" w:eastAsia="Batang" w:hAnsi="Century Gothic"/>
                <w:sz w:val="28"/>
                <w:szCs w:val="28"/>
              </w:rPr>
              <w:t>n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Cocido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Ngiri nibira dären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carne ya está cocido</w:t>
            </w:r>
          </w:p>
        </w:tc>
      </w:tr>
      <w:tr w:rsidR="00B35228" w:rsidRPr="00905950" w:rsidTr="003E6880">
        <w:tc>
          <w:tcPr>
            <w:tcW w:w="2887" w:type="dxa"/>
          </w:tcPr>
          <w:p w:rsidR="00B35228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Därere </w:t>
            </w:r>
          </w:p>
        </w:tc>
        <w:tc>
          <w:tcPr>
            <w:tcW w:w="3264" w:type="dxa"/>
          </w:tcPr>
          <w:p w:rsidR="00B35228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Nacer </w:t>
            </w:r>
          </w:p>
        </w:tc>
        <w:tc>
          <w:tcPr>
            <w:tcW w:w="3641" w:type="dxa"/>
          </w:tcPr>
          <w:p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chi nibira därere</w:t>
            </w:r>
          </w:p>
        </w:tc>
        <w:tc>
          <w:tcPr>
            <w:tcW w:w="4520" w:type="dxa"/>
          </w:tcPr>
          <w:p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bebe está naciendo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Därebe </w:t>
            </w:r>
          </w:p>
        </w:tc>
        <w:tc>
          <w:tcPr>
            <w:tcW w:w="3264" w:type="dxa"/>
          </w:tcPr>
          <w:p w:rsidR="006A3889" w:rsidRPr="00905950" w:rsidRDefault="0071477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Frágil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Siä ye därebe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guacal es frágil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Därie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Sangre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Ti därie tain.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sangre es rojo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Dätegä 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Fabricante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Dätegä kä ño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Como se llama el fabricante. </w:t>
            </w:r>
          </w:p>
        </w:tc>
      </w:tr>
      <w:tr w:rsidR="00B35228" w:rsidRPr="00905950" w:rsidTr="00481319">
        <w:trPr>
          <w:trHeight w:val="492"/>
        </w:trPr>
        <w:tc>
          <w:tcPr>
            <w:tcW w:w="2887" w:type="dxa"/>
          </w:tcPr>
          <w:p w:rsidR="00B35228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Dätere </w:t>
            </w:r>
          </w:p>
        </w:tc>
        <w:tc>
          <w:tcPr>
            <w:tcW w:w="3264" w:type="dxa"/>
          </w:tcPr>
          <w:p w:rsidR="00B35228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Construir</w:t>
            </w:r>
            <w:r w:rsidR="000376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confeccionar </w:t>
            </w:r>
          </w:p>
        </w:tc>
        <w:tc>
          <w:tcPr>
            <w:tcW w:w="3641" w:type="dxa"/>
          </w:tcPr>
          <w:p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Krä ye dätere jura </w:t>
            </w:r>
          </w:p>
        </w:tc>
        <w:tc>
          <w:tcPr>
            <w:tcW w:w="4520" w:type="dxa"/>
          </w:tcPr>
          <w:p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Confeccione rápido la chácara.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Dati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 árbol </w:t>
            </w:r>
          </w:p>
        </w:tc>
        <w:tc>
          <w:tcPr>
            <w:tcW w:w="3641" w:type="dxa"/>
          </w:tcPr>
          <w:p w:rsidR="006A3889" w:rsidRPr="00905950" w:rsidRDefault="00037663" w:rsidP="0003766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Kri nögö dati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Siembre un árbol. </w:t>
            </w:r>
          </w:p>
        </w:tc>
      </w:tr>
      <w:tr w:rsidR="006A3889" w:rsidRPr="00905950" w:rsidTr="003E6880">
        <w:trPr>
          <w:trHeight w:val="428"/>
        </w:trPr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Dain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Dañar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tä ti dain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mujer me daña.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Däbe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Cuantos arboles </w:t>
            </w:r>
          </w:p>
        </w:tc>
        <w:tc>
          <w:tcPr>
            <w:tcW w:w="3641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Kri däbe tä nete </w:t>
            </w:r>
          </w:p>
        </w:tc>
        <w:tc>
          <w:tcPr>
            <w:tcW w:w="4520" w:type="dxa"/>
          </w:tcPr>
          <w:p w:rsidR="006A3889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Cuantos arboles hay aquí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Däbe</w:t>
            </w:r>
          </w:p>
        </w:tc>
        <w:tc>
          <w:tcPr>
            <w:tcW w:w="3264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Avispa(papelillo)</w:t>
            </w:r>
          </w:p>
        </w:tc>
        <w:tc>
          <w:tcPr>
            <w:tcW w:w="3641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Däbe tä nüne nete </w:t>
            </w:r>
          </w:p>
        </w:tc>
        <w:tc>
          <w:tcPr>
            <w:tcW w:w="4520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Däbe vive aquí.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Däbe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Espuma</w:t>
            </w:r>
          </w:p>
        </w:tc>
        <w:tc>
          <w:tcPr>
            <w:tcW w:w="3641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Kädate bäbe nemani </w:t>
            </w:r>
          </w:p>
        </w:tc>
        <w:tc>
          <w:tcPr>
            <w:tcW w:w="4520" w:type="dxa"/>
          </w:tcPr>
          <w:p w:rsidR="006A3889" w:rsidRPr="00905950" w:rsidRDefault="00971822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Solo espuma quedo en la boca.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Dägue</w:t>
            </w:r>
          </w:p>
        </w:tc>
        <w:tc>
          <w:tcPr>
            <w:tcW w:w="3264" w:type="dxa"/>
          </w:tcPr>
          <w:p w:rsidR="006A3889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Pilar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aro dägue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pilar arroz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Dämä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Tres árbol </w:t>
            </w:r>
          </w:p>
        </w:tc>
        <w:tc>
          <w:tcPr>
            <w:tcW w:w="3641" w:type="dxa"/>
          </w:tcPr>
          <w:p w:rsidR="006A3889" w:rsidRPr="00905950" w:rsidRDefault="00706467" w:rsidP="0070646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kri tiganingä dämä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corto tres árbol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Pejibaye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Deba ye bä sübrüre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Ese pejibaye es color amarillo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Debe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Suficiente, bien 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Nibira debe matare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hoy es suficiente.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Degä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Mañana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rügai degä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llega en la mañana.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Demaine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Besar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Ti demaine chi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un pequeño beso.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Escoger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den gwä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Entre la ropa. </w:t>
            </w:r>
          </w:p>
        </w:tc>
      </w:tr>
      <w:tr w:rsidR="006A3889" w:rsidRPr="00905950" w:rsidTr="003E6880">
        <w:tc>
          <w:tcPr>
            <w:tcW w:w="2887" w:type="dxa"/>
          </w:tcPr>
          <w:p w:rsidR="006A3889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Dengä </w:t>
            </w:r>
          </w:p>
        </w:tc>
        <w:tc>
          <w:tcPr>
            <w:tcW w:w="3264" w:type="dxa"/>
          </w:tcPr>
          <w:p w:rsidR="006A3889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Sacar </w:t>
            </w:r>
          </w:p>
        </w:tc>
        <w:tc>
          <w:tcPr>
            <w:tcW w:w="3641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Kä bure dengä </w:t>
            </w:r>
          </w:p>
        </w:tc>
        <w:tc>
          <w:tcPr>
            <w:tcW w:w="4520" w:type="dxa"/>
          </w:tcPr>
          <w:p w:rsidR="006A3889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Saque la basura.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Dere</w:t>
            </w:r>
          </w:p>
        </w:tc>
        <w:tc>
          <w:tcPr>
            <w:tcW w:w="3264" w:type="dxa"/>
          </w:tcPr>
          <w:p w:rsidR="00D24B4D" w:rsidRPr="00905950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Tarde</w:t>
            </w:r>
          </w:p>
        </w:tc>
        <w:tc>
          <w:tcPr>
            <w:tcW w:w="3641" w:type="dxa"/>
          </w:tcPr>
          <w:p w:rsidR="00D24B4D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Jagwe dere basiare </w:t>
            </w:r>
          </w:p>
        </w:tc>
        <w:tc>
          <w:tcPr>
            <w:tcW w:w="4520" w:type="dxa"/>
          </w:tcPr>
          <w:p w:rsidR="00D24B4D" w:rsidRPr="00905950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Venga más tarde a pasear.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Dera </w:t>
            </w:r>
          </w:p>
        </w:tc>
        <w:tc>
          <w:tcPr>
            <w:tcW w:w="3264" w:type="dxa"/>
          </w:tcPr>
          <w:p w:rsidR="00D24B4D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Hace rato </w:t>
            </w:r>
          </w:p>
        </w:tc>
        <w:tc>
          <w:tcPr>
            <w:tcW w:w="3641" w:type="dxa"/>
          </w:tcPr>
          <w:p w:rsidR="00D24B4D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Dera ti nü nete </w:t>
            </w:r>
          </w:p>
        </w:tc>
        <w:tc>
          <w:tcPr>
            <w:tcW w:w="4520" w:type="dxa"/>
          </w:tcPr>
          <w:p w:rsidR="00D24B4D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Hace rato llegue </w:t>
            </w:r>
          </w:p>
        </w:tc>
      </w:tr>
      <w:tr w:rsidR="006E0D64" w:rsidRPr="00905950" w:rsidTr="003E6880">
        <w:trPr>
          <w:trHeight w:val="403"/>
        </w:trPr>
        <w:tc>
          <w:tcPr>
            <w:tcW w:w="2887" w:type="dxa"/>
          </w:tcPr>
          <w:p w:rsidR="006E0D64" w:rsidRPr="00905950" w:rsidRDefault="006E0D6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Dente</w:t>
            </w:r>
          </w:p>
        </w:tc>
        <w:tc>
          <w:tcPr>
            <w:tcW w:w="3264" w:type="dxa"/>
          </w:tcPr>
          <w:p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Sáquelo</w:t>
            </w:r>
          </w:p>
        </w:tc>
        <w:tc>
          <w:tcPr>
            <w:tcW w:w="3641" w:type="dxa"/>
          </w:tcPr>
          <w:p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Krä dente </w:t>
            </w:r>
          </w:p>
        </w:tc>
        <w:tc>
          <w:tcPr>
            <w:tcW w:w="4520" w:type="dxa"/>
          </w:tcPr>
          <w:p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Saque la chácara 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Deme</w:t>
            </w:r>
          </w:p>
        </w:tc>
        <w:tc>
          <w:tcPr>
            <w:tcW w:w="3264" w:type="dxa"/>
          </w:tcPr>
          <w:p w:rsidR="00D24B4D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 cuidado</w:t>
            </w:r>
          </w:p>
        </w:tc>
        <w:tc>
          <w:tcPr>
            <w:tcW w:w="3641" w:type="dxa"/>
          </w:tcPr>
          <w:p w:rsidR="00D24B4D" w:rsidRPr="00905950" w:rsidRDefault="003F6E8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Krägä ñain deme </w:t>
            </w:r>
          </w:p>
        </w:tc>
        <w:tc>
          <w:tcPr>
            <w:tcW w:w="4520" w:type="dxa"/>
          </w:tcPr>
          <w:p w:rsidR="00D24B4D" w:rsidRPr="00905950" w:rsidRDefault="003F6E8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Tome la medicina con cuidado </w:t>
            </w:r>
          </w:p>
        </w:tc>
      </w:tr>
      <w:tr w:rsidR="00D24B4D" w:rsidRPr="00905950" w:rsidTr="003E6880">
        <w:tc>
          <w:tcPr>
            <w:tcW w:w="2887" w:type="dxa"/>
          </w:tcPr>
          <w:p w:rsidR="00D24B4D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Deu</w:t>
            </w:r>
          </w:p>
        </w:tc>
        <w:tc>
          <w:tcPr>
            <w:tcW w:w="3264" w:type="dxa"/>
          </w:tcPr>
          <w:p w:rsidR="00D24B4D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noche</w:t>
            </w:r>
          </w:p>
        </w:tc>
        <w:tc>
          <w:tcPr>
            <w:tcW w:w="3641" w:type="dxa"/>
          </w:tcPr>
          <w:p w:rsidR="00D24B4D" w:rsidRPr="00905950" w:rsidRDefault="003F6E8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</w:t>
            </w:r>
            <w:r w:rsidR="006972B0" w:rsidRPr="00905950">
              <w:rPr>
                <w:rFonts w:ascii="Century Gothic" w:eastAsia="Batang" w:hAnsi="Century Gothic"/>
                <w:sz w:val="28"/>
                <w:szCs w:val="28"/>
              </w:rPr>
              <w:t>se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rugai deu </w:t>
            </w:r>
          </w:p>
        </w:tc>
        <w:tc>
          <w:tcPr>
            <w:tcW w:w="4520" w:type="dxa"/>
          </w:tcPr>
          <w:p w:rsidR="00D24B4D" w:rsidRPr="00905950" w:rsidRDefault="003F6E8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</w:t>
            </w:r>
            <w:r w:rsidR="006972B0" w:rsidRPr="00905950">
              <w:rPr>
                <w:rFonts w:ascii="Century Gothic" w:eastAsia="Batang" w:hAnsi="Century Gothic"/>
                <w:sz w:val="28"/>
                <w:szCs w:val="28"/>
              </w:rPr>
              <w:t>sa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6972B0" w:rsidRPr="00905950">
              <w:rPr>
                <w:rFonts w:ascii="Century Gothic" w:eastAsia="Batang" w:hAnsi="Century Gothic"/>
                <w:sz w:val="28"/>
                <w:szCs w:val="28"/>
              </w:rPr>
              <w:t>mujer llegara en la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noche.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 </w:t>
            </w:r>
          </w:p>
        </w:tc>
        <w:tc>
          <w:tcPr>
            <w:tcW w:w="3264" w:type="dxa"/>
          </w:tcPr>
          <w:p w:rsidR="00CD0F0C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Fuerza, poder </w:t>
            </w:r>
          </w:p>
        </w:tc>
        <w:tc>
          <w:tcPr>
            <w:tcW w:w="3641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di kri krübäte </w:t>
            </w:r>
          </w:p>
        </w:tc>
        <w:tc>
          <w:tcPr>
            <w:tcW w:w="4520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mucha fuerza.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Dite</w:t>
            </w:r>
          </w:p>
        </w:tc>
        <w:tc>
          <w:tcPr>
            <w:tcW w:w="3264" w:type="dxa"/>
          </w:tcPr>
          <w:p w:rsidR="00CD0F0C" w:rsidRPr="00905950" w:rsidRDefault="00CD0F0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Fuerte</w:t>
            </w:r>
          </w:p>
        </w:tc>
        <w:tc>
          <w:tcPr>
            <w:tcW w:w="3641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dite ti bätä </w:t>
            </w:r>
          </w:p>
        </w:tc>
        <w:tc>
          <w:tcPr>
            <w:tcW w:w="4520" w:type="dxa"/>
          </w:tcPr>
          <w:p w:rsidR="00CD0F0C" w:rsidRPr="00905950" w:rsidRDefault="006972B0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Tenes   más fuerza que yo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64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Estrecho </w:t>
            </w:r>
          </w:p>
        </w:tc>
        <w:tc>
          <w:tcPr>
            <w:tcW w:w="3641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nibi dime  </w:t>
            </w:r>
          </w:p>
        </w:tc>
        <w:tc>
          <w:tcPr>
            <w:tcW w:w="4520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piedra esta estrecho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Acido </w:t>
            </w:r>
          </w:p>
        </w:tc>
        <w:tc>
          <w:tcPr>
            <w:tcW w:w="3641" w:type="dxa"/>
          </w:tcPr>
          <w:p w:rsidR="008D573A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Limón ye bänä dime </w:t>
            </w:r>
          </w:p>
        </w:tc>
        <w:tc>
          <w:tcPr>
            <w:tcW w:w="4520" w:type="dxa"/>
          </w:tcPr>
          <w:p w:rsidR="008D573A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limón es acido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Diore </w:t>
            </w:r>
          </w:p>
        </w:tc>
        <w:tc>
          <w:tcPr>
            <w:tcW w:w="3264" w:type="dxa"/>
          </w:tcPr>
          <w:p w:rsidR="00CD0F0C" w:rsidRPr="00905950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Lejos </w:t>
            </w:r>
          </w:p>
        </w:tc>
        <w:tc>
          <w:tcPr>
            <w:tcW w:w="3641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diore tibe </w:t>
            </w:r>
          </w:p>
        </w:tc>
        <w:tc>
          <w:tcPr>
            <w:tcW w:w="4520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lejos conmigo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Dibire</w:t>
            </w:r>
          </w:p>
        </w:tc>
        <w:tc>
          <w:tcPr>
            <w:tcW w:w="3264" w:type="dxa"/>
          </w:tcPr>
          <w:p w:rsidR="00CD0F0C" w:rsidRPr="00905950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Media noche </w:t>
            </w:r>
          </w:p>
        </w:tc>
        <w:tc>
          <w:tcPr>
            <w:tcW w:w="3641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Ñü rägäi dibire </w:t>
            </w:r>
          </w:p>
        </w:tc>
        <w:tc>
          <w:tcPr>
            <w:tcW w:w="4520" w:type="dxa"/>
          </w:tcPr>
          <w:p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Lloverá en media  noche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Digue</w:t>
            </w:r>
          </w:p>
        </w:tc>
        <w:tc>
          <w:tcPr>
            <w:tcW w:w="3264" w:type="dxa"/>
          </w:tcPr>
          <w:p w:rsidR="00CD0F0C" w:rsidRPr="00905950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Cerrar </w:t>
            </w:r>
          </w:p>
        </w:tc>
        <w:tc>
          <w:tcPr>
            <w:tcW w:w="3641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Jugwe digue deu </w:t>
            </w:r>
          </w:p>
        </w:tc>
        <w:tc>
          <w:tcPr>
            <w:tcW w:w="4520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Cierre la puerta en la noche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</w:p>
        </w:tc>
        <w:tc>
          <w:tcPr>
            <w:tcW w:w="3264" w:type="dxa"/>
          </w:tcPr>
          <w:p w:rsidR="00CD0F0C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Caminar  </w:t>
            </w:r>
          </w:p>
        </w:tc>
        <w:tc>
          <w:tcPr>
            <w:tcW w:w="3641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Kwetre nigui diguegä </w:t>
            </w:r>
          </w:p>
        </w:tc>
        <w:tc>
          <w:tcPr>
            <w:tcW w:w="4520" w:type="dxa"/>
          </w:tcPr>
          <w:p w:rsidR="00CD0F0C" w:rsidRPr="00905950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Ellos van a caminar.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Dini</w:t>
            </w:r>
          </w:p>
        </w:tc>
        <w:tc>
          <w:tcPr>
            <w:tcW w:w="3264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Agarró</w:t>
            </w:r>
          </w:p>
        </w:tc>
        <w:tc>
          <w:tcPr>
            <w:tcW w:w="3641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Kwe ngwian dini jai</w:t>
            </w:r>
          </w:p>
        </w:tc>
        <w:tc>
          <w:tcPr>
            <w:tcW w:w="4520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agarró la plata </w:t>
            </w:r>
          </w:p>
        </w:tc>
      </w:tr>
      <w:tr w:rsidR="00CD0F0C" w:rsidRPr="00905950" w:rsidTr="003E6880">
        <w:tc>
          <w:tcPr>
            <w:tcW w:w="2887" w:type="dxa"/>
          </w:tcPr>
          <w:p w:rsidR="00CD0F0C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Diri</w:t>
            </w:r>
          </w:p>
        </w:tc>
        <w:tc>
          <w:tcPr>
            <w:tcW w:w="3264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Cerró</w:t>
            </w:r>
            <w:r w:rsidR="008D573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41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Mägwe jugwe diri </w:t>
            </w:r>
          </w:p>
        </w:tc>
        <w:tc>
          <w:tcPr>
            <w:tcW w:w="4520" w:type="dxa"/>
          </w:tcPr>
          <w:p w:rsidR="00CD0F0C" w:rsidRPr="00905950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Usted cerró la puerta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Dirigä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Maestro</w:t>
            </w:r>
          </w:p>
        </w:tc>
        <w:tc>
          <w:tcPr>
            <w:tcW w:w="3641" w:type="dxa"/>
          </w:tcPr>
          <w:p w:rsidR="008D573A" w:rsidRPr="00905950" w:rsidRDefault="00F22B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Dirigä tä nete </w:t>
            </w:r>
          </w:p>
        </w:tc>
        <w:tc>
          <w:tcPr>
            <w:tcW w:w="4520" w:type="dxa"/>
          </w:tcPr>
          <w:p w:rsidR="008D573A" w:rsidRPr="00905950" w:rsidRDefault="00F22B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Aquí está el docente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Diguima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Banano</w:t>
            </w:r>
          </w:p>
        </w:tc>
        <w:tc>
          <w:tcPr>
            <w:tcW w:w="3641" w:type="dxa"/>
          </w:tcPr>
          <w:p w:rsidR="008D573A" w:rsidRPr="00905950" w:rsidRDefault="00F22B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Diguima ye tiguegä</w:t>
            </w:r>
          </w:p>
        </w:tc>
        <w:tc>
          <w:tcPr>
            <w:tcW w:w="4520" w:type="dxa"/>
          </w:tcPr>
          <w:p w:rsidR="008D573A" w:rsidRPr="00905950" w:rsidRDefault="00F22B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Corte ese banano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Diguinte </w:t>
            </w:r>
          </w:p>
        </w:tc>
        <w:tc>
          <w:tcPr>
            <w:tcW w:w="3264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Desmenuzar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ye diguinete deme  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Desmenuce la piedra despacio.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Dimigue 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Ayudar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dimigue dere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Ayúdale  en la tarde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Dione 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Deprimido, triste 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nibi dione dera.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Hace rato estabas triste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Dirare 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Aguado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Aro nibi dirare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arroz quedo aguado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dö</w:t>
            </w:r>
          </w:p>
        </w:tc>
        <w:tc>
          <w:tcPr>
            <w:tcW w:w="3264" w:type="dxa"/>
          </w:tcPr>
          <w:p w:rsidR="008D573A" w:rsidRPr="00905950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Chicha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Dö bien kwetrei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Dele chicha a ellos.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3D0B39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Doin </w:t>
            </w:r>
          </w:p>
        </w:tc>
        <w:tc>
          <w:tcPr>
            <w:tcW w:w="3264" w:type="dxa"/>
          </w:tcPr>
          <w:p w:rsidR="008D573A" w:rsidRPr="00905950" w:rsidRDefault="003D0B3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Mamar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tä kian doin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bebe está mamando </w:t>
            </w:r>
          </w:p>
        </w:tc>
      </w:tr>
      <w:tr w:rsidR="008D573A" w:rsidRPr="00905950" w:rsidTr="003E6880">
        <w:tc>
          <w:tcPr>
            <w:tcW w:w="2887" w:type="dxa"/>
          </w:tcPr>
          <w:p w:rsidR="008D573A" w:rsidRPr="00905950" w:rsidRDefault="003D0B39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Doan </w:t>
            </w:r>
          </w:p>
        </w:tc>
        <w:tc>
          <w:tcPr>
            <w:tcW w:w="3264" w:type="dxa"/>
          </w:tcPr>
          <w:p w:rsidR="008D573A" w:rsidRPr="00905950" w:rsidRDefault="003D0B39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Cuñado </w:t>
            </w:r>
          </w:p>
        </w:tc>
        <w:tc>
          <w:tcPr>
            <w:tcW w:w="3641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ti doan </w:t>
            </w:r>
          </w:p>
        </w:tc>
        <w:tc>
          <w:tcPr>
            <w:tcW w:w="4520" w:type="dxa"/>
          </w:tcPr>
          <w:p w:rsidR="008D573A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 mi cuñado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Doana 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Yerno </w:t>
            </w:r>
          </w:p>
        </w:tc>
        <w:tc>
          <w:tcPr>
            <w:tcW w:w="3641" w:type="dxa"/>
          </w:tcPr>
          <w:p w:rsidR="003D0B39" w:rsidRPr="00905950" w:rsidRDefault="003F54E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doana kwe krene </w:t>
            </w:r>
          </w:p>
        </w:tc>
        <w:tc>
          <w:tcPr>
            <w:tcW w:w="4520" w:type="dxa"/>
          </w:tcPr>
          <w:p w:rsidR="003D0B39" w:rsidRPr="00905950" w:rsidRDefault="003F54E3" w:rsidP="003F54E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yerno es vago.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Dobä 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Sardina </w:t>
            </w:r>
          </w:p>
        </w:tc>
        <w:tc>
          <w:tcPr>
            <w:tcW w:w="3641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Dobä yebe ñöte </w:t>
            </w:r>
          </w:p>
        </w:tc>
        <w:tc>
          <w:tcPr>
            <w:tcW w:w="4520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Solo hay sardina en el rio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Dobo 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Temblor </w:t>
            </w:r>
          </w:p>
        </w:tc>
        <w:tc>
          <w:tcPr>
            <w:tcW w:w="3641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Matare degä dobo ki ta</w:t>
            </w:r>
          </w:p>
        </w:tc>
        <w:tc>
          <w:tcPr>
            <w:tcW w:w="4520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Hoy paso el temblor.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Dobu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Dos árbol </w:t>
            </w:r>
          </w:p>
        </w:tc>
        <w:tc>
          <w:tcPr>
            <w:tcW w:w="3641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Naran ye nögö </w:t>
            </w:r>
            <w:r w:rsidR="004D5FE6"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dobu </w:t>
            </w:r>
          </w:p>
        </w:tc>
        <w:tc>
          <w:tcPr>
            <w:tcW w:w="4520" w:type="dxa"/>
          </w:tcPr>
          <w:p w:rsidR="003D0B39" w:rsidRPr="00905950" w:rsidRDefault="004D5FE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Siembre dos </w:t>
            </w:r>
            <w:r w:rsidR="00C869C5" w:rsidRPr="00905950">
              <w:rPr>
                <w:rFonts w:ascii="Century Gothic" w:eastAsia="Batang" w:hAnsi="Century Gothic"/>
                <w:sz w:val="28"/>
                <w:szCs w:val="28"/>
              </w:rPr>
              <w:t>árboles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 naranja.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Doboi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Cementerio </w:t>
            </w:r>
          </w:p>
        </w:tc>
        <w:tc>
          <w:tcPr>
            <w:tcW w:w="3641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nigui doboi kändi </w:t>
            </w:r>
          </w:p>
        </w:tc>
        <w:tc>
          <w:tcPr>
            <w:tcW w:w="4520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se fue en el cementerio </w:t>
            </w:r>
          </w:p>
        </w:tc>
      </w:tr>
      <w:tr w:rsidR="003D0B39" w:rsidRPr="00905950" w:rsidTr="003E6880">
        <w:tc>
          <w:tcPr>
            <w:tcW w:w="2887" w:type="dxa"/>
          </w:tcPr>
          <w:p w:rsidR="003D0B39" w:rsidRPr="00905950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Dobore</w:t>
            </w:r>
          </w:p>
        </w:tc>
        <w:tc>
          <w:tcPr>
            <w:tcW w:w="3264" w:type="dxa"/>
          </w:tcPr>
          <w:p w:rsidR="003D0B39" w:rsidRPr="00905950" w:rsidRDefault="000F394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Café</w:t>
            </w:r>
          </w:p>
        </w:tc>
        <w:tc>
          <w:tcPr>
            <w:tcW w:w="3641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tigwe bä dobore </w:t>
            </w:r>
          </w:p>
        </w:tc>
        <w:tc>
          <w:tcPr>
            <w:tcW w:w="4520" w:type="dxa"/>
          </w:tcPr>
          <w:p w:rsidR="003D0B39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ropa es de color café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Dobro 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Tierra 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Dobro ne tigwe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tierra es mío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Dobrore 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Sucio 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tä dobrore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mujer está sucio.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Dobogo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Pesado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dobogo krubate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eso muy pesado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Dobäin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Ajos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Dobäin ye kwete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Coma ajo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Dobänä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Muela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 dobänä nibi bren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  muela  está enfermo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Dogwäi</w:t>
            </w:r>
          </w:p>
        </w:tc>
        <w:tc>
          <w:tcPr>
            <w:tcW w:w="3264" w:type="dxa"/>
          </w:tcPr>
          <w:p w:rsidR="000F3944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Falta de conocimiento.  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ye dogwäi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mujer le falta conocimiento </w:t>
            </w:r>
          </w:p>
        </w:tc>
      </w:tr>
      <w:tr w:rsidR="000F3944" w:rsidRPr="00905950" w:rsidTr="003E6880">
        <w:tc>
          <w:tcPr>
            <w:tcW w:w="2887" w:type="dxa"/>
          </w:tcPr>
          <w:p w:rsidR="000F3944" w:rsidRPr="00905950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Dogwä</w:t>
            </w:r>
          </w:p>
        </w:tc>
        <w:tc>
          <w:tcPr>
            <w:tcW w:w="3264" w:type="dxa"/>
          </w:tcPr>
          <w:p w:rsidR="000F3944" w:rsidRPr="00905950" w:rsidRDefault="00F54B7B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Cabeza</w:t>
            </w:r>
          </w:p>
        </w:tc>
        <w:tc>
          <w:tcPr>
            <w:tcW w:w="3641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dogwä nibi bren </w:t>
            </w:r>
          </w:p>
        </w:tc>
        <w:tc>
          <w:tcPr>
            <w:tcW w:w="4520" w:type="dxa"/>
          </w:tcPr>
          <w:p w:rsidR="000F3944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 duele la cabeza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Dogwäre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 cabeza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Nibi ye nigui dogwäre ñöte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vaca se fue de cabeza al rio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Dogwäre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esa razón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Ye dogwäre ti metani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Por esa razón me pegaron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Drärä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Rayo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Drärä ye di krubäte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rayo tiene mucha fuerza.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Drangwa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Fiebre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Drangwa ye   tare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fiebre es fuerte 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Dräire </w:t>
            </w:r>
          </w:p>
        </w:tc>
        <w:tc>
          <w:tcPr>
            <w:tcW w:w="3264" w:type="dxa"/>
          </w:tcPr>
          <w:p w:rsidR="000B6A46" w:rsidRPr="00905950" w:rsidRDefault="000B6A4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Repartir </w:t>
            </w:r>
          </w:p>
        </w:tc>
        <w:tc>
          <w:tcPr>
            <w:tcW w:w="3641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Mrö ye dräire </w:t>
            </w:r>
          </w:p>
        </w:tc>
        <w:tc>
          <w:tcPr>
            <w:tcW w:w="4520" w:type="dxa"/>
          </w:tcPr>
          <w:p w:rsidR="000B6A46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Reparta esa comida </w:t>
            </w:r>
          </w:p>
        </w:tc>
      </w:tr>
      <w:tr w:rsidR="0045154A" w:rsidRPr="00905950" w:rsidTr="003E6880">
        <w:tc>
          <w:tcPr>
            <w:tcW w:w="2887" w:type="dxa"/>
          </w:tcPr>
          <w:p w:rsidR="0045154A" w:rsidRPr="00905950" w:rsidRDefault="0045154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Dräi </w:t>
            </w:r>
          </w:p>
        </w:tc>
        <w:tc>
          <w:tcPr>
            <w:tcW w:w="3264" w:type="dxa"/>
          </w:tcPr>
          <w:p w:rsidR="0045154A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Seca </w:t>
            </w:r>
          </w:p>
        </w:tc>
        <w:tc>
          <w:tcPr>
            <w:tcW w:w="3641" w:type="dxa"/>
          </w:tcPr>
          <w:p w:rsidR="0045154A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Dräi nibi ti kisete </w:t>
            </w:r>
          </w:p>
        </w:tc>
        <w:tc>
          <w:tcPr>
            <w:tcW w:w="4520" w:type="dxa"/>
          </w:tcPr>
          <w:p w:rsidR="0045154A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Tengo la seca en mi mano. </w:t>
            </w:r>
          </w:p>
        </w:tc>
      </w:tr>
      <w:tr w:rsidR="00900B41" w:rsidRPr="00905950" w:rsidTr="003E6880">
        <w:trPr>
          <w:trHeight w:val="269"/>
        </w:trPr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Dre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Dre ñei kwe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dijo el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Drebe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</w:t>
            </w:r>
            <w:r w:rsidR="003C0A9F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Mrö kögäi drebe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 que, compramos la comida</w:t>
            </w:r>
          </w:p>
        </w:tc>
      </w:tr>
      <w:tr w:rsidR="0045154A" w:rsidRPr="00905950" w:rsidTr="003E6880">
        <w:tc>
          <w:tcPr>
            <w:tcW w:w="2887" w:type="dxa"/>
          </w:tcPr>
          <w:p w:rsidR="0045154A" w:rsidRPr="00905950" w:rsidRDefault="0045154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Dre gare </w:t>
            </w:r>
          </w:p>
        </w:tc>
        <w:tc>
          <w:tcPr>
            <w:tcW w:w="3264" w:type="dxa"/>
          </w:tcPr>
          <w:p w:rsidR="0045154A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que </w:t>
            </w:r>
          </w:p>
        </w:tc>
        <w:tc>
          <w:tcPr>
            <w:tcW w:w="3641" w:type="dxa"/>
          </w:tcPr>
          <w:p w:rsidR="0045154A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Dre gare ni ye nü </w:t>
            </w:r>
          </w:p>
        </w:tc>
        <w:tc>
          <w:tcPr>
            <w:tcW w:w="4520" w:type="dxa"/>
          </w:tcPr>
          <w:p w:rsidR="0045154A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que llego esa persona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Dribe </w:t>
            </w:r>
          </w:p>
        </w:tc>
        <w:tc>
          <w:tcPr>
            <w:tcW w:w="3264" w:type="dxa"/>
          </w:tcPr>
          <w:p w:rsidR="000B6A46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Escorpión</w:t>
            </w:r>
          </w:p>
        </w:tc>
        <w:tc>
          <w:tcPr>
            <w:tcW w:w="3641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Dribe känene deme </w:t>
            </w:r>
          </w:p>
        </w:tc>
        <w:tc>
          <w:tcPr>
            <w:tcW w:w="4520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Busque con cuidado el escorpión </w:t>
            </w:r>
          </w:p>
        </w:tc>
      </w:tr>
      <w:tr w:rsidR="000B6A46" w:rsidRPr="00905950" w:rsidTr="003E6880">
        <w:tc>
          <w:tcPr>
            <w:tcW w:w="2887" w:type="dxa"/>
          </w:tcPr>
          <w:p w:rsidR="000B6A46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Driere </w:t>
            </w:r>
          </w:p>
        </w:tc>
        <w:tc>
          <w:tcPr>
            <w:tcW w:w="3264" w:type="dxa"/>
          </w:tcPr>
          <w:p w:rsidR="000B6A46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Señale </w:t>
            </w:r>
          </w:p>
        </w:tc>
        <w:tc>
          <w:tcPr>
            <w:tcW w:w="3641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 driere tie </w:t>
            </w:r>
          </w:p>
        </w:tc>
        <w:tc>
          <w:tcPr>
            <w:tcW w:w="4520" w:type="dxa"/>
          </w:tcPr>
          <w:p w:rsidR="000B6A46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Señáleme el pescado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droä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Merienda 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Mä ki droä ngwena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Traiste merienda.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Drobare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Borracho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nibira drobare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ya está borracho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Druä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Mono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Druä ne ngwäre ngwen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Este mono tiene la cara blanco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Druen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Pelo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 druen ngwen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pelo es blanco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Drüne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Negro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ne bä drüne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 piedra es de color negro </w:t>
            </w:r>
          </w:p>
        </w:tc>
      </w:tr>
      <w:tr w:rsidR="00900B41" w:rsidRPr="00905950" w:rsidTr="003E6880">
        <w:trPr>
          <w:trHeight w:val="416"/>
        </w:trPr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Dötrö </w:t>
            </w:r>
          </w:p>
        </w:tc>
        <w:tc>
          <w:tcPr>
            <w:tcW w:w="3264" w:type="dxa"/>
          </w:tcPr>
          <w:p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Rápido </w:t>
            </w:r>
          </w:p>
        </w:tc>
        <w:tc>
          <w:tcPr>
            <w:tcW w:w="3641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Jagwe dötrö </w:t>
            </w:r>
          </w:p>
        </w:tc>
        <w:tc>
          <w:tcPr>
            <w:tcW w:w="4520" w:type="dxa"/>
          </w:tcPr>
          <w:p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rápido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Duän </w:t>
            </w: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Ropa </w:t>
            </w:r>
          </w:p>
        </w:tc>
        <w:tc>
          <w:tcPr>
            <w:tcW w:w="3641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Duän  mägwe bä sotro  </w:t>
            </w:r>
          </w:p>
        </w:tc>
        <w:tc>
          <w:tcPr>
            <w:tcW w:w="4520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Su ropa esta desteñido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Durinsi</w:t>
            </w:r>
          </w:p>
          <w:p w:rsidR="0098727B" w:rsidRPr="00905950" w:rsidRDefault="0098727B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Periquito de amor  </w:t>
            </w:r>
          </w:p>
        </w:tc>
        <w:tc>
          <w:tcPr>
            <w:tcW w:w="3641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Durinsi ye üai dengä </w:t>
            </w:r>
          </w:p>
        </w:tc>
        <w:tc>
          <w:tcPr>
            <w:tcW w:w="4520" w:type="dxa"/>
          </w:tcPr>
          <w:p w:rsidR="00900B41" w:rsidRPr="00905950" w:rsidRDefault="003C0A9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Sáquele foto al periquito de amor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Dube</w:t>
            </w:r>
          </w:p>
        </w:tc>
        <w:tc>
          <w:tcPr>
            <w:tcW w:w="3264" w:type="dxa"/>
          </w:tcPr>
          <w:p w:rsidR="0098727B" w:rsidRPr="00905950" w:rsidRDefault="00567A03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Denso, herbazal </w:t>
            </w:r>
            <w:r w:rsidR="0098727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41" w:type="dxa"/>
          </w:tcPr>
          <w:p w:rsidR="00900B41" w:rsidRPr="00905950" w:rsidRDefault="00567A03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Migä nibi dube </w:t>
            </w:r>
          </w:p>
        </w:tc>
        <w:tc>
          <w:tcPr>
            <w:tcW w:w="4520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pasto está muy </w:t>
            </w:r>
            <w:r w:rsidR="00567A0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denso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Duga</w:t>
            </w: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Aguacate</w:t>
            </w:r>
          </w:p>
        </w:tc>
        <w:tc>
          <w:tcPr>
            <w:tcW w:w="3641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Duga ye ötö kwati </w:t>
            </w:r>
          </w:p>
        </w:tc>
        <w:tc>
          <w:tcPr>
            <w:tcW w:w="4520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Coseche un aguacate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Duin</w:t>
            </w: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Hoja amarrados</w:t>
            </w:r>
          </w:p>
        </w:tc>
        <w:tc>
          <w:tcPr>
            <w:tcW w:w="3641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mäguete duin erere</w:t>
            </w:r>
          </w:p>
        </w:tc>
        <w:tc>
          <w:tcPr>
            <w:tcW w:w="4520" w:type="dxa"/>
          </w:tcPr>
          <w:p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Amarre como hojas amarrados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</w:t>
            </w:r>
          </w:p>
        </w:tc>
        <w:tc>
          <w:tcPr>
            <w:tcW w:w="3264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Escama</w:t>
            </w:r>
          </w:p>
        </w:tc>
        <w:tc>
          <w:tcPr>
            <w:tcW w:w="3641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 dubru ye kitegä  </w:t>
            </w:r>
          </w:p>
        </w:tc>
        <w:tc>
          <w:tcPr>
            <w:tcW w:w="4520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Bote la escama del pescado  </w:t>
            </w:r>
          </w:p>
        </w:tc>
      </w:tr>
      <w:tr w:rsidR="00900B41" w:rsidRPr="00905950" w:rsidTr="003E6880">
        <w:tc>
          <w:tcPr>
            <w:tcW w:w="2887" w:type="dxa"/>
          </w:tcPr>
          <w:p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Dubrun</w:t>
            </w:r>
          </w:p>
        </w:tc>
        <w:tc>
          <w:tcPr>
            <w:tcW w:w="3264" w:type="dxa"/>
          </w:tcPr>
          <w:p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Polvo </w:t>
            </w:r>
          </w:p>
        </w:tc>
        <w:tc>
          <w:tcPr>
            <w:tcW w:w="3641" w:type="dxa"/>
          </w:tcPr>
          <w:p w:rsidR="00900B41" w:rsidRPr="00905950" w:rsidRDefault="000C223A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Dubrun dengä jän biti</w:t>
            </w:r>
          </w:p>
        </w:tc>
        <w:tc>
          <w:tcPr>
            <w:tcW w:w="4520" w:type="dxa"/>
          </w:tcPr>
          <w:p w:rsidR="00900B41" w:rsidRPr="00905950" w:rsidRDefault="0053003F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Sacuda el polvo de la cama </w:t>
            </w:r>
          </w:p>
        </w:tc>
      </w:tr>
      <w:tr w:rsidR="003E6880" w:rsidRPr="00905950" w:rsidTr="003E6880">
        <w:trPr>
          <w:trHeight w:val="697"/>
        </w:trPr>
        <w:tc>
          <w:tcPr>
            <w:tcW w:w="2887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Duana</w:t>
            </w:r>
          </w:p>
        </w:tc>
        <w:tc>
          <w:tcPr>
            <w:tcW w:w="3264" w:type="dxa"/>
          </w:tcPr>
          <w:p w:rsidR="003E6880" w:rsidRPr="00905950" w:rsidRDefault="003E6880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Yerno</w:t>
            </w:r>
          </w:p>
        </w:tc>
        <w:tc>
          <w:tcPr>
            <w:tcW w:w="3641" w:type="dxa"/>
          </w:tcPr>
          <w:p w:rsidR="003E6880" w:rsidRPr="00905950" w:rsidRDefault="003E6880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Duana kwe nibi bren </w:t>
            </w:r>
          </w:p>
        </w:tc>
        <w:tc>
          <w:tcPr>
            <w:tcW w:w="4520" w:type="dxa"/>
          </w:tcPr>
          <w:p w:rsidR="003E6880" w:rsidRPr="00905950" w:rsidRDefault="003E6880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yerno se enfermo </w:t>
            </w:r>
          </w:p>
        </w:tc>
      </w:tr>
    </w:tbl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:rsidR="007F3538" w:rsidRPr="00905950" w:rsidRDefault="007F3538" w:rsidP="00327FC8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681F12" w:rsidRDefault="00681F12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:rsidR="00395D24" w:rsidRDefault="00395D24" w:rsidP="00327FC8">
      <w:pPr>
        <w:rPr>
          <w:rFonts w:ascii="Century Gothic" w:eastAsia="Batang" w:hAnsi="Century Gothic"/>
          <w:sz w:val="28"/>
          <w:szCs w:val="28"/>
        </w:rPr>
      </w:pPr>
    </w:p>
    <w:p w:rsidR="009C7BEB" w:rsidRPr="00905950" w:rsidRDefault="009C7BEB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BD583" wp14:editId="7F8AD156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7F3538" w:rsidRDefault="00614FC6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BD583" id="Cuadro de texto 5" o:spid="_x0000_s1030" type="#_x0000_t202" style="position:absolute;margin-left:0;margin-top:4.55pt;width:89.3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7F3538" w:rsidRDefault="00614FC6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06"/>
        <w:gridCol w:w="3189"/>
        <w:gridCol w:w="3706"/>
        <w:gridCol w:w="4511"/>
      </w:tblGrid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Era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Verdadero</w:t>
            </w:r>
          </w:p>
        </w:tc>
        <w:tc>
          <w:tcPr>
            <w:tcW w:w="3718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blite era ya </w:t>
            </w:r>
          </w:p>
        </w:tc>
        <w:tc>
          <w:tcPr>
            <w:tcW w:w="4528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Dices la verdad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Erara </w:t>
            </w:r>
          </w:p>
        </w:tc>
        <w:tc>
          <w:tcPr>
            <w:tcW w:w="3196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Correcto </w:t>
            </w:r>
            <w:r w:rsidR="009025A0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Blitetre  erara matare 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Hoy hablan  correcto  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Ere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Mucho, bastante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Ngwain ere ni segwe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mucha plata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Erere 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Igual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Ti bä ni se erere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Me parezco a esa persona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Hermano (igual sexo)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eteba kä chedo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Mi hermano se llama chedo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Etebagrä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Primo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etebagrä nibi bren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primo se enfermo </w:t>
            </w:r>
          </w:p>
        </w:tc>
      </w:tr>
      <w:tr w:rsidR="003E6880" w:rsidRPr="00905950" w:rsidTr="003E6880">
        <w:trPr>
          <w:trHeight w:val="341"/>
        </w:trPr>
        <w:tc>
          <w:tcPr>
            <w:tcW w:w="2870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Ema</w:t>
            </w:r>
          </w:p>
        </w:tc>
        <w:tc>
          <w:tcPr>
            <w:tcW w:w="3196" w:type="dxa"/>
          </w:tcPr>
          <w:p w:rsidR="003E6880" w:rsidRPr="00905950" w:rsidRDefault="003E688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718" w:type="dxa"/>
          </w:tcPr>
          <w:p w:rsidR="003E6880" w:rsidRPr="00905950" w:rsidRDefault="003E688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mölöi kä ema </w:t>
            </w:r>
          </w:p>
        </w:tc>
        <w:tc>
          <w:tcPr>
            <w:tcW w:w="4528" w:type="dxa"/>
          </w:tcPr>
          <w:p w:rsidR="003E6880" w:rsidRPr="00905950" w:rsidRDefault="003E688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abuela se llama ema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Etebali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Invitados 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Kwetre  etebali nüra 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llego los invitados de ellos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Echi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nürä kä echi </w:t>
            </w:r>
          </w:p>
        </w:tc>
        <w:tc>
          <w:tcPr>
            <w:tcW w:w="452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sobrina se llama echi </w:t>
            </w:r>
          </w:p>
        </w:tc>
      </w:tr>
      <w:tr w:rsidR="009025A0" w:rsidRPr="00905950" w:rsidTr="003E6880">
        <w:tc>
          <w:tcPr>
            <w:tcW w:w="2870" w:type="dxa"/>
          </w:tcPr>
          <w:p w:rsidR="009025A0" w:rsidRPr="00905950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Eba</w:t>
            </w:r>
          </w:p>
        </w:tc>
        <w:tc>
          <w:tcPr>
            <w:tcW w:w="3196" w:type="dxa"/>
          </w:tcPr>
          <w:p w:rsidR="009025A0" w:rsidRPr="00905950" w:rsidRDefault="009025A0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718" w:type="dxa"/>
          </w:tcPr>
          <w:p w:rsidR="009025A0" w:rsidRPr="00905950" w:rsidRDefault="00361D5D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Eba ye nigani juben ñöte </w:t>
            </w:r>
          </w:p>
        </w:tc>
        <w:tc>
          <w:tcPr>
            <w:tcW w:w="4528" w:type="dxa"/>
          </w:tcPr>
          <w:p w:rsidR="009025A0" w:rsidRPr="00905950" w:rsidRDefault="003101FC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Eba se fue a bañar al rio </w:t>
            </w:r>
          </w:p>
        </w:tc>
      </w:tr>
      <w:tr w:rsidR="00065E82" w:rsidRPr="00905950" w:rsidTr="003E6880">
        <w:tc>
          <w:tcPr>
            <w:tcW w:w="2870" w:type="dxa"/>
          </w:tcPr>
          <w:p w:rsidR="00065E82" w:rsidRPr="00905950" w:rsidRDefault="00065E8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egro </w:t>
            </w:r>
          </w:p>
        </w:tc>
        <w:tc>
          <w:tcPr>
            <w:tcW w:w="3196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Enfermedad </w:t>
            </w:r>
          </w:p>
        </w:tc>
        <w:tc>
          <w:tcPr>
            <w:tcW w:w="371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65E82" w:rsidRPr="00905950" w:rsidTr="003E6880">
        <w:tc>
          <w:tcPr>
            <w:tcW w:w="2870" w:type="dxa"/>
          </w:tcPr>
          <w:p w:rsidR="00065E82" w:rsidRDefault="00065E8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egrore </w:t>
            </w:r>
          </w:p>
        </w:tc>
        <w:tc>
          <w:tcPr>
            <w:tcW w:w="3196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Enfermo</w:t>
            </w:r>
          </w:p>
        </w:tc>
        <w:tc>
          <w:tcPr>
            <w:tcW w:w="371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8" w:type="dxa"/>
          </w:tcPr>
          <w:p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:rsidR="00327FC8" w:rsidRPr="00905950" w:rsidRDefault="00970D61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 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95D24" w:rsidRDefault="00395D24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970D61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2F19" wp14:editId="77639BA9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970D61" w:rsidRDefault="00614FC6" w:rsidP="00FF776E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82F19" id="Cuadro de texto 6" o:spid="_x0000_s1031" type="#_x0000_t202" style="position:absolute;margin-left:0;margin-top:4.5pt;width:86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pdAIAAD4FAAAOAAAAZHJzL2Uyb0RvYy54bWysVN9r2zAQfh/sfxB6X51ka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970D61" w:rsidRDefault="00614FC6" w:rsidP="00FF776E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059"/>
        <w:gridCol w:w="3291"/>
        <w:gridCol w:w="3544"/>
        <w:gridCol w:w="4418"/>
      </w:tblGrid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Gain </w:t>
            </w:r>
          </w:p>
        </w:tc>
        <w:tc>
          <w:tcPr>
            <w:tcW w:w="3403" w:type="dxa"/>
          </w:tcPr>
          <w:p w:rsidR="00FF776E" w:rsidRPr="00905950" w:rsidRDefault="006217BD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Saber, reconocer </w:t>
            </w:r>
          </w:p>
        </w:tc>
        <w:tc>
          <w:tcPr>
            <w:tcW w:w="4022" w:type="dxa"/>
          </w:tcPr>
          <w:p w:rsidR="00FF776E" w:rsidRPr="00905950" w:rsidRDefault="00D15BD2" w:rsidP="00D15BD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ño b</w:t>
            </w:r>
            <w:r w:rsidR="006217BD" w:rsidRPr="00905950">
              <w:rPr>
                <w:rFonts w:ascii="Century Gothic" w:eastAsia="Batang" w:hAnsi="Century Gothic"/>
                <w:sz w:val="28"/>
                <w:szCs w:val="28"/>
              </w:rPr>
              <w:t xml:space="preserve">änä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 gain </w:t>
            </w:r>
          </w:p>
        </w:tc>
        <w:tc>
          <w:tcPr>
            <w:tcW w:w="4952" w:type="dxa"/>
          </w:tcPr>
          <w:p w:rsidR="00FF776E" w:rsidRPr="00905950" w:rsidRDefault="006217BD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Reconozca 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>que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sabor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tiene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Gainte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Estafar  </w:t>
            </w:r>
          </w:p>
        </w:tc>
        <w:tc>
          <w:tcPr>
            <w:tcW w:w="4022" w:type="dxa"/>
          </w:tcPr>
          <w:p w:rsidR="00FF776E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ni  gainte </w:t>
            </w:r>
          </w:p>
        </w:tc>
        <w:tc>
          <w:tcPr>
            <w:tcW w:w="4952" w:type="dxa"/>
          </w:tcPr>
          <w:p w:rsidR="00FF776E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persona es estafador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Ganinte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engañaron</w:t>
            </w:r>
          </w:p>
        </w:tc>
        <w:tc>
          <w:tcPr>
            <w:tcW w:w="4022" w:type="dxa"/>
          </w:tcPr>
          <w:p w:rsidR="00FC42EA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Mägwe ti ganinte </w:t>
            </w:r>
          </w:p>
        </w:tc>
        <w:tc>
          <w:tcPr>
            <w:tcW w:w="4952" w:type="dxa"/>
          </w:tcPr>
          <w:p w:rsidR="00FC42EA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Tú me engañaste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Ganandre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Ganar </w:t>
            </w:r>
          </w:p>
        </w:tc>
        <w:tc>
          <w:tcPr>
            <w:tcW w:w="4022" w:type="dxa"/>
          </w:tcPr>
          <w:p w:rsidR="00FC42EA" w:rsidRPr="00905950" w:rsidRDefault="00D15BD2" w:rsidP="00D15BD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ganandre kabre  </w:t>
            </w:r>
          </w:p>
        </w:tc>
        <w:tc>
          <w:tcPr>
            <w:tcW w:w="4952" w:type="dxa"/>
          </w:tcPr>
          <w:p w:rsidR="00FC42EA" w:rsidRPr="00905950" w:rsidRDefault="00D15BD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va a ganar mucho.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Gaire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Pena </w:t>
            </w:r>
          </w:p>
        </w:tc>
        <w:tc>
          <w:tcPr>
            <w:tcW w:w="4022" w:type="dxa"/>
          </w:tcPr>
          <w:p w:rsidR="00FF776E" w:rsidRPr="00905950" w:rsidRDefault="00566154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nibi 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gaire </w:t>
            </w:r>
          </w:p>
        </w:tc>
        <w:tc>
          <w:tcPr>
            <w:tcW w:w="4952" w:type="dxa"/>
          </w:tcPr>
          <w:p w:rsidR="00FF776E" w:rsidRPr="00905950" w:rsidRDefault="00566154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Él</w:t>
            </w:r>
            <w:r w:rsidR="00D15BD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tiene pena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Gari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Enterar </w:t>
            </w:r>
          </w:p>
        </w:tc>
        <w:tc>
          <w:tcPr>
            <w:tcW w:w="402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gari ja bätä </w:t>
            </w:r>
          </w:p>
        </w:tc>
        <w:tc>
          <w:tcPr>
            <w:tcW w:w="495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me entere de eso. 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Gani </w:t>
            </w:r>
          </w:p>
        </w:tc>
        <w:tc>
          <w:tcPr>
            <w:tcW w:w="3403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Reconocí </w:t>
            </w:r>
            <w:r w:rsidR="00FC42E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gani ni yegwe. </w:t>
            </w:r>
          </w:p>
        </w:tc>
        <w:tc>
          <w:tcPr>
            <w:tcW w:w="4952" w:type="dxa"/>
          </w:tcPr>
          <w:p w:rsidR="00FC42EA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te reconoció </w:t>
            </w:r>
          </w:p>
        </w:tc>
      </w:tr>
      <w:tr w:rsidR="00614FC6" w:rsidRPr="00905950" w:rsidTr="00FF776E">
        <w:tc>
          <w:tcPr>
            <w:tcW w:w="193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gaba </w:t>
            </w:r>
          </w:p>
        </w:tc>
        <w:tc>
          <w:tcPr>
            <w:tcW w:w="3403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Reconoció </w:t>
            </w:r>
          </w:p>
        </w:tc>
        <w:tc>
          <w:tcPr>
            <w:tcW w:w="402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Tigwe kugwe gaba. </w:t>
            </w:r>
          </w:p>
        </w:tc>
        <w:tc>
          <w:tcPr>
            <w:tcW w:w="495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Yo reconocí la voz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Gare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Conocer, saber 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Miga gare kwetrei.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Hágalo saber a ellos.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Gata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Morir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Nane mä gata yete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Ante que mueras ahí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Gätä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Reunión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Brän gätä sribere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Hagamos reunión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Gätare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Reunirse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Ki gätare munbe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Vino a reunirse con ustedes.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Gitegä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Empujar </w:t>
            </w:r>
          </w:p>
        </w:tc>
        <w:tc>
          <w:tcPr>
            <w:tcW w:w="402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Kruä ye gitegä negwäre </w:t>
            </w:r>
          </w:p>
        </w:tc>
        <w:tc>
          <w:tcPr>
            <w:tcW w:w="4952" w:type="dxa"/>
          </w:tcPr>
          <w:p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Empuje la silla hacia aquí.  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Gore </w:t>
            </w:r>
          </w:p>
        </w:tc>
        <w:tc>
          <w:tcPr>
            <w:tcW w:w="3403" w:type="dxa"/>
          </w:tcPr>
          <w:p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Robar </w:t>
            </w:r>
          </w:p>
        </w:tc>
        <w:tc>
          <w:tcPr>
            <w:tcW w:w="402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gore krübate </w:t>
            </w:r>
          </w:p>
        </w:tc>
        <w:tc>
          <w:tcPr>
            <w:tcW w:w="495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roba mucho. 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Gebe </w:t>
            </w:r>
          </w:p>
        </w:tc>
        <w:tc>
          <w:tcPr>
            <w:tcW w:w="3403" w:type="dxa"/>
          </w:tcPr>
          <w:p w:rsidR="00FF776E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Simple</w:t>
            </w:r>
            <w:r w:rsidR="007B37A7" w:rsidRPr="00905950">
              <w:rPr>
                <w:rFonts w:ascii="Century Gothic" w:eastAsia="Batang" w:hAnsi="Century Gothic"/>
                <w:sz w:val="28"/>
                <w:szCs w:val="28"/>
              </w:rPr>
              <w:t>( sin acompañamiento)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Aro ye nibi gebe   </w:t>
            </w:r>
          </w:p>
        </w:tc>
        <w:tc>
          <w:tcPr>
            <w:tcW w:w="495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arroz no tiene acompañante</w:t>
            </w:r>
          </w:p>
        </w:tc>
      </w:tr>
      <w:tr w:rsidR="00FF776E" w:rsidRPr="00905950" w:rsidTr="00FF776E">
        <w:tc>
          <w:tcPr>
            <w:tcW w:w="1935" w:type="dxa"/>
          </w:tcPr>
          <w:p w:rsidR="00FF776E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Gebegä </w:t>
            </w:r>
          </w:p>
        </w:tc>
        <w:tc>
          <w:tcPr>
            <w:tcW w:w="3403" w:type="dxa"/>
          </w:tcPr>
          <w:p w:rsidR="00FF776E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</w:t>
            </w:r>
          </w:p>
        </w:tc>
        <w:tc>
          <w:tcPr>
            <w:tcW w:w="402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gebegä deme </w:t>
            </w:r>
          </w:p>
        </w:tc>
        <w:tc>
          <w:tcPr>
            <w:tcW w:w="4952" w:type="dxa"/>
          </w:tcPr>
          <w:p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la bebe despacio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Giriere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Diarrera </w:t>
            </w:r>
          </w:p>
        </w:tc>
        <w:tc>
          <w:tcPr>
            <w:tcW w:w="4022" w:type="dxa"/>
          </w:tcPr>
          <w:p w:rsidR="00FC42EA" w:rsidRPr="00905950" w:rsidRDefault="00194A5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nibi giriere krübate  </w:t>
            </w:r>
          </w:p>
        </w:tc>
        <w:tc>
          <w:tcPr>
            <w:tcW w:w="4952" w:type="dxa"/>
          </w:tcPr>
          <w:p w:rsidR="00FC42EA" w:rsidRPr="00905950" w:rsidRDefault="00194A5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Tenes mucha diarrea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Gobran </w:t>
            </w:r>
          </w:p>
        </w:tc>
        <w:tc>
          <w:tcPr>
            <w:tcW w:w="3403" w:type="dxa"/>
          </w:tcPr>
          <w:p w:rsidR="00FC42EA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Gobierno </w:t>
            </w:r>
          </w:p>
        </w:tc>
        <w:tc>
          <w:tcPr>
            <w:tcW w:w="4022" w:type="dxa"/>
          </w:tcPr>
          <w:p w:rsidR="00FC42EA" w:rsidRPr="00905950" w:rsidRDefault="00194A5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Gobran </w:t>
            </w:r>
            <w:r w:rsidR="0080744C" w:rsidRPr="00905950">
              <w:rPr>
                <w:rFonts w:ascii="Century Gothic" w:eastAsia="Batang" w:hAnsi="Century Gothic"/>
                <w:sz w:val="28"/>
                <w:szCs w:val="28"/>
              </w:rPr>
              <w:t>ye kä ño</w:t>
            </w:r>
          </w:p>
        </w:tc>
        <w:tc>
          <w:tcPr>
            <w:tcW w:w="4952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Como se llama el gobierno.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gore</w:t>
            </w:r>
          </w:p>
        </w:tc>
        <w:tc>
          <w:tcPr>
            <w:tcW w:w="3403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Robar 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gore mare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Ahora vamos a robar </w:t>
            </w:r>
          </w:p>
        </w:tc>
      </w:tr>
      <w:tr w:rsidR="00614FC6" w:rsidRPr="00905950" w:rsidTr="00FF776E">
        <w:tc>
          <w:tcPr>
            <w:tcW w:w="193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goba </w:t>
            </w:r>
          </w:p>
        </w:tc>
        <w:tc>
          <w:tcPr>
            <w:tcW w:w="3403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Robo </w:t>
            </w:r>
          </w:p>
        </w:tc>
        <w:tc>
          <w:tcPr>
            <w:tcW w:w="402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segwe goba jädrin </w:t>
            </w:r>
          </w:p>
        </w:tc>
        <w:tc>
          <w:tcPr>
            <w:tcW w:w="4952" w:type="dxa"/>
          </w:tcPr>
          <w:p w:rsidR="00614FC6" w:rsidRPr="00905950" w:rsidRDefault="00614FC6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robo ayer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Goi</w:t>
            </w:r>
          </w:p>
        </w:tc>
        <w:tc>
          <w:tcPr>
            <w:tcW w:w="3403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</w:t>
            </w:r>
            <w:r w:rsidR="008C7AE2" w:rsidRPr="00905950">
              <w:rPr>
                <w:rFonts w:ascii="Century Gothic" w:eastAsia="Batang" w:hAnsi="Century Gothic"/>
                <w:sz w:val="28"/>
                <w:szCs w:val="28"/>
              </w:rPr>
              <w:t xml:space="preserve">obar 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Tigwe mä goi ja krägue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 voy a robar a ti.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Gogä</w:t>
            </w:r>
          </w:p>
        </w:tc>
        <w:tc>
          <w:tcPr>
            <w:tcW w:w="3403" w:type="dxa"/>
          </w:tcPr>
          <w:p w:rsidR="00FC42EA" w:rsidRPr="00905950" w:rsidRDefault="0080744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Ladrón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Gogä ye tuani jädrin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Ayer vieron al ladrón </w:t>
            </w:r>
          </w:p>
        </w:tc>
      </w:tr>
      <w:tr w:rsidR="00FC42EA" w:rsidRPr="00905950" w:rsidTr="00FF776E">
        <w:tc>
          <w:tcPr>
            <w:tcW w:w="1935" w:type="dxa"/>
          </w:tcPr>
          <w:p w:rsidR="00FC42EA" w:rsidRPr="00905950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Gota</w:t>
            </w:r>
          </w:p>
        </w:tc>
        <w:tc>
          <w:tcPr>
            <w:tcW w:w="3403" w:type="dxa"/>
          </w:tcPr>
          <w:p w:rsidR="00FC42EA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Alimento (Provisión) </w:t>
            </w:r>
          </w:p>
        </w:tc>
        <w:tc>
          <w:tcPr>
            <w:tcW w:w="402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ki gota ngwena </w:t>
            </w:r>
          </w:p>
        </w:tc>
        <w:tc>
          <w:tcPr>
            <w:tcW w:w="4952" w:type="dxa"/>
          </w:tcPr>
          <w:p w:rsidR="00FC42EA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Trajiste alimento para provisión. </w:t>
            </w:r>
          </w:p>
        </w:tc>
      </w:tr>
      <w:tr w:rsidR="00475D28" w:rsidRPr="00905950" w:rsidTr="00FF776E">
        <w:tc>
          <w:tcPr>
            <w:tcW w:w="1935" w:type="dxa"/>
          </w:tcPr>
          <w:p w:rsidR="00475D28" w:rsidRPr="00905950" w:rsidRDefault="00475D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Gure</w:t>
            </w:r>
          </w:p>
        </w:tc>
        <w:tc>
          <w:tcPr>
            <w:tcW w:w="3403" w:type="dxa"/>
          </w:tcPr>
          <w:p w:rsidR="00475D28" w:rsidRPr="00905950" w:rsidRDefault="00475D2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Unión libre </w:t>
            </w:r>
          </w:p>
        </w:tc>
        <w:tc>
          <w:tcPr>
            <w:tcW w:w="402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Jesi nemani gure bobu </w:t>
            </w:r>
          </w:p>
        </w:tc>
        <w:tc>
          <w:tcPr>
            <w:tcW w:w="495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Jesi se ha unidos dos veces </w:t>
            </w:r>
          </w:p>
        </w:tc>
      </w:tr>
      <w:tr w:rsidR="00475D28" w:rsidRPr="00905950" w:rsidTr="00FF776E">
        <w:tc>
          <w:tcPr>
            <w:tcW w:w="1935" w:type="dxa"/>
          </w:tcPr>
          <w:p w:rsidR="00475D28" w:rsidRPr="00905950" w:rsidRDefault="00475D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Gü</w:t>
            </w:r>
          </w:p>
        </w:tc>
        <w:tc>
          <w:tcPr>
            <w:tcW w:w="3403" w:type="dxa"/>
          </w:tcPr>
          <w:p w:rsidR="00475D28" w:rsidRPr="00905950" w:rsidRDefault="00475D28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búho</w:t>
            </w:r>
          </w:p>
        </w:tc>
        <w:tc>
          <w:tcPr>
            <w:tcW w:w="402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Gü ye ngäne deu </w:t>
            </w:r>
          </w:p>
        </w:tc>
        <w:tc>
          <w:tcPr>
            <w:tcW w:w="4952" w:type="dxa"/>
          </w:tcPr>
          <w:p w:rsidR="00475D28" w:rsidRPr="00905950" w:rsidRDefault="008C7AE2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búho canta en la noche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Grä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Soporte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grä ye jügue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Pinte el soporte de la casa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Grä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Cabo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Ü grä ye ügute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Arregle el cabo de hacha. 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Griere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Diarrea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nibi griere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Estoy con diarrea 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Grine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Filoso </w:t>
            </w:r>
          </w:p>
        </w:tc>
        <w:tc>
          <w:tcPr>
            <w:tcW w:w="402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ye ñaka grine 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piedra no tiene filo</w:t>
            </w:r>
          </w:p>
        </w:tc>
      </w:tr>
      <w:tr w:rsidR="00693517" w:rsidRPr="00905950" w:rsidTr="00FF776E"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Grü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Tio </w:t>
            </w:r>
          </w:p>
        </w:tc>
        <w:tc>
          <w:tcPr>
            <w:tcW w:w="4022" w:type="dxa"/>
          </w:tcPr>
          <w:p w:rsidR="00693517" w:rsidRPr="009C53BA" w:rsidRDefault="009A02FC" w:rsidP="00FF776E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9C53B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Ti grü ye kä choly </w:t>
            </w:r>
          </w:p>
        </w:tc>
        <w:tc>
          <w:tcPr>
            <w:tcW w:w="4952" w:type="dxa"/>
          </w:tcPr>
          <w:p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tío se llama choly </w:t>
            </w:r>
          </w:p>
        </w:tc>
      </w:tr>
      <w:tr w:rsidR="00693517" w:rsidRPr="00905950" w:rsidTr="00693517">
        <w:trPr>
          <w:trHeight w:val="405"/>
        </w:trPr>
        <w:tc>
          <w:tcPr>
            <w:tcW w:w="1935" w:type="dxa"/>
          </w:tcPr>
          <w:p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Grüguete </w:t>
            </w:r>
          </w:p>
        </w:tc>
        <w:tc>
          <w:tcPr>
            <w:tcW w:w="3403" w:type="dxa"/>
          </w:tcPr>
          <w:p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Sacudir </w:t>
            </w:r>
          </w:p>
        </w:tc>
        <w:tc>
          <w:tcPr>
            <w:tcW w:w="4022" w:type="dxa"/>
          </w:tcPr>
          <w:p w:rsidR="00693517" w:rsidRPr="00905950" w:rsidRDefault="00DF2129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Nibi tä kä grüguete </w:t>
            </w:r>
          </w:p>
        </w:tc>
        <w:tc>
          <w:tcPr>
            <w:tcW w:w="4952" w:type="dxa"/>
          </w:tcPr>
          <w:p w:rsidR="00693517" w:rsidRPr="00905950" w:rsidRDefault="00DF2129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cava está sacudiendo en el lugar </w:t>
            </w:r>
          </w:p>
        </w:tc>
      </w:tr>
    </w:tbl>
    <w:p w:rsidR="00327FC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</w: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:rsidR="00134145" w:rsidRPr="00905950" w:rsidRDefault="00DF2129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C721" wp14:editId="76620644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970D61" w:rsidRDefault="00614FC6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6C721" id="Cuadro de texto 7" o:spid="_x0000_s1032" type="#_x0000_t202" style="position:absolute;margin-left:0;margin-top:4.5pt;width:83.3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970D61" w:rsidRDefault="00614FC6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          </w:t>
      </w:r>
    </w:p>
    <w:p w:rsidR="00475D2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</w:p>
    <w:p w:rsidR="00475D2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97"/>
        <w:gridCol w:w="3153"/>
        <w:gridCol w:w="3675"/>
        <w:gridCol w:w="4487"/>
      </w:tblGrid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Gwa</w:t>
            </w:r>
          </w:p>
        </w:tc>
        <w:tc>
          <w:tcPr>
            <w:tcW w:w="3158" w:type="dxa"/>
          </w:tcPr>
          <w:p w:rsidR="00134145" w:rsidRPr="00905950" w:rsidRDefault="0013414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Pescado </w:t>
            </w:r>
          </w:p>
        </w:tc>
        <w:tc>
          <w:tcPr>
            <w:tcW w:w="3682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 ye mrende </w:t>
            </w:r>
          </w:p>
        </w:tc>
        <w:tc>
          <w:tcPr>
            <w:tcW w:w="4496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pescado es del mar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Gwä </w:t>
            </w:r>
          </w:p>
        </w:tc>
        <w:tc>
          <w:tcPr>
            <w:tcW w:w="3158" w:type="dxa"/>
          </w:tcPr>
          <w:p w:rsidR="00134145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Ya </w:t>
            </w:r>
          </w:p>
        </w:tc>
        <w:tc>
          <w:tcPr>
            <w:tcW w:w="3682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gwä sribire </w:t>
            </w:r>
          </w:p>
        </w:tc>
        <w:tc>
          <w:tcPr>
            <w:tcW w:w="4496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ya a trabajar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Gwä ngwäne </w:t>
            </w:r>
          </w:p>
        </w:tc>
        <w:tc>
          <w:tcPr>
            <w:tcW w:w="3158" w:type="dxa"/>
          </w:tcPr>
          <w:p w:rsidR="00134145" w:rsidRPr="00905950" w:rsidRDefault="0013414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 inmediato</w:t>
            </w:r>
          </w:p>
        </w:tc>
        <w:tc>
          <w:tcPr>
            <w:tcW w:w="3682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Jagwe gwä ngwäne</w:t>
            </w:r>
          </w:p>
        </w:tc>
        <w:tc>
          <w:tcPr>
            <w:tcW w:w="4496" w:type="dxa"/>
          </w:tcPr>
          <w:p w:rsidR="00134145" w:rsidRPr="00905950" w:rsidRDefault="000B0C0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de inmediato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Gwaire </w:t>
            </w:r>
          </w:p>
        </w:tc>
        <w:tc>
          <w:tcPr>
            <w:tcW w:w="3158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Juntos </w:t>
            </w:r>
          </w:p>
        </w:tc>
        <w:tc>
          <w:tcPr>
            <w:tcW w:w="3682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Blite gwaire ngäbere </w:t>
            </w:r>
          </w:p>
        </w:tc>
        <w:tc>
          <w:tcPr>
            <w:tcW w:w="4496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Hablen juntos en ngäbere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Gwairebe </w:t>
            </w:r>
          </w:p>
        </w:tc>
        <w:tc>
          <w:tcPr>
            <w:tcW w:w="3158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Todos </w:t>
            </w:r>
          </w:p>
        </w:tc>
        <w:tc>
          <w:tcPr>
            <w:tcW w:w="3682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Juben gwairebe dötrö </w:t>
            </w:r>
          </w:p>
        </w:tc>
        <w:tc>
          <w:tcPr>
            <w:tcW w:w="4496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Bañasen rápidos todos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Gwara </w:t>
            </w:r>
          </w:p>
        </w:tc>
        <w:tc>
          <w:tcPr>
            <w:tcW w:w="3158" w:type="dxa"/>
          </w:tcPr>
          <w:p w:rsidR="00134145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Lombriz </w:t>
            </w:r>
          </w:p>
        </w:tc>
        <w:tc>
          <w:tcPr>
            <w:tcW w:w="3682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Gwara  möin</w:t>
            </w:r>
            <w:r w:rsidR="00693DC0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</w:t>
            </w:r>
          </w:p>
        </w:tc>
        <w:tc>
          <w:tcPr>
            <w:tcW w:w="4496" w:type="dxa"/>
          </w:tcPr>
          <w:p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Escarbe despacio la lombriz </w:t>
            </w:r>
          </w:p>
        </w:tc>
      </w:tr>
      <w:tr w:rsidR="00134145" w:rsidRPr="00905950" w:rsidTr="003E6880">
        <w:tc>
          <w:tcPr>
            <w:tcW w:w="2976" w:type="dxa"/>
          </w:tcPr>
          <w:p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Gwi</w:t>
            </w:r>
          </w:p>
        </w:tc>
        <w:tc>
          <w:tcPr>
            <w:tcW w:w="3158" w:type="dxa"/>
          </w:tcPr>
          <w:p w:rsidR="00134145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Adentro( de una casa)</w:t>
            </w:r>
          </w:p>
        </w:tc>
        <w:tc>
          <w:tcPr>
            <w:tcW w:w="3682" w:type="dxa"/>
          </w:tcPr>
          <w:p w:rsidR="00134145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Jagwe gwi nete </w:t>
            </w:r>
          </w:p>
        </w:tc>
        <w:tc>
          <w:tcPr>
            <w:tcW w:w="4496" w:type="dxa"/>
          </w:tcPr>
          <w:p w:rsidR="00134145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aquí adentro de la casa. </w:t>
            </w:r>
          </w:p>
        </w:tc>
      </w:tr>
      <w:tr w:rsidR="003E6880" w:rsidRPr="00905950" w:rsidTr="003E6880">
        <w:trPr>
          <w:trHeight w:val="697"/>
        </w:trPr>
        <w:tc>
          <w:tcPr>
            <w:tcW w:w="2976" w:type="dxa"/>
          </w:tcPr>
          <w:p w:rsidR="003E6880" w:rsidRPr="00905950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Gwreta </w:t>
            </w:r>
          </w:p>
        </w:tc>
        <w:tc>
          <w:tcPr>
            <w:tcW w:w="3158" w:type="dxa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Rana </w:t>
            </w:r>
          </w:p>
        </w:tc>
        <w:tc>
          <w:tcPr>
            <w:tcW w:w="3682" w:type="dxa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Gwreta ye turi mägwe  </w:t>
            </w:r>
          </w:p>
        </w:tc>
        <w:tc>
          <w:tcPr>
            <w:tcW w:w="4496" w:type="dxa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Usted vio a una rana.  </w:t>
            </w:r>
          </w:p>
        </w:tc>
      </w:tr>
    </w:tbl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3E6880" w:rsidP="003E6880">
      <w:pPr>
        <w:tabs>
          <w:tab w:val="left" w:pos="9000"/>
        </w:tabs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0CA8A" wp14:editId="71070219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14FC6" w:rsidRPr="00970D61" w:rsidRDefault="00614FC6" w:rsidP="00681F1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0CA8A" id="Cuadro de texto 20" o:spid="_x0000_s1033" type="#_x0000_t202" style="position:absolute;margin-left:0;margin-top:4.5pt;width:83.3pt;height:2in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970D61" w:rsidRDefault="00614FC6" w:rsidP="00681F12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195"/>
        <w:gridCol w:w="3515"/>
        <w:gridCol w:w="4331"/>
      </w:tblGrid>
      <w:tr w:rsidR="00681F12" w:rsidRPr="00905950" w:rsidTr="00500D9A">
        <w:tc>
          <w:tcPr>
            <w:tcW w:w="3025" w:type="dxa"/>
          </w:tcPr>
          <w:p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 </w:t>
            </w:r>
          </w:p>
        </w:tc>
        <w:tc>
          <w:tcPr>
            <w:tcW w:w="3234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Verbo reflexivo </w:t>
            </w:r>
          </w:p>
        </w:tc>
        <w:tc>
          <w:tcPr>
            <w:tcW w:w="3606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47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</w:p>
        </w:tc>
        <w:tc>
          <w:tcPr>
            <w:tcW w:w="3234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Piedra </w:t>
            </w:r>
          </w:p>
        </w:tc>
        <w:tc>
          <w:tcPr>
            <w:tcW w:w="3606" w:type="dxa"/>
          </w:tcPr>
          <w:p w:rsidR="00681F12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 ye bä ngwen </w:t>
            </w:r>
          </w:p>
        </w:tc>
        <w:tc>
          <w:tcPr>
            <w:tcW w:w="4447" w:type="dxa"/>
          </w:tcPr>
          <w:p w:rsidR="00681F12" w:rsidRPr="00905950" w:rsidRDefault="00693DC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piedra es de color blanco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Jadengä </w:t>
            </w:r>
          </w:p>
        </w:tc>
        <w:tc>
          <w:tcPr>
            <w:tcW w:w="3234" w:type="dxa"/>
          </w:tcPr>
          <w:p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Jugar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Jadengä dere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en la tarde a jugar. 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jadabare </w:t>
            </w:r>
          </w:p>
        </w:tc>
        <w:tc>
          <w:tcPr>
            <w:tcW w:w="3234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Jugaron </w:t>
            </w:r>
          </w:p>
        </w:tc>
        <w:tc>
          <w:tcPr>
            <w:tcW w:w="3606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Kwetre jadagabare tibe </w:t>
            </w:r>
          </w:p>
        </w:tc>
        <w:tc>
          <w:tcPr>
            <w:tcW w:w="4447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Ellos jugaron conmigo. 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jagani </w:t>
            </w:r>
          </w:p>
        </w:tc>
        <w:tc>
          <w:tcPr>
            <w:tcW w:w="3234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Jugó </w:t>
            </w:r>
          </w:p>
        </w:tc>
        <w:tc>
          <w:tcPr>
            <w:tcW w:w="3606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jadagani kuin </w:t>
            </w:r>
          </w:p>
        </w:tc>
        <w:tc>
          <w:tcPr>
            <w:tcW w:w="4447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jugo bien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jadagai </w:t>
            </w:r>
          </w:p>
        </w:tc>
        <w:tc>
          <w:tcPr>
            <w:tcW w:w="3234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Jugará </w:t>
            </w:r>
          </w:p>
        </w:tc>
        <w:tc>
          <w:tcPr>
            <w:tcW w:w="3606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jadagai nibe </w:t>
            </w:r>
          </w:p>
        </w:tc>
        <w:tc>
          <w:tcPr>
            <w:tcW w:w="4447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jugara con nosotros.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Jadugue 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Dormir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Kugwe niguira jadugue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Él ya se fue a dormir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Pr="00905950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jadugabare</w:t>
            </w:r>
          </w:p>
        </w:tc>
        <w:tc>
          <w:tcPr>
            <w:tcW w:w="3234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Durmieron </w:t>
            </w:r>
          </w:p>
        </w:tc>
        <w:tc>
          <w:tcPr>
            <w:tcW w:w="3606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Kwetre jadugabare ken </w:t>
            </w:r>
          </w:p>
        </w:tc>
        <w:tc>
          <w:tcPr>
            <w:tcW w:w="4447" w:type="dxa"/>
          </w:tcPr>
          <w:p w:rsidR="00614FC6" w:rsidRPr="00905950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Ellos durmieron cerca de él. </w:t>
            </w:r>
          </w:p>
        </w:tc>
      </w:tr>
      <w:tr w:rsidR="00614FC6" w:rsidRPr="00905950" w:rsidTr="00500D9A">
        <w:tc>
          <w:tcPr>
            <w:tcW w:w="3025" w:type="dxa"/>
          </w:tcPr>
          <w:p w:rsidR="00614FC6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jadugai </w:t>
            </w:r>
          </w:p>
        </w:tc>
        <w:tc>
          <w:tcPr>
            <w:tcW w:w="3234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Dormirán </w:t>
            </w:r>
          </w:p>
        </w:tc>
        <w:tc>
          <w:tcPr>
            <w:tcW w:w="3606" w:type="dxa"/>
          </w:tcPr>
          <w:p w:rsidR="00614FC6" w:rsidRDefault="00614F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Tigwe jadugai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derebe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614FC6" w:rsidRDefault="0097245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Yo me voy a dormir temprano</w:t>
            </w:r>
          </w:p>
        </w:tc>
      </w:tr>
      <w:tr w:rsidR="00972452" w:rsidRPr="00905950" w:rsidTr="00500D9A">
        <w:tc>
          <w:tcPr>
            <w:tcW w:w="3025" w:type="dxa"/>
          </w:tcPr>
          <w:p w:rsidR="00972452" w:rsidRDefault="0097245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jadugani </w:t>
            </w:r>
          </w:p>
        </w:tc>
        <w:tc>
          <w:tcPr>
            <w:tcW w:w="3234" w:type="dxa"/>
          </w:tcPr>
          <w:p w:rsidR="00972452" w:rsidRDefault="0097245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Dormido </w:t>
            </w:r>
          </w:p>
        </w:tc>
        <w:tc>
          <w:tcPr>
            <w:tcW w:w="3606" w:type="dxa"/>
          </w:tcPr>
          <w:p w:rsidR="00972452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Nei 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tuani jadugani </w:t>
            </w:r>
          </w:p>
        </w:tc>
        <w:tc>
          <w:tcPr>
            <w:tcW w:w="4447" w:type="dxa"/>
          </w:tcPr>
          <w:p w:rsidR="00972452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Vieron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a Nei 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>dormido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  <w:r w:rsidR="0097245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Jagain 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Competir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jagain gwa kite.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Hagamos competencia para pescar</w:t>
            </w:r>
            <w:r w:rsidR="00180750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DF12EF" w:rsidRPr="00905950" w:rsidTr="00500D9A">
        <w:tc>
          <w:tcPr>
            <w:tcW w:w="3025" w:type="dxa"/>
          </w:tcPr>
          <w:p w:rsidR="00DF12EF" w:rsidRPr="00905950" w:rsidRDefault="00DF12E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Jamete </w:t>
            </w:r>
          </w:p>
        </w:tc>
        <w:tc>
          <w:tcPr>
            <w:tcW w:w="3234" w:type="dxa"/>
          </w:tcPr>
          <w:p w:rsidR="00DF12EF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Pelear </w:t>
            </w:r>
          </w:p>
        </w:tc>
        <w:tc>
          <w:tcPr>
            <w:tcW w:w="3606" w:type="dxa"/>
          </w:tcPr>
          <w:p w:rsidR="00DF12EF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nämä jamete jädrin </w:t>
            </w:r>
          </w:p>
        </w:tc>
        <w:tc>
          <w:tcPr>
            <w:tcW w:w="4447" w:type="dxa"/>
          </w:tcPr>
          <w:p w:rsidR="00DF12EF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estaba ayer peleando </w:t>
            </w:r>
          </w:p>
        </w:tc>
      </w:tr>
      <w:tr w:rsidR="00180750" w:rsidRPr="00905950" w:rsidTr="00500D9A">
        <w:tc>
          <w:tcPr>
            <w:tcW w:w="3025" w:type="dxa"/>
          </w:tcPr>
          <w:p w:rsidR="00180750" w:rsidRPr="00905950" w:rsidRDefault="0018075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Jametai </w:t>
            </w:r>
          </w:p>
        </w:tc>
        <w:tc>
          <w:tcPr>
            <w:tcW w:w="3234" w:type="dxa"/>
          </w:tcPr>
          <w:p w:rsidR="00180750" w:rsidRPr="00905950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Pelearan </w:t>
            </w:r>
          </w:p>
        </w:tc>
        <w:tc>
          <w:tcPr>
            <w:tcW w:w="3606" w:type="dxa"/>
          </w:tcPr>
          <w:p w:rsidR="00180750" w:rsidRPr="00905950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Ni segwe jametai tibe</w:t>
            </w:r>
          </w:p>
        </w:tc>
        <w:tc>
          <w:tcPr>
            <w:tcW w:w="4447" w:type="dxa"/>
          </w:tcPr>
          <w:p w:rsidR="00180750" w:rsidRPr="00905950" w:rsidRDefault="0018075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va a Pelearan conmigo</w:t>
            </w:r>
          </w:p>
        </w:tc>
      </w:tr>
      <w:tr w:rsidR="00180750" w:rsidRPr="00905950" w:rsidTr="00500D9A">
        <w:tc>
          <w:tcPr>
            <w:tcW w:w="3025" w:type="dxa"/>
          </w:tcPr>
          <w:p w:rsidR="00180750" w:rsidRDefault="0018075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jametabare </w:t>
            </w:r>
          </w:p>
        </w:tc>
        <w:tc>
          <w:tcPr>
            <w:tcW w:w="3234" w:type="dxa"/>
          </w:tcPr>
          <w:p w:rsidR="001807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Pelearon </w:t>
            </w:r>
          </w:p>
        </w:tc>
        <w:tc>
          <w:tcPr>
            <w:tcW w:w="3606" w:type="dxa"/>
          </w:tcPr>
          <w:p w:rsidR="001807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Mädä krobu ye jametabare</w:t>
            </w:r>
          </w:p>
        </w:tc>
        <w:tc>
          <w:tcPr>
            <w:tcW w:w="4447" w:type="dxa"/>
          </w:tcPr>
          <w:p w:rsidR="001807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Esos dos caballos pelearon </w:t>
            </w: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Jägue 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Jalar </w:t>
            </w:r>
          </w:p>
        </w:tc>
        <w:tc>
          <w:tcPr>
            <w:tcW w:w="3606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näin ngi jägue </w:t>
            </w:r>
          </w:p>
        </w:tc>
        <w:tc>
          <w:tcPr>
            <w:tcW w:w="4447" w:type="dxa"/>
          </w:tcPr>
          <w:p w:rsidR="00681F12" w:rsidRPr="00905950" w:rsidRDefault="00867EE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Voy a ir a jalar leña. </w:t>
            </w:r>
          </w:p>
        </w:tc>
      </w:tr>
      <w:tr w:rsidR="003E6880" w:rsidRPr="00905950" w:rsidTr="00500D9A">
        <w:tc>
          <w:tcPr>
            <w:tcW w:w="3025" w:type="dxa"/>
          </w:tcPr>
          <w:p w:rsidR="003E6880" w:rsidRPr="00905950" w:rsidRDefault="003E688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Jagwe </w:t>
            </w:r>
          </w:p>
        </w:tc>
        <w:tc>
          <w:tcPr>
            <w:tcW w:w="3234" w:type="dxa"/>
            <w:vMerge w:val="restart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Venga</w:t>
            </w:r>
          </w:p>
        </w:tc>
        <w:tc>
          <w:tcPr>
            <w:tcW w:w="3606" w:type="dxa"/>
            <w:vMerge w:val="restart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Jagwe tägue nete </w:t>
            </w:r>
          </w:p>
        </w:tc>
        <w:tc>
          <w:tcPr>
            <w:tcW w:w="4447" w:type="dxa"/>
            <w:vMerge w:val="restart"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Venga siéntese aquí </w:t>
            </w:r>
          </w:p>
        </w:tc>
      </w:tr>
      <w:tr w:rsidR="003E6880" w:rsidRPr="00905950" w:rsidTr="00500D9A">
        <w:tc>
          <w:tcPr>
            <w:tcW w:w="3025" w:type="dxa"/>
          </w:tcPr>
          <w:p w:rsidR="003E6880" w:rsidRPr="00905950" w:rsidRDefault="003E688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Jagwre</w:t>
            </w:r>
          </w:p>
        </w:tc>
        <w:tc>
          <w:tcPr>
            <w:tcW w:w="3234" w:type="dxa"/>
            <w:vMerge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06" w:type="dxa"/>
            <w:vMerge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47" w:type="dxa"/>
            <w:vMerge/>
          </w:tcPr>
          <w:p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F12" w:rsidRPr="00905950" w:rsidTr="00500D9A">
        <w:tc>
          <w:tcPr>
            <w:tcW w:w="3025" w:type="dxa"/>
          </w:tcPr>
          <w:p w:rsidR="00681F12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Jän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si</w:t>
            </w:r>
          </w:p>
        </w:tc>
        <w:tc>
          <w:tcPr>
            <w:tcW w:w="3606" w:type="dxa"/>
          </w:tcPr>
          <w:p w:rsidR="00681F12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Jän, ju ye tigwe </w:t>
            </w:r>
          </w:p>
        </w:tc>
        <w:tc>
          <w:tcPr>
            <w:tcW w:w="4447" w:type="dxa"/>
          </w:tcPr>
          <w:p w:rsidR="00681F12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Sí, es mi casa.</w:t>
            </w:r>
          </w:p>
        </w:tc>
      </w:tr>
      <w:tr w:rsidR="00FB79B0" w:rsidRPr="00905950" w:rsidTr="00500D9A">
        <w:tc>
          <w:tcPr>
            <w:tcW w:w="3025" w:type="dxa"/>
          </w:tcPr>
          <w:p w:rsidR="00FB79B0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Jän </w:t>
            </w:r>
          </w:p>
        </w:tc>
        <w:tc>
          <w:tcPr>
            <w:tcW w:w="3234" w:type="dxa"/>
          </w:tcPr>
          <w:p w:rsidR="00FB79B0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Cama </w:t>
            </w:r>
          </w:p>
        </w:tc>
        <w:tc>
          <w:tcPr>
            <w:tcW w:w="3606" w:type="dxa"/>
          </w:tcPr>
          <w:p w:rsidR="00FB79B0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jän mägwe ye nuäre </w:t>
            </w:r>
          </w:p>
        </w:tc>
        <w:tc>
          <w:tcPr>
            <w:tcW w:w="4447" w:type="dxa"/>
          </w:tcPr>
          <w:p w:rsidR="00FB79B0" w:rsidRPr="00905950" w:rsidRDefault="00050E3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 cama es bonita. </w:t>
            </w:r>
          </w:p>
        </w:tc>
      </w:tr>
      <w:tr w:rsidR="00681F12" w:rsidRPr="00905950" w:rsidTr="00500D9A">
        <w:trPr>
          <w:trHeight w:val="289"/>
        </w:trPr>
        <w:tc>
          <w:tcPr>
            <w:tcW w:w="3025" w:type="dxa"/>
          </w:tcPr>
          <w:p w:rsidR="00681F12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Jadai</w:t>
            </w:r>
          </w:p>
        </w:tc>
        <w:tc>
          <w:tcPr>
            <w:tcW w:w="3234" w:type="dxa"/>
          </w:tcPr>
          <w:p w:rsidR="00681F12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Vendrá</w:t>
            </w:r>
          </w:p>
        </w:tc>
        <w:tc>
          <w:tcPr>
            <w:tcW w:w="3606" w:type="dxa"/>
          </w:tcPr>
          <w:p w:rsidR="00681F12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jadai ti toen. </w:t>
            </w:r>
          </w:p>
        </w:tc>
        <w:tc>
          <w:tcPr>
            <w:tcW w:w="4447" w:type="dxa"/>
          </w:tcPr>
          <w:p w:rsidR="00681F12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Ella me vendría a verme. </w:t>
            </w:r>
          </w:p>
        </w:tc>
      </w:tr>
      <w:tr w:rsidR="00F8482A" w:rsidRPr="00905950" w:rsidTr="00500D9A">
        <w:trPr>
          <w:trHeight w:val="289"/>
        </w:trPr>
        <w:tc>
          <w:tcPr>
            <w:tcW w:w="3025" w:type="dxa"/>
          </w:tcPr>
          <w:p w:rsidR="00F8482A" w:rsidRPr="00905950" w:rsidRDefault="00F8482A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jadani </w:t>
            </w:r>
          </w:p>
        </w:tc>
        <w:tc>
          <w:tcPr>
            <w:tcW w:w="3234" w:type="dxa"/>
          </w:tcPr>
          <w:p w:rsidR="00F8482A" w:rsidRPr="009059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Vino, llego, paso  </w:t>
            </w:r>
          </w:p>
        </w:tc>
        <w:tc>
          <w:tcPr>
            <w:tcW w:w="3606" w:type="dxa"/>
          </w:tcPr>
          <w:p w:rsidR="00F8482A" w:rsidRPr="009059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Kwra jadani ken  ta</w:t>
            </w:r>
          </w:p>
        </w:tc>
        <w:tc>
          <w:tcPr>
            <w:tcW w:w="4447" w:type="dxa"/>
          </w:tcPr>
          <w:p w:rsidR="00F8482A" w:rsidRPr="00905950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tigre pasó cerca de él. </w:t>
            </w:r>
          </w:p>
        </w:tc>
      </w:tr>
      <w:tr w:rsidR="00F8482A" w:rsidRPr="00905950" w:rsidTr="00500D9A">
        <w:trPr>
          <w:trHeight w:val="289"/>
        </w:trPr>
        <w:tc>
          <w:tcPr>
            <w:tcW w:w="3025" w:type="dxa"/>
          </w:tcPr>
          <w:p w:rsidR="00F8482A" w:rsidRDefault="00F8482A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jadabare </w:t>
            </w:r>
          </w:p>
        </w:tc>
        <w:tc>
          <w:tcPr>
            <w:tcW w:w="3234" w:type="dxa"/>
          </w:tcPr>
          <w:p w:rsidR="00F8482A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Vinieron, llegaron, pasaron  </w:t>
            </w:r>
          </w:p>
        </w:tc>
        <w:tc>
          <w:tcPr>
            <w:tcW w:w="3606" w:type="dxa"/>
          </w:tcPr>
          <w:p w:rsidR="00F8482A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Tiro jadabare kabre </w:t>
            </w:r>
          </w:p>
        </w:tc>
        <w:tc>
          <w:tcPr>
            <w:tcW w:w="4447" w:type="dxa"/>
          </w:tcPr>
          <w:p w:rsidR="00F8482A" w:rsidRDefault="00F8482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Pasaron varios chanco monte.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Jäguegä </w:t>
            </w:r>
          </w:p>
        </w:tc>
        <w:tc>
          <w:tcPr>
            <w:tcW w:w="3234" w:type="dxa"/>
          </w:tcPr>
          <w:p w:rsidR="00FB79B0" w:rsidRPr="00905950" w:rsidRDefault="00FB79B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Arranque </w:t>
            </w:r>
          </w:p>
        </w:tc>
        <w:tc>
          <w:tcPr>
            <w:tcW w:w="3606" w:type="dxa"/>
          </w:tcPr>
          <w:p w:rsidR="00FB79B0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Ö ye jäguegä </w:t>
            </w:r>
          </w:p>
        </w:tc>
        <w:tc>
          <w:tcPr>
            <w:tcW w:w="4447" w:type="dxa"/>
          </w:tcPr>
          <w:p w:rsidR="00F8482A" w:rsidRPr="00905950" w:rsidRDefault="001F40F4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Arranque esa yuca.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253C23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</w:t>
            </w:r>
            <w:r w:rsidR="00FB79B0" w:rsidRPr="00905950">
              <w:rPr>
                <w:rFonts w:ascii="Century Gothic" w:eastAsia="Batang" w:hAnsi="Century Gothic"/>
                <w:sz w:val="28"/>
                <w:szCs w:val="28"/>
              </w:rPr>
              <w:t>mägue</w:t>
            </w:r>
          </w:p>
        </w:tc>
        <w:tc>
          <w:tcPr>
            <w:tcW w:w="3234" w:type="dxa"/>
          </w:tcPr>
          <w:p w:rsidR="00FB79B0" w:rsidRPr="00905950" w:rsidRDefault="00253C23" w:rsidP="00FB79B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Amistoso </w:t>
            </w:r>
          </w:p>
        </w:tc>
        <w:tc>
          <w:tcPr>
            <w:tcW w:w="3606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jamägue ni jokrä ben </w:t>
            </w:r>
          </w:p>
        </w:tc>
        <w:tc>
          <w:tcPr>
            <w:tcW w:w="4447" w:type="dxa"/>
          </w:tcPr>
          <w:p w:rsidR="00253C23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 amistoso con todas las personas. </w:t>
            </w:r>
          </w:p>
        </w:tc>
      </w:tr>
      <w:tr w:rsidR="00FB79B0" w:rsidRPr="00905950" w:rsidTr="00500D9A">
        <w:trPr>
          <w:trHeight w:val="363"/>
        </w:trPr>
        <w:tc>
          <w:tcPr>
            <w:tcW w:w="3025" w:type="dxa"/>
          </w:tcPr>
          <w:p w:rsidR="00FB79B0" w:rsidRPr="00905950" w:rsidRDefault="002D3084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Jäme </w:t>
            </w:r>
          </w:p>
        </w:tc>
        <w:tc>
          <w:tcPr>
            <w:tcW w:w="3234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Tranquilo </w:t>
            </w:r>
          </w:p>
        </w:tc>
        <w:tc>
          <w:tcPr>
            <w:tcW w:w="3606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Nibi se jäme krubäte </w:t>
            </w:r>
          </w:p>
        </w:tc>
        <w:tc>
          <w:tcPr>
            <w:tcW w:w="4447" w:type="dxa"/>
          </w:tcPr>
          <w:p w:rsidR="00FB79B0" w:rsidRPr="00905950" w:rsidRDefault="00253C2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Esa vaca es muy tranquila.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Jädrin 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Ayer </w:t>
            </w:r>
          </w:p>
        </w:tc>
        <w:tc>
          <w:tcPr>
            <w:tcW w:w="3606" w:type="dxa"/>
          </w:tcPr>
          <w:p w:rsidR="00FB79B0" w:rsidRPr="00905950" w:rsidRDefault="00DD332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Jädrin </w:t>
            </w:r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kwi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</w:t>
            </w:r>
            <w:r w:rsidR="007713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kwetaba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FB79B0" w:rsidRPr="00905950" w:rsidRDefault="0077136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Ayer</w:t>
            </w:r>
            <w:r w:rsidR="00CD14C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se comieron esa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gallina.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Järän </w:t>
            </w:r>
          </w:p>
        </w:tc>
        <w:tc>
          <w:tcPr>
            <w:tcW w:w="3234" w:type="dxa"/>
          </w:tcPr>
          <w:p w:rsidR="00DF12EF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Zancudo </w:t>
            </w:r>
          </w:p>
        </w:tc>
        <w:tc>
          <w:tcPr>
            <w:tcW w:w="3606" w:type="dxa"/>
          </w:tcPr>
          <w:p w:rsidR="00DF12EF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Järän ye kämigue </w:t>
            </w:r>
          </w:p>
        </w:tc>
        <w:tc>
          <w:tcPr>
            <w:tcW w:w="4447" w:type="dxa"/>
          </w:tcPr>
          <w:p w:rsidR="00DF12EF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Mate ese zancudo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Jängunu 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Continuar, seguir   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Kwetre nigani jängunu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Ellos continuaron caminando.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Jali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pescado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Gwa ye kä jali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Ese pescado se llama jali.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Jatödigue 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Estudiar 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jatödigue jokrä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estudiar todos. </w:t>
            </w:r>
          </w:p>
        </w:tc>
      </w:tr>
      <w:tr w:rsidR="00FB79B0" w:rsidRPr="00905950" w:rsidTr="00500D9A">
        <w:trPr>
          <w:trHeight w:val="289"/>
        </w:trPr>
        <w:tc>
          <w:tcPr>
            <w:tcW w:w="3025" w:type="dxa"/>
          </w:tcPr>
          <w:p w:rsidR="00FB79B0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Jabe</w:t>
            </w:r>
          </w:p>
        </w:tc>
        <w:tc>
          <w:tcPr>
            <w:tcW w:w="3234" w:type="dxa"/>
          </w:tcPr>
          <w:p w:rsidR="00FB79B0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Juntos, acompañados</w:t>
            </w:r>
          </w:p>
        </w:tc>
        <w:tc>
          <w:tcPr>
            <w:tcW w:w="3606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Ki meri ngwena jabe. </w:t>
            </w:r>
          </w:p>
        </w:tc>
        <w:tc>
          <w:tcPr>
            <w:tcW w:w="4447" w:type="dxa"/>
          </w:tcPr>
          <w:p w:rsidR="00FB79B0" w:rsidRPr="00905950" w:rsidRDefault="0016191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Trajo a la mujer de acompañante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Jagaire</w:t>
            </w:r>
          </w:p>
        </w:tc>
        <w:tc>
          <w:tcPr>
            <w:tcW w:w="3234" w:type="dxa"/>
          </w:tcPr>
          <w:p w:rsidR="00DF12EF" w:rsidRPr="00905950" w:rsidRDefault="00DF12E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Vergonzoso </w:t>
            </w:r>
          </w:p>
        </w:tc>
        <w:tc>
          <w:tcPr>
            <w:tcW w:w="3606" w:type="dxa"/>
          </w:tcPr>
          <w:p w:rsidR="00DF12EF" w:rsidRPr="00905950" w:rsidRDefault="00F615C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jagaire krubäte </w:t>
            </w:r>
          </w:p>
        </w:tc>
        <w:tc>
          <w:tcPr>
            <w:tcW w:w="4447" w:type="dxa"/>
          </w:tcPr>
          <w:p w:rsidR="00DF12EF" w:rsidRPr="00905950" w:rsidRDefault="00F615C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soy muy  vergonzosos.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Jade</w:t>
            </w:r>
          </w:p>
        </w:tc>
        <w:tc>
          <w:tcPr>
            <w:tcW w:w="3234" w:type="dxa"/>
          </w:tcPr>
          <w:p w:rsidR="00DF12EF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Orilla del rio</w:t>
            </w:r>
          </w:p>
        </w:tc>
        <w:tc>
          <w:tcPr>
            <w:tcW w:w="3606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migue jade </w:t>
            </w:r>
          </w:p>
        </w:tc>
        <w:tc>
          <w:tcPr>
            <w:tcW w:w="4447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Ponga al bebe a la orilla del rio.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Jamaga</w:t>
            </w:r>
          </w:p>
        </w:tc>
        <w:tc>
          <w:tcPr>
            <w:tcW w:w="3234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Jamaca </w:t>
            </w:r>
          </w:p>
        </w:tc>
        <w:tc>
          <w:tcPr>
            <w:tcW w:w="3606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Jamaga ye kaingä </w:t>
            </w:r>
          </w:p>
        </w:tc>
        <w:tc>
          <w:tcPr>
            <w:tcW w:w="4447" w:type="dxa"/>
          </w:tcPr>
          <w:p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esa jamaca.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Järä</w:t>
            </w:r>
          </w:p>
        </w:tc>
        <w:tc>
          <w:tcPr>
            <w:tcW w:w="3234" w:type="dxa"/>
          </w:tcPr>
          <w:p w:rsidR="00DF12EF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Barranco</w:t>
            </w:r>
          </w:p>
        </w:tc>
        <w:tc>
          <w:tcPr>
            <w:tcW w:w="3606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Järä ye toen diore mende</w:t>
            </w:r>
          </w:p>
        </w:tc>
        <w:tc>
          <w:tcPr>
            <w:tcW w:w="4447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 observa el barranco desde muy lejos </w:t>
            </w:r>
          </w:p>
        </w:tc>
      </w:tr>
      <w:tr w:rsidR="00DF12EF" w:rsidRPr="00905950" w:rsidTr="00500D9A">
        <w:trPr>
          <w:trHeight w:val="289"/>
        </w:trPr>
        <w:tc>
          <w:tcPr>
            <w:tcW w:w="3025" w:type="dxa"/>
          </w:tcPr>
          <w:p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Jäde</w:t>
            </w:r>
          </w:p>
        </w:tc>
        <w:tc>
          <w:tcPr>
            <w:tcW w:w="3234" w:type="dxa"/>
          </w:tcPr>
          <w:p w:rsidR="00DF12EF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Dentro de la piedra</w:t>
            </w:r>
          </w:p>
        </w:tc>
        <w:tc>
          <w:tcPr>
            <w:tcW w:w="3606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Kebe ye tä jäde </w:t>
            </w:r>
          </w:p>
        </w:tc>
        <w:tc>
          <w:tcPr>
            <w:tcW w:w="4447" w:type="dxa"/>
          </w:tcPr>
          <w:p w:rsidR="00DF12EF" w:rsidRPr="00905950" w:rsidRDefault="000009A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camarón está en la piedra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Jene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Diferente</w:t>
            </w:r>
          </w:p>
        </w:tc>
        <w:tc>
          <w:tcPr>
            <w:tcW w:w="3606" w:type="dxa"/>
          </w:tcPr>
          <w:p w:rsidR="0035196B" w:rsidRPr="00905950" w:rsidRDefault="00FC57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blitani jene matare </w:t>
            </w:r>
          </w:p>
        </w:tc>
        <w:tc>
          <w:tcPr>
            <w:tcW w:w="4447" w:type="dxa"/>
          </w:tcPr>
          <w:p w:rsidR="0035196B" w:rsidRPr="00905950" w:rsidRDefault="00FC57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hablo diferente hoy.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Jenena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Particular</w:t>
            </w:r>
          </w:p>
        </w:tc>
        <w:tc>
          <w:tcPr>
            <w:tcW w:w="3606" w:type="dxa"/>
          </w:tcPr>
          <w:p w:rsidR="0035196B" w:rsidRPr="00905950" w:rsidRDefault="00FC57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ye jenena. </w:t>
            </w:r>
          </w:p>
        </w:tc>
        <w:tc>
          <w:tcPr>
            <w:tcW w:w="4447" w:type="dxa"/>
          </w:tcPr>
          <w:p w:rsidR="0035196B" w:rsidRPr="00905950" w:rsidRDefault="00FC57F7" w:rsidP="00FC57F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Ella es particular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Jetebe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Mañana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Jetebe bato kämigai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Mañana mataran al pato.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Jeñe </w:t>
            </w:r>
          </w:p>
        </w:tc>
        <w:tc>
          <w:tcPr>
            <w:tcW w:w="3234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Propio(a)</w:t>
            </w:r>
            <w:r w:rsidR="0035196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Matare ju tigwe jeñe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Ahora tengo mi propia casa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Jedi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bün kä jedi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nieta se llama jedi.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Camino</w:t>
            </w:r>
          </w:p>
        </w:tc>
        <w:tc>
          <w:tcPr>
            <w:tcW w:w="3606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Brän ji bäsegä </w:t>
            </w:r>
          </w:p>
        </w:tc>
        <w:tc>
          <w:tcPr>
            <w:tcW w:w="4447" w:type="dxa"/>
          </w:tcPr>
          <w:p w:rsidR="0035196B" w:rsidRPr="00905950" w:rsidRDefault="00C32C5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limpiar el camino.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Jibiegä </w:t>
            </w:r>
          </w:p>
        </w:tc>
        <w:tc>
          <w:tcPr>
            <w:tcW w:w="3234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Aflojar, soltar </w:t>
            </w:r>
          </w:p>
        </w:tc>
        <w:tc>
          <w:tcPr>
            <w:tcW w:w="3606" w:type="dxa"/>
          </w:tcPr>
          <w:p w:rsidR="0035196B" w:rsidRPr="00905950" w:rsidRDefault="003440D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ye kise jibiegä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</w:t>
            </w:r>
            <w:r w:rsidR="003440D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la mano de esa mujer.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Jien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Freir, tostar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Dere ani gwa jien.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 la tarde vamos a freír pescado.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Jie</w:t>
            </w:r>
          </w:p>
        </w:tc>
        <w:tc>
          <w:tcPr>
            <w:tcW w:w="3234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Rastro, huella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Nusi jie turi tigwe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Yo vi el rastro del armadillo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Jisai 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Cerebro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Kwi jidai ñaka kwetare </w:t>
            </w:r>
          </w:p>
        </w:tc>
        <w:tc>
          <w:tcPr>
            <w:tcW w:w="4447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 se debe comer el cerebro de la gallina.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Jibe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Cosquilloso </w:t>
            </w:r>
          </w:p>
        </w:tc>
        <w:tc>
          <w:tcPr>
            <w:tcW w:w="3606" w:type="dxa"/>
          </w:tcPr>
          <w:p w:rsidR="0035196B" w:rsidRPr="00905950" w:rsidRDefault="007F49E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Meri ye jibe ulie btä </w:t>
            </w:r>
          </w:p>
        </w:tc>
        <w:tc>
          <w:tcPr>
            <w:tcW w:w="4447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Esa es muy cosquilloso en la piernas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Jide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 el camino</w:t>
            </w:r>
          </w:p>
        </w:tc>
        <w:tc>
          <w:tcPr>
            <w:tcW w:w="3606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Mägwe ni ye ngoba jide</w:t>
            </w:r>
          </w:p>
        </w:tc>
        <w:tc>
          <w:tcPr>
            <w:tcW w:w="4447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Espere a esa persona en el camino.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Chicharra</w:t>
            </w:r>
          </w:p>
        </w:tc>
        <w:tc>
          <w:tcPr>
            <w:tcW w:w="3606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Jidiguin ye juendari </w:t>
            </w:r>
          </w:p>
        </w:tc>
        <w:tc>
          <w:tcPr>
            <w:tcW w:w="4447" w:type="dxa"/>
          </w:tcPr>
          <w:p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Espante </w:t>
            </w:r>
            <w:r w:rsidR="007A647F" w:rsidRPr="00905950">
              <w:rPr>
                <w:rFonts w:ascii="Century Gothic" w:eastAsia="Batang" w:hAnsi="Century Gothic"/>
                <w:sz w:val="28"/>
                <w:szCs w:val="28"/>
              </w:rPr>
              <w:t>el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Jidiguin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Chicharra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Jole kwiti nugwägwe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pájaro se comió un Jole.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Jogue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Cacao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jogue nögö dere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sembrar en la tarde un jogue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Jodron</w:t>
            </w:r>
          </w:p>
        </w:tc>
        <w:tc>
          <w:tcPr>
            <w:tcW w:w="3234" w:type="dxa"/>
          </w:tcPr>
          <w:p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Cosas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Jodron ye kä ño?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Como se llama esa cosa.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Jötrö </w:t>
            </w:r>
          </w:p>
        </w:tc>
        <w:tc>
          <w:tcPr>
            <w:tcW w:w="3234" w:type="dxa"/>
          </w:tcPr>
          <w:p w:rsidR="0035196B" w:rsidRPr="00905950" w:rsidRDefault="005B62F9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Ligero </w:t>
            </w:r>
          </w:p>
        </w:tc>
        <w:tc>
          <w:tcPr>
            <w:tcW w:w="3606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Nibi ye mäguete jötrö  </w:t>
            </w:r>
          </w:p>
        </w:tc>
        <w:tc>
          <w:tcPr>
            <w:tcW w:w="4447" w:type="dxa"/>
          </w:tcPr>
          <w:p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Amarre rápido esa vaca. </w:t>
            </w:r>
          </w:p>
        </w:tc>
      </w:tr>
      <w:tr w:rsidR="009A499B" w:rsidRPr="00905950" w:rsidTr="00500D9A">
        <w:trPr>
          <w:trHeight w:val="441"/>
        </w:trPr>
        <w:tc>
          <w:tcPr>
            <w:tcW w:w="3025" w:type="dxa"/>
          </w:tcPr>
          <w:p w:rsidR="009A499B" w:rsidRPr="00905950" w:rsidRDefault="009A499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Jobe</w:t>
            </w:r>
          </w:p>
        </w:tc>
        <w:tc>
          <w:tcPr>
            <w:tcW w:w="3234" w:type="dxa"/>
          </w:tcPr>
          <w:p w:rsidR="009A499B" w:rsidRPr="00905950" w:rsidRDefault="009A499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Lluvioso (exceso) </w:t>
            </w:r>
          </w:p>
        </w:tc>
        <w:tc>
          <w:tcPr>
            <w:tcW w:w="3606" w:type="dxa"/>
          </w:tcPr>
          <w:p w:rsidR="009A499B" w:rsidRPr="00905950" w:rsidRDefault="009A499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ñü rägäin  jobe dere</w:t>
            </w:r>
          </w:p>
        </w:tc>
        <w:tc>
          <w:tcPr>
            <w:tcW w:w="4447" w:type="dxa"/>
          </w:tcPr>
          <w:p w:rsidR="009A499B" w:rsidRPr="00905950" w:rsidRDefault="009A499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 la tarde será lluvioso </w:t>
            </w:r>
          </w:p>
        </w:tc>
      </w:tr>
      <w:tr w:rsidR="0035196B" w:rsidRPr="00905950" w:rsidTr="00500D9A">
        <w:trPr>
          <w:trHeight w:val="289"/>
        </w:trPr>
        <w:tc>
          <w:tcPr>
            <w:tcW w:w="3025" w:type="dxa"/>
          </w:tcPr>
          <w:p w:rsidR="0035196B" w:rsidRPr="00905950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Jola</w:t>
            </w:r>
          </w:p>
        </w:tc>
        <w:tc>
          <w:tcPr>
            <w:tcW w:w="3234" w:type="dxa"/>
          </w:tcPr>
          <w:p w:rsidR="0035196B" w:rsidRPr="00905950" w:rsidRDefault="005B62F9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Cola</w:t>
            </w:r>
          </w:p>
        </w:tc>
        <w:tc>
          <w:tcPr>
            <w:tcW w:w="3606" w:type="dxa"/>
          </w:tcPr>
          <w:p w:rsidR="0035196B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Minchi jola ye ngä </w:t>
            </w:r>
          </w:p>
        </w:tc>
        <w:tc>
          <w:tcPr>
            <w:tcW w:w="4447" w:type="dxa"/>
          </w:tcPr>
          <w:p w:rsidR="0035196B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cola del gato es largo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Ju </w:t>
            </w:r>
          </w:p>
        </w:tc>
        <w:tc>
          <w:tcPr>
            <w:tcW w:w="3234" w:type="dxa"/>
          </w:tcPr>
          <w:p w:rsidR="005B62F9" w:rsidRPr="00905950" w:rsidRDefault="005B62F9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Casa </w:t>
            </w:r>
          </w:p>
        </w:tc>
        <w:tc>
          <w:tcPr>
            <w:tcW w:w="3606" w:type="dxa"/>
          </w:tcPr>
          <w:p w:rsidR="005B62F9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 tigwe bä kare</w:t>
            </w:r>
          </w:p>
        </w:tc>
        <w:tc>
          <w:tcPr>
            <w:tcW w:w="4447" w:type="dxa"/>
          </w:tcPr>
          <w:p w:rsidR="005B62F9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casa es de color verde. </w:t>
            </w:r>
          </w:p>
        </w:tc>
      </w:tr>
      <w:tr w:rsidR="00320478" w:rsidRPr="00905950" w:rsidTr="00500D9A">
        <w:trPr>
          <w:trHeight w:val="289"/>
        </w:trPr>
        <w:tc>
          <w:tcPr>
            <w:tcW w:w="3025" w:type="dxa"/>
          </w:tcPr>
          <w:p w:rsidR="00320478" w:rsidRPr="00905950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</w:t>
            </w:r>
          </w:p>
        </w:tc>
        <w:tc>
          <w:tcPr>
            <w:tcW w:w="3234" w:type="dxa"/>
          </w:tcPr>
          <w:p w:rsidR="00320478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Cobija </w:t>
            </w:r>
          </w:p>
        </w:tc>
        <w:tc>
          <w:tcPr>
            <w:tcW w:w="3606" w:type="dxa"/>
          </w:tcPr>
          <w:p w:rsidR="00320478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 ye ngwen tie </w:t>
            </w:r>
          </w:p>
        </w:tc>
        <w:tc>
          <w:tcPr>
            <w:tcW w:w="4447" w:type="dxa"/>
          </w:tcPr>
          <w:p w:rsidR="00320478" w:rsidRPr="00905950" w:rsidRDefault="00DD00D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la cobija </w:t>
            </w:r>
          </w:p>
        </w:tc>
      </w:tr>
      <w:tr w:rsidR="00320478" w:rsidRPr="00905950" w:rsidTr="00500D9A">
        <w:trPr>
          <w:trHeight w:val="289"/>
        </w:trPr>
        <w:tc>
          <w:tcPr>
            <w:tcW w:w="3025" w:type="dxa"/>
          </w:tcPr>
          <w:p w:rsidR="00320478" w:rsidRPr="00905950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Jue </w:t>
            </w:r>
          </w:p>
        </w:tc>
        <w:tc>
          <w:tcPr>
            <w:tcW w:w="3234" w:type="dxa"/>
          </w:tcPr>
          <w:p w:rsidR="00320478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Dormitorio(casa)</w:t>
            </w:r>
          </w:p>
        </w:tc>
        <w:tc>
          <w:tcPr>
            <w:tcW w:w="3606" w:type="dxa"/>
          </w:tcPr>
          <w:p w:rsidR="00320478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 jue ye bätete </w:t>
            </w:r>
          </w:p>
        </w:tc>
        <w:tc>
          <w:tcPr>
            <w:tcW w:w="4447" w:type="dxa"/>
          </w:tcPr>
          <w:p w:rsidR="00320478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Lave el dormitorio del perro.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Juden</w:t>
            </w:r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Zopilote</w:t>
            </w:r>
          </w:p>
        </w:tc>
        <w:tc>
          <w:tcPr>
            <w:tcW w:w="3606" w:type="dxa"/>
          </w:tcPr>
          <w:p w:rsidR="005B62F9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Juden ye bä drüne </w:t>
            </w:r>
          </w:p>
        </w:tc>
        <w:tc>
          <w:tcPr>
            <w:tcW w:w="4447" w:type="dxa"/>
          </w:tcPr>
          <w:p w:rsidR="005B62F9" w:rsidRPr="00905950" w:rsidRDefault="00CE352D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zopilote es de color negro.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Jurin</w:t>
            </w:r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Mono Congo</w:t>
            </w:r>
          </w:p>
        </w:tc>
        <w:tc>
          <w:tcPr>
            <w:tcW w:w="3606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Jurin ye ngä dite </w:t>
            </w:r>
          </w:p>
        </w:tc>
        <w:tc>
          <w:tcPr>
            <w:tcW w:w="4447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mono Congo aúlla muy fuerte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Jurite</w:t>
            </w:r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Pedir</w:t>
            </w:r>
            <w:r w:rsidR="00C869C5" w:rsidRPr="00905950">
              <w:rPr>
                <w:rFonts w:ascii="Century Gothic" w:eastAsia="Batang" w:hAnsi="Century Gothic"/>
                <w:sz w:val="28"/>
                <w:szCs w:val="28"/>
              </w:rPr>
              <w:t xml:space="preserve">( buscar) trueque </w:t>
            </w:r>
          </w:p>
        </w:tc>
        <w:tc>
          <w:tcPr>
            <w:tcW w:w="3606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rugai deba  jurite </w:t>
            </w:r>
          </w:p>
        </w:tc>
        <w:tc>
          <w:tcPr>
            <w:tcW w:w="4447" w:type="dxa"/>
          </w:tcPr>
          <w:p w:rsidR="005B62F9" w:rsidRPr="00905950" w:rsidRDefault="004E659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lleg</w:t>
            </w:r>
            <w:r w:rsidR="001D66F3" w:rsidRPr="00905950">
              <w:rPr>
                <w:rFonts w:ascii="Century Gothic" w:eastAsia="Batang" w:hAnsi="Century Gothic"/>
                <w:sz w:val="28"/>
                <w:szCs w:val="28"/>
              </w:rPr>
              <w:t>ará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 pedir</w:t>
            </w:r>
            <w:r w:rsidR="001D66F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que le regale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pejibaye</w:t>
            </w:r>
            <w:r w:rsidR="001D66F3" w:rsidRPr="00905950">
              <w:rPr>
                <w:rFonts w:ascii="Century Gothic" w:eastAsia="Batang" w:hAnsi="Century Gothic"/>
                <w:sz w:val="28"/>
                <w:szCs w:val="28"/>
              </w:rPr>
              <w:t>s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5B62F9" w:rsidRPr="00905950" w:rsidTr="00500D9A">
        <w:trPr>
          <w:trHeight w:val="289"/>
        </w:trPr>
        <w:tc>
          <w:tcPr>
            <w:tcW w:w="3025" w:type="dxa"/>
          </w:tcPr>
          <w:p w:rsidR="005B62F9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Juröre</w:t>
            </w:r>
          </w:p>
        </w:tc>
        <w:tc>
          <w:tcPr>
            <w:tcW w:w="3234" w:type="dxa"/>
          </w:tcPr>
          <w:p w:rsidR="005B62F9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Picazón</w:t>
            </w:r>
          </w:p>
        </w:tc>
        <w:tc>
          <w:tcPr>
            <w:tcW w:w="3606" w:type="dxa"/>
          </w:tcPr>
          <w:p w:rsidR="005B62F9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kise nibi juröre </w:t>
            </w:r>
          </w:p>
        </w:tc>
        <w:tc>
          <w:tcPr>
            <w:tcW w:w="4447" w:type="dxa"/>
          </w:tcPr>
          <w:p w:rsidR="005B62F9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 pica la mano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Bañar</w:t>
            </w:r>
          </w:p>
        </w:tc>
        <w:tc>
          <w:tcPr>
            <w:tcW w:w="3606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näin juben ñöte </w:t>
            </w:r>
          </w:p>
        </w:tc>
        <w:tc>
          <w:tcPr>
            <w:tcW w:w="4447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Me voy a bañar al rio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Jura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Rápido</w:t>
            </w:r>
          </w:p>
        </w:tc>
        <w:tc>
          <w:tcPr>
            <w:tcW w:w="3606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Jesi ye nen jura kärera</w:t>
            </w:r>
          </w:p>
        </w:tc>
        <w:tc>
          <w:tcPr>
            <w:tcW w:w="4447" w:type="dxa"/>
          </w:tcPr>
          <w:p w:rsidR="00AD72C6" w:rsidRPr="00905950" w:rsidRDefault="00C869C5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Siempre jesi corre muy rápido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Jügue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Pitar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Kri uai  ye jügue </w:t>
            </w:r>
            <w:r w:rsidR="00C869C5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Pinte la ilustración del árbol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Jüguete 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Báñelo 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Nugrä ye jüguete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Bañe al perro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Jugwe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Puerta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Jugwe ye tigue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Abra esa puerta.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Judä</w:t>
            </w:r>
          </w:p>
        </w:tc>
        <w:tc>
          <w:tcPr>
            <w:tcW w:w="3234" w:type="dxa"/>
          </w:tcPr>
          <w:p w:rsidR="00AD72C6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Huevo </w:t>
            </w:r>
          </w:p>
        </w:tc>
        <w:tc>
          <w:tcPr>
            <w:tcW w:w="3606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Kwi judä bä ngwen </w:t>
            </w:r>
          </w:p>
        </w:tc>
        <w:tc>
          <w:tcPr>
            <w:tcW w:w="4447" w:type="dxa"/>
          </w:tcPr>
          <w:p w:rsidR="00AD72C6" w:rsidRPr="00905950" w:rsidRDefault="001D66F3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huevo es de color blanco.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Judigue </w:t>
            </w:r>
          </w:p>
        </w:tc>
        <w:tc>
          <w:tcPr>
            <w:tcW w:w="3234" w:type="dxa"/>
          </w:tcPr>
          <w:p w:rsidR="00AD72C6" w:rsidRPr="00905950" w:rsidRDefault="004951B1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Remendar, coser </w:t>
            </w:r>
          </w:p>
        </w:tc>
        <w:tc>
          <w:tcPr>
            <w:tcW w:w="3606" w:type="dxa"/>
          </w:tcPr>
          <w:p w:rsidR="00AD72C6" w:rsidRPr="00905950" w:rsidRDefault="004951B1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Dän ye judigue </w:t>
            </w:r>
          </w:p>
        </w:tc>
        <w:tc>
          <w:tcPr>
            <w:tcW w:w="4447" w:type="dxa"/>
          </w:tcPr>
          <w:p w:rsidR="00AD72C6" w:rsidRPr="00905950" w:rsidRDefault="004951B1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Remiende m ropa, 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Junu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ano</w:t>
            </w:r>
          </w:p>
        </w:tc>
        <w:tc>
          <w:tcPr>
            <w:tcW w:w="3606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 junu nibi bren </w:t>
            </w:r>
          </w:p>
        </w:tc>
        <w:tc>
          <w:tcPr>
            <w:tcW w:w="4447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perro tiene enfermo el ano.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Jue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Casa</w:t>
            </w:r>
            <w:r w:rsidR="00D2704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nido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Kiala jue ye ngobare </w:t>
            </w:r>
          </w:p>
        </w:tc>
        <w:tc>
          <w:tcPr>
            <w:tcW w:w="4447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Cuide la casa del tucán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Juen </w:t>
            </w:r>
          </w:p>
        </w:tc>
        <w:tc>
          <w:tcPr>
            <w:tcW w:w="3234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Enviar, mandar </w:t>
            </w:r>
          </w:p>
        </w:tc>
        <w:tc>
          <w:tcPr>
            <w:tcW w:w="3606" w:type="dxa"/>
          </w:tcPr>
          <w:p w:rsidR="00AD72C6" w:rsidRPr="00905950" w:rsidRDefault="00D2704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Nugrä ye juen jie bti </w:t>
            </w:r>
          </w:p>
        </w:tc>
        <w:tc>
          <w:tcPr>
            <w:tcW w:w="4447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Envíe</w:t>
            </w:r>
            <w:r w:rsidR="00D2704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al perro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>de</w:t>
            </w:r>
            <w:r w:rsidR="00D27048" w:rsidRPr="00905950">
              <w:rPr>
                <w:rFonts w:ascii="Century Gothic" w:eastAsia="Batang" w:hAnsi="Century Gothic"/>
                <w:sz w:val="28"/>
                <w:szCs w:val="28"/>
              </w:rPr>
              <w:t xml:space="preserve">trás de él.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Jübengä</w:t>
            </w:r>
          </w:p>
        </w:tc>
        <w:tc>
          <w:tcPr>
            <w:tcW w:w="3234" w:type="dxa"/>
          </w:tcPr>
          <w:p w:rsidR="00AD72C6" w:rsidRPr="00905950" w:rsidRDefault="00AD72C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Nadar</w:t>
            </w:r>
          </w:p>
        </w:tc>
        <w:tc>
          <w:tcPr>
            <w:tcW w:w="3606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Ruä ye jubengä deme </w:t>
            </w:r>
          </w:p>
        </w:tc>
        <w:tc>
          <w:tcPr>
            <w:tcW w:w="4447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señor nada espacio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Jona</w:t>
            </w:r>
          </w:p>
        </w:tc>
        <w:tc>
          <w:tcPr>
            <w:tcW w:w="3234" w:type="dxa"/>
          </w:tcPr>
          <w:p w:rsidR="00AD72C6" w:rsidRPr="00905950" w:rsidRDefault="00C42E8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alumina  (pez</w:t>
            </w:r>
            <w:r w:rsidR="00AD72C6" w:rsidRPr="00905950">
              <w:rPr>
                <w:rFonts w:ascii="Century Gothic" w:eastAsia="Batang" w:hAnsi="Century Gothic"/>
                <w:sz w:val="28"/>
                <w:szCs w:val="28"/>
              </w:rPr>
              <w:t>)</w:t>
            </w:r>
          </w:p>
        </w:tc>
        <w:tc>
          <w:tcPr>
            <w:tcW w:w="3606" w:type="dxa"/>
          </w:tcPr>
          <w:p w:rsidR="00AD72C6" w:rsidRPr="00905950" w:rsidRDefault="000C2A5C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Jona </w:t>
            </w:r>
            <w:r w:rsidR="000C4392" w:rsidRPr="00905950">
              <w:rPr>
                <w:rFonts w:ascii="Century Gothic" w:eastAsia="Batang" w:hAnsi="Century Gothic"/>
                <w:sz w:val="28"/>
                <w:szCs w:val="28"/>
              </w:rPr>
              <w:t>ye dübrü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käme </w:t>
            </w:r>
          </w:p>
        </w:tc>
        <w:tc>
          <w:tcPr>
            <w:tcW w:w="4447" w:type="dxa"/>
          </w:tcPr>
          <w:p w:rsidR="00AD72C6" w:rsidRPr="00905950" w:rsidRDefault="000C439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escama de la luminilla es mala  </w:t>
            </w:r>
          </w:p>
        </w:tc>
      </w:tr>
      <w:tr w:rsidR="00AD72C6" w:rsidRPr="00905950" w:rsidTr="00500D9A">
        <w:trPr>
          <w:trHeight w:val="289"/>
        </w:trPr>
        <w:tc>
          <w:tcPr>
            <w:tcW w:w="3025" w:type="dxa"/>
          </w:tcPr>
          <w:p w:rsidR="00AD72C6" w:rsidRPr="00905950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Juta</w:t>
            </w:r>
          </w:p>
        </w:tc>
        <w:tc>
          <w:tcPr>
            <w:tcW w:w="3234" w:type="dxa"/>
          </w:tcPr>
          <w:p w:rsidR="00AD72C6" w:rsidRPr="00905950" w:rsidRDefault="003204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Población </w:t>
            </w:r>
          </w:p>
        </w:tc>
        <w:tc>
          <w:tcPr>
            <w:tcW w:w="3606" w:type="dxa"/>
          </w:tcPr>
          <w:p w:rsidR="00AD72C6" w:rsidRPr="00905950" w:rsidRDefault="00C42E8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rün juta tuani san jose </w:t>
            </w:r>
          </w:p>
        </w:tc>
        <w:tc>
          <w:tcPr>
            <w:tcW w:w="4447" w:type="dxa"/>
          </w:tcPr>
          <w:p w:rsidR="00AD72C6" w:rsidRPr="00905950" w:rsidRDefault="00C42E8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papá vio una población en san Jose </w:t>
            </w:r>
          </w:p>
        </w:tc>
      </w:tr>
      <w:tr w:rsidR="00500D9A" w:rsidRPr="00905950" w:rsidTr="00517F24">
        <w:trPr>
          <w:trHeight w:val="1393"/>
        </w:trPr>
        <w:tc>
          <w:tcPr>
            <w:tcW w:w="3025" w:type="dxa"/>
          </w:tcPr>
          <w:p w:rsidR="00500D9A" w:rsidRPr="00905950" w:rsidRDefault="00500D9A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lastRenderedPageBreak/>
              <w:t>Jüdai</w:t>
            </w:r>
          </w:p>
        </w:tc>
        <w:tc>
          <w:tcPr>
            <w:tcW w:w="3234" w:type="dxa"/>
          </w:tcPr>
          <w:p w:rsidR="00500D9A" w:rsidRPr="00905950" w:rsidRDefault="00500D9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Nido</w:t>
            </w:r>
          </w:p>
        </w:tc>
        <w:tc>
          <w:tcPr>
            <w:tcW w:w="3606" w:type="dxa"/>
          </w:tcPr>
          <w:p w:rsidR="00500D9A" w:rsidRPr="00905950" w:rsidRDefault="00500D9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Dela jüdai kwani ie </w:t>
            </w:r>
          </w:p>
        </w:tc>
        <w:tc>
          <w:tcPr>
            <w:tcW w:w="4447" w:type="dxa"/>
          </w:tcPr>
          <w:p w:rsidR="00500D9A" w:rsidRPr="00905950" w:rsidRDefault="00500D9A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Encontré el nido de un yigüierro  </w:t>
            </w:r>
          </w:p>
        </w:tc>
      </w:tr>
    </w:tbl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:rsidR="00327FC8" w:rsidRPr="00905950" w:rsidRDefault="007211E9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CAE66" wp14:editId="798B57FE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7211E9" w:rsidRDefault="00614FC6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CAE66" id="Cuadro de texto 8" o:spid="_x0000_s1034" type="#_x0000_t202" style="position:absolute;margin-left:0;margin-top:4.5pt;width:88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7211E9" w:rsidRDefault="00614FC6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905950">
        <w:rPr>
          <w:rFonts w:ascii="Century Gothic" w:eastAsia="Batang" w:hAnsi="Century Gothic"/>
          <w:sz w:val="28"/>
          <w:szCs w:val="28"/>
        </w:rPr>
        <w:tab/>
      </w:r>
    </w:p>
    <w:p w:rsidR="00BD7405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  <w:r w:rsidR="00BD7405" w:rsidRPr="00905950">
        <w:rPr>
          <w:rFonts w:ascii="Century Gothic" w:eastAsia="Batang" w:hAnsi="Century Gothic"/>
          <w:sz w:val="28"/>
          <w:szCs w:val="28"/>
        </w:rPr>
        <w:t xml:space="preserve">   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802"/>
        <w:gridCol w:w="3254"/>
        <w:gridCol w:w="3985"/>
      </w:tblGrid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Hoja</w:t>
            </w:r>
          </w:p>
        </w:tc>
        <w:tc>
          <w:tcPr>
            <w:tcW w:w="3254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Kri ye kä sübrüre </w:t>
            </w:r>
          </w:p>
        </w:tc>
        <w:tc>
          <w:tcPr>
            <w:tcW w:w="3985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hoja de ese árbol es amarillo.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Año </w:t>
            </w:r>
          </w:p>
        </w:tc>
        <w:tc>
          <w:tcPr>
            <w:tcW w:w="3254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Kä nete ti rebai ben </w:t>
            </w:r>
          </w:p>
        </w:tc>
        <w:tc>
          <w:tcPr>
            <w:tcW w:w="3985" w:type="dxa"/>
          </w:tcPr>
          <w:p w:rsidR="00BD7405" w:rsidRPr="00905950" w:rsidRDefault="00564EE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Este año me junto con ella.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Lugar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kä ye bien tie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Deme ese lugar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Nombre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kä Chema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nombre es Chema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Tierra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Kä ne tigwe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Este es mi tierra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 </w:t>
            </w:r>
          </w:p>
        </w:tc>
        <w:tc>
          <w:tcPr>
            <w:tcW w:w="3802" w:type="dxa"/>
          </w:tcPr>
          <w:p w:rsidR="00BD7405" w:rsidRPr="00905950" w:rsidRDefault="00BD740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Tiempo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Matare kä bini tibo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Hoy esta frio el tiempo.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Käbäre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Mezquino.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käbäre krubäte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es demasiado mezquino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Kabre </w:t>
            </w:r>
          </w:p>
        </w:tc>
        <w:tc>
          <w:tcPr>
            <w:tcW w:w="3802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Bastante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Ngäbe nü kabre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Llegaron bastante  persona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Kabre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Caro </w:t>
            </w:r>
          </w:p>
        </w:tc>
        <w:tc>
          <w:tcPr>
            <w:tcW w:w="3254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Somnbrero ne kabre </w:t>
            </w:r>
          </w:p>
        </w:tc>
        <w:tc>
          <w:tcPr>
            <w:tcW w:w="3985" w:type="dxa"/>
          </w:tcPr>
          <w:p w:rsidR="00BD7405" w:rsidRPr="00905950" w:rsidRDefault="008F009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sombrero es caro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Käbure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Basura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Käbure ye uguegrö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Recoja esa basura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Kada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Boca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kada nibi bren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mi boca está enfermo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Kadagwata </w:t>
            </w:r>
          </w:p>
        </w:tc>
        <w:tc>
          <w:tcPr>
            <w:tcW w:w="3802" w:type="dxa"/>
          </w:tcPr>
          <w:p w:rsidR="00BD7405" w:rsidRPr="00905950" w:rsidRDefault="00C20AC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Labio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Kwe kadagwata kri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Él tiene los labios grande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Kädegue </w:t>
            </w:r>
          </w:p>
        </w:tc>
        <w:tc>
          <w:tcPr>
            <w:tcW w:w="3802" w:type="dxa"/>
          </w:tcPr>
          <w:p w:rsidR="00BD7405" w:rsidRPr="00905950" w:rsidRDefault="00F2125D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Nombrar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Ni ye kädegue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Nombre esa persona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F2125D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Kädriere </w:t>
            </w:r>
          </w:p>
        </w:tc>
        <w:tc>
          <w:tcPr>
            <w:tcW w:w="3802" w:type="dxa"/>
          </w:tcPr>
          <w:p w:rsidR="00BD7405" w:rsidRPr="00905950" w:rsidRDefault="00F2125D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Conversar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Ani kugwe kädriere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Vamos a conversar el tema </w:t>
            </w:r>
          </w:p>
        </w:tc>
      </w:tr>
      <w:tr w:rsidR="00900032" w:rsidRPr="00905950" w:rsidTr="0010192E">
        <w:trPr>
          <w:trHeight w:val="289"/>
        </w:trPr>
        <w:tc>
          <w:tcPr>
            <w:tcW w:w="3271" w:type="dxa"/>
          </w:tcPr>
          <w:p w:rsidR="00900032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Kaen </w:t>
            </w:r>
          </w:p>
        </w:tc>
        <w:tc>
          <w:tcPr>
            <w:tcW w:w="3802" w:type="dxa"/>
          </w:tcPr>
          <w:p w:rsidR="00900032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Agarrar </w:t>
            </w:r>
          </w:p>
        </w:tc>
        <w:tc>
          <w:tcPr>
            <w:tcW w:w="3254" w:type="dxa"/>
          </w:tcPr>
          <w:p w:rsidR="00900032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Kwi se kain </w:t>
            </w:r>
          </w:p>
        </w:tc>
        <w:tc>
          <w:tcPr>
            <w:tcW w:w="3985" w:type="dxa"/>
          </w:tcPr>
          <w:p w:rsidR="00900032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Agarre ese gallina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B007C1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Käingä </w:t>
            </w:r>
          </w:p>
        </w:tc>
        <w:tc>
          <w:tcPr>
            <w:tcW w:w="3802" w:type="dxa"/>
          </w:tcPr>
          <w:p w:rsidR="00BD7405" w:rsidRPr="00905950" w:rsidRDefault="00B007C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Alzar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Krimna  ye käingä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ese varilla 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Kaibe </w:t>
            </w:r>
          </w:p>
        </w:tc>
        <w:tc>
          <w:tcPr>
            <w:tcW w:w="3802" w:type="dxa"/>
          </w:tcPr>
          <w:p w:rsidR="00BD7405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Solo </w:t>
            </w:r>
          </w:p>
        </w:tc>
        <w:tc>
          <w:tcPr>
            <w:tcW w:w="3254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Mä näin kaibe </w:t>
            </w:r>
          </w:p>
        </w:tc>
        <w:tc>
          <w:tcPr>
            <w:tcW w:w="3985" w:type="dxa"/>
          </w:tcPr>
          <w:p w:rsidR="00BD7405" w:rsidRPr="00905950" w:rsidRDefault="0061525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Usted va ir solo.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Kaindare </w:t>
            </w:r>
          </w:p>
        </w:tc>
        <w:tc>
          <w:tcPr>
            <w:tcW w:w="3802" w:type="dxa"/>
          </w:tcPr>
          <w:p w:rsidR="00BD7405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Perseguir </w:t>
            </w:r>
          </w:p>
        </w:tc>
        <w:tc>
          <w:tcPr>
            <w:tcW w:w="3254" w:type="dxa"/>
          </w:tcPr>
          <w:p w:rsidR="00BD7405" w:rsidRPr="00905950" w:rsidRDefault="009517C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Nugrä tä kwi kaindare</w:t>
            </w:r>
          </w:p>
        </w:tc>
        <w:tc>
          <w:tcPr>
            <w:tcW w:w="3985" w:type="dxa"/>
          </w:tcPr>
          <w:p w:rsidR="00BD7405" w:rsidRPr="00905950" w:rsidRDefault="009517C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perro está persiguiendo a la gallina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Kaingäbiti </w:t>
            </w:r>
          </w:p>
        </w:tc>
        <w:tc>
          <w:tcPr>
            <w:tcW w:w="3802" w:type="dxa"/>
          </w:tcPr>
          <w:p w:rsidR="00BD7405" w:rsidRPr="00905950" w:rsidRDefault="00900032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Recibir </w:t>
            </w:r>
          </w:p>
        </w:tc>
        <w:tc>
          <w:tcPr>
            <w:tcW w:w="3254" w:type="dxa"/>
          </w:tcPr>
          <w:p w:rsidR="00BD7405" w:rsidRPr="00905950" w:rsidRDefault="003E083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Ngwian ye kaingäbiti </w:t>
            </w:r>
          </w:p>
        </w:tc>
        <w:tc>
          <w:tcPr>
            <w:tcW w:w="3985" w:type="dxa"/>
          </w:tcPr>
          <w:p w:rsidR="00BD7405" w:rsidRPr="00905950" w:rsidRDefault="003E0831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Reciba esa plata </w:t>
            </w:r>
          </w:p>
        </w:tc>
      </w:tr>
      <w:tr w:rsidR="00BD7405" w:rsidRPr="00905950" w:rsidTr="0010192E">
        <w:trPr>
          <w:trHeight w:val="289"/>
        </w:trPr>
        <w:tc>
          <w:tcPr>
            <w:tcW w:w="3271" w:type="dxa"/>
          </w:tcPr>
          <w:p w:rsidR="00BD7405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Käjugue </w:t>
            </w:r>
          </w:p>
        </w:tc>
        <w:tc>
          <w:tcPr>
            <w:tcW w:w="3802" w:type="dxa"/>
          </w:tcPr>
          <w:p w:rsidR="00BD7405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Silvar </w:t>
            </w:r>
          </w:p>
        </w:tc>
        <w:tc>
          <w:tcPr>
            <w:tcW w:w="3254" w:type="dxa"/>
          </w:tcPr>
          <w:p w:rsidR="00BD7405" w:rsidRPr="00905950" w:rsidRDefault="001906FA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Käjugue dite </w:t>
            </w:r>
          </w:p>
        </w:tc>
        <w:tc>
          <w:tcPr>
            <w:tcW w:w="3985" w:type="dxa"/>
          </w:tcPr>
          <w:p w:rsidR="00BD7405" w:rsidRPr="00905950" w:rsidRDefault="001906FA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Silbe fuerte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Käli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Saliva </w:t>
            </w:r>
          </w:p>
        </w:tc>
        <w:tc>
          <w:tcPr>
            <w:tcW w:w="3254" w:type="dxa"/>
          </w:tcPr>
          <w:p w:rsidR="00791BE0" w:rsidRPr="00905950" w:rsidRDefault="00C07CD8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Kwe k</w:t>
            </w:r>
            <w:r w:rsidR="001906F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äli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>kiti tuara</w:t>
            </w:r>
          </w:p>
        </w:tc>
        <w:tc>
          <w:tcPr>
            <w:tcW w:w="3985" w:type="dxa"/>
          </w:tcPr>
          <w:p w:rsidR="00791BE0" w:rsidRPr="00905950" w:rsidRDefault="00C07CD8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El tiro saliva para ver.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Käme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Malo </w:t>
            </w:r>
          </w:p>
        </w:tc>
        <w:tc>
          <w:tcPr>
            <w:tcW w:w="3254" w:type="dxa"/>
          </w:tcPr>
          <w:p w:rsidR="00791BE0" w:rsidRPr="00905950" w:rsidRDefault="000B3027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San </w:t>
            </w:r>
            <w:r w:rsidR="00D863A6">
              <w:rPr>
                <w:rFonts w:ascii="Century Gothic" w:eastAsia="Batang" w:hAnsi="Century Gothic"/>
                <w:sz w:val="28"/>
                <w:szCs w:val="28"/>
              </w:rPr>
              <w:t xml:space="preserve">ye käme </w:t>
            </w:r>
          </w:p>
        </w:tc>
        <w:tc>
          <w:tcPr>
            <w:tcW w:w="3985" w:type="dxa"/>
          </w:tcPr>
          <w:p w:rsidR="00791BE0" w:rsidRPr="00905950" w:rsidRDefault="00D863A6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serpiente es malo.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Kämigue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Matar </w:t>
            </w:r>
          </w:p>
        </w:tc>
        <w:tc>
          <w:tcPr>
            <w:tcW w:w="3254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Kwi ye kämigai nigwe</w:t>
            </w:r>
            <w:r w:rsidR="000B302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Mataremos esa gallina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Kändän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Ardilla </w:t>
            </w:r>
          </w:p>
        </w:tc>
        <w:tc>
          <w:tcPr>
            <w:tcW w:w="3254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Kändän rubun krubäte  </w:t>
            </w:r>
          </w:p>
        </w:tc>
        <w:tc>
          <w:tcPr>
            <w:tcW w:w="3985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ardilla es muy brava.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Känäira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Hace días </w:t>
            </w:r>
          </w:p>
        </w:tc>
        <w:tc>
          <w:tcPr>
            <w:tcW w:w="3254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känäira kiala tuaba tigwe</w:t>
            </w:r>
          </w:p>
        </w:tc>
        <w:tc>
          <w:tcPr>
            <w:tcW w:w="3985" w:type="dxa"/>
          </w:tcPr>
          <w:p w:rsidR="00791BE0" w:rsidRPr="00905950" w:rsidRDefault="00916C84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Hace días vi </w:t>
            </w:r>
            <w:r w:rsidR="007423E9">
              <w:rPr>
                <w:rFonts w:ascii="Century Gothic" w:eastAsia="Batang" w:hAnsi="Century Gothic"/>
                <w:sz w:val="28"/>
                <w:szCs w:val="28"/>
              </w:rPr>
              <w:t xml:space="preserve">un tucán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Käne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Adelante </w:t>
            </w:r>
          </w:p>
        </w:tc>
        <w:tc>
          <w:tcPr>
            <w:tcW w:w="3254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Nugrä ye juen käne </w:t>
            </w:r>
          </w:p>
        </w:tc>
        <w:tc>
          <w:tcPr>
            <w:tcW w:w="3985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Envié de primero al perro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404A9B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Ka</w:t>
            </w:r>
            <w:r w:rsidR="00AD481E" w:rsidRPr="00500D9A">
              <w:rPr>
                <w:rFonts w:ascii="Century Gothic" w:eastAsia="Batang" w:hAnsi="Century Gothic"/>
                <w:sz w:val="28"/>
                <w:szCs w:val="28"/>
              </w:rPr>
              <w:t>índari</w:t>
            </w:r>
          </w:p>
        </w:tc>
        <w:tc>
          <w:tcPr>
            <w:tcW w:w="3802" w:type="dxa"/>
          </w:tcPr>
          <w:p w:rsidR="00AD481E" w:rsidRPr="00905950" w:rsidRDefault="00AD481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Corretear</w:t>
            </w:r>
          </w:p>
        </w:tc>
        <w:tc>
          <w:tcPr>
            <w:tcW w:w="3254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Mütü ye kaindari </w:t>
            </w:r>
          </w:p>
        </w:tc>
        <w:tc>
          <w:tcPr>
            <w:tcW w:w="3985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Córrete al cerdo 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Kagoto</w:t>
            </w:r>
          </w:p>
        </w:tc>
        <w:tc>
          <w:tcPr>
            <w:tcW w:w="3802" w:type="dxa"/>
          </w:tcPr>
          <w:p w:rsidR="00AD481E" w:rsidRPr="00905950" w:rsidRDefault="00AD481E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Pipa</w:t>
            </w:r>
            <w:r w:rsidR="00404A9B">
              <w:rPr>
                <w:rFonts w:ascii="Century Gothic" w:eastAsia="Batang" w:hAnsi="Century Gothic"/>
                <w:sz w:val="28"/>
                <w:szCs w:val="28"/>
              </w:rPr>
              <w:t xml:space="preserve"> (fumar)</w:t>
            </w:r>
          </w:p>
        </w:tc>
        <w:tc>
          <w:tcPr>
            <w:tcW w:w="3254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Kagoto ye ti roaigwe </w:t>
            </w:r>
          </w:p>
        </w:tc>
        <w:tc>
          <w:tcPr>
            <w:tcW w:w="3985" w:type="dxa"/>
          </w:tcPr>
          <w:p w:rsidR="00AD481E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pipa es de mi abuelo.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500D9A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791BE0"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Känene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Buscar </w:t>
            </w:r>
          </w:p>
        </w:tc>
        <w:tc>
          <w:tcPr>
            <w:tcW w:w="3254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Ngin ye känene</w:t>
            </w:r>
          </w:p>
        </w:tc>
        <w:tc>
          <w:tcPr>
            <w:tcW w:w="3985" w:type="dxa"/>
          </w:tcPr>
          <w:p w:rsidR="00791BE0" w:rsidRPr="00905950" w:rsidRDefault="00404A9B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Busque ese gusano.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Känengri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Adelante 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Meigo nigui ti känengri</w:t>
            </w:r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Meigo fue delante de mí.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Känime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cerca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 tigwe känime </w:t>
            </w:r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casa está muy cerca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Käsenda 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En la Montaña 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run nigui käsenda </w:t>
            </w:r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papa se fue en la montaña. </w:t>
            </w:r>
          </w:p>
        </w:tc>
      </w:tr>
      <w:tr w:rsidR="00791BE0" w:rsidRPr="00905950" w:rsidTr="0010192E">
        <w:trPr>
          <w:trHeight w:val="289"/>
        </w:trPr>
        <w:tc>
          <w:tcPr>
            <w:tcW w:w="3271" w:type="dxa"/>
          </w:tcPr>
          <w:p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 kugwe</w:t>
            </w:r>
          </w:p>
        </w:tc>
        <w:tc>
          <w:tcPr>
            <w:tcW w:w="3802" w:type="dxa"/>
          </w:tcPr>
          <w:p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Quemar </w:t>
            </w:r>
          </w:p>
        </w:tc>
        <w:tc>
          <w:tcPr>
            <w:tcW w:w="3254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Ni se tä kä kugwe</w:t>
            </w:r>
          </w:p>
        </w:tc>
        <w:tc>
          <w:tcPr>
            <w:tcW w:w="3985" w:type="dxa"/>
          </w:tcPr>
          <w:p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está quemando.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Känsren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Coca leca</w:t>
            </w:r>
          </w:p>
        </w:tc>
        <w:tc>
          <w:tcPr>
            <w:tcW w:w="3254" w:type="dxa"/>
          </w:tcPr>
          <w:p w:rsidR="00AD481E" w:rsidRPr="00905950" w:rsidRDefault="00F8072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Käsren ye mogre</w:t>
            </w:r>
          </w:p>
        </w:tc>
        <w:tc>
          <w:tcPr>
            <w:tcW w:w="3985" w:type="dxa"/>
          </w:tcPr>
          <w:p w:rsidR="00AD481E" w:rsidRPr="00905950" w:rsidRDefault="00F8072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coca leca es muy </w:t>
            </w:r>
            <w:r w:rsidR="00D92458">
              <w:rPr>
                <w:rFonts w:ascii="Century Gothic" w:eastAsia="Batang" w:hAnsi="Century Gothic"/>
                <w:sz w:val="28"/>
                <w:szCs w:val="28"/>
              </w:rPr>
              <w:t xml:space="preserve">huraña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 nugwe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Incendio </w:t>
            </w:r>
          </w:p>
        </w:tc>
        <w:tc>
          <w:tcPr>
            <w:tcW w:w="3254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kä nugwi  dera </w:t>
            </w:r>
          </w:p>
        </w:tc>
        <w:tc>
          <w:tcPr>
            <w:tcW w:w="3985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Hace rato se incendió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Kare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Cantar </w:t>
            </w:r>
          </w:p>
        </w:tc>
        <w:tc>
          <w:tcPr>
            <w:tcW w:w="3254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Jetebe nigwe kare </w:t>
            </w:r>
          </w:p>
        </w:tc>
        <w:tc>
          <w:tcPr>
            <w:tcW w:w="3985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Mañana vamos a cantar.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Kare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Verde </w:t>
            </w:r>
          </w:p>
        </w:tc>
        <w:tc>
          <w:tcPr>
            <w:tcW w:w="3254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Dän tigwe ye kare </w:t>
            </w:r>
          </w:p>
        </w:tc>
        <w:tc>
          <w:tcPr>
            <w:tcW w:w="3985" w:type="dxa"/>
          </w:tcPr>
          <w:p w:rsidR="00AD481E" w:rsidRPr="00905950" w:rsidRDefault="00D9245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ropa es verde.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Käre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Siempre </w:t>
            </w:r>
          </w:p>
        </w:tc>
        <w:tc>
          <w:tcPr>
            <w:tcW w:w="3254" w:type="dxa"/>
          </w:tcPr>
          <w:p w:rsidR="00AD481E" w:rsidRPr="00905950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Käre ti kugwe noen </w:t>
            </w:r>
          </w:p>
        </w:tc>
        <w:tc>
          <w:tcPr>
            <w:tcW w:w="3985" w:type="dxa"/>
          </w:tcPr>
          <w:p w:rsidR="00AD481E" w:rsidRPr="00905950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Siempre escuche mis palabras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Kärera </w:t>
            </w:r>
          </w:p>
        </w:tc>
        <w:tc>
          <w:tcPr>
            <w:tcW w:w="3802" w:type="dxa"/>
          </w:tcPr>
          <w:p w:rsidR="00AD481E" w:rsidRPr="00905950" w:rsidRDefault="00F333E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Por</w:t>
            </w:r>
            <w:r w:rsidR="00AD481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siempre </w:t>
            </w:r>
          </w:p>
        </w:tc>
        <w:tc>
          <w:tcPr>
            <w:tcW w:w="3254" w:type="dxa"/>
          </w:tcPr>
          <w:p w:rsidR="00AD481E" w:rsidRPr="00905950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Kwe blite kärera</w:t>
            </w:r>
          </w:p>
        </w:tc>
        <w:tc>
          <w:tcPr>
            <w:tcW w:w="3985" w:type="dxa"/>
          </w:tcPr>
          <w:p w:rsidR="00B00B0D" w:rsidRPr="00905950" w:rsidRDefault="00F333E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habla por</w:t>
            </w:r>
            <w:r w:rsidR="00B00B0D">
              <w:rPr>
                <w:rFonts w:ascii="Century Gothic" w:eastAsia="Batang" w:hAnsi="Century Gothic"/>
                <w:sz w:val="28"/>
                <w:szCs w:val="28"/>
              </w:rPr>
              <w:t xml:space="preserve"> siempre. </w:t>
            </w:r>
          </w:p>
        </w:tc>
      </w:tr>
      <w:tr w:rsidR="00B00B0D" w:rsidRPr="00905950" w:rsidTr="0010192E">
        <w:trPr>
          <w:trHeight w:val="289"/>
        </w:trPr>
        <w:tc>
          <w:tcPr>
            <w:tcW w:w="3271" w:type="dxa"/>
          </w:tcPr>
          <w:p w:rsidR="00B00B0D" w:rsidRPr="00500D9A" w:rsidRDefault="00B00B0D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Kärerañera </w:t>
            </w:r>
          </w:p>
        </w:tc>
        <w:tc>
          <w:tcPr>
            <w:tcW w:w="3802" w:type="dxa"/>
          </w:tcPr>
          <w:p w:rsidR="00B00B0D" w:rsidRPr="00905950" w:rsidRDefault="00F333E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Para siempre</w:t>
            </w:r>
          </w:p>
        </w:tc>
        <w:tc>
          <w:tcPr>
            <w:tcW w:w="3254" w:type="dxa"/>
          </w:tcPr>
          <w:p w:rsidR="00B00B0D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</w:tcPr>
          <w:p w:rsidR="00B00B0D" w:rsidRDefault="00B00B0D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Kärere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Llamar </w:t>
            </w:r>
          </w:p>
        </w:tc>
        <w:tc>
          <w:tcPr>
            <w:tcW w:w="3254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ye kärere </w:t>
            </w:r>
          </w:p>
        </w:tc>
        <w:tc>
          <w:tcPr>
            <w:tcW w:w="3985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Llame a esa persona.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Kätogwä 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Selva </w:t>
            </w:r>
          </w:p>
        </w:tc>
        <w:tc>
          <w:tcPr>
            <w:tcW w:w="3254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Kwra tä kätogwäte </w:t>
            </w:r>
          </w:p>
        </w:tc>
        <w:tc>
          <w:tcPr>
            <w:tcW w:w="3985" w:type="dxa"/>
          </w:tcPr>
          <w:p w:rsidR="00AD481E" w:rsidRPr="00905950" w:rsidRDefault="007C384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tigre está en la selva.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Käde</w:t>
            </w:r>
          </w:p>
        </w:tc>
        <w:tc>
          <w:tcPr>
            <w:tcW w:w="3802" w:type="dxa"/>
          </w:tcPr>
          <w:p w:rsidR="00AD481E" w:rsidRPr="00905950" w:rsidRDefault="00AD481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Picante</w:t>
            </w:r>
          </w:p>
        </w:tc>
        <w:tc>
          <w:tcPr>
            <w:tcW w:w="3254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Ngita ye käte </w:t>
            </w:r>
          </w:p>
        </w:tc>
        <w:tc>
          <w:tcPr>
            <w:tcW w:w="3985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Este chile es picante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r w:rsidR="003A075C"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500D9A">
              <w:rPr>
                <w:rFonts w:ascii="Century Gothic" w:eastAsia="Batang" w:hAnsi="Century Gothic"/>
                <w:sz w:val="28"/>
                <w:szCs w:val="28"/>
              </w:rPr>
              <w:t>te</w:t>
            </w:r>
          </w:p>
        </w:tc>
        <w:tc>
          <w:tcPr>
            <w:tcW w:w="3802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Dentro del </w:t>
            </w:r>
            <w:r w:rsidR="00AD481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terreno  </w:t>
            </w:r>
          </w:p>
        </w:tc>
        <w:tc>
          <w:tcPr>
            <w:tcW w:w="3254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Jue ye tä kä te </w:t>
            </w:r>
          </w:p>
        </w:tc>
        <w:tc>
          <w:tcPr>
            <w:tcW w:w="3985" w:type="dxa"/>
          </w:tcPr>
          <w:p w:rsidR="00AD481E" w:rsidRPr="00905950" w:rsidRDefault="003A075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La casa tä dentro de terreno.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Kämä</w:t>
            </w:r>
          </w:p>
        </w:tc>
        <w:tc>
          <w:tcPr>
            <w:tcW w:w="3802" w:type="dxa"/>
          </w:tcPr>
          <w:p w:rsidR="00AD481E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Tres hojas</w:t>
            </w:r>
          </w:p>
        </w:tc>
        <w:tc>
          <w:tcPr>
            <w:tcW w:w="3254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Kiga </w:t>
            </w:r>
            <w:r w:rsidR="003A075C">
              <w:rPr>
                <w:rFonts w:ascii="Century Gothic" w:eastAsia="Batang" w:hAnsi="Century Gothic"/>
                <w:sz w:val="28"/>
                <w:szCs w:val="28"/>
              </w:rPr>
              <w:t xml:space="preserve">ye tiguegä kämä </w:t>
            </w:r>
          </w:p>
        </w:tc>
        <w:tc>
          <w:tcPr>
            <w:tcW w:w="3985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Corte tres hojas de pita. </w:t>
            </w:r>
          </w:p>
        </w:tc>
      </w:tr>
      <w:tr w:rsidR="00AD481E" w:rsidRPr="00905950" w:rsidTr="0010192E">
        <w:trPr>
          <w:trHeight w:val="289"/>
        </w:trPr>
        <w:tc>
          <w:tcPr>
            <w:tcW w:w="3271" w:type="dxa"/>
          </w:tcPr>
          <w:p w:rsidR="00AD481E" w:rsidRPr="00500D9A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Käinte</w:t>
            </w:r>
          </w:p>
        </w:tc>
        <w:tc>
          <w:tcPr>
            <w:tcW w:w="3802" w:type="dxa"/>
          </w:tcPr>
          <w:p w:rsidR="00AD481E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Sacudir</w:t>
            </w:r>
          </w:p>
        </w:tc>
        <w:tc>
          <w:tcPr>
            <w:tcW w:w="3254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Sombrero ye käinte </w:t>
            </w:r>
          </w:p>
        </w:tc>
        <w:tc>
          <w:tcPr>
            <w:tcW w:w="3985" w:type="dxa"/>
          </w:tcPr>
          <w:p w:rsidR="00AD481E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Sacuda el sombrero.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00D9A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00D9A">
              <w:rPr>
                <w:rFonts w:ascii="Century Gothic" w:eastAsia="Batang" w:hAnsi="Century Gothic"/>
                <w:sz w:val="28"/>
                <w:szCs w:val="28"/>
              </w:rPr>
              <w:t>Kärie</w:t>
            </w:r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Tapa</w:t>
            </w:r>
          </w:p>
        </w:tc>
        <w:tc>
          <w:tcPr>
            <w:tcW w:w="3254" w:type="dxa"/>
          </w:tcPr>
          <w:p w:rsidR="003263EF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Ugwen kärie ye känene</w:t>
            </w:r>
          </w:p>
        </w:tc>
        <w:tc>
          <w:tcPr>
            <w:tcW w:w="3985" w:type="dxa"/>
          </w:tcPr>
          <w:p w:rsidR="003263EF" w:rsidRPr="00905950" w:rsidRDefault="003C72F4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Busque la tapa de la olla.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Käburie</w:t>
            </w:r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Basura</w:t>
            </w:r>
          </w:p>
        </w:tc>
        <w:tc>
          <w:tcPr>
            <w:tcW w:w="3254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Käburie  kitegä </w:t>
            </w:r>
          </w:p>
        </w:tc>
        <w:tc>
          <w:tcPr>
            <w:tcW w:w="3985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Bote la basura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lastRenderedPageBreak/>
              <w:t>Kädri</w:t>
            </w:r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Al  Este</w:t>
            </w:r>
          </w:p>
        </w:tc>
        <w:tc>
          <w:tcPr>
            <w:tcW w:w="3254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Ngwana ki kadri </w:t>
            </w:r>
          </w:p>
        </w:tc>
        <w:tc>
          <w:tcPr>
            <w:tcW w:w="3985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sol salió al este.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Kegue</w:t>
            </w:r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Vaciar</w:t>
            </w:r>
          </w:p>
        </w:tc>
        <w:tc>
          <w:tcPr>
            <w:tcW w:w="3254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Ñö ye kegue siäte </w:t>
            </w:r>
          </w:p>
        </w:tc>
        <w:tc>
          <w:tcPr>
            <w:tcW w:w="3985" w:type="dxa"/>
          </w:tcPr>
          <w:p w:rsidR="003263EF" w:rsidRPr="00905950" w:rsidRDefault="00DD22E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Vacié el agua en la calabaza.  </w:t>
            </w:r>
          </w:p>
        </w:tc>
      </w:tr>
      <w:tr w:rsidR="003263EF" w:rsidRPr="00905950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Kebe</w:t>
            </w:r>
          </w:p>
        </w:tc>
        <w:tc>
          <w:tcPr>
            <w:tcW w:w="3802" w:type="dxa"/>
          </w:tcPr>
          <w:p w:rsidR="003263EF" w:rsidRPr="00905950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Camarón</w:t>
            </w:r>
          </w:p>
        </w:tc>
        <w:tc>
          <w:tcPr>
            <w:tcW w:w="3254" w:type="dxa"/>
          </w:tcPr>
          <w:p w:rsidR="003263EF" w:rsidRPr="00905950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Kebe ye bä tain </w:t>
            </w:r>
          </w:p>
        </w:tc>
        <w:tc>
          <w:tcPr>
            <w:tcW w:w="3985" w:type="dxa"/>
          </w:tcPr>
          <w:p w:rsidR="003263EF" w:rsidRPr="00905950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camarón es de color rojo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Kebe</w:t>
            </w:r>
          </w:p>
        </w:tc>
        <w:tc>
          <w:tcPr>
            <w:tcW w:w="3802" w:type="dxa"/>
          </w:tcPr>
          <w:p w:rsidR="003263EF" w:rsidRPr="003C72F4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Comején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mägwe kebe kugwa dere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tarde vas a quemar el comején.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Kegue</w:t>
            </w:r>
          </w:p>
        </w:tc>
        <w:tc>
          <w:tcPr>
            <w:tcW w:w="3802" w:type="dxa"/>
          </w:tcPr>
          <w:p w:rsidR="003263EF" w:rsidRPr="003C72F4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Rascar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trö  kegue 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Rásqueme la espalda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Keguete</w:t>
            </w:r>
          </w:p>
        </w:tc>
        <w:tc>
          <w:tcPr>
            <w:tcW w:w="3802" w:type="dxa"/>
          </w:tcPr>
          <w:p w:rsidR="003263EF" w:rsidRPr="003C72F4" w:rsidRDefault="003263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Cosquillar, piñizcar 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Mä nibi keguete 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Usted lo está cosquillando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Kena</w:t>
            </w:r>
          </w:p>
        </w:tc>
        <w:tc>
          <w:tcPr>
            <w:tcW w:w="3802" w:type="dxa"/>
          </w:tcPr>
          <w:p w:rsidR="003263E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Primero</w:t>
            </w:r>
          </w:p>
        </w:tc>
        <w:tc>
          <w:tcPr>
            <w:tcW w:w="3254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Rua migue blite kena </w:t>
            </w:r>
          </w:p>
        </w:tc>
        <w:tc>
          <w:tcPr>
            <w:tcW w:w="3985" w:type="dxa"/>
          </w:tcPr>
          <w:p w:rsidR="003263EF" w:rsidRPr="00A621D8" w:rsidRDefault="00BF3E6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Deje hablar primero al señor. </w:t>
            </w:r>
          </w:p>
        </w:tc>
      </w:tr>
      <w:tr w:rsidR="003263EF" w:rsidRPr="00A621D8" w:rsidTr="0010192E">
        <w:trPr>
          <w:trHeight w:val="289"/>
        </w:trPr>
        <w:tc>
          <w:tcPr>
            <w:tcW w:w="3271" w:type="dxa"/>
          </w:tcPr>
          <w:p w:rsidR="003263E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Kenguema</w:t>
            </w:r>
          </w:p>
        </w:tc>
        <w:tc>
          <w:tcPr>
            <w:tcW w:w="3802" w:type="dxa"/>
          </w:tcPr>
          <w:p w:rsidR="003263E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Papaya</w:t>
            </w:r>
          </w:p>
        </w:tc>
        <w:tc>
          <w:tcPr>
            <w:tcW w:w="3254" w:type="dxa"/>
          </w:tcPr>
          <w:p w:rsidR="003263E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Keguema ne  kögö </w:t>
            </w:r>
          </w:p>
        </w:tc>
        <w:tc>
          <w:tcPr>
            <w:tcW w:w="3985" w:type="dxa"/>
          </w:tcPr>
          <w:p w:rsidR="003263E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Compre esta  papaya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Kete</w:t>
            </w:r>
          </w:p>
        </w:tc>
        <w:tc>
          <w:tcPr>
            <w:tcW w:w="3802" w:type="dxa"/>
          </w:tcPr>
          <w:p w:rsidR="00BC7C3F" w:rsidRPr="003C72F4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Semillero </w:t>
            </w:r>
          </w:p>
        </w:tc>
        <w:tc>
          <w:tcPr>
            <w:tcW w:w="3254" w:type="dxa"/>
          </w:tcPr>
          <w:p w:rsidR="00BC7C3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Nara kwa ye kete </w:t>
            </w:r>
          </w:p>
        </w:tc>
        <w:tc>
          <w:tcPr>
            <w:tcW w:w="3985" w:type="dxa"/>
          </w:tcPr>
          <w:p w:rsidR="00BC7C3F" w:rsidRPr="00A621D8" w:rsidRDefault="00C977F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Haga semillero de naranja.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 xml:space="preserve">Kedete 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Sostener 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Chi ne kedete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Sostenga a este bebe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Kede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Amontonar, agrupar 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Ngi ye kete kabre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Amontone bástate la leña.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Kedebiti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Tapar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Bilon ye kedebiti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Tape el pilón.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Ken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A la par</w:t>
            </w:r>
          </w:p>
        </w:tc>
        <w:tc>
          <w:tcPr>
            <w:tcW w:w="3254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Jagwe ti ken </w:t>
            </w:r>
          </w:p>
        </w:tc>
        <w:tc>
          <w:tcPr>
            <w:tcW w:w="3985" w:type="dxa"/>
          </w:tcPr>
          <w:p w:rsidR="00BC7C3F" w:rsidRPr="00A621D8" w:rsidRDefault="00757D0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Venga a la par mío. 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Kedeiti</w:t>
            </w:r>
          </w:p>
        </w:tc>
        <w:tc>
          <w:tcPr>
            <w:tcW w:w="3802" w:type="dxa"/>
          </w:tcPr>
          <w:p w:rsidR="00BC7C3F" w:rsidRPr="003C72F4" w:rsidRDefault="00C3586B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Un grupo </w:t>
            </w:r>
          </w:p>
        </w:tc>
        <w:tc>
          <w:tcPr>
            <w:tcW w:w="3254" w:type="dxa"/>
          </w:tcPr>
          <w:p w:rsidR="00BC7C3F" w:rsidRPr="00A621D8" w:rsidRDefault="00C3586B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Jä uguegro kediti </w:t>
            </w:r>
          </w:p>
        </w:tc>
        <w:tc>
          <w:tcPr>
            <w:tcW w:w="3985" w:type="dxa"/>
          </w:tcPr>
          <w:p w:rsidR="00BC7C3F" w:rsidRPr="00A621D8" w:rsidRDefault="00C3586B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Recoja en un grupo las piedras.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517F24" w:rsidRDefault="00E60E16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517F24">
              <w:rPr>
                <w:rFonts w:ascii="Century Gothic" w:eastAsia="Batang" w:hAnsi="Century Gothic"/>
                <w:sz w:val="28"/>
                <w:szCs w:val="28"/>
              </w:rPr>
              <w:t>Kega</w:t>
            </w:r>
          </w:p>
        </w:tc>
        <w:tc>
          <w:tcPr>
            <w:tcW w:w="3802" w:type="dxa"/>
          </w:tcPr>
          <w:p w:rsidR="00BC7C3F" w:rsidRPr="003C72F4" w:rsidRDefault="00A655F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Llenar </w:t>
            </w:r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BC7C3F" w:rsidRPr="00A621D8" w:rsidRDefault="00E60E1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Dö</w:t>
            </w:r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ye kega siäte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BC7C3F" w:rsidRPr="00A621D8" w:rsidRDefault="00A655F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Riegue </w:t>
            </w:r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la chicha al suelo.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BC7C3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Keta 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Grupos  </w:t>
            </w:r>
          </w:p>
        </w:tc>
        <w:tc>
          <w:tcPr>
            <w:tcW w:w="3254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Mungwe ja keta ketebu </w:t>
            </w:r>
          </w:p>
        </w:tc>
        <w:tc>
          <w:tcPr>
            <w:tcW w:w="3985" w:type="dxa"/>
          </w:tcPr>
          <w:p w:rsidR="00BC7C3F" w:rsidRPr="00A621D8" w:rsidRDefault="001B5565" w:rsidP="001B5565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Hagan dos grupos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BC7C3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Ketabe </w:t>
            </w:r>
          </w:p>
        </w:tc>
        <w:tc>
          <w:tcPr>
            <w:tcW w:w="3802" w:type="dxa"/>
          </w:tcPr>
          <w:p w:rsidR="00BC7C3F" w:rsidRPr="003C72F4" w:rsidRDefault="00BC7C3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Cuantos grupos </w:t>
            </w:r>
          </w:p>
        </w:tc>
        <w:tc>
          <w:tcPr>
            <w:tcW w:w="3254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Ketabe tuani </w:t>
            </w:r>
          </w:p>
        </w:tc>
        <w:tc>
          <w:tcPr>
            <w:tcW w:w="3985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Cuantos grupos de personas vieron.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Ketamä </w:t>
            </w:r>
          </w:p>
        </w:tc>
        <w:tc>
          <w:tcPr>
            <w:tcW w:w="3802" w:type="dxa"/>
          </w:tcPr>
          <w:p w:rsidR="00BC7C3F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 Tres grupos </w:t>
            </w:r>
          </w:p>
        </w:tc>
        <w:tc>
          <w:tcPr>
            <w:tcW w:w="3254" w:type="dxa"/>
          </w:tcPr>
          <w:p w:rsidR="00BC7C3F" w:rsidRPr="00A621D8" w:rsidRDefault="001B5565" w:rsidP="001B5565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Jä ye tä ketamä yete.  </w:t>
            </w:r>
          </w:p>
        </w:tc>
        <w:tc>
          <w:tcPr>
            <w:tcW w:w="3985" w:type="dxa"/>
          </w:tcPr>
          <w:p w:rsidR="00BC7C3F" w:rsidRPr="00A621D8" w:rsidRDefault="001B556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Hay tres grupos de piedras 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Ketegä </w:t>
            </w:r>
          </w:p>
        </w:tc>
        <w:tc>
          <w:tcPr>
            <w:tcW w:w="3802" w:type="dxa"/>
          </w:tcPr>
          <w:p w:rsidR="00BC7C3F" w:rsidRPr="003C72F4" w:rsidRDefault="009046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Cercar, encerrar </w:t>
            </w:r>
          </w:p>
        </w:tc>
        <w:tc>
          <w:tcPr>
            <w:tcW w:w="3254" w:type="dxa"/>
          </w:tcPr>
          <w:p w:rsidR="00BC7C3F" w:rsidRPr="00A621D8" w:rsidRDefault="009046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Kwi ye ketegä jubäre</w:t>
            </w:r>
          </w:p>
        </w:tc>
        <w:tc>
          <w:tcPr>
            <w:tcW w:w="3985" w:type="dxa"/>
          </w:tcPr>
          <w:p w:rsidR="00BC7C3F" w:rsidRPr="00A621D8" w:rsidRDefault="009046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Encierre a fuera a los pollos</w:t>
            </w:r>
          </w:p>
        </w:tc>
      </w:tr>
      <w:tr w:rsidR="00BC7C3F" w:rsidRPr="00A621D8" w:rsidTr="0010192E">
        <w:trPr>
          <w:trHeight w:val="289"/>
        </w:trPr>
        <w:tc>
          <w:tcPr>
            <w:tcW w:w="3271" w:type="dxa"/>
          </w:tcPr>
          <w:p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175B9D">
              <w:rPr>
                <w:rFonts w:ascii="Century Gothic" w:eastAsia="Batang" w:hAnsi="Century Gothic"/>
                <w:sz w:val="28"/>
                <w:szCs w:val="28"/>
              </w:rPr>
              <w:lastRenderedPageBreak/>
              <w:t xml:space="preserve">Ketegä </w:t>
            </w:r>
          </w:p>
        </w:tc>
        <w:tc>
          <w:tcPr>
            <w:tcW w:w="3802" w:type="dxa"/>
          </w:tcPr>
          <w:p w:rsidR="00BC7C3F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Pegar </w:t>
            </w:r>
          </w:p>
        </w:tc>
        <w:tc>
          <w:tcPr>
            <w:tcW w:w="3254" w:type="dxa"/>
          </w:tcPr>
          <w:p w:rsidR="00BC7C3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Ketegä</w:t>
            </w:r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 trägwata bätä. </w:t>
            </w:r>
          </w:p>
        </w:tc>
        <w:tc>
          <w:tcPr>
            <w:tcW w:w="3985" w:type="dxa"/>
          </w:tcPr>
          <w:p w:rsidR="00BC7C3F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Péguele la hoja. 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175B9D">
              <w:rPr>
                <w:rFonts w:ascii="Century Gothic" w:eastAsia="Batang" w:hAnsi="Century Gothic"/>
                <w:sz w:val="28"/>
                <w:szCs w:val="28"/>
              </w:rPr>
              <w:t>ki</w:t>
            </w:r>
          </w:p>
        </w:tc>
        <w:tc>
          <w:tcPr>
            <w:tcW w:w="3802" w:type="dxa"/>
          </w:tcPr>
          <w:p w:rsidR="000D6E19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>Cercado</w:t>
            </w:r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, encierro </w:t>
            </w:r>
          </w:p>
        </w:tc>
        <w:tc>
          <w:tcPr>
            <w:tcW w:w="3254" w:type="dxa"/>
          </w:tcPr>
          <w:p w:rsidR="000D6E19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 sribere mütü krägue </w:t>
            </w:r>
          </w:p>
        </w:tc>
        <w:tc>
          <w:tcPr>
            <w:tcW w:w="3985" w:type="dxa"/>
          </w:tcPr>
          <w:p w:rsidR="000D6E19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Hágale un encierro al cerdo.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Kira</w:t>
            </w:r>
          </w:p>
        </w:tc>
        <w:tc>
          <w:tcPr>
            <w:tcW w:w="3802" w:type="dxa"/>
          </w:tcPr>
          <w:p w:rsidR="000D6E19" w:rsidRPr="00904695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Antigua</w:t>
            </w:r>
          </w:p>
        </w:tc>
        <w:tc>
          <w:tcPr>
            <w:tcW w:w="3254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Kira agwane mölö tuani</w:t>
            </w:r>
          </w:p>
        </w:tc>
        <w:tc>
          <w:tcPr>
            <w:tcW w:w="3985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Antiguamente vieron a una danta.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Kira</w:t>
            </w:r>
          </w:p>
        </w:tc>
        <w:tc>
          <w:tcPr>
            <w:tcW w:w="3802" w:type="dxa"/>
          </w:tcPr>
          <w:p w:rsidR="000D6E19" w:rsidRPr="00904695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Vino (</w:t>
            </w:r>
            <w:r w:rsidR="005F3B97">
              <w:rPr>
                <w:rFonts w:ascii="Century Gothic" w:eastAsia="Batang" w:hAnsi="Century Gothic" w:cs="Arial"/>
                <w:sz w:val="28"/>
                <w:szCs w:val="28"/>
              </w:rPr>
              <w:t xml:space="preserve">verbo venir en pasado 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)   </w:t>
            </w:r>
          </w:p>
        </w:tc>
        <w:tc>
          <w:tcPr>
            <w:tcW w:w="3254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meye </w:t>
            </w:r>
            <w:r w:rsidR="00FD148A">
              <w:rPr>
                <w:rFonts w:ascii="Century Gothic" w:eastAsia="Batang" w:hAnsi="Century Gothic"/>
                <w:sz w:val="28"/>
                <w:szCs w:val="28"/>
              </w:rPr>
              <w:t>kira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mamá ya vino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175B9D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</w:t>
            </w:r>
            <w:r w:rsidR="000D6E19" w:rsidRPr="00175B9D">
              <w:rPr>
                <w:rFonts w:ascii="Century Gothic" w:eastAsia="Batang" w:hAnsi="Century Gothic" w:cs="Arial"/>
                <w:sz w:val="28"/>
                <w:szCs w:val="28"/>
              </w:rPr>
              <w:t>iängätä</w:t>
            </w:r>
          </w:p>
        </w:tc>
        <w:tc>
          <w:tcPr>
            <w:tcW w:w="3802" w:type="dxa"/>
          </w:tcPr>
          <w:p w:rsidR="000D6E19" w:rsidRPr="00904695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r w:rsidR="00CA307F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Hierba </w:t>
            </w:r>
          </w:p>
        </w:tc>
        <w:tc>
          <w:tcPr>
            <w:tcW w:w="3254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Kiängätä ye käme </w:t>
            </w:r>
          </w:p>
        </w:tc>
        <w:tc>
          <w:tcPr>
            <w:tcW w:w="3985" w:type="dxa"/>
          </w:tcPr>
          <w:p w:rsidR="000D6E19" w:rsidRPr="00A621D8" w:rsidRDefault="006C267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hierba es malo. </w:t>
            </w:r>
          </w:p>
        </w:tc>
      </w:tr>
      <w:tr w:rsidR="000D6E19" w:rsidRPr="00A621D8" w:rsidTr="0010192E">
        <w:trPr>
          <w:trHeight w:val="289"/>
        </w:trPr>
        <w:tc>
          <w:tcPr>
            <w:tcW w:w="3271" w:type="dxa"/>
          </w:tcPr>
          <w:p w:rsidR="000D6E19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 xml:space="preserve">Kia kia </w:t>
            </w:r>
          </w:p>
        </w:tc>
        <w:tc>
          <w:tcPr>
            <w:tcW w:w="3802" w:type="dxa"/>
          </w:tcPr>
          <w:p w:rsidR="000D6E19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pedacitos </w:t>
            </w:r>
          </w:p>
        </w:tc>
        <w:tc>
          <w:tcPr>
            <w:tcW w:w="3254" w:type="dxa"/>
          </w:tcPr>
          <w:p w:rsidR="000D6E19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Kri ye tregue kia kia </w:t>
            </w:r>
          </w:p>
        </w:tc>
        <w:tc>
          <w:tcPr>
            <w:tcW w:w="3985" w:type="dxa"/>
          </w:tcPr>
          <w:p w:rsidR="000D6E19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Parta en pedacitos ese árbol.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Kide</w:t>
            </w:r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Mano</w:t>
            </w:r>
          </w:p>
        </w:tc>
        <w:tc>
          <w:tcPr>
            <w:tcW w:w="3254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kide ye kri </w:t>
            </w:r>
          </w:p>
        </w:tc>
        <w:tc>
          <w:tcPr>
            <w:tcW w:w="3985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mano es grande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Kiben</w:t>
            </w:r>
          </w:p>
        </w:tc>
        <w:tc>
          <w:tcPr>
            <w:tcW w:w="3802" w:type="dxa"/>
          </w:tcPr>
          <w:p w:rsidR="00CA307F" w:rsidRPr="00904695" w:rsidRDefault="009958AC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Vino con él. </w:t>
            </w:r>
          </w:p>
        </w:tc>
        <w:tc>
          <w:tcPr>
            <w:tcW w:w="3254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Meri kwe kiben </w:t>
            </w:r>
          </w:p>
        </w:tc>
        <w:tc>
          <w:tcPr>
            <w:tcW w:w="3985" w:type="dxa"/>
          </w:tcPr>
          <w:p w:rsidR="00CA307F" w:rsidRPr="00A621D8" w:rsidRDefault="009958AC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mujer vino con el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75B9D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75B9D">
              <w:rPr>
                <w:rFonts w:ascii="Century Gothic" w:eastAsia="Batang" w:hAnsi="Century Gothic" w:cs="Arial"/>
                <w:sz w:val="28"/>
                <w:szCs w:val="28"/>
              </w:rPr>
              <w:t>Kimu</w:t>
            </w:r>
          </w:p>
        </w:tc>
        <w:tc>
          <w:tcPr>
            <w:tcW w:w="3802" w:type="dxa"/>
          </w:tcPr>
          <w:p w:rsidR="00CA307F" w:rsidRPr="00904695" w:rsidRDefault="00C676F3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Estococas(plantas) </w:t>
            </w:r>
          </w:p>
        </w:tc>
        <w:tc>
          <w:tcPr>
            <w:tcW w:w="3254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Kimu ye bäsegä </w:t>
            </w:r>
          </w:p>
        </w:tc>
        <w:tc>
          <w:tcPr>
            <w:tcW w:w="3985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Limpie la planta estococas.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Kidri</w:t>
            </w:r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Sarna</w:t>
            </w:r>
          </w:p>
        </w:tc>
        <w:tc>
          <w:tcPr>
            <w:tcW w:w="3254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Kidri ye käme </w:t>
            </w:r>
          </w:p>
        </w:tc>
        <w:tc>
          <w:tcPr>
            <w:tcW w:w="3985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sarna es mala. </w:t>
            </w:r>
          </w:p>
        </w:tc>
      </w:tr>
      <w:tr w:rsidR="00CA307F" w:rsidRPr="00A621D8" w:rsidTr="0010192E">
        <w:trPr>
          <w:trHeight w:val="271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Kitete</w:t>
            </w:r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Seleccionar</w:t>
            </w:r>
          </w:p>
        </w:tc>
        <w:tc>
          <w:tcPr>
            <w:tcW w:w="3254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Muma ye kitete </w:t>
            </w:r>
          </w:p>
        </w:tc>
        <w:tc>
          <w:tcPr>
            <w:tcW w:w="3985" w:type="dxa"/>
          </w:tcPr>
          <w:p w:rsidR="00CA307F" w:rsidRPr="00A621D8" w:rsidRDefault="00C676F3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Seleccione ese frijol.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Kideiti </w:t>
            </w:r>
          </w:p>
        </w:tc>
        <w:tc>
          <w:tcPr>
            <w:tcW w:w="3802" w:type="dxa"/>
          </w:tcPr>
          <w:p w:rsidR="00CA307F" w:rsidRPr="00904695" w:rsidRDefault="00C676F3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Un</w:t>
            </w:r>
            <w:r w:rsidR="00790761">
              <w:rPr>
                <w:rFonts w:ascii="Century Gothic" w:eastAsia="Batang" w:hAnsi="Century Gothic" w:cs="Arial"/>
                <w:sz w:val="28"/>
                <w:szCs w:val="28"/>
              </w:rPr>
              <w:t>a racima</w:t>
            </w:r>
          </w:p>
        </w:tc>
        <w:tc>
          <w:tcPr>
            <w:tcW w:w="3254" w:type="dxa"/>
          </w:tcPr>
          <w:p w:rsidR="00CA307F" w:rsidRPr="00A621D8" w:rsidRDefault="0079076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Bla ye  tigegä kideiti. </w:t>
            </w:r>
          </w:p>
        </w:tc>
        <w:tc>
          <w:tcPr>
            <w:tcW w:w="3985" w:type="dxa"/>
          </w:tcPr>
          <w:p w:rsidR="00CA307F" w:rsidRPr="00A621D8" w:rsidRDefault="00790761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Corte una racima de plátano.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Kirire</w:t>
            </w:r>
          </w:p>
        </w:tc>
        <w:tc>
          <w:tcPr>
            <w:tcW w:w="3802" w:type="dxa"/>
          </w:tcPr>
          <w:p w:rsidR="00CA307F" w:rsidRPr="00904695" w:rsidRDefault="00EA4195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Torcido </w:t>
            </w:r>
          </w:p>
        </w:tc>
        <w:tc>
          <w:tcPr>
            <w:tcW w:w="3254" w:type="dxa"/>
          </w:tcPr>
          <w:p w:rsidR="00CA307F" w:rsidRPr="00A621D8" w:rsidRDefault="00EA41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Ü ye krä kirire </w:t>
            </w:r>
          </w:p>
        </w:tc>
        <w:tc>
          <w:tcPr>
            <w:tcW w:w="3985" w:type="dxa"/>
          </w:tcPr>
          <w:p w:rsidR="00CA307F" w:rsidRPr="00A621D8" w:rsidRDefault="00EA4195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cabo de hacha está torcido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Kiadre</w:t>
            </w:r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niños</w:t>
            </w:r>
          </w:p>
        </w:tc>
        <w:tc>
          <w:tcPr>
            <w:tcW w:w="3254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Kiadre ye kärere nete </w:t>
            </w:r>
          </w:p>
        </w:tc>
        <w:tc>
          <w:tcPr>
            <w:tcW w:w="3985" w:type="dxa"/>
          </w:tcPr>
          <w:p w:rsidR="00CA307F" w:rsidRPr="00A621D8" w:rsidRDefault="00740480" w:rsidP="0074048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Llamen aquí a esos niños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Kiala</w:t>
            </w:r>
          </w:p>
        </w:tc>
        <w:tc>
          <w:tcPr>
            <w:tcW w:w="3802" w:type="dxa"/>
          </w:tcPr>
          <w:p w:rsidR="00CA307F" w:rsidRPr="00904695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Tucán</w:t>
            </w:r>
          </w:p>
        </w:tc>
        <w:tc>
          <w:tcPr>
            <w:tcW w:w="3254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Kiala ye bä tuäre</w:t>
            </w:r>
          </w:p>
        </w:tc>
        <w:tc>
          <w:tcPr>
            <w:tcW w:w="3985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tucán tiene varios colores 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Kian</w:t>
            </w:r>
          </w:p>
        </w:tc>
        <w:tc>
          <w:tcPr>
            <w:tcW w:w="3802" w:type="dxa"/>
          </w:tcPr>
          <w:p w:rsidR="00CA307F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Leche</w:t>
            </w:r>
          </w:p>
        </w:tc>
        <w:tc>
          <w:tcPr>
            <w:tcW w:w="3254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Kian bien nu yei </w:t>
            </w:r>
          </w:p>
        </w:tc>
        <w:tc>
          <w:tcPr>
            <w:tcW w:w="3985" w:type="dxa"/>
          </w:tcPr>
          <w:p w:rsidR="00CA307F" w:rsidRPr="00A621D8" w:rsidRDefault="00740480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Deje la leche al perro</w:t>
            </w:r>
          </w:p>
        </w:tc>
      </w:tr>
      <w:tr w:rsidR="00CA307F" w:rsidRPr="00A621D8" w:rsidTr="0010192E">
        <w:trPr>
          <w:trHeight w:val="289"/>
        </w:trPr>
        <w:tc>
          <w:tcPr>
            <w:tcW w:w="3271" w:type="dxa"/>
          </w:tcPr>
          <w:p w:rsidR="00CA307F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Kianinte</w:t>
            </w:r>
          </w:p>
        </w:tc>
        <w:tc>
          <w:tcPr>
            <w:tcW w:w="3802" w:type="dxa"/>
          </w:tcPr>
          <w:p w:rsidR="00CA307F" w:rsidRPr="00904695" w:rsidRDefault="006B2C26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Vaciaron</w:t>
            </w:r>
          </w:p>
        </w:tc>
        <w:tc>
          <w:tcPr>
            <w:tcW w:w="3254" w:type="dxa"/>
          </w:tcPr>
          <w:p w:rsidR="00CA307F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Ñö  ye kianinte chitani </w:t>
            </w:r>
          </w:p>
        </w:tc>
        <w:tc>
          <w:tcPr>
            <w:tcW w:w="3985" w:type="dxa"/>
          </w:tcPr>
          <w:p w:rsidR="00CA307F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Vaciaron poquito el agua. </w:t>
            </w:r>
          </w:p>
        </w:tc>
      </w:tr>
      <w:tr w:rsidR="00C936D2" w:rsidRPr="00A621D8" w:rsidTr="0010192E">
        <w:trPr>
          <w:trHeight w:val="289"/>
        </w:trPr>
        <w:tc>
          <w:tcPr>
            <w:tcW w:w="3271" w:type="dxa"/>
          </w:tcPr>
          <w:p w:rsidR="00C936D2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Kianinde</w:t>
            </w:r>
          </w:p>
        </w:tc>
        <w:tc>
          <w:tcPr>
            <w:tcW w:w="3802" w:type="dxa"/>
          </w:tcPr>
          <w:p w:rsidR="00C936D2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Rajar una hoja </w:t>
            </w:r>
          </w:p>
        </w:tc>
        <w:tc>
          <w:tcPr>
            <w:tcW w:w="3254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Kiga kä ye kianinde kwe </w:t>
            </w:r>
          </w:p>
        </w:tc>
        <w:tc>
          <w:tcPr>
            <w:tcW w:w="3985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rajo la hoja de pita </w:t>
            </w:r>
          </w:p>
        </w:tc>
      </w:tr>
      <w:tr w:rsidR="00C936D2" w:rsidRPr="00A621D8" w:rsidTr="0010192E">
        <w:trPr>
          <w:trHeight w:val="289"/>
        </w:trPr>
        <w:tc>
          <w:tcPr>
            <w:tcW w:w="3271" w:type="dxa"/>
          </w:tcPr>
          <w:p w:rsidR="00C936D2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Kiri</w:t>
            </w:r>
          </w:p>
        </w:tc>
        <w:tc>
          <w:tcPr>
            <w:tcW w:w="3802" w:type="dxa"/>
          </w:tcPr>
          <w:p w:rsidR="00C936D2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 su lado</w:t>
            </w:r>
          </w:p>
        </w:tc>
        <w:tc>
          <w:tcPr>
            <w:tcW w:w="3254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Ngutuä kiri jue tä kwe </w:t>
            </w:r>
          </w:p>
        </w:tc>
        <w:tc>
          <w:tcPr>
            <w:tcW w:w="3985" w:type="dxa"/>
          </w:tcPr>
          <w:p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Al lado del cerro tiene la casa. </w:t>
            </w:r>
          </w:p>
        </w:tc>
      </w:tr>
      <w:tr w:rsidR="00740480" w:rsidRPr="00A621D8" w:rsidTr="0010192E">
        <w:trPr>
          <w:trHeight w:val="393"/>
        </w:trPr>
        <w:tc>
          <w:tcPr>
            <w:tcW w:w="3271" w:type="dxa"/>
          </w:tcPr>
          <w:p w:rsidR="00740480" w:rsidRPr="0010192E" w:rsidRDefault="0074048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Kite</w:t>
            </w:r>
          </w:p>
        </w:tc>
        <w:tc>
          <w:tcPr>
            <w:tcW w:w="3802" w:type="dxa"/>
          </w:tcPr>
          <w:p w:rsidR="00740480" w:rsidRPr="00904695" w:rsidRDefault="0074048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Tirar</w:t>
            </w:r>
          </w:p>
        </w:tc>
        <w:tc>
          <w:tcPr>
            <w:tcW w:w="3254" w:type="dxa"/>
          </w:tcPr>
          <w:p w:rsidR="00740480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Käbure ye ñukwä kite </w:t>
            </w:r>
          </w:p>
        </w:tc>
        <w:tc>
          <w:tcPr>
            <w:tcW w:w="3985" w:type="dxa"/>
          </w:tcPr>
          <w:p w:rsidR="00740480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No bote la basura.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Kiga </w:t>
            </w:r>
          </w:p>
        </w:tc>
        <w:tc>
          <w:tcPr>
            <w:tcW w:w="3802" w:type="dxa"/>
          </w:tcPr>
          <w:p w:rsidR="00AC15B7" w:rsidRPr="00904695" w:rsidRDefault="006B2C26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Mata </w:t>
            </w:r>
            <w:r w:rsidR="00AC15B7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pita </w:t>
            </w:r>
          </w:p>
        </w:tc>
        <w:tc>
          <w:tcPr>
            <w:tcW w:w="3254" w:type="dxa"/>
          </w:tcPr>
          <w:p w:rsidR="00AC15B7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Ani kiga nögö </w:t>
            </w:r>
          </w:p>
        </w:tc>
        <w:tc>
          <w:tcPr>
            <w:tcW w:w="3985" w:type="dxa"/>
          </w:tcPr>
          <w:p w:rsidR="00AC15B7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sembrar mata de pita. </w:t>
            </w:r>
          </w:p>
        </w:tc>
      </w:tr>
      <w:tr w:rsidR="00C936D2" w:rsidRPr="00A621D8" w:rsidTr="0010192E">
        <w:trPr>
          <w:trHeight w:val="289"/>
        </w:trPr>
        <w:tc>
          <w:tcPr>
            <w:tcW w:w="3271" w:type="dxa"/>
          </w:tcPr>
          <w:p w:rsidR="00C936D2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Kimien </w:t>
            </w:r>
          </w:p>
        </w:tc>
        <w:tc>
          <w:tcPr>
            <w:tcW w:w="3802" w:type="dxa"/>
          </w:tcPr>
          <w:p w:rsidR="00C936D2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Dormir </w:t>
            </w:r>
          </w:p>
        </w:tc>
        <w:tc>
          <w:tcPr>
            <w:tcW w:w="3254" w:type="dxa"/>
          </w:tcPr>
          <w:p w:rsidR="00C936D2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Kwe tä kimien yete </w:t>
            </w:r>
          </w:p>
        </w:tc>
        <w:tc>
          <w:tcPr>
            <w:tcW w:w="3985" w:type="dxa"/>
          </w:tcPr>
          <w:p w:rsidR="00C936D2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</w:t>
            </w:r>
            <w:r w:rsidR="00D81F8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>está</w:t>
            </w:r>
            <w:r w:rsidR="00D81F87">
              <w:rPr>
                <w:rFonts w:ascii="Century Gothic" w:eastAsia="Batang" w:hAnsi="Century Gothic"/>
                <w:sz w:val="28"/>
                <w:szCs w:val="28"/>
              </w:rPr>
              <w:t xml:space="preserve"> durmiendo ahí.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Kisegwä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Puño </w:t>
            </w:r>
          </w:p>
        </w:tc>
        <w:tc>
          <w:tcPr>
            <w:tcW w:w="3254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Kisegwä ye migue yete  </w:t>
            </w:r>
          </w:p>
        </w:tc>
        <w:tc>
          <w:tcPr>
            <w:tcW w:w="3985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Ponga el puño ahí.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Kitegä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Botar </w:t>
            </w:r>
          </w:p>
        </w:tc>
        <w:tc>
          <w:tcPr>
            <w:tcW w:w="3254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Ani käburie kitegä </w:t>
            </w:r>
          </w:p>
        </w:tc>
        <w:tc>
          <w:tcPr>
            <w:tcW w:w="3985" w:type="dxa"/>
          </w:tcPr>
          <w:p w:rsidR="00AC15B7" w:rsidRPr="00A621D8" w:rsidRDefault="003968E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botar basura.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Kite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Echar </w:t>
            </w:r>
          </w:p>
        </w:tc>
        <w:tc>
          <w:tcPr>
            <w:tcW w:w="3254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Muma kite ugwente </w:t>
            </w:r>
          </w:p>
        </w:tc>
        <w:tc>
          <w:tcPr>
            <w:tcW w:w="3985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Eche los frijoles en la olla.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Kite </w:t>
            </w:r>
          </w:p>
        </w:tc>
        <w:tc>
          <w:tcPr>
            <w:tcW w:w="3802" w:type="dxa"/>
          </w:tcPr>
          <w:p w:rsidR="00AC15B7" w:rsidRPr="00904695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Lanzar </w:t>
            </w:r>
          </w:p>
        </w:tc>
        <w:tc>
          <w:tcPr>
            <w:tcW w:w="3254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Naran kite tie </w:t>
            </w:r>
          </w:p>
        </w:tc>
        <w:tc>
          <w:tcPr>
            <w:tcW w:w="3985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Lánceme esa naranja.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Kloso</w:t>
            </w:r>
          </w:p>
        </w:tc>
        <w:tc>
          <w:tcPr>
            <w:tcW w:w="3802" w:type="dxa"/>
          </w:tcPr>
          <w:p w:rsidR="00AC15B7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Mejilla  </w:t>
            </w:r>
          </w:p>
        </w:tc>
        <w:tc>
          <w:tcPr>
            <w:tcW w:w="3254" w:type="dxa"/>
          </w:tcPr>
          <w:p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Kwe kloso </w:t>
            </w:r>
            <w:r w:rsidR="00A56FEE">
              <w:rPr>
                <w:rFonts w:ascii="Century Gothic" w:eastAsia="Batang" w:hAnsi="Century Gothic"/>
                <w:sz w:val="28"/>
                <w:szCs w:val="28"/>
              </w:rPr>
              <w:t xml:space="preserve">nga </w:t>
            </w:r>
          </w:p>
        </w:tc>
        <w:tc>
          <w:tcPr>
            <w:tcW w:w="3985" w:type="dxa"/>
          </w:tcPr>
          <w:p w:rsidR="00AC15B7" w:rsidRPr="00A621D8" w:rsidRDefault="00A56FE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tiene la mejilla larga </w:t>
            </w:r>
          </w:p>
        </w:tc>
      </w:tr>
      <w:tr w:rsidR="00AC15B7" w:rsidRPr="00A621D8" w:rsidTr="0010192E">
        <w:trPr>
          <w:trHeight w:val="289"/>
        </w:trPr>
        <w:tc>
          <w:tcPr>
            <w:tcW w:w="3271" w:type="dxa"/>
          </w:tcPr>
          <w:p w:rsidR="00AC15B7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Klä </w:t>
            </w:r>
          </w:p>
        </w:tc>
        <w:tc>
          <w:tcPr>
            <w:tcW w:w="3802" w:type="dxa"/>
          </w:tcPr>
          <w:p w:rsidR="00AC15B7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Barba </w:t>
            </w:r>
          </w:p>
        </w:tc>
        <w:tc>
          <w:tcPr>
            <w:tcW w:w="3254" w:type="dxa"/>
          </w:tcPr>
          <w:p w:rsidR="00AC15B7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Rua klä nibira ngwen </w:t>
            </w:r>
          </w:p>
        </w:tc>
        <w:tc>
          <w:tcPr>
            <w:tcW w:w="3985" w:type="dxa"/>
          </w:tcPr>
          <w:p w:rsidR="00AC15B7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señor tiene la barba blanca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Klon 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Cuerpo Espín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Klon ye tugwäte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cuerpo Espín es espinoso.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Klabo 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Clavo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Klabo nigui ti ngotote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metió  un clavo en mis pies.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Grasa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Ngiri ye kö krubäte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carne tiene mucha grasa.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 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Hilo 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Kwe kö ngwen kögäni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compro un hilo de color blanco.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Köte</w:t>
            </w:r>
          </w:p>
        </w:tc>
        <w:tc>
          <w:tcPr>
            <w:tcW w:w="3802" w:type="dxa"/>
          </w:tcPr>
          <w:p w:rsidR="00AC5F1F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Gordo</w:t>
            </w:r>
          </w:p>
        </w:tc>
        <w:tc>
          <w:tcPr>
            <w:tcW w:w="3254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Mäda tigwe köte </w:t>
            </w:r>
          </w:p>
        </w:tc>
        <w:tc>
          <w:tcPr>
            <w:tcW w:w="3985" w:type="dxa"/>
          </w:tcPr>
          <w:p w:rsidR="00AC5F1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caballo es gordo.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Kobaire </w:t>
            </w:r>
          </w:p>
        </w:tc>
        <w:tc>
          <w:tcPr>
            <w:tcW w:w="3802" w:type="dxa"/>
          </w:tcPr>
          <w:p w:rsidR="00AC5F1F" w:rsidRPr="00904695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Compadrear </w:t>
            </w:r>
          </w:p>
        </w:tc>
        <w:tc>
          <w:tcPr>
            <w:tcW w:w="3254" w:type="dxa"/>
          </w:tcPr>
          <w:p w:rsidR="00AC5F1F" w:rsidRPr="00A621D8" w:rsidRDefault="000F21F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Ani kobaire jabe  </w:t>
            </w:r>
          </w:p>
        </w:tc>
        <w:tc>
          <w:tcPr>
            <w:tcW w:w="3985" w:type="dxa"/>
          </w:tcPr>
          <w:p w:rsidR="00AC5F1F" w:rsidRPr="00A621D8" w:rsidRDefault="000F21F8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ser compadres </w:t>
            </w:r>
          </w:p>
        </w:tc>
      </w:tr>
      <w:tr w:rsidR="00AC5F1F" w:rsidRPr="00A621D8" w:rsidTr="0010192E">
        <w:trPr>
          <w:trHeight w:val="289"/>
        </w:trPr>
        <w:tc>
          <w:tcPr>
            <w:tcW w:w="3271" w:type="dxa"/>
          </w:tcPr>
          <w:p w:rsidR="00AC5F1F" w:rsidRPr="0010192E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 xml:space="preserve">Köbö </w:t>
            </w:r>
          </w:p>
        </w:tc>
        <w:tc>
          <w:tcPr>
            <w:tcW w:w="3802" w:type="dxa"/>
          </w:tcPr>
          <w:p w:rsidR="00AC5F1F" w:rsidRPr="00904695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Sueño </w:t>
            </w:r>
          </w:p>
        </w:tc>
        <w:tc>
          <w:tcPr>
            <w:tcW w:w="3254" w:type="dxa"/>
          </w:tcPr>
          <w:p w:rsidR="00AC5F1F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Köbö tigwe käme  </w:t>
            </w:r>
          </w:p>
        </w:tc>
        <w:tc>
          <w:tcPr>
            <w:tcW w:w="3985" w:type="dxa"/>
          </w:tcPr>
          <w:p w:rsidR="00AC5F1F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sueño es feo </w:t>
            </w:r>
          </w:p>
        </w:tc>
      </w:tr>
      <w:tr w:rsidR="0010192E" w:rsidRPr="00A621D8" w:rsidTr="0010192E">
        <w:trPr>
          <w:trHeight w:val="289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Köböi </w:t>
            </w:r>
          </w:p>
        </w:tc>
        <w:tc>
          <w:tcPr>
            <w:tcW w:w="3802" w:type="dxa"/>
            <w:vMerge w:val="restart"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Día </w:t>
            </w:r>
          </w:p>
        </w:tc>
        <w:tc>
          <w:tcPr>
            <w:tcW w:w="3254" w:type="dxa"/>
            <w:vMerge w:val="restart"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Matare nigwe köböi migai </w:t>
            </w:r>
          </w:p>
        </w:tc>
        <w:tc>
          <w:tcPr>
            <w:tcW w:w="3985" w:type="dxa"/>
            <w:vMerge w:val="restart"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Hagamos hoy día </w:t>
            </w:r>
          </w:p>
        </w:tc>
      </w:tr>
      <w:tr w:rsidR="0010192E" w:rsidRPr="00A621D8" w:rsidTr="0010192E">
        <w:trPr>
          <w:trHeight w:val="760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Köböti</w:t>
            </w:r>
          </w:p>
        </w:tc>
        <w:tc>
          <w:tcPr>
            <w:tcW w:w="3802" w:type="dxa"/>
            <w:vMerge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  <w:vMerge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621D8" w:rsidRPr="00A621D8" w:rsidTr="0010192E">
        <w:trPr>
          <w:trHeight w:val="289"/>
        </w:trPr>
        <w:tc>
          <w:tcPr>
            <w:tcW w:w="3271" w:type="dxa"/>
          </w:tcPr>
          <w:p w:rsidR="00A621D8" w:rsidRPr="0010192E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Köbö bäbe </w:t>
            </w:r>
          </w:p>
        </w:tc>
        <w:tc>
          <w:tcPr>
            <w:tcW w:w="3802" w:type="dxa"/>
          </w:tcPr>
          <w:p w:rsidR="00A621D8" w:rsidRPr="00904695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Cuantos días </w:t>
            </w:r>
          </w:p>
        </w:tc>
        <w:tc>
          <w:tcPr>
            <w:tcW w:w="3254" w:type="dxa"/>
          </w:tcPr>
          <w:p w:rsidR="00A621D8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Köbö bäbe ngäbe rugai </w:t>
            </w:r>
          </w:p>
        </w:tc>
        <w:tc>
          <w:tcPr>
            <w:tcW w:w="3985" w:type="dxa"/>
          </w:tcPr>
          <w:p w:rsidR="00A621D8" w:rsidRPr="00A621D8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Cuantos días llegaran la gente.</w:t>
            </w:r>
          </w:p>
        </w:tc>
      </w:tr>
      <w:tr w:rsidR="0010192E" w:rsidRPr="00A621D8" w:rsidTr="0010192E">
        <w:trPr>
          <w:trHeight w:val="697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Köbö kite </w:t>
            </w:r>
          </w:p>
          <w:p w:rsidR="0010192E" w:rsidRPr="006C267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802" w:type="dxa"/>
            <w:vMerge w:val="restart"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Fijar la fecha  </w:t>
            </w:r>
          </w:p>
        </w:tc>
        <w:tc>
          <w:tcPr>
            <w:tcW w:w="3254" w:type="dxa"/>
            <w:vMerge w:val="restart"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Ani köbö kite sribira </w:t>
            </w:r>
          </w:p>
        </w:tc>
        <w:tc>
          <w:tcPr>
            <w:tcW w:w="3985" w:type="dxa"/>
            <w:vMerge w:val="restart"/>
          </w:tcPr>
          <w:p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Fijemos fechas para trabajar. </w:t>
            </w:r>
          </w:p>
        </w:tc>
      </w:tr>
      <w:tr w:rsidR="0010192E" w:rsidRPr="00A621D8" w:rsidTr="0010192E">
        <w:trPr>
          <w:trHeight w:val="697"/>
        </w:trPr>
        <w:tc>
          <w:tcPr>
            <w:tcW w:w="3271" w:type="dxa"/>
          </w:tcPr>
          <w:p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Köbö migue  </w:t>
            </w:r>
          </w:p>
        </w:tc>
        <w:tc>
          <w:tcPr>
            <w:tcW w:w="3802" w:type="dxa"/>
            <w:vMerge/>
          </w:tcPr>
          <w:p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  <w:vMerge/>
          </w:tcPr>
          <w:p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621D8" w:rsidRPr="001F40F4" w:rsidTr="0010192E">
        <w:trPr>
          <w:trHeight w:val="289"/>
        </w:trPr>
        <w:tc>
          <w:tcPr>
            <w:tcW w:w="3271" w:type="dxa"/>
          </w:tcPr>
          <w:p w:rsidR="00A621D8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Köböre </w:t>
            </w:r>
          </w:p>
        </w:tc>
        <w:tc>
          <w:tcPr>
            <w:tcW w:w="3802" w:type="dxa"/>
          </w:tcPr>
          <w:p w:rsidR="00A621D8" w:rsidRPr="00755469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755469">
              <w:rPr>
                <w:rFonts w:ascii="Century Gothic" w:eastAsia="Batang" w:hAnsi="Century Gothic" w:cs="Arial"/>
                <w:sz w:val="28"/>
                <w:szCs w:val="28"/>
              </w:rPr>
              <w:t xml:space="preserve">Soñar </w:t>
            </w:r>
          </w:p>
        </w:tc>
        <w:tc>
          <w:tcPr>
            <w:tcW w:w="3254" w:type="dxa"/>
          </w:tcPr>
          <w:p w:rsidR="00A621D8" w:rsidRPr="00755469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55469">
              <w:rPr>
                <w:rFonts w:ascii="Century Gothic" w:eastAsia="Batang" w:hAnsi="Century Gothic"/>
                <w:sz w:val="28"/>
                <w:szCs w:val="28"/>
              </w:rPr>
              <w:t xml:space="preserve">Ni ye köböre käre </w:t>
            </w:r>
          </w:p>
        </w:tc>
        <w:tc>
          <w:tcPr>
            <w:tcW w:w="3985" w:type="dxa"/>
          </w:tcPr>
          <w:p w:rsidR="00A621D8" w:rsidRPr="00755469" w:rsidRDefault="0075546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55469">
              <w:rPr>
                <w:rFonts w:ascii="Century Gothic" w:eastAsia="Batang" w:hAnsi="Century Gothic"/>
                <w:sz w:val="28"/>
                <w:szCs w:val="28"/>
              </w:rPr>
              <w:t xml:space="preserve">El siempre sueña.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Ködä </w:t>
            </w:r>
          </w:p>
        </w:tc>
        <w:tc>
          <w:tcPr>
            <w:tcW w:w="3802" w:type="dxa"/>
          </w:tcPr>
          <w:p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Zorro </w:t>
            </w:r>
          </w:p>
        </w:tc>
        <w:tc>
          <w:tcPr>
            <w:tcW w:w="3254" w:type="dxa"/>
          </w:tcPr>
          <w:p w:rsidR="00353A70" w:rsidRPr="00755469" w:rsidRDefault="00755469" w:rsidP="00AD481E">
            <w:pPr>
              <w:rPr>
                <w:rFonts w:ascii="Century Gothic" w:eastAsia="Batang" w:hAnsi="Century Gothic"/>
                <w:sz w:val="28"/>
                <w:szCs w:val="24"/>
              </w:rPr>
            </w:pPr>
            <w:r w:rsidRPr="00755469">
              <w:rPr>
                <w:rFonts w:ascii="Century Gothic" w:eastAsia="Batang" w:hAnsi="Century Gothic"/>
                <w:sz w:val="28"/>
                <w:szCs w:val="24"/>
              </w:rPr>
              <w:t xml:space="preserve">Ködä ye bä drüne </w:t>
            </w:r>
          </w:p>
        </w:tc>
        <w:tc>
          <w:tcPr>
            <w:tcW w:w="3985" w:type="dxa"/>
          </w:tcPr>
          <w:p w:rsidR="00353A70" w:rsidRPr="00755469" w:rsidRDefault="00755469" w:rsidP="00AD481E">
            <w:pPr>
              <w:rPr>
                <w:rFonts w:ascii="Century Gothic" w:eastAsia="Batang" w:hAnsi="Century Gothic"/>
                <w:sz w:val="28"/>
                <w:szCs w:val="24"/>
              </w:rPr>
            </w:pPr>
            <w:r w:rsidRPr="00755469">
              <w:rPr>
                <w:rFonts w:ascii="Century Gothic" w:eastAsia="Batang" w:hAnsi="Century Gothic"/>
                <w:sz w:val="28"/>
                <w:szCs w:val="24"/>
              </w:rPr>
              <w:t xml:space="preserve">El zorro es de color negro. </w:t>
            </w:r>
          </w:p>
        </w:tc>
      </w:tr>
      <w:tr w:rsidR="00165D25" w:rsidRPr="001F40F4" w:rsidTr="0010192E">
        <w:trPr>
          <w:trHeight w:val="289"/>
        </w:trPr>
        <w:tc>
          <w:tcPr>
            <w:tcW w:w="3271" w:type="dxa"/>
          </w:tcPr>
          <w:p w:rsidR="00165D25" w:rsidRPr="0010192E" w:rsidRDefault="00165D25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Koben </w:t>
            </w:r>
          </w:p>
        </w:tc>
        <w:tc>
          <w:tcPr>
            <w:tcW w:w="3802" w:type="dxa"/>
          </w:tcPr>
          <w:p w:rsidR="00165D25" w:rsidRPr="00904695" w:rsidRDefault="00165D25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Tábano </w:t>
            </w:r>
          </w:p>
        </w:tc>
        <w:tc>
          <w:tcPr>
            <w:tcW w:w="3254" w:type="dxa"/>
          </w:tcPr>
          <w:p w:rsidR="00165D25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Koben kabre nere. </w:t>
            </w:r>
          </w:p>
        </w:tc>
        <w:tc>
          <w:tcPr>
            <w:tcW w:w="3985" w:type="dxa"/>
          </w:tcPr>
          <w:p w:rsidR="00165D25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Por aquí hay muchos tábano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Kögö </w:t>
            </w:r>
          </w:p>
        </w:tc>
        <w:tc>
          <w:tcPr>
            <w:tcW w:w="3802" w:type="dxa"/>
          </w:tcPr>
          <w:p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Comprar </w:t>
            </w:r>
          </w:p>
        </w:tc>
        <w:tc>
          <w:tcPr>
            <w:tcW w:w="3254" w:type="dxa"/>
          </w:tcPr>
          <w:p w:rsidR="00353A70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Ani dängutu kögö </w:t>
            </w:r>
          </w:p>
        </w:tc>
        <w:tc>
          <w:tcPr>
            <w:tcW w:w="3985" w:type="dxa"/>
          </w:tcPr>
          <w:p w:rsidR="00353A70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comprar ropa.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Kore </w:t>
            </w:r>
          </w:p>
        </w:tc>
        <w:tc>
          <w:tcPr>
            <w:tcW w:w="3802" w:type="dxa"/>
          </w:tcPr>
          <w:p w:rsidR="00353A70" w:rsidRPr="00904695" w:rsidRDefault="00ED304B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Así</w:t>
            </w:r>
            <w:r w:rsidR="00353A70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353A70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Brän sribere kore </w:t>
            </w:r>
          </w:p>
        </w:tc>
        <w:tc>
          <w:tcPr>
            <w:tcW w:w="3985" w:type="dxa"/>
          </w:tcPr>
          <w:p w:rsidR="00353A70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Hagamos así </w:t>
            </w:r>
          </w:p>
        </w:tc>
      </w:tr>
      <w:tr w:rsidR="003A5B2E" w:rsidRPr="001F40F4" w:rsidTr="0010192E">
        <w:trPr>
          <w:trHeight w:val="599"/>
        </w:trPr>
        <w:tc>
          <w:tcPr>
            <w:tcW w:w="3271" w:type="dxa"/>
          </w:tcPr>
          <w:p w:rsidR="003A5B2E" w:rsidRPr="0010192E" w:rsidRDefault="003A5B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Köre </w:t>
            </w:r>
          </w:p>
        </w:tc>
        <w:tc>
          <w:tcPr>
            <w:tcW w:w="3802" w:type="dxa"/>
          </w:tcPr>
          <w:p w:rsidR="003A5B2E" w:rsidRPr="00904695" w:rsidRDefault="003A5B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Ultimo </w:t>
            </w:r>
          </w:p>
        </w:tc>
        <w:tc>
          <w:tcPr>
            <w:tcW w:w="3254" w:type="dxa"/>
          </w:tcPr>
          <w:p w:rsidR="003A5B2E" w:rsidRPr="009C53BA" w:rsidRDefault="003A5B2E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 riga köre jie biti. </w:t>
            </w:r>
          </w:p>
        </w:tc>
        <w:tc>
          <w:tcPr>
            <w:tcW w:w="3985" w:type="dxa"/>
          </w:tcPr>
          <w:p w:rsidR="003A5B2E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Vaya de último después de él.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Kodo</w:t>
            </w:r>
          </w:p>
        </w:tc>
        <w:tc>
          <w:tcPr>
            <w:tcW w:w="3802" w:type="dxa"/>
          </w:tcPr>
          <w:p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Taparrabo</w:t>
            </w:r>
          </w:p>
        </w:tc>
        <w:tc>
          <w:tcPr>
            <w:tcW w:w="3254" w:type="dxa"/>
          </w:tcPr>
          <w:p w:rsidR="00353A70" w:rsidRPr="001F40F4" w:rsidRDefault="00120AB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Kodo ye kite ja bätä </w:t>
            </w:r>
          </w:p>
        </w:tc>
        <w:tc>
          <w:tcPr>
            <w:tcW w:w="3985" w:type="dxa"/>
          </w:tcPr>
          <w:p w:rsidR="00353A70" w:rsidRPr="001F40F4" w:rsidRDefault="00120AB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Vístase con </w:t>
            </w:r>
            <w:r w:rsidR="00FD4C7A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>
              <w:rPr>
                <w:rFonts w:ascii="Century Gothic" w:eastAsia="Batang" w:hAnsi="Century Gothic"/>
                <w:sz w:val="24"/>
                <w:szCs w:val="24"/>
              </w:rPr>
              <w:t>taparrabo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147314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 te</w:t>
            </w:r>
          </w:p>
        </w:tc>
        <w:tc>
          <w:tcPr>
            <w:tcW w:w="3802" w:type="dxa"/>
          </w:tcPr>
          <w:p w:rsidR="00353A70" w:rsidRPr="00904695" w:rsidRDefault="00147314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En el hilo </w:t>
            </w:r>
          </w:p>
        </w:tc>
        <w:tc>
          <w:tcPr>
            <w:tcW w:w="3254" w:type="dxa"/>
          </w:tcPr>
          <w:p w:rsidR="00353A70" w:rsidRPr="001F40F4" w:rsidRDefault="00443101" w:rsidP="00FD4C7A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nibi ye ngatani kö te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vaca se murió por estar en el hilo.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147314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Köto</w:t>
            </w:r>
          </w:p>
        </w:tc>
        <w:tc>
          <w:tcPr>
            <w:tcW w:w="3802" w:type="dxa"/>
          </w:tcPr>
          <w:p w:rsidR="00353A70" w:rsidRPr="00904695" w:rsidRDefault="00147314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Reir</w:t>
            </w:r>
          </w:p>
        </w:tc>
        <w:tc>
          <w:tcPr>
            <w:tcW w:w="3254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Köto krubäte 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 muy  alegre.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ED304B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Kögrä </w:t>
            </w:r>
          </w:p>
        </w:tc>
        <w:tc>
          <w:tcPr>
            <w:tcW w:w="3802" w:type="dxa"/>
          </w:tcPr>
          <w:p w:rsidR="00353A70" w:rsidRPr="00904695" w:rsidRDefault="00ED304B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Bejuco</w:t>
            </w:r>
          </w:p>
        </w:tc>
        <w:tc>
          <w:tcPr>
            <w:tcW w:w="3254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Kögrä ye krägägwe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bejuco es para la medicina.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ED304B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Kögrä </w:t>
            </w:r>
          </w:p>
        </w:tc>
        <w:tc>
          <w:tcPr>
            <w:tcW w:w="3802" w:type="dxa"/>
          </w:tcPr>
          <w:p w:rsidR="00353A70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Teléfono </w:t>
            </w:r>
            <w:r w:rsidR="00443101">
              <w:rPr>
                <w:rFonts w:ascii="Century Gothic" w:eastAsia="Batang" w:hAnsi="Century Gothic" w:cs="Arial"/>
                <w:sz w:val="28"/>
                <w:szCs w:val="28"/>
              </w:rPr>
              <w:t xml:space="preserve">(utilizado para definir la comunicación) </w:t>
            </w:r>
          </w:p>
        </w:tc>
        <w:tc>
          <w:tcPr>
            <w:tcW w:w="3254" w:type="dxa"/>
          </w:tcPr>
          <w:p w:rsidR="00353A70" w:rsidRPr="009C53BA" w:rsidRDefault="00443101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Mägwe kögrä ye biti blita </w:t>
            </w:r>
          </w:p>
        </w:tc>
        <w:tc>
          <w:tcPr>
            <w:tcW w:w="3985" w:type="dxa"/>
          </w:tcPr>
          <w:p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Comuníquese mediante </w:t>
            </w:r>
            <w:r w:rsidR="00517E8D">
              <w:rPr>
                <w:rFonts w:ascii="Century Gothic" w:eastAsia="Batang" w:hAnsi="Century Gothic"/>
                <w:sz w:val="24"/>
                <w:szCs w:val="24"/>
              </w:rPr>
              <w:t xml:space="preserve">el teléfono. </w:t>
            </w:r>
          </w:p>
        </w:tc>
      </w:tr>
      <w:tr w:rsidR="00353A70" w:rsidRPr="001F40F4" w:rsidTr="0010192E">
        <w:trPr>
          <w:trHeight w:val="289"/>
        </w:trPr>
        <w:tc>
          <w:tcPr>
            <w:tcW w:w="3271" w:type="dxa"/>
          </w:tcPr>
          <w:p w:rsidR="00353A70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r w:rsidR="00517E8D"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migue </w:t>
            </w:r>
          </w:p>
        </w:tc>
        <w:tc>
          <w:tcPr>
            <w:tcW w:w="3802" w:type="dxa"/>
          </w:tcPr>
          <w:p w:rsidR="00353A70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Iniciar una confección </w:t>
            </w:r>
          </w:p>
        </w:tc>
        <w:tc>
          <w:tcPr>
            <w:tcW w:w="3254" w:type="dxa"/>
          </w:tcPr>
          <w:p w:rsidR="00353A70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Kra ye kö migue chi</w:t>
            </w:r>
          </w:p>
        </w:tc>
        <w:tc>
          <w:tcPr>
            <w:tcW w:w="3985" w:type="dxa"/>
          </w:tcPr>
          <w:p w:rsidR="00353A70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 un poco, la confección de la chácara </w:t>
            </w:r>
          </w:p>
        </w:tc>
      </w:tr>
      <w:tr w:rsidR="009545BA" w:rsidRPr="001F40F4" w:rsidTr="0010192E">
        <w:trPr>
          <w:trHeight w:val="289"/>
        </w:trPr>
        <w:tc>
          <w:tcPr>
            <w:tcW w:w="3271" w:type="dxa"/>
          </w:tcPr>
          <w:p w:rsidR="009545BA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 xml:space="preserve">Kötä </w:t>
            </w:r>
          </w:p>
        </w:tc>
        <w:tc>
          <w:tcPr>
            <w:tcW w:w="3802" w:type="dxa"/>
          </w:tcPr>
          <w:p w:rsidR="009545BA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Hombro </w:t>
            </w:r>
          </w:p>
        </w:tc>
        <w:tc>
          <w:tcPr>
            <w:tcW w:w="3254" w:type="dxa"/>
          </w:tcPr>
          <w:p w:rsidR="009545BA" w:rsidRPr="009C53BA" w:rsidRDefault="00517E8D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Kötä me migue kri ken </w:t>
            </w:r>
          </w:p>
        </w:tc>
        <w:tc>
          <w:tcPr>
            <w:tcW w:w="3985" w:type="dxa"/>
          </w:tcPr>
          <w:p w:rsidR="009545BA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Ponga tu hombro cerca del árbol. </w:t>
            </w:r>
          </w:p>
        </w:tc>
      </w:tr>
      <w:tr w:rsidR="009545BA" w:rsidRPr="001F40F4" w:rsidTr="0010192E">
        <w:trPr>
          <w:trHeight w:val="289"/>
        </w:trPr>
        <w:tc>
          <w:tcPr>
            <w:tcW w:w="3271" w:type="dxa"/>
          </w:tcPr>
          <w:p w:rsidR="009545BA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Kötaire </w:t>
            </w:r>
          </w:p>
        </w:tc>
        <w:tc>
          <w:tcPr>
            <w:tcW w:w="3802" w:type="dxa"/>
          </w:tcPr>
          <w:p w:rsidR="009545BA" w:rsidRPr="00904695" w:rsidRDefault="00517E8D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Reírse </w:t>
            </w:r>
          </w:p>
        </w:tc>
        <w:tc>
          <w:tcPr>
            <w:tcW w:w="3254" w:type="dxa"/>
          </w:tcPr>
          <w:p w:rsidR="009545BA" w:rsidRPr="009C53BA" w:rsidRDefault="00517E8D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Kwe tä mä kötaire käre </w:t>
            </w:r>
          </w:p>
        </w:tc>
        <w:tc>
          <w:tcPr>
            <w:tcW w:w="3985" w:type="dxa"/>
          </w:tcPr>
          <w:p w:rsidR="009545BA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siempre está riéndose de usted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Kötu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Anzuelo para pescar  </w:t>
            </w:r>
          </w:p>
        </w:tc>
        <w:tc>
          <w:tcPr>
            <w:tcW w:w="3254" w:type="dxa"/>
          </w:tcPr>
          <w:p w:rsidR="00D3306F" w:rsidRPr="001F40F4" w:rsidRDefault="00517E8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Gwara migue kötu bätä.</w:t>
            </w:r>
          </w:p>
        </w:tc>
        <w:tc>
          <w:tcPr>
            <w:tcW w:w="3985" w:type="dxa"/>
          </w:tcPr>
          <w:p w:rsidR="00D3306F" w:rsidRPr="001F40F4" w:rsidRDefault="00517E8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Póngales la lombriz al anzuelo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Krä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Hueso</w:t>
            </w:r>
            <w:r w:rsidR="00DC07E5">
              <w:rPr>
                <w:rFonts w:ascii="Century Gothic" w:eastAsia="Batang" w:hAnsi="Century Gothic" w:cs="Arial"/>
                <w:sz w:val="28"/>
                <w:szCs w:val="28"/>
              </w:rPr>
              <w:t>s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D3306F" w:rsidRPr="001F40F4" w:rsidRDefault="00517E8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Ti krä nibi bren tie    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 duele los huesos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Kra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Chácara </w:t>
            </w:r>
          </w:p>
        </w:tc>
        <w:tc>
          <w:tcPr>
            <w:tcW w:w="3254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Kra ye bien tie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Mede esa chácara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 chi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Delgado </w:t>
            </w:r>
          </w:p>
        </w:tc>
        <w:tc>
          <w:tcPr>
            <w:tcW w:w="3254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Meri se krä chi krubäte 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mujer es demasiado delgado.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Kräre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Flaco </w:t>
            </w:r>
          </w:p>
        </w:tc>
        <w:tc>
          <w:tcPr>
            <w:tcW w:w="3254" w:type="dxa"/>
          </w:tcPr>
          <w:p w:rsidR="00D3306F" w:rsidRPr="001F40F4" w:rsidRDefault="00DC07E5" w:rsidP="00DC07E5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Ño bätä mä kräre ye. </w:t>
            </w:r>
          </w:p>
        </w:tc>
        <w:tc>
          <w:tcPr>
            <w:tcW w:w="3985" w:type="dxa"/>
          </w:tcPr>
          <w:p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Porque será que  estas flaco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Kräbe </w:t>
            </w:r>
          </w:p>
        </w:tc>
        <w:tc>
          <w:tcPr>
            <w:tcW w:w="3802" w:type="dxa"/>
          </w:tcPr>
          <w:p w:rsidR="00D3306F" w:rsidRPr="00904695" w:rsidRDefault="002930D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Cantidad de animales </w:t>
            </w:r>
          </w:p>
        </w:tc>
        <w:tc>
          <w:tcPr>
            <w:tcW w:w="3254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Mütü kräbe rurubäinda</w:t>
            </w:r>
          </w:p>
        </w:tc>
        <w:tc>
          <w:tcPr>
            <w:tcW w:w="3985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Cuantos cerdos están vendiendo.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Kraire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Vigilar </w:t>
            </w:r>
          </w:p>
        </w:tc>
        <w:tc>
          <w:tcPr>
            <w:tcW w:w="3254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Kwe tä kwi kraire </w:t>
            </w:r>
          </w:p>
        </w:tc>
        <w:tc>
          <w:tcPr>
            <w:tcW w:w="3985" w:type="dxa"/>
          </w:tcPr>
          <w:p w:rsidR="00D3306F" w:rsidRPr="001F40F4" w:rsidRDefault="002930D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está vigilando al pollo.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Krägä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Medicina </w:t>
            </w:r>
          </w:p>
        </w:tc>
        <w:tc>
          <w:tcPr>
            <w:tcW w:w="3254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Krägä ye rienda degä</w:t>
            </w:r>
          </w:p>
        </w:tc>
        <w:tc>
          <w:tcPr>
            <w:tcW w:w="3985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Vuelva a cocinar la medicina otra vez.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Krägue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Para </w:t>
            </w:r>
          </w:p>
        </w:tc>
        <w:tc>
          <w:tcPr>
            <w:tcW w:w="3254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Bilon  i krägue </w:t>
            </w:r>
          </w:p>
        </w:tc>
        <w:tc>
          <w:tcPr>
            <w:tcW w:w="3985" w:type="dxa"/>
          </w:tcPr>
          <w:p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pilón es para el maíz.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Krati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Un animal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Nibi ye kögö krati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Compren una vaca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Kräti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Seis animales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Mädä tä kräti migate 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Hay seis caballos en finca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Kren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Pereza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Matare kren nibi tie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Hoy tengo pereza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Krene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Perezoso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krene krubäte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 muy perezoso.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Árbol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Kri ye kä moräin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árbol se llama amarillon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Grande </w:t>
            </w:r>
          </w:p>
        </w:tc>
        <w:tc>
          <w:tcPr>
            <w:tcW w:w="3254" w:type="dxa"/>
          </w:tcPr>
          <w:p w:rsidR="00D3306F" w:rsidRPr="009C53BA" w:rsidRDefault="000C5836" w:rsidP="00D3306F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ngobo ye kri krubäte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hijo es muy grande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 blü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Flor de un árbol </w:t>
            </w:r>
          </w:p>
        </w:tc>
        <w:tc>
          <w:tcPr>
            <w:tcW w:w="3254" w:type="dxa"/>
          </w:tcPr>
          <w:p w:rsidR="00D3306F" w:rsidRPr="009C53BA" w:rsidRDefault="000C5836" w:rsidP="00D3306F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blü ye bä tain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flor es de color rojo.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Krien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Meter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Kri ye krien kämugwäte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Mete el palo en el hueco.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 kä </w:t>
            </w:r>
          </w:p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Kriä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Hoja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Kriä ye dengä jugabäre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Saque las hojas al patio.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 xml:space="preserve">Krigri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Muy grande </w:t>
            </w:r>
          </w:p>
        </w:tc>
        <w:tc>
          <w:tcPr>
            <w:tcW w:w="3254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Chuitre ye krigri krubäte </w:t>
            </w:r>
          </w:p>
        </w:tc>
        <w:tc>
          <w:tcPr>
            <w:tcW w:w="3985" w:type="dxa"/>
          </w:tcPr>
          <w:p w:rsidR="00D3306F" w:rsidRPr="001F40F4" w:rsidRDefault="000C583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Las personas no indigenas son muy grandes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 kise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Ramas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Kri kise ye tiguegä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 Corte la rama de ese árbol.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Krigwata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Casaca de árbol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Krigwata ye krägäre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cascara de árbol es para la medicina.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Krö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pie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Kwe jatani bute krö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En viajo de pies en el bus.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Krörö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esta forma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Ti meyegwe blitani  krörö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mama hablo de esta forma.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Krotu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Cuerno 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Nibi krotu chi 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cuerno del toro es pequeño.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Krubäte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Demasiado</w:t>
            </w:r>
          </w:p>
        </w:tc>
        <w:tc>
          <w:tcPr>
            <w:tcW w:w="3254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Jä ye kri krubäte. </w:t>
            </w:r>
          </w:p>
        </w:tc>
        <w:tc>
          <w:tcPr>
            <w:tcW w:w="3985" w:type="dxa"/>
          </w:tcPr>
          <w:p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piedra es demasiado grande.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Krübäte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Demasiado(sentimiento)</w:t>
            </w:r>
          </w:p>
        </w:tc>
        <w:tc>
          <w:tcPr>
            <w:tcW w:w="3254" w:type="dxa"/>
          </w:tcPr>
          <w:p w:rsidR="00D3306F" w:rsidRPr="001F40F4" w:rsidRDefault="00690ABB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Kwe ti tare krübäte</w:t>
            </w:r>
            <w:r w:rsidR="0031153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me ama demasiado.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Krube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Tibio 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Ñö ye migue krübe jerekä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Hierva el agua hasta estar  tibio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Kruborie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Sudor 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Dängutu ne tigwe  kruborie 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ropa tiene mi sudor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krü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Arma 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Bura ye kämigani krü biti </w:t>
            </w:r>
          </w:p>
        </w:tc>
        <w:tc>
          <w:tcPr>
            <w:tcW w:w="3985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Mataron al venado con un arma.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Krün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Balsa </w:t>
            </w:r>
            <w:r w:rsidR="0031153D">
              <w:rPr>
                <w:rFonts w:ascii="Century Gothic" w:eastAsia="Batang" w:hAnsi="Century Gothic" w:cs="Arial"/>
                <w:sz w:val="28"/>
                <w:szCs w:val="28"/>
              </w:rPr>
              <w:t>(árbol)</w:t>
            </w:r>
          </w:p>
        </w:tc>
        <w:tc>
          <w:tcPr>
            <w:tcW w:w="3254" w:type="dxa"/>
          </w:tcPr>
          <w:p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Krün kwata ye sribeta köre</w:t>
            </w:r>
          </w:p>
        </w:tc>
        <w:tc>
          <w:tcPr>
            <w:tcW w:w="3985" w:type="dxa"/>
          </w:tcPr>
          <w:p w:rsidR="00D3306F" w:rsidRPr="001F40F4" w:rsidRDefault="0031153D" w:rsidP="0031153D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extrae el hilo del árbol dela balsa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Krütani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Falleció </w:t>
            </w:r>
          </w:p>
        </w:tc>
        <w:tc>
          <w:tcPr>
            <w:tcW w:w="3254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Roa ye krütani meguera </w:t>
            </w:r>
          </w:p>
        </w:tc>
        <w:tc>
          <w:tcPr>
            <w:tcW w:w="3985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Hace muchos tiempos murió el señor.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Krüte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Acabar, terminar  </w:t>
            </w:r>
          </w:p>
        </w:tc>
        <w:tc>
          <w:tcPr>
            <w:tcW w:w="3254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Mrö ye krütani jädrin  </w:t>
            </w:r>
          </w:p>
        </w:tc>
        <w:tc>
          <w:tcPr>
            <w:tcW w:w="3985" w:type="dxa"/>
          </w:tcPr>
          <w:p w:rsidR="00D3306F" w:rsidRPr="001F40F4" w:rsidRDefault="009C6B6F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Ayer se acabó la comida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Ku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perico ligero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Ku ye bä ngübrüne </w:t>
            </w:r>
          </w:p>
        </w:tc>
        <w:tc>
          <w:tcPr>
            <w:tcW w:w="3985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perico ligero es de color gris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Kwaga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Acido 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Limón ye bänä kwaga </w:t>
            </w:r>
          </w:p>
        </w:tc>
        <w:tc>
          <w:tcPr>
            <w:tcW w:w="3985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limón es acido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Kübara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Cola 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Michi kübara ye nibi bren </w:t>
            </w:r>
          </w:p>
        </w:tc>
        <w:tc>
          <w:tcPr>
            <w:tcW w:w="3985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cola del gato está mal. </w:t>
            </w:r>
          </w:p>
        </w:tc>
      </w:tr>
      <w:tr w:rsidR="00165D25" w:rsidRPr="001F40F4" w:rsidTr="0010192E">
        <w:trPr>
          <w:trHeight w:val="408"/>
        </w:trPr>
        <w:tc>
          <w:tcPr>
            <w:tcW w:w="3271" w:type="dxa"/>
          </w:tcPr>
          <w:p w:rsidR="00165D25" w:rsidRPr="00065E82" w:rsidRDefault="00065E8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r w:rsidR="00165D25"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Kübien </w:t>
            </w:r>
          </w:p>
        </w:tc>
        <w:tc>
          <w:tcPr>
            <w:tcW w:w="3802" w:type="dxa"/>
          </w:tcPr>
          <w:p w:rsidR="00165D25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Dormir </w:t>
            </w:r>
          </w:p>
        </w:tc>
        <w:tc>
          <w:tcPr>
            <w:tcW w:w="3254" w:type="dxa"/>
          </w:tcPr>
          <w:p w:rsidR="00165D25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Ani kubien tibe </w:t>
            </w:r>
          </w:p>
        </w:tc>
        <w:tc>
          <w:tcPr>
            <w:tcW w:w="3985" w:type="dxa"/>
          </w:tcPr>
          <w:p w:rsidR="00165D25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dormir conmigo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Küde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Brazo </w:t>
            </w:r>
          </w:p>
        </w:tc>
        <w:tc>
          <w:tcPr>
            <w:tcW w:w="3254" w:type="dxa"/>
          </w:tcPr>
          <w:p w:rsidR="00D3306F" w:rsidRPr="001F40F4" w:rsidRDefault="00B663A7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Ma küde ye otore  </w:t>
            </w:r>
          </w:p>
        </w:tc>
        <w:tc>
          <w:tcPr>
            <w:tcW w:w="3985" w:type="dxa"/>
          </w:tcPr>
          <w:p w:rsidR="00D3306F" w:rsidRPr="001F40F4" w:rsidRDefault="00051CF9" w:rsidP="00051CF9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Usted tiene </w:t>
            </w:r>
            <w:r w:rsidR="00B663A7">
              <w:rPr>
                <w:rFonts w:ascii="Century Gothic" w:eastAsia="Batang" w:hAnsi="Century Gothic"/>
                <w:sz w:val="24"/>
                <w:szCs w:val="24"/>
              </w:rPr>
              <w:t>el brazo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corto</w:t>
            </w:r>
            <w:r w:rsidR="00B663A7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065E8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 xml:space="preserve"> K</w:t>
            </w:r>
            <w:r w:rsidR="00D3306F" w:rsidRPr="00065E82">
              <w:rPr>
                <w:rFonts w:ascii="Century Gothic" w:eastAsia="Batang" w:hAnsi="Century Gothic" w:cs="Arial"/>
                <w:sz w:val="28"/>
                <w:szCs w:val="28"/>
              </w:rPr>
              <w:t>üdrere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Maltratar </w:t>
            </w:r>
          </w:p>
        </w:tc>
        <w:tc>
          <w:tcPr>
            <w:tcW w:w="3254" w:type="dxa"/>
          </w:tcPr>
          <w:p w:rsidR="00D3306F" w:rsidRPr="001F40F4" w:rsidRDefault="00051CF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Ño bätä mä küdrere un bätä </w:t>
            </w:r>
          </w:p>
        </w:tc>
        <w:tc>
          <w:tcPr>
            <w:tcW w:w="3985" w:type="dxa"/>
          </w:tcPr>
          <w:p w:rsidR="00D3306F" w:rsidRPr="001F40F4" w:rsidRDefault="00051CF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Porque maltratas al perro.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Küguen </w:t>
            </w:r>
          </w:p>
        </w:tc>
        <w:tc>
          <w:tcPr>
            <w:tcW w:w="3802" w:type="dxa"/>
          </w:tcPr>
          <w:p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A fuera </w:t>
            </w:r>
          </w:p>
        </w:tc>
        <w:tc>
          <w:tcPr>
            <w:tcW w:w="3254" w:type="dxa"/>
          </w:tcPr>
          <w:p w:rsidR="00D3306F" w:rsidRPr="001F40F4" w:rsidRDefault="00F52521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Minchi ye juendari küguen </w:t>
            </w:r>
          </w:p>
        </w:tc>
        <w:tc>
          <w:tcPr>
            <w:tcW w:w="3985" w:type="dxa"/>
          </w:tcPr>
          <w:p w:rsidR="00D3306F" w:rsidRPr="001F40F4" w:rsidRDefault="00F52521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Eche a fuera al gato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42307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Kün </w:t>
            </w:r>
          </w:p>
        </w:tc>
        <w:tc>
          <w:tcPr>
            <w:tcW w:w="3802" w:type="dxa"/>
          </w:tcPr>
          <w:p w:rsidR="00D3306F" w:rsidRPr="00904695" w:rsidRDefault="00423072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Piojo 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Ti ngängä dogwä kün tärä </w:t>
            </w:r>
          </w:p>
        </w:tc>
        <w:tc>
          <w:tcPr>
            <w:tcW w:w="3985" w:type="dxa"/>
          </w:tcPr>
          <w:p w:rsidR="00D3306F" w:rsidRPr="001F40F4" w:rsidRDefault="0084762C" w:rsidP="0084762C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hija tiene piojos en la cabeza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224A6A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Kuso</w:t>
            </w:r>
          </w:p>
        </w:tc>
        <w:tc>
          <w:tcPr>
            <w:tcW w:w="3802" w:type="dxa"/>
          </w:tcPr>
          <w:p w:rsidR="00D3306F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Puños 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Kwe kuso krigri ti bätä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más puños que yo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224A6A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Kuta</w:t>
            </w:r>
          </w:p>
        </w:tc>
        <w:tc>
          <w:tcPr>
            <w:tcW w:w="3802" w:type="dxa"/>
          </w:tcPr>
          <w:p w:rsidR="00D3306F" w:rsidRPr="00904695" w:rsidRDefault="00224A6A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Gusano ratón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Kuta ye bä ngwen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gusano ratón es de color blanco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Kutuä</w:t>
            </w:r>
          </w:p>
        </w:tc>
        <w:tc>
          <w:tcPr>
            <w:tcW w:w="3802" w:type="dxa"/>
          </w:tcPr>
          <w:p w:rsidR="00D3306F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Canasto</w:t>
            </w:r>
          </w:p>
        </w:tc>
        <w:tc>
          <w:tcPr>
            <w:tcW w:w="3254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Brän kutuä sribere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Hagamos canasto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Kuin</w:t>
            </w:r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Bien</w:t>
            </w:r>
            <w:r w:rsidR="0084762C">
              <w:rPr>
                <w:rFonts w:ascii="Century Gothic" w:eastAsia="Batang" w:hAnsi="Century Gothic" w:cs="Arial"/>
                <w:sz w:val="28"/>
                <w:szCs w:val="28"/>
              </w:rPr>
              <w:t xml:space="preserve">, bueno </w:t>
            </w:r>
          </w:p>
        </w:tc>
        <w:tc>
          <w:tcPr>
            <w:tcW w:w="3254" w:type="dxa"/>
          </w:tcPr>
          <w:p w:rsidR="00D3306F" w:rsidRPr="001F40F4" w:rsidRDefault="0084762C" w:rsidP="0084762C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Kwe gwa kuin kite </w:t>
            </w:r>
          </w:p>
        </w:tc>
        <w:tc>
          <w:tcPr>
            <w:tcW w:w="3985" w:type="dxa"/>
          </w:tcPr>
          <w:p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es bueno para pescar. </w:t>
            </w:r>
          </w:p>
        </w:tc>
      </w:tr>
      <w:tr w:rsidR="0084762C" w:rsidRPr="001F40F4" w:rsidTr="0010192E">
        <w:trPr>
          <w:trHeight w:val="289"/>
        </w:trPr>
        <w:tc>
          <w:tcPr>
            <w:tcW w:w="3271" w:type="dxa"/>
          </w:tcPr>
          <w:p w:rsidR="0084762C" w:rsidRPr="00065E82" w:rsidRDefault="0084762C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Kuin </w:t>
            </w:r>
          </w:p>
        </w:tc>
        <w:tc>
          <w:tcPr>
            <w:tcW w:w="3802" w:type="dxa"/>
          </w:tcPr>
          <w:p w:rsidR="0084762C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Alto, arriba </w:t>
            </w:r>
          </w:p>
        </w:tc>
        <w:tc>
          <w:tcPr>
            <w:tcW w:w="3254" w:type="dxa"/>
          </w:tcPr>
          <w:p w:rsidR="0084762C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Deba tä mobe kuin </w:t>
            </w:r>
          </w:p>
        </w:tc>
        <w:tc>
          <w:tcPr>
            <w:tcW w:w="3985" w:type="dxa"/>
          </w:tcPr>
          <w:p w:rsidR="0084762C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pejibaye está muy alto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kwen</w:t>
            </w:r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Encontrar </w:t>
            </w:r>
          </w:p>
        </w:tc>
        <w:tc>
          <w:tcPr>
            <w:tcW w:w="3254" w:type="dxa"/>
          </w:tcPr>
          <w:p w:rsidR="00D3306F" w:rsidRPr="001F40F4" w:rsidRDefault="001D1BAA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kwen gwi </w:t>
            </w:r>
          </w:p>
        </w:tc>
        <w:tc>
          <w:tcPr>
            <w:tcW w:w="3985" w:type="dxa"/>
          </w:tcPr>
          <w:p w:rsidR="00D3306F" w:rsidRPr="001F40F4" w:rsidRDefault="001D1BAA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 se encontrara en la casa.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Kunti</w:t>
            </w:r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Un pedazo</w:t>
            </w:r>
          </w:p>
        </w:tc>
        <w:tc>
          <w:tcPr>
            <w:tcW w:w="3254" w:type="dxa"/>
          </w:tcPr>
          <w:p w:rsidR="00D3306F" w:rsidRPr="009C53BA" w:rsidRDefault="00CF29D0" w:rsidP="00D3306F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C53B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ye tregue kunti ngire </w:t>
            </w:r>
          </w:p>
        </w:tc>
        <w:tc>
          <w:tcPr>
            <w:tcW w:w="3985" w:type="dxa"/>
          </w:tcPr>
          <w:p w:rsidR="00D3306F" w:rsidRPr="001F40F4" w:rsidRDefault="00CF29D0" w:rsidP="00CF29D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Corte un pedazo ese tronco para leña.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Kuaite</w:t>
            </w:r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Ordeñar</w:t>
            </w:r>
          </w:p>
        </w:tc>
        <w:tc>
          <w:tcPr>
            <w:tcW w:w="3254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Ani nibi ye kian kuiate </w:t>
            </w:r>
          </w:p>
        </w:tc>
        <w:tc>
          <w:tcPr>
            <w:tcW w:w="3985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ordeñar la vaca. </w:t>
            </w:r>
          </w:p>
        </w:tc>
      </w:tr>
      <w:tr w:rsidR="00D3306F" w:rsidRPr="001F40F4" w:rsidTr="0010192E">
        <w:trPr>
          <w:trHeight w:val="289"/>
        </w:trPr>
        <w:tc>
          <w:tcPr>
            <w:tcW w:w="3271" w:type="dxa"/>
          </w:tcPr>
          <w:p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kugwe</w:t>
            </w:r>
          </w:p>
        </w:tc>
        <w:tc>
          <w:tcPr>
            <w:tcW w:w="3802" w:type="dxa"/>
          </w:tcPr>
          <w:p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Quemar</w:t>
            </w:r>
            <w:r w:rsidR="00CF29D0">
              <w:rPr>
                <w:rFonts w:ascii="Century Gothic" w:eastAsia="Batang" w:hAnsi="Century Gothic" w:cs="Arial"/>
                <w:sz w:val="28"/>
                <w:szCs w:val="28"/>
              </w:rPr>
              <w:t xml:space="preserve">, asar </w:t>
            </w:r>
          </w:p>
        </w:tc>
        <w:tc>
          <w:tcPr>
            <w:tcW w:w="3254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Ngiri ye kugwe ere</w:t>
            </w:r>
          </w:p>
        </w:tc>
        <w:tc>
          <w:tcPr>
            <w:tcW w:w="3985" w:type="dxa"/>
          </w:tcPr>
          <w:p w:rsidR="00D3306F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Ase bastante la  carnes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</w:t>
            </w:r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Zorrillo</w:t>
            </w:r>
          </w:p>
        </w:tc>
        <w:tc>
          <w:tcPr>
            <w:tcW w:w="3254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Kugwä ye rä krubäte </w:t>
            </w:r>
          </w:p>
        </w:tc>
        <w:tc>
          <w:tcPr>
            <w:tcW w:w="3985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zorrillo huele muy  mal 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Kugwäre</w:t>
            </w:r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hacia usted </w:t>
            </w:r>
          </w:p>
        </w:tc>
        <w:tc>
          <w:tcPr>
            <w:tcW w:w="3254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Brän ñö kugwäre kaibe</w:t>
            </w:r>
          </w:p>
        </w:tc>
        <w:tc>
          <w:tcPr>
            <w:tcW w:w="3985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solo hacia el rio.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Kwä </w:t>
            </w:r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Semilla </w:t>
            </w:r>
          </w:p>
        </w:tc>
        <w:tc>
          <w:tcPr>
            <w:tcW w:w="3254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Deba ye kwä nögö  </w:t>
            </w:r>
          </w:p>
        </w:tc>
        <w:tc>
          <w:tcPr>
            <w:tcW w:w="3985" w:type="dxa"/>
          </w:tcPr>
          <w:p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Siembre </w:t>
            </w:r>
            <w:r w:rsidR="00FA3A59">
              <w:rPr>
                <w:rFonts w:ascii="Century Gothic" w:eastAsia="Batang" w:hAnsi="Century Gothic"/>
                <w:sz w:val="24"/>
                <w:szCs w:val="24"/>
              </w:rPr>
              <w:t xml:space="preserve">la semilla de pejibaye.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</w:p>
        </w:tc>
        <w:tc>
          <w:tcPr>
            <w:tcW w:w="3802" w:type="dxa"/>
          </w:tcPr>
          <w:p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Banano m</w:t>
            </w:r>
            <w:r w:rsidR="007305EE" w:rsidRPr="00904695">
              <w:rPr>
                <w:rFonts w:ascii="Century Gothic" w:eastAsia="Batang" w:hAnsi="Century Gothic" w:cs="Arial"/>
                <w:sz w:val="28"/>
                <w:szCs w:val="28"/>
              </w:rPr>
              <w:t>aduro</w:t>
            </w:r>
          </w:p>
        </w:tc>
        <w:tc>
          <w:tcPr>
            <w:tcW w:w="3254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Bla ye nibira kure </w:t>
            </w:r>
          </w:p>
        </w:tc>
        <w:tc>
          <w:tcPr>
            <w:tcW w:w="3985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plátano ya está  maduro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Kwän</w:t>
            </w:r>
          </w:p>
        </w:tc>
        <w:tc>
          <w:tcPr>
            <w:tcW w:w="3802" w:type="dxa"/>
          </w:tcPr>
          <w:p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Planta de zorrillo</w:t>
            </w:r>
          </w:p>
        </w:tc>
        <w:tc>
          <w:tcPr>
            <w:tcW w:w="3254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Kwän ye bäsegä </w:t>
            </w:r>
          </w:p>
        </w:tc>
        <w:tc>
          <w:tcPr>
            <w:tcW w:w="3985" w:type="dxa"/>
          </w:tcPr>
          <w:p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Limpie</w:t>
            </w:r>
            <w:r w:rsidR="00415E06">
              <w:rPr>
                <w:rFonts w:ascii="Century Gothic" w:eastAsia="Batang" w:hAnsi="Century Gothic"/>
                <w:sz w:val="24"/>
                <w:szCs w:val="24"/>
              </w:rPr>
              <w:t xml:space="preserve">n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plata de zorrillo. </w:t>
            </w:r>
          </w:p>
        </w:tc>
      </w:tr>
      <w:tr w:rsidR="00415E06" w:rsidRPr="001F40F4" w:rsidTr="0010192E">
        <w:trPr>
          <w:trHeight w:val="687"/>
        </w:trPr>
        <w:tc>
          <w:tcPr>
            <w:tcW w:w="3271" w:type="dxa"/>
          </w:tcPr>
          <w:p w:rsidR="00415E06" w:rsidRPr="00065E82" w:rsidRDefault="00415E06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Kugwän</w:t>
            </w:r>
          </w:p>
          <w:p w:rsidR="00415E06" w:rsidRPr="00065E82" w:rsidRDefault="00415E06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Kugwäne</w:t>
            </w:r>
          </w:p>
        </w:tc>
        <w:tc>
          <w:tcPr>
            <w:tcW w:w="3802" w:type="dxa"/>
          </w:tcPr>
          <w:p w:rsidR="00415E06" w:rsidRPr="00904695" w:rsidRDefault="00415E0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Pedazo (de telas objetos)</w:t>
            </w:r>
          </w:p>
        </w:tc>
        <w:tc>
          <w:tcPr>
            <w:tcW w:w="3254" w:type="dxa"/>
          </w:tcPr>
          <w:p w:rsidR="00415E06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Vidrio ye kugwän uguegrö </w:t>
            </w:r>
          </w:p>
        </w:tc>
        <w:tc>
          <w:tcPr>
            <w:tcW w:w="3985" w:type="dxa"/>
          </w:tcPr>
          <w:p w:rsidR="00415E06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Kürü</w:t>
            </w:r>
          </w:p>
        </w:tc>
        <w:tc>
          <w:tcPr>
            <w:tcW w:w="3802" w:type="dxa"/>
          </w:tcPr>
          <w:p w:rsidR="007305EE" w:rsidRPr="00904695" w:rsidRDefault="00415E0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Compró </w:t>
            </w:r>
          </w:p>
        </w:tc>
        <w:tc>
          <w:tcPr>
            <w:tcW w:w="3254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Kwe mren kürü ya?</w:t>
            </w:r>
          </w:p>
        </w:tc>
        <w:tc>
          <w:tcPr>
            <w:tcW w:w="3985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compro la sal?. </w:t>
            </w:r>
          </w:p>
        </w:tc>
      </w:tr>
      <w:tr w:rsidR="007305EE" w:rsidRPr="001F40F4" w:rsidTr="0010192E">
        <w:trPr>
          <w:trHeight w:val="193"/>
        </w:trPr>
        <w:tc>
          <w:tcPr>
            <w:tcW w:w="3271" w:type="dxa"/>
          </w:tcPr>
          <w:p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Kuben</w:t>
            </w:r>
          </w:p>
        </w:tc>
        <w:tc>
          <w:tcPr>
            <w:tcW w:w="3802" w:type="dxa"/>
          </w:tcPr>
          <w:p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Frente</w:t>
            </w:r>
          </w:p>
        </w:tc>
        <w:tc>
          <w:tcPr>
            <w:tcW w:w="3254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Meri ye kuben dogwä tare  </w:t>
            </w:r>
          </w:p>
        </w:tc>
        <w:tc>
          <w:tcPr>
            <w:tcW w:w="3985" w:type="dxa"/>
          </w:tcPr>
          <w:p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Kubu</w:t>
            </w:r>
          </w:p>
        </w:tc>
        <w:tc>
          <w:tcPr>
            <w:tcW w:w="3802" w:type="dxa"/>
          </w:tcPr>
          <w:p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Dos </w:t>
            </w:r>
            <w:r w:rsidR="008F0BB6">
              <w:rPr>
                <w:rFonts w:ascii="Century Gothic" w:eastAsia="Batang" w:hAnsi="Century Gothic" w:cs="Arial"/>
                <w:sz w:val="28"/>
                <w:szCs w:val="28"/>
              </w:rPr>
              <w:t>(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objetos redondos</w:t>
            </w:r>
            <w:r w:rsidR="008F0BB6">
              <w:rPr>
                <w:rFonts w:ascii="Century Gothic" w:eastAsia="Batang" w:hAnsi="Century Gothic" w:cs="Arial"/>
                <w:sz w:val="28"/>
                <w:szCs w:val="28"/>
              </w:rPr>
              <w:t>)</w:t>
            </w: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7305EE" w:rsidRPr="001F40F4" w:rsidRDefault="008F0BB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Naran ye oto kubu tie </w:t>
            </w:r>
          </w:p>
        </w:tc>
        <w:tc>
          <w:tcPr>
            <w:tcW w:w="3985" w:type="dxa"/>
          </w:tcPr>
          <w:p w:rsidR="007305EE" w:rsidRPr="001F40F4" w:rsidRDefault="008F0BB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Cosecha dos naranja. </w:t>
            </w:r>
          </w:p>
        </w:tc>
      </w:tr>
      <w:tr w:rsidR="007305EE" w:rsidRPr="001F40F4" w:rsidTr="0010192E">
        <w:trPr>
          <w:trHeight w:val="289"/>
        </w:trPr>
        <w:tc>
          <w:tcPr>
            <w:tcW w:w="3271" w:type="dxa"/>
          </w:tcPr>
          <w:p w:rsidR="007305EE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Kusogwä</w:t>
            </w:r>
          </w:p>
        </w:tc>
        <w:tc>
          <w:tcPr>
            <w:tcW w:w="3802" w:type="dxa"/>
          </w:tcPr>
          <w:p w:rsidR="007305EE" w:rsidRPr="00904695" w:rsidRDefault="00395D24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Pesuña(de un animal)</w:t>
            </w:r>
          </w:p>
        </w:tc>
        <w:tc>
          <w:tcPr>
            <w:tcW w:w="3254" w:type="dxa"/>
          </w:tcPr>
          <w:p w:rsidR="007305EE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Mütü kusogwä mäguete  </w:t>
            </w:r>
          </w:p>
        </w:tc>
        <w:tc>
          <w:tcPr>
            <w:tcW w:w="3985" w:type="dxa"/>
          </w:tcPr>
          <w:p w:rsidR="007305EE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Amarre la pesuña del cerdo</w:t>
            </w:r>
          </w:p>
        </w:tc>
      </w:tr>
      <w:tr w:rsidR="00165D25" w:rsidRPr="001F40F4" w:rsidTr="0010192E">
        <w:trPr>
          <w:trHeight w:val="289"/>
        </w:trPr>
        <w:tc>
          <w:tcPr>
            <w:tcW w:w="3271" w:type="dxa"/>
          </w:tcPr>
          <w:p w:rsidR="00165D25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</w:p>
        </w:tc>
        <w:tc>
          <w:tcPr>
            <w:tcW w:w="3802" w:type="dxa"/>
          </w:tcPr>
          <w:p w:rsidR="00165D25" w:rsidRPr="00904695" w:rsidRDefault="00395D24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Hedio</w:t>
            </w:r>
            <w:r w:rsidR="00165D25" w:rsidRPr="00904695">
              <w:rPr>
                <w:rFonts w:ascii="Century Gothic" w:eastAsia="Batang" w:hAnsi="Century Gothic" w:cs="Arial"/>
                <w:sz w:val="28"/>
                <w:szCs w:val="28"/>
              </w:rPr>
              <w:t>ndo</w:t>
            </w:r>
          </w:p>
        </w:tc>
        <w:tc>
          <w:tcPr>
            <w:tcW w:w="3254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Ngiri ye nibira kure </w:t>
            </w:r>
          </w:p>
        </w:tc>
        <w:tc>
          <w:tcPr>
            <w:tcW w:w="3985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Ya hule hediondo la carne. </w:t>
            </w:r>
          </w:p>
        </w:tc>
      </w:tr>
      <w:tr w:rsidR="00165D25" w:rsidRPr="001F40F4" w:rsidTr="0010192E">
        <w:trPr>
          <w:trHeight w:val="289"/>
        </w:trPr>
        <w:tc>
          <w:tcPr>
            <w:tcW w:w="3271" w:type="dxa"/>
          </w:tcPr>
          <w:p w:rsidR="00165D25" w:rsidRPr="00065E82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Küre</w:t>
            </w:r>
          </w:p>
        </w:tc>
        <w:tc>
          <w:tcPr>
            <w:tcW w:w="3802" w:type="dxa"/>
          </w:tcPr>
          <w:p w:rsidR="00165D25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Fallecer</w:t>
            </w:r>
          </w:p>
        </w:tc>
        <w:tc>
          <w:tcPr>
            <w:tcW w:w="3254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küre degä matare </w:t>
            </w:r>
          </w:p>
        </w:tc>
        <w:tc>
          <w:tcPr>
            <w:tcW w:w="3985" w:type="dxa"/>
          </w:tcPr>
          <w:p w:rsidR="00165D25" w:rsidRPr="001F40F4" w:rsidRDefault="00395D24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falleció hoy en la mañana </w:t>
            </w:r>
          </w:p>
        </w:tc>
      </w:tr>
    </w:tbl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306BDC" w:rsidRDefault="00306BDC" w:rsidP="00327FC8">
      <w:pPr>
        <w:rPr>
          <w:rFonts w:ascii="Batang" w:eastAsia="Batang" w:hAnsi="Batang"/>
          <w:b/>
          <w:sz w:val="32"/>
          <w:szCs w:val="32"/>
        </w:rPr>
      </w:pPr>
      <w:bookmarkStart w:id="0" w:name="_GoBack"/>
      <w:bookmarkEnd w:id="0"/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11D66" wp14:editId="180184DC">
                <wp:simplePos x="0" y="0"/>
                <wp:positionH relativeFrom="column">
                  <wp:posOffset>1837055</wp:posOffset>
                </wp:positionH>
                <wp:positionV relativeFrom="paragraph">
                  <wp:posOffset>6985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922107" w:rsidRDefault="00614FC6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11D66" id="Cuadro de texto 9" o:spid="_x0000_s1035" type="#_x0000_t202" style="position:absolute;margin-left:144.65pt;margin-top:.55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922107" w:rsidRDefault="00614FC6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Laga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Lagarto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L</w:t>
      </w:r>
      <w:r w:rsidR="00327FC8" w:rsidRPr="00787248">
        <w:rPr>
          <w:rFonts w:ascii="Batang" w:eastAsia="Batang" w:hAnsi="Batang"/>
          <w:sz w:val="32"/>
          <w:szCs w:val="32"/>
        </w:rPr>
        <w:t>imo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Limón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DEF1A" wp14:editId="0B1A7178">
                <wp:simplePos x="0" y="0"/>
                <wp:positionH relativeFrom="column">
                  <wp:posOffset>2005965</wp:posOffset>
                </wp:positionH>
                <wp:positionV relativeFrom="paragraph">
                  <wp:posOffset>372110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922107" w:rsidRDefault="00614FC6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DEF1A" id="Cuadro de texto 10" o:spid="_x0000_s1036" type="#_x0000_t202" style="position:absolute;margin-left:157.95pt;margin-top:29.3pt;width:64.1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922107" w:rsidRDefault="00614FC6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E45040" w:rsidRPr="00787248" w:rsidRDefault="00E45040" w:rsidP="00E45040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Mane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Dulce</w:t>
      </w:r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</w:p>
    <w:p w:rsidR="00E45040" w:rsidRPr="00787248" w:rsidRDefault="00E45040" w:rsidP="00E45040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Mädä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Caballo</w:t>
      </w:r>
    </w:p>
    <w:p w:rsidR="00E45040" w:rsidRPr="00787248" w:rsidRDefault="00E45040" w:rsidP="00E45040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</w:t>
      </w:r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Usted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922107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>Después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Chocar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Matare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  </w:t>
      </w:r>
      <w:r w:rsidR="00922107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>Hoy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</w:t>
      </w:r>
      <w:r w:rsidR="00327FC8" w:rsidRPr="00787248">
        <w:rPr>
          <w:rFonts w:ascii="Batang" w:eastAsia="Batang" w:hAnsi="Batang"/>
          <w:b/>
          <w:sz w:val="32"/>
          <w:szCs w:val="32"/>
        </w:rPr>
        <w:t>gwe</w:t>
      </w:r>
      <w:r w:rsidRPr="00787248">
        <w:rPr>
          <w:rFonts w:ascii="Batang" w:eastAsia="Batang" w:hAnsi="Batang"/>
          <w:sz w:val="32"/>
          <w:szCs w:val="32"/>
        </w:rPr>
        <w:t xml:space="preserve">: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Suyo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Madi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Chocó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Mago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Guaco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</w:t>
      </w:r>
      <w:r w:rsidR="00922107" w:rsidRPr="00787248">
        <w:rPr>
          <w:rFonts w:ascii="Batang" w:eastAsia="Batang" w:hAnsi="Batang"/>
          <w:b/>
          <w:sz w:val="32"/>
          <w:szCs w:val="32"/>
        </w:rPr>
        <w:t>:</w:t>
      </w:r>
      <w:r w:rsidR="00922107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Usted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Mägue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Mädä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Caballo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Mäguete</w:t>
      </w:r>
      <w:r w:rsidR="00922107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Mäbe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Con usted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Mägäninte</w:t>
      </w:r>
      <w:r w:rsidR="00922107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Märi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Märira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Cuatro días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Hueco 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Mägäite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Lazar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Märite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Suegra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Meye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Mámá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C5382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Meda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Meridre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Mujeres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Mesele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Mesi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Nombre de 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Mende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Medente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Adonde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Mera</w:t>
      </w:r>
      <w:r w:rsidR="00922107" w:rsidRPr="00787248">
        <w:rPr>
          <w:rFonts w:ascii="Batang" w:eastAsia="Batang" w:hAnsi="Batang"/>
          <w:sz w:val="32"/>
          <w:szCs w:val="32"/>
        </w:rPr>
        <w:t xml:space="preserve">.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Libélula, relámpago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Meriare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Ovalado</w:t>
      </w:r>
    </w:p>
    <w:p w:rsidR="00922107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Mede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="00922107" w:rsidRPr="00787248">
        <w:rPr>
          <w:rFonts w:ascii="Batang" w:eastAsia="Batang" w:hAnsi="Batang"/>
          <w:sz w:val="32"/>
          <w:szCs w:val="32"/>
        </w:rPr>
        <w:tab/>
        <w:t>Hambre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Mayo, camote, morado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Migue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Poner, colocar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Miri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Colocó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Miti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Golpeó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Midra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Palmito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Minchi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Chilate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Miguete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Dejalo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Nance</w:t>
      </w:r>
    </w:p>
    <w:p w:rsidR="00327FC8" w:rsidRPr="00787248" w:rsidRDefault="004F400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</w:t>
      </w:r>
      <w:r w:rsidR="00327FC8" w:rsidRPr="00787248">
        <w:rPr>
          <w:rFonts w:ascii="Batang" w:eastAsia="Batang" w:hAnsi="Batang"/>
          <w:b/>
          <w:sz w:val="32"/>
          <w:szCs w:val="32"/>
        </w:rPr>
        <w:t>drin</w:t>
      </w:r>
      <w:r w:rsidR="00922107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922107"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Arriba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Amorado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Minina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Mezclado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Mininte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Envolver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Minende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Miniengä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Meser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Mobe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Hembra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Moren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Verano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Motori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Sur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Mobe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Monso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Joven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Mosoloro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Gallina de monte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Möre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="004F400A" w:rsidRPr="00787248">
        <w:rPr>
          <w:rFonts w:ascii="Batang" w:eastAsia="Batang" w:hAnsi="Batang"/>
          <w:sz w:val="32"/>
          <w:szCs w:val="32"/>
        </w:rPr>
        <w:tab/>
        <w:t xml:space="preserve">hembra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Mögö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Compañero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Mölöi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Abuela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Modori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Abajo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Modo</w:t>
      </w:r>
      <w:r w:rsidR="004F400A" w:rsidRPr="00787248">
        <w:rPr>
          <w:rFonts w:ascii="Batang" w:eastAsia="Batang" w:hAnsi="Batang"/>
          <w:sz w:val="32"/>
          <w:szCs w:val="32"/>
        </w:rPr>
        <w:t xml:space="preserve">: </w:t>
      </w:r>
      <w:r w:rsidR="004F400A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Hacia abajo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Moto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Hígado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Mugue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Viento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Mute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Florecer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Mungwä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4F400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>Chaquira</w:t>
      </w:r>
    </w:p>
    <w:p w:rsidR="00327FC8" w:rsidRPr="00787248" w:rsidRDefault="004F400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Mütü</w:t>
      </w:r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Chancho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Muria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Cherengä, guatusa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Mun</w:t>
      </w:r>
      <w:r w:rsidRPr="00787248">
        <w:rPr>
          <w:rFonts w:ascii="Batang" w:eastAsia="Batang" w:hAnsi="Batang"/>
          <w:sz w:val="32"/>
          <w:szCs w:val="32"/>
        </w:rPr>
        <w:tab/>
      </w:r>
      <w:r w:rsidR="004F400A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>Ustedes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Gavilan, semilla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Mugwä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Gripe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Muma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Frijol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Murie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Aire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Muta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Nube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Mundiare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Muntear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Mudere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Tristeza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Münen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Desgranar, platanillo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Münente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Apear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Mününe</w:t>
      </w:r>
      <w:r w:rsidR="004F400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polvo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Muä</w:t>
      </w:r>
      <w:r w:rsidR="004F400A" w:rsidRPr="00787248">
        <w:rPr>
          <w:rFonts w:ascii="Batang" w:eastAsia="Batang" w:hAnsi="Batang"/>
          <w:b/>
          <w:sz w:val="32"/>
          <w:szCs w:val="32"/>
        </w:rPr>
        <w:t>:</w:t>
      </w:r>
      <w:r w:rsidR="004F400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Piña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E8F0D" wp14:editId="4CC2D045">
                <wp:simplePos x="0" y="0"/>
                <wp:positionH relativeFrom="margin">
                  <wp:posOffset>2069465</wp:posOffset>
                </wp:positionH>
                <wp:positionV relativeFrom="paragraph">
                  <wp:posOffset>152400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BD0DAC" w:rsidRDefault="00614FC6" w:rsidP="00BD0DA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E8F0D" id="Cuadro de texto 11" o:spid="_x0000_s1037" type="#_x0000_t202" style="position:absolute;margin-left:162.95pt;margin-top:12pt;width:100.1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BD0DAC" w:rsidRDefault="00614FC6" w:rsidP="00BD0DA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Naran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Naranja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Nagaingä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Volando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Nane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repente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Nande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Casar, equivocarse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Nainte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Agotado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Naga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Cansarse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Nagani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Atrapar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Tenga</w:t>
      </w:r>
      <w:r w:rsidR="00BD0DAC" w:rsidRPr="00787248">
        <w:rPr>
          <w:rFonts w:ascii="Batang" w:eastAsia="Batang" w:hAnsi="Batang"/>
          <w:sz w:val="32"/>
          <w:szCs w:val="32"/>
        </w:rPr>
        <w:t>,</w:t>
      </w:r>
      <w:r w:rsidRPr="00787248">
        <w:rPr>
          <w:rFonts w:ascii="Batang" w:eastAsia="Batang" w:hAnsi="Batang"/>
          <w:sz w:val="32"/>
          <w:szCs w:val="32"/>
        </w:rPr>
        <w:t xml:space="preserve"> toma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Nere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</w:t>
      </w:r>
      <w:r w:rsidR="00327FC8" w:rsidRPr="00787248">
        <w:rPr>
          <w:rFonts w:ascii="Batang" w:eastAsia="Batang" w:hAnsi="Batang"/>
          <w:sz w:val="32"/>
          <w:szCs w:val="32"/>
        </w:rPr>
        <w:t>de</w:t>
      </w:r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Equivocarse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Nedrin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 quedo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Negä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BD0DAC" w:rsidRPr="00787248">
        <w:rPr>
          <w:rFonts w:ascii="Batang" w:eastAsia="Batang" w:hAnsi="Batang"/>
          <w:sz w:val="32"/>
          <w:szCs w:val="32"/>
        </w:rPr>
        <w:t>desapareció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Aquí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Nengä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Resbalarse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Neri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es esto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Correr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</w:t>
      </w:r>
      <w:r w:rsidR="00BD0DAC" w:rsidRPr="00787248">
        <w:rPr>
          <w:rFonts w:ascii="Batang" w:eastAsia="Batang" w:hAnsi="Batang"/>
          <w:sz w:val="32"/>
          <w:szCs w:val="32"/>
        </w:rPr>
        <w:t xml:space="preserve">quedó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Negwäre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Para </w:t>
      </w:r>
      <w:r w:rsidR="00BD0DAC" w:rsidRPr="00787248">
        <w:rPr>
          <w:rFonts w:ascii="Batang" w:eastAsia="Batang" w:hAnsi="Batang"/>
          <w:sz w:val="32"/>
          <w:szCs w:val="32"/>
        </w:rPr>
        <w:t>acá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Nedon: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Abajo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Nedongwäre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Abajo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Nedringwäre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arriba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Soltar</w:t>
      </w:r>
    </w:p>
    <w:p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BD0DAC" w:rsidRPr="00787248">
        <w:rPr>
          <w:rFonts w:ascii="Batang" w:eastAsia="Batang" w:hAnsi="Batang"/>
          <w:sz w:val="32"/>
          <w:szCs w:val="32"/>
        </w:rPr>
        <w:tab/>
        <w:t>Asustado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Nire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ab/>
        <w:t>Vivo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Nibe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Cuantos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Nise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Señalar persona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Nimä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tres </w:t>
      </w:r>
      <w:r w:rsidRPr="00787248">
        <w:rPr>
          <w:rFonts w:ascii="Batang" w:eastAsia="Batang" w:hAnsi="Batang"/>
          <w:sz w:val="32"/>
          <w:szCs w:val="32"/>
        </w:rPr>
        <w:t>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Niti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seis </w:t>
      </w:r>
      <w:r w:rsidRPr="00787248">
        <w:rPr>
          <w:rFonts w:ascii="Batang" w:eastAsia="Batang" w:hAnsi="Batang"/>
          <w:sz w:val="32"/>
          <w:szCs w:val="32"/>
        </w:rPr>
        <w:t>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Nibi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Vaca, verbo estar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Nibira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Ya esta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Niré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Quien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Niga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Molestar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Nininda</w:t>
      </w:r>
      <w:r w:rsidR="00BD0DAC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Dijeron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Nigwe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Niri</w:t>
      </w:r>
      <w:r w:rsidR="00BD0DAC" w:rsidRPr="00787248">
        <w:rPr>
          <w:rFonts w:ascii="Batang" w:eastAsia="Batang" w:hAnsi="Batang"/>
          <w:sz w:val="32"/>
          <w:szCs w:val="32"/>
        </w:rPr>
        <w:t xml:space="preserve">:  </w:t>
      </w:r>
      <w:r w:rsidR="00BD0DAC" w:rsidRPr="00787248">
        <w:rPr>
          <w:rFonts w:ascii="Batang" w:eastAsia="Batang" w:hAnsi="Batang"/>
          <w:sz w:val="32"/>
          <w:szCs w:val="32"/>
        </w:rPr>
        <w:tab/>
        <w:t xml:space="preserve">         Lo hiz</w:t>
      </w:r>
      <w:r w:rsidRPr="00787248">
        <w:rPr>
          <w:rFonts w:ascii="Batang" w:eastAsia="Batang" w:hAnsi="Batang"/>
          <w:sz w:val="32"/>
          <w:szCs w:val="32"/>
        </w:rPr>
        <w:t>o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i</w:t>
      </w:r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Niente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Niguen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Niguienda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va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Nonda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="0019548A"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ab/>
        <w:t>váyase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Noin: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Caminando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Noinde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Cerca, quebró 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ö</w:t>
      </w:r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Sandiguela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öte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Rompió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Nödö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Se rompió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Nöta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Nogo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Señala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Nögö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Sembrar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Nögä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Quebró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 xml:space="preserve">nu:   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Perro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Nutria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Forma de nutria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Nugwä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Nube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Varios perros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ugrä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="00327FC8" w:rsidRPr="00787248">
        <w:rPr>
          <w:rFonts w:ascii="Batang" w:eastAsia="Batang" w:hAnsi="Batang"/>
          <w:sz w:val="32"/>
          <w:szCs w:val="32"/>
        </w:rPr>
        <w:tab/>
        <w:t>Para Perro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llego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Nuchi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Perrito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Nüen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Hicharse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Nuen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Hinchar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Nuri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Tocar,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Nusi</w:t>
      </w:r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Armadillo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Nunie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Que hiciste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Nüta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Llego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Nugwe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Quemar, desarrollar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Nungwe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Nügue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Llegaron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Nurä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Semilla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Nuli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Caca de gallina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Nosotro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Nundre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Nüne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Vivir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Nura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Semilla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Nürä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Sobrino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Nubaire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Esperar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Nürun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zompopa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Nubaire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19548A" w:rsidRPr="00787248">
        <w:rPr>
          <w:rFonts w:ascii="Batang" w:eastAsia="Batang" w:hAnsi="Batang"/>
          <w:sz w:val="32"/>
          <w:szCs w:val="32"/>
        </w:rPr>
        <w:t>Soquete:</w:t>
      </w:r>
      <w:r w:rsidRPr="00787248">
        <w:rPr>
          <w:rFonts w:ascii="Batang" w:eastAsia="Batang" w:hAnsi="Batang"/>
          <w:sz w:val="32"/>
          <w:szCs w:val="32"/>
        </w:rPr>
        <w:t xml:space="preserve"> sore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EC875" wp14:editId="463D1907">
                <wp:simplePos x="0" y="0"/>
                <wp:positionH relativeFrom="margin">
                  <wp:posOffset>1870710</wp:posOffset>
                </wp:positionH>
                <wp:positionV relativeFrom="paragraph">
                  <wp:posOffset>1270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19548A" w:rsidRDefault="00614FC6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EC875" id="Cuadro de texto 12" o:spid="_x0000_s1038" type="#_x0000_t202" style="position:absolute;margin-left:147.3pt;margin-top:.1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19548A" w:rsidRDefault="00614FC6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</w:p>
    <w:p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Ñain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</w:t>
      </w:r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Tepescuincle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Ñäi</w:t>
      </w:r>
      <w:r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        Grieta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Ñadre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Para tomar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Ñaba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Tomaba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Ñagare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Ñaña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Sonido de acusación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Consumir </w: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Ñaingä</w:t>
      </w:r>
      <w:r w:rsidRPr="00787248">
        <w:rPr>
          <w:rFonts w:ascii="Batang" w:eastAsia="Batang" w:hAnsi="Batang"/>
          <w:sz w:val="32"/>
          <w:szCs w:val="32"/>
        </w:rPr>
        <w:t xml:space="preserve">:           tragar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Frutas de sombrilla de pobre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Ñägue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regañar, decir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Ñägäre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 hay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Ñäite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En medio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Ñäligwä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Frijol poroto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Ñäri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Medir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Ñäri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Orden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Decir, mojado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Diga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Ñedi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Ñegä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Mensajero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Ñotra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Luz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Caldo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Ñori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>Rio</w:t>
      </w:r>
      <w:r w:rsidR="0019548A" w:rsidRPr="00787248">
        <w:rPr>
          <w:rFonts w:ascii="Batang" w:eastAsia="Batang" w:hAnsi="Batang"/>
          <w:sz w:val="32"/>
          <w:szCs w:val="32"/>
        </w:rPr>
        <w:t xml:space="preserve">, agua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 btä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que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Ñobo</w:t>
      </w:r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Ñöte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ab/>
        <w:t>Lluvia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Ñugwä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Fuego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Ñuliä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Planta de zorrillo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Ñükwä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>Pájaros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Ñürun</w:t>
      </w:r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Agua termales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Ñürun</w:t>
      </w:r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Disciplina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Ñüglun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Topo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</w:t>
      </w:r>
      <w:r w:rsidR="00327FC8" w:rsidRPr="00787248">
        <w:rPr>
          <w:rFonts w:ascii="Batang" w:eastAsia="Batang" w:hAnsi="Batang"/>
          <w:b/>
          <w:sz w:val="32"/>
          <w:szCs w:val="32"/>
        </w:rPr>
        <w:t>ürigwä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  <w:t>Sandijuela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BA30B" wp14:editId="41BA7D5E">
                <wp:simplePos x="0" y="0"/>
                <wp:positionH relativeFrom="column">
                  <wp:posOffset>1637030</wp:posOffset>
                </wp:positionH>
                <wp:positionV relativeFrom="paragraph">
                  <wp:posOffset>1270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CB0F79" w:rsidRDefault="00614FC6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BA30B" id="Cuadro de texto 13" o:spid="_x0000_s1039" type="#_x0000_t202" style="position:absolute;margin-left:128.9pt;margin-top:.1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EDdwIAAEEFAAAOAAAAZHJzL2Uyb0RvYy54bWysVN9r2zAQfh/sfxB6X52kW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CB0F79" w:rsidRDefault="00614FC6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Avispa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Ogwä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Ojos</w:t>
      </w:r>
    </w:p>
    <w:p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  <w:r w:rsidR="00DD3D04" w:rsidRPr="00787248">
        <w:rPr>
          <w:rFonts w:ascii="Batang" w:eastAsia="Batang" w:hAnsi="Batang"/>
          <w:sz w:val="32"/>
          <w:szCs w:val="32"/>
        </w:rPr>
        <w:t xml:space="preserve">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 xml:space="preserve">Ogo:         </w:t>
      </w:r>
      <w:r w:rsidRPr="00787248">
        <w:rPr>
          <w:rFonts w:ascii="Batang" w:eastAsia="Batang" w:hAnsi="Batang"/>
          <w:sz w:val="32"/>
          <w:szCs w:val="32"/>
        </w:rPr>
        <w:tab/>
        <w:t>Frente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Olo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>Oreja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Ochi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Herida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</w:t>
      </w:r>
      <w:r w:rsidR="00CB0F79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Un pedazo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Corto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Cosechar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Oro,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Brillante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perico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Onsele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Cucaracha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Oda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Bejuco medicinal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Odare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Mitad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Ötöiti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Una ropa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Otobu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Dos ropa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Obate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Ardiente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Yuca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58821" wp14:editId="2424650F">
                <wp:simplePos x="0" y="0"/>
                <wp:positionH relativeFrom="column">
                  <wp:posOffset>1835785</wp:posOffset>
                </wp:positionH>
                <wp:positionV relativeFrom="paragraph">
                  <wp:posOffset>5715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CB0F79" w:rsidRDefault="00614FC6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8821" id="Cuadro de texto 14" o:spid="_x0000_s1040" type="#_x0000_t202" style="position:absolute;margin-left:144.55pt;margin-top:.45pt;width:80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CB0F79" w:rsidRDefault="00614FC6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D66E88" w:rsidRPr="00787248" w:rsidRDefault="00CB0F79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are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De dia </w:t>
      </w:r>
    </w:p>
    <w:p w:rsidR="001D35A9" w:rsidRPr="00787248" w:rsidRDefault="00D66E8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Rä: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Olor </w:t>
      </w:r>
    </w:p>
    <w:p w:rsidR="001D35A9" w:rsidRPr="00787248" w:rsidRDefault="001D35A9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Rain: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Equivocarse </w:t>
      </w:r>
    </w:p>
    <w:p w:rsidR="00D66E88" w:rsidRPr="00787248" w:rsidRDefault="00D66E88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Raire: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Demorar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Sonido de velocidad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Ragaigä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Va suceder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Rane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Cansancio 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ande</w:t>
      </w:r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Cansado, rendido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Rägaingä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Caerse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Räse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Huélalo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Räbe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olor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Räde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Pisotear, oloroso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Räbä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Esconderse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Räte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Oloroso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Sanar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Rebe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Pegajoso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Rebe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Despreciar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Riri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CB0F79" w:rsidRPr="00787248">
        <w:rPr>
          <w:rFonts w:ascii="Batang" w:eastAsia="Batang" w:hAnsi="Batang"/>
          <w:sz w:val="32"/>
          <w:szCs w:val="32"/>
        </w:rPr>
        <w:tab/>
        <w:t xml:space="preserve">Cosino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Ribi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Duro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Rien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B0F79" w:rsidRPr="00787248">
        <w:rPr>
          <w:rFonts w:ascii="Batang" w:eastAsia="Batang" w:hAnsi="Batang"/>
          <w:sz w:val="32"/>
          <w:szCs w:val="32"/>
        </w:rPr>
        <w:tab/>
        <w:t>Cosinar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Ridi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Presentir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Ridigä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Trompezar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Ribo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 xml:space="preserve">Trampa, chinchorro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Riande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Riande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Partirse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Riaba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Cocinaron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Iguana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Cuello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Rörä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Verde</w:t>
      </w:r>
      <w:r w:rsidR="00CB0F79" w:rsidRPr="00787248">
        <w:rPr>
          <w:rFonts w:ascii="Batang" w:eastAsia="Batang" w:hAnsi="Batang"/>
          <w:sz w:val="32"/>
          <w:szCs w:val="32"/>
        </w:rPr>
        <w:t xml:space="preserve">, cele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Rödö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Roin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Escuchar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Röga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Lapa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Rubun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Bravo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Sentir, escuchar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Avión, bote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Ruten 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Mariposa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transporte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Rüre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Guerra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Rürubäine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Vender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CFB2E" wp14:editId="4CECBE45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FC6" w:rsidRPr="00CB0F79" w:rsidRDefault="00614FC6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CFB2E" id="Cuadro de texto 15" o:spid="_x0000_s1041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CB0F79" w:rsidRDefault="00614FC6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San</w:t>
      </w:r>
      <w:r w:rsidR="00D10671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  </w:t>
      </w:r>
      <w:r w:rsidR="001D35A9" w:rsidRPr="00787248">
        <w:rPr>
          <w:rFonts w:ascii="Batang" w:eastAsia="Batang" w:hAnsi="Batang"/>
          <w:sz w:val="32"/>
          <w:szCs w:val="32"/>
        </w:rPr>
        <w:t xml:space="preserve">serpientes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Sai: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Musculo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Sabo:      </w:t>
      </w:r>
      <w:r w:rsidRPr="00787248">
        <w:rPr>
          <w:rFonts w:ascii="Batang" w:eastAsia="Batang" w:hAnsi="Batang"/>
          <w:sz w:val="32"/>
          <w:szCs w:val="32"/>
        </w:rPr>
        <w:tab/>
        <w:t>Zapote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Sarare</w:t>
      </w:r>
      <w:r w:rsidR="00D10671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Combinación de colores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Sarasara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Manchas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Boyo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Por alla 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Árbol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Sete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>Alla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Segwe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Perdiz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Tortuga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Seregwata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Hongo de piel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Seri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Eso 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Sebe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Solo eso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Sense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Serera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Chuchara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Siro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Sisiro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 fugas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Siba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Tambien de 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Advertencia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Soire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Problemas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Sodobo</w:t>
      </w:r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Sácate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Solan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papalomoyo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Sö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Tabaco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Mes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Söganingä</w:t>
      </w:r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>Barrido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ögögä</w:t>
      </w:r>
      <w:r w:rsidRPr="00787248">
        <w:rPr>
          <w:rFonts w:ascii="Batang" w:eastAsia="Batang" w:hAnsi="Batang"/>
          <w:sz w:val="32"/>
          <w:szCs w:val="32"/>
        </w:rPr>
        <w:t xml:space="preserve">:   </w:t>
      </w:r>
      <w:r w:rsidR="00327FC8" w:rsidRPr="00787248">
        <w:rPr>
          <w:rFonts w:ascii="Batang" w:eastAsia="Batang" w:hAnsi="Batang"/>
          <w:sz w:val="32"/>
          <w:szCs w:val="32"/>
        </w:rPr>
        <w:tab/>
        <w:t>Barra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Sögöte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Límpielo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Söga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>Raspar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Sobra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Termino de desprecio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Sulun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Sobaco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Sulia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Persona no indígena 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Sula: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Zorrillo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Suli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Suguia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Sukia, chaman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Subrü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Jenjibre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Suru suru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Limpiar varias veces, sonido de algo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Sübrüre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>Amarillo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63D7" wp14:editId="4E1F1468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14FC6" w:rsidRPr="00CB0F79" w:rsidRDefault="00614FC6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C63D7" id="Cuadro de texto 16" o:spid="_x0000_s1042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CB0F79" w:rsidRDefault="00614FC6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Tain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Rojo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Tandu: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Luciérnaga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Tare:         </w:t>
      </w:r>
      <w:r w:rsidRPr="00787248">
        <w:rPr>
          <w:rFonts w:ascii="Batang" w:eastAsia="Batang" w:hAnsi="Batang"/>
          <w:sz w:val="32"/>
          <w:szCs w:val="32"/>
        </w:rPr>
        <w:tab/>
        <w:t>Dolor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Tain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Banano maduro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Rede para pescar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Tambrere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Moretón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Tiquizque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Huella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Dormitorio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Tägä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Arqueta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Täine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Täni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Debajo, estar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Täbe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Täde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Completo, en el mismo lugar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Tirar, sentar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Tärä</w:t>
      </w:r>
      <w:r w:rsidRPr="00787248">
        <w:rPr>
          <w:rFonts w:ascii="Batang" w:eastAsia="Batang" w:hAnsi="Batang"/>
          <w:sz w:val="32"/>
          <w:szCs w:val="32"/>
        </w:rPr>
        <w:tab/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>Letras</w:t>
      </w:r>
      <w:r w:rsidR="00C228D8" w:rsidRPr="00787248">
        <w:rPr>
          <w:rFonts w:ascii="Batang" w:eastAsia="Batang" w:hAnsi="Batang"/>
          <w:sz w:val="32"/>
          <w:szCs w:val="32"/>
        </w:rPr>
        <w:t xml:space="preserve">, cuaderno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Täbä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Cogollo de palma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Tegwe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Conejo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Adentro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Tedi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Tetegweri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sukia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Teta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Cruzado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dentro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Teröäre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medio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Tebrä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Conjugaciones()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Tibo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 mi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Tiro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Chancho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Abajo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Tiguegä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Cortar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Tidra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Dragon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Tigän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Abrir puerta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Escribió 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Tinani:       </w:t>
      </w:r>
      <w:r w:rsidR="00327FC8" w:rsidRPr="00787248">
        <w:rPr>
          <w:rFonts w:ascii="Batang" w:eastAsia="Batang" w:hAnsi="Batang"/>
          <w:sz w:val="32"/>
          <w:szCs w:val="32"/>
        </w:rPr>
        <w:tab/>
        <w:t>Me equivoque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Toin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Observar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Töbe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Inconsciente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Tomana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Bebidas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Pensamiento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Törö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Recordarse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Recordar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Törä:               </w:t>
      </w:r>
      <w:r w:rsidR="00327FC8" w:rsidRPr="00787248">
        <w:rPr>
          <w:rFonts w:ascii="Batang" w:eastAsia="Batang" w:hAnsi="Batang"/>
          <w:sz w:val="32"/>
          <w:szCs w:val="32"/>
        </w:rPr>
        <w:t>Fruta de monte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Dientes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Purruja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Tugwe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Ratón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Tuguna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Trampa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Espina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ugwä</w:t>
      </w:r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ab/>
        <w:t>Plantas medicinal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Tugwäre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Cólico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Tubie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Sobro 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Nacido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vieron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Turure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Joroba()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Tügue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Tüdra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7E939" wp14:editId="768AE67A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14FC6" w:rsidRPr="00CB0F79" w:rsidRDefault="00614FC6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7E939" id="Cuadro de texto 17" o:spid="_x0000_s1043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14FC6" w:rsidRPr="00CB0F79" w:rsidRDefault="00614FC6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Ugwen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Olla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Uma:               </w:t>
      </w:r>
      <w:r w:rsidRPr="00787248">
        <w:rPr>
          <w:rFonts w:ascii="Batang" w:eastAsia="Batang" w:hAnsi="Batang"/>
          <w:sz w:val="32"/>
          <w:szCs w:val="32"/>
        </w:rPr>
        <w:tab/>
        <w:t>Arena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Ugwe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Moler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Urali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Paguilla ()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Molejón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Usun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Nariz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Ulie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Pierna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Ugwä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Nacido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Suegro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Uchie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Padrastro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Unchi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C228D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Trasero en murire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Ütü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Paloma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>Esconder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Hacha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440A9" wp14:editId="2F4143E0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14FC6" w:rsidRPr="00CB0F79" w:rsidRDefault="00614FC6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40A9" id="Cuadro de texto 18" o:spid="_x0000_s1044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14FC6" w:rsidRPr="00CB0F79" w:rsidRDefault="00614FC6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Yaire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E83B28" w:rsidRPr="00787248">
        <w:rPr>
          <w:rFonts w:ascii="Batang" w:eastAsia="Batang" w:hAnsi="Batang"/>
          <w:sz w:val="32"/>
          <w:szCs w:val="32"/>
        </w:rPr>
        <w:tab/>
        <w:t xml:space="preserve">despreciar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9E72E9" w:rsidRPr="00787248" w:rsidRDefault="00327FC8" w:rsidP="009E72E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yärä</w:t>
      </w:r>
      <w:r w:rsidRPr="00787248">
        <w:rPr>
          <w:rFonts w:ascii="Batang" w:eastAsia="Batang" w:hAnsi="Batang"/>
          <w:sz w:val="32"/>
          <w:szCs w:val="32"/>
        </w:rPr>
        <w:tab/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>Cuñada</w:t>
      </w:r>
      <w:r w:rsidR="009E72E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9E72E9" w:rsidRPr="00787248" w:rsidRDefault="009E72E9" w:rsidP="009E72E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Yägue: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listarse </w:t>
      </w:r>
    </w:p>
    <w:p w:rsidR="009E72E9" w:rsidRPr="00787248" w:rsidRDefault="009E72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Ya: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Interrogar de afirmación.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</w:t>
      </w:r>
      <w:r w:rsidR="00327FC8" w:rsidRPr="00787248">
        <w:rPr>
          <w:rFonts w:ascii="Batang" w:eastAsia="Batang" w:hAnsi="Batang"/>
          <w:sz w:val="32"/>
          <w:szCs w:val="32"/>
        </w:rPr>
        <w:t>en</w:t>
      </w:r>
      <w:r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Vomitar</w:t>
      </w:r>
    </w:p>
    <w:p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Y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r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Yebe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eso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Yegwe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el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Yete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Alli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271DD2" w:rsidRPr="00787248" w:rsidRDefault="00E83B2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sectPr w:rsidR="00271DD2" w:rsidRPr="00787248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311" w:rsidRDefault="002D2311" w:rsidP="00AE1921">
      <w:pPr>
        <w:spacing w:after="0" w:line="240" w:lineRule="auto"/>
      </w:pPr>
      <w:r>
        <w:separator/>
      </w:r>
    </w:p>
  </w:endnote>
  <w:endnote w:type="continuationSeparator" w:id="0">
    <w:p w:rsidR="002D2311" w:rsidRDefault="002D2311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311" w:rsidRDefault="002D2311" w:rsidP="00AE1921">
      <w:pPr>
        <w:spacing w:after="0" w:line="240" w:lineRule="auto"/>
      </w:pPr>
      <w:r>
        <w:separator/>
      </w:r>
    </w:p>
  </w:footnote>
  <w:footnote w:type="continuationSeparator" w:id="0">
    <w:p w:rsidR="002D2311" w:rsidRDefault="002D2311" w:rsidP="00AE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C7B5E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C8"/>
    <w:rsid w:val="000009A0"/>
    <w:rsid w:val="00004EE0"/>
    <w:rsid w:val="00023056"/>
    <w:rsid w:val="00023F15"/>
    <w:rsid w:val="00037663"/>
    <w:rsid w:val="00050E3C"/>
    <w:rsid w:val="00051CF9"/>
    <w:rsid w:val="00055748"/>
    <w:rsid w:val="000640AE"/>
    <w:rsid w:val="00065E82"/>
    <w:rsid w:val="00066FA0"/>
    <w:rsid w:val="000755C4"/>
    <w:rsid w:val="00081FD2"/>
    <w:rsid w:val="00082BC1"/>
    <w:rsid w:val="000B0C0B"/>
    <w:rsid w:val="000B3027"/>
    <w:rsid w:val="000B6A46"/>
    <w:rsid w:val="000C223A"/>
    <w:rsid w:val="000C2A5C"/>
    <w:rsid w:val="000C4392"/>
    <w:rsid w:val="000C576D"/>
    <w:rsid w:val="000C5836"/>
    <w:rsid w:val="000C5C83"/>
    <w:rsid w:val="000D6E19"/>
    <w:rsid w:val="000F21F8"/>
    <w:rsid w:val="000F3944"/>
    <w:rsid w:val="000F3DCD"/>
    <w:rsid w:val="0010192E"/>
    <w:rsid w:val="00117504"/>
    <w:rsid w:val="00120ABE"/>
    <w:rsid w:val="00134145"/>
    <w:rsid w:val="001449C4"/>
    <w:rsid w:val="00147314"/>
    <w:rsid w:val="00161910"/>
    <w:rsid w:val="00165D25"/>
    <w:rsid w:val="00173058"/>
    <w:rsid w:val="00175B9D"/>
    <w:rsid w:val="00180750"/>
    <w:rsid w:val="00186689"/>
    <w:rsid w:val="001906FA"/>
    <w:rsid w:val="00194A58"/>
    <w:rsid w:val="0019548A"/>
    <w:rsid w:val="001A66BE"/>
    <w:rsid w:val="001B34D7"/>
    <w:rsid w:val="001B5565"/>
    <w:rsid w:val="001C5382"/>
    <w:rsid w:val="001D0B1F"/>
    <w:rsid w:val="001D1A97"/>
    <w:rsid w:val="001D1BAA"/>
    <w:rsid w:val="001D35A9"/>
    <w:rsid w:val="001D66F3"/>
    <w:rsid w:val="001E0801"/>
    <w:rsid w:val="001F40F4"/>
    <w:rsid w:val="001F7E1F"/>
    <w:rsid w:val="00224A6A"/>
    <w:rsid w:val="00253C23"/>
    <w:rsid w:val="00271DD2"/>
    <w:rsid w:val="002930D6"/>
    <w:rsid w:val="00294B1F"/>
    <w:rsid w:val="002A6FC4"/>
    <w:rsid w:val="002C5F91"/>
    <w:rsid w:val="002D0B4A"/>
    <w:rsid w:val="002D2311"/>
    <w:rsid w:val="002D3084"/>
    <w:rsid w:val="00306BDC"/>
    <w:rsid w:val="003101FC"/>
    <w:rsid w:val="0031153D"/>
    <w:rsid w:val="00320478"/>
    <w:rsid w:val="00323127"/>
    <w:rsid w:val="00325E20"/>
    <w:rsid w:val="003263EF"/>
    <w:rsid w:val="00327FC8"/>
    <w:rsid w:val="00340C6D"/>
    <w:rsid w:val="003440D3"/>
    <w:rsid w:val="0035092B"/>
    <w:rsid w:val="0035196B"/>
    <w:rsid w:val="00352597"/>
    <w:rsid w:val="00353A70"/>
    <w:rsid w:val="00361D5D"/>
    <w:rsid w:val="003637C1"/>
    <w:rsid w:val="00386B6E"/>
    <w:rsid w:val="0039075D"/>
    <w:rsid w:val="00395718"/>
    <w:rsid w:val="00395D24"/>
    <w:rsid w:val="003968EF"/>
    <w:rsid w:val="003A075C"/>
    <w:rsid w:val="003A5B2E"/>
    <w:rsid w:val="003A6C41"/>
    <w:rsid w:val="003B05F9"/>
    <w:rsid w:val="003B614F"/>
    <w:rsid w:val="003B79E7"/>
    <w:rsid w:val="003C0A9F"/>
    <w:rsid w:val="003C2746"/>
    <w:rsid w:val="003C72F4"/>
    <w:rsid w:val="003D0B39"/>
    <w:rsid w:val="003D6B84"/>
    <w:rsid w:val="003E0637"/>
    <w:rsid w:val="003E0831"/>
    <w:rsid w:val="003E6880"/>
    <w:rsid w:val="003F20A2"/>
    <w:rsid w:val="003F49B5"/>
    <w:rsid w:val="003F54E3"/>
    <w:rsid w:val="003F6867"/>
    <w:rsid w:val="003F6E83"/>
    <w:rsid w:val="003F7E42"/>
    <w:rsid w:val="00404A9B"/>
    <w:rsid w:val="00411418"/>
    <w:rsid w:val="00414113"/>
    <w:rsid w:val="00415E06"/>
    <w:rsid w:val="00423019"/>
    <w:rsid w:val="00423072"/>
    <w:rsid w:val="0043077E"/>
    <w:rsid w:val="00436999"/>
    <w:rsid w:val="00443101"/>
    <w:rsid w:val="0045154A"/>
    <w:rsid w:val="0047361D"/>
    <w:rsid w:val="00475D28"/>
    <w:rsid w:val="00481319"/>
    <w:rsid w:val="00485E76"/>
    <w:rsid w:val="00486280"/>
    <w:rsid w:val="00487F78"/>
    <w:rsid w:val="00491996"/>
    <w:rsid w:val="004951B1"/>
    <w:rsid w:val="004B04BA"/>
    <w:rsid w:val="004C08BE"/>
    <w:rsid w:val="004D3AF4"/>
    <w:rsid w:val="004D5FE6"/>
    <w:rsid w:val="004E24A4"/>
    <w:rsid w:val="004E659C"/>
    <w:rsid w:val="004F1219"/>
    <w:rsid w:val="004F33C6"/>
    <w:rsid w:val="004F3BA1"/>
    <w:rsid w:val="004F400A"/>
    <w:rsid w:val="00500D9A"/>
    <w:rsid w:val="00507BB6"/>
    <w:rsid w:val="00517E8D"/>
    <w:rsid w:val="00517F24"/>
    <w:rsid w:val="0052589C"/>
    <w:rsid w:val="0053003F"/>
    <w:rsid w:val="00541493"/>
    <w:rsid w:val="00555DFA"/>
    <w:rsid w:val="00564EE5"/>
    <w:rsid w:val="00566154"/>
    <w:rsid w:val="005670AC"/>
    <w:rsid w:val="00567A03"/>
    <w:rsid w:val="00575DF3"/>
    <w:rsid w:val="005B1BA9"/>
    <w:rsid w:val="005B62F9"/>
    <w:rsid w:val="005C651A"/>
    <w:rsid w:val="005E1D63"/>
    <w:rsid w:val="005E4B68"/>
    <w:rsid w:val="005E66B2"/>
    <w:rsid w:val="005F3B97"/>
    <w:rsid w:val="006062B3"/>
    <w:rsid w:val="00614FC6"/>
    <w:rsid w:val="00615251"/>
    <w:rsid w:val="006217BD"/>
    <w:rsid w:val="00662F77"/>
    <w:rsid w:val="00671128"/>
    <w:rsid w:val="006774AD"/>
    <w:rsid w:val="00681F12"/>
    <w:rsid w:val="00690ABB"/>
    <w:rsid w:val="00693517"/>
    <w:rsid w:val="00693DC0"/>
    <w:rsid w:val="006972B0"/>
    <w:rsid w:val="006A3889"/>
    <w:rsid w:val="006A69BB"/>
    <w:rsid w:val="006A7EA4"/>
    <w:rsid w:val="006B2B86"/>
    <w:rsid w:val="006B2C26"/>
    <w:rsid w:val="006B4EF7"/>
    <w:rsid w:val="006C00BC"/>
    <w:rsid w:val="006C2675"/>
    <w:rsid w:val="006E0D64"/>
    <w:rsid w:val="00706467"/>
    <w:rsid w:val="0071477F"/>
    <w:rsid w:val="007211E9"/>
    <w:rsid w:val="007305EE"/>
    <w:rsid w:val="00740480"/>
    <w:rsid w:val="007417B9"/>
    <w:rsid w:val="007423E9"/>
    <w:rsid w:val="00743034"/>
    <w:rsid w:val="00743CA2"/>
    <w:rsid w:val="00755469"/>
    <w:rsid w:val="00757D05"/>
    <w:rsid w:val="007705FA"/>
    <w:rsid w:val="00771363"/>
    <w:rsid w:val="00773046"/>
    <w:rsid w:val="0077382C"/>
    <w:rsid w:val="00787248"/>
    <w:rsid w:val="00790761"/>
    <w:rsid w:val="00790CD2"/>
    <w:rsid w:val="00791BE0"/>
    <w:rsid w:val="007A647F"/>
    <w:rsid w:val="007B06F2"/>
    <w:rsid w:val="007B37A7"/>
    <w:rsid w:val="007C3843"/>
    <w:rsid w:val="007F3538"/>
    <w:rsid w:val="007F3B0C"/>
    <w:rsid w:val="007F47C6"/>
    <w:rsid w:val="007F49E7"/>
    <w:rsid w:val="0080744C"/>
    <w:rsid w:val="0083190D"/>
    <w:rsid w:val="0084762C"/>
    <w:rsid w:val="00851DFD"/>
    <w:rsid w:val="00864A01"/>
    <w:rsid w:val="00867EE8"/>
    <w:rsid w:val="00885A88"/>
    <w:rsid w:val="00893A94"/>
    <w:rsid w:val="008A2037"/>
    <w:rsid w:val="008A6310"/>
    <w:rsid w:val="008C616B"/>
    <w:rsid w:val="008C7AE2"/>
    <w:rsid w:val="008D3825"/>
    <w:rsid w:val="008D3F5C"/>
    <w:rsid w:val="008D573A"/>
    <w:rsid w:val="008D5C67"/>
    <w:rsid w:val="008F009E"/>
    <w:rsid w:val="008F0BB6"/>
    <w:rsid w:val="008F4C9A"/>
    <w:rsid w:val="00900032"/>
    <w:rsid w:val="0090095C"/>
    <w:rsid w:val="00900B41"/>
    <w:rsid w:val="009025A0"/>
    <w:rsid w:val="00904695"/>
    <w:rsid w:val="00905950"/>
    <w:rsid w:val="00916C84"/>
    <w:rsid w:val="00922107"/>
    <w:rsid w:val="00931DE4"/>
    <w:rsid w:val="00936D0B"/>
    <w:rsid w:val="009427C8"/>
    <w:rsid w:val="00944F1F"/>
    <w:rsid w:val="009517CE"/>
    <w:rsid w:val="009545BA"/>
    <w:rsid w:val="00961DA6"/>
    <w:rsid w:val="00970D61"/>
    <w:rsid w:val="00971822"/>
    <w:rsid w:val="00972452"/>
    <w:rsid w:val="00972777"/>
    <w:rsid w:val="00974E6F"/>
    <w:rsid w:val="00980CE5"/>
    <w:rsid w:val="00984C3F"/>
    <w:rsid w:val="0098727B"/>
    <w:rsid w:val="009958AC"/>
    <w:rsid w:val="00995C65"/>
    <w:rsid w:val="009A02FC"/>
    <w:rsid w:val="009A499B"/>
    <w:rsid w:val="009B3663"/>
    <w:rsid w:val="009B4481"/>
    <w:rsid w:val="009C4DE0"/>
    <w:rsid w:val="009C526A"/>
    <w:rsid w:val="009C53BA"/>
    <w:rsid w:val="009C6B6F"/>
    <w:rsid w:val="009C7BEB"/>
    <w:rsid w:val="009D0CD8"/>
    <w:rsid w:val="009E72E9"/>
    <w:rsid w:val="009F0735"/>
    <w:rsid w:val="00A07D74"/>
    <w:rsid w:val="00A1323B"/>
    <w:rsid w:val="00A27C2A"/>
    <w:rsid w:val="00A32FBF"/>
    <w:rsid w:val="00A56FEE"/>
    <w:rsid w:val="00A621D8"/>
    <w:rsid w:val="00A655FF"/>
    <w:rsid w:val="00A709A7"/>
    <w:rsid w:val="00AB2954"/>
    <w:rsid w:val="00AC15B7"/>
    <w:rsid w:val="00AC5E18"/>
    <w:rsid w:val="00AC5F1F"/>
    <w:rsid w:val="00AD05C8"/>
    <w:rsid w:val="00AD481E"/>
    <w:rsid w:val="00AD72C6"/>
    <w:rsid w:val="00AE1921"/>
    <w:rsid w:val="00B007C1"/>
    <w:rsid w:val="00B00B0D"/>
    <w:rsid w:val="00B35228"/>
    <w:rsid w:val="00B408A2"/>
    <w:rsid w:val="00B62A8F"/>
    <w:rsid w:val="00B663A7"/>
    <w:rsid w:val="00B708E1"/>
    <w:rsid w:val="00BB3170"/>
    <w:rsid w:val="00BC075A"/>
    <w:rsid w:val="00BC7C3F"/>
    <w:rsid w:val="00BD0DAC"/>
    <w:rsid w:val="00BD3145"/>
    <w:rsid w:val="00BD7405"/>
    <w:rsid w:val="00BE1C68"/>
    <w:rsid w:val="00BE6BDA"/>
    <w:rsid w:val="00BF3E6E"/>
    <w:rsid w:val="00C07CD8"/>
    <w:rsid w:val="00C10054"/>
    <w:rsid w:val="00C120A4"/>
    <w:rsid w:val="00C14680"/>
    <w:rsid w:val="00C157CE"/>
    <w:rsid w:val="00C20AC7"/>
    <w:rsid w:val="00C228D8"/>
    <w:rsid w:val="00C32C5F"/>
    <w:rsid w:val="00C3586B"/>
    <w:rsid w:val="00C3754A"/>
    <w:rsid w:val="00C408BD"/>
    <w:rsid w:val="00C42488"/>
    <w:rsid w:val="00C42E8A"/>
    <w:rsid w:val="00C62655"/>
    <w:rsid w:val="00C676F3"/>
    <w:rsid w:val="00C869C5"/>
    <w:rsid w:val="00C91260"/>
    <w:rsid w:val="00C936D2"/>
    <w:rsid w:val="00C94105"/>
    <w:rsid w:val="00C94EE6"/>
    <w:rsid w:val="00C977F1"/>
    <w:rsid w:val="00CA00BD"/>
    <w:rsid w:val="00CA307F"/>
    <w:rsid w:val="00CA368C"/>
    <w:rsid w:val="00CB0F79"/>
    <w:rsid w:val="00CB3FCB"/>
    <w:rsid w:val="00CC203A"/>
    <w:rsid w:val="00CC7A46"/>
    <w:rsid w:val="00CD0F0C"/>
    <w:rsid w:val="00CD14CB"/>
    <w:rsid w:val="00CD4443"/>
    <w:rsid w:val="00CE18F6"/>
    <w:rsid w:val="00CE352D"/>
    <w:rsid w:val="00CF29D0"/>
    <w:rsid w:val="00CF41ED"/>
    <w:rsid w:val="00D075A4"/>
    <w:rsid w:val="00D10671"/>
    <w:rsid w:val="00D110E9"/>
    <w:rsid w:val="00D15BD2"/>
    <w:rsid w:val="00D24B4D"/>
    <w:rsid w:val="00D27048"/>
    <w:rsid w:val="00D3306F"/>
    <w:rsid w:val="00D64345"/>
    <w:rsid w:val="00D66E88"/>
    <w:rsid w:val="00D71B8D"/>
    <w:rsid w:val="00D72592"/>
    <w:rsid w:val="00D7403D"/>
    <w:rsid w:val="00D81F87"/>
    <w:rsid w:val="00D863A6"/>
    <w:rsid w:val="00D92458"/>
    <w:rsid w:val="00D9495C"/>
    <w:rsid w:val="00D94E82"/>
    <w:rsid w:val="00DC07E5"/>
    <w:rsid w:val="00DD00D6"/>
    <w:rsid w:val="00DD2196"/>
    <w:rsid w:val="00DD22E6"/>
    <w:rsid w:val="00DD332C"/>
    <w:rsid w:val="00DD3D04"/>
    <w:rsid w:val="00DE2075"/>
    <w:rsid w:val="00DF0606"/>
    <w:rsid w:val="00DF12EF"/>
    <w:rsid w:val="00DF2129"/>
    <w:rsid w:val="00DF3F86"/>
    <w:rsid w:val="00E04937"/>
    <w:rsid w:val="00E062B2"/>
    <w:rsid w:val="00E309FC"/>
    <w:rsid w:val="00E327E4"/>
    <w:rsid w:val="00E35ADB"/>
    <w:rsid w:val="00E45040"/>
    <w:rsid w:val="00E60CFC"/>
    <w:rsid w:val="00E60E16"/>
    <w:rsid w:val="00E64240"/>
    <w:rsid w:val="00E83B28"/>
    <w:rsid w:val="00E90C67"/>
    <w:rsid w:val="00EA4195"/>
    <w:rsid w:val="00ED304B"/>
    <w:rsid w:val="00ED5BEB"/>
    <w:rsid w:val="00EE0348"/>
    <w:rsid w:val="00EE58F2"/>
    <w:rsid w:val="00EE7971"/>
    <w:rsid w:val="00EF49A0"/>
    <w:rsid w:val="00EF5FF3"/>
    <w:rsid w:val="00EF793F"/>
    <w:rsid w:val="00F03AA2"/>
    <w:rsid w:val="00F0728E"/>
    <w:rsid w:val="00F13E7D"/>
    <w:rsid w:val="00F2125D"/>
    <w:rsid w:val="00F22B4A"/>
    <w:rsid w:val="00F333E1"/>
    <w:rsid w:val="00F37F2E"/>
    <w:rsid w:val="00F52521"/>
    <w:rsid w:val="00F54B7B"/>
    <w:rsid w:val="00F615CD"/>
    <w:rsid w:val="00F663FF"/>
    <w:rsid w:val="00F720FD"/>
    <w:rsid w:val="00F8072A"/>
    <w:rsid w:val="00F83645"/>
    <w:rsid w:val="00F8482A"/>
    <w:rsid w:val="00FA037D"/>
    <w:rsid w:val="00FA3A59"/>
    <w:rsid w:val="00FA6E4E"/>
    <w:rsid w:val="00FB30AD"/>
    <w:rsid w:val="00FB79B0"/>
    <w:rsid w:val="00FC109F"/>
    <w:rsid w:val="00FC42EA"/>
    <w:rsid w:val="00FC57F7"/>
    <w:rsid w:val="00FD148A"/>
    <w:rsid w:val="00FD2A06"/>
    <w:rsid w:val="00FD4C7A"/>
    <w:rsid w:val="00FE2053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DD4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40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F245-85B5-49FB-A5DF-B11629A1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25</TotalTime>
  <Pages>1</Pages>
  <Words>6636</Words>
  <Characters>36501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User</cp:lastModifiedBy>
  <cp:revision>4</cp:revision>
  <dcterms:created xsi:type="dcterms:W3CDTF">2020-02-27T14:30:00Z</dcterms:created>
  <dcterms:modified xsi:type="dcterms:W3CDTF">2020-02-27T14:55:00Z</dcterms:modified>
</cp:coreProperties>
</file>